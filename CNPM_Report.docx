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4B9B7" w14:textId="77777777" w:rsidR="00D23381" w:rsidRPr="00834DE0" w:rsidRDefault="00D23381" w:rsidP="00D23381">
      <w:pPr>
        <w:jc w:val="center"/>
        <w:rPr>
          <w:color w:val="000000"/>
          <w:sz w:val="28"/>
          <w:szCs w:val="28"/>
        </w:rPr>
      </w:pPr>
      <w:r w:rsidRPr="00834DE0">
        <w:rPr>
          <w:color w:val="000000"/>
          <w:sz w:val="28"/>
          <w:szCs w:val="28"/>
        </w:rPr>
        <w:t>TỔNG LIÊN ĐOÀN LAO ĐỘNG VIỆT NAM</w:t>
      </w:r>
      <w:r w:rsidRPr="00834DE0">
        <w:rPr>
          <w:b/>
          <w:color w:val="000000"/>
          <w:sz w:val="28"/>
          <w:szCs w:val="28"/>
        </w:rPr>
        <w:t xml:space="preserve"> </w:t>
      </w:r>
    </w:p>
    <w:p w14:paraId="51E57FD0"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6C6542B3" w14:textId="77777777" w:rsidR="00D23381" w:rsidRPr="00834DE0" w:rsidRDefault="00D23381" w:rsidP="00D23381">
      <w:pPr>
        <w:jc w:val="center"/>
        <w:rPr>
          <w:color w:val="000000"/>
          <w:sz w:val="28"/>
          <w:szCs w:val="28"/>
        </w:rPr>
      </w:pPr>
      <w:r w:rsidRPr="00834DE0">
        <w:rPr>
          <w:b/>
          <w:color w:val="000000"/>
          <w:sz w:val="28"/>
          <w:szCs w:val="28"/>
        </w:rPr>
        <w:t xml:space="preserve">KHOA CÔNG NGHỆ THÔNG TIN </w:t>
      </w:r>
    </w:p>
    <w:p w14:paraId="03BCBBB3"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19572656" wp14:editId="3F6674E7">
            <wp:extent cx="1181100" cy="647700"/>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7A798070" w14:textId="77777777" w:rsidR="00D23381" w:rsidRPr="00834DE0" w:rsidRDefault="00D23381" w:rsidP="00D23381">
      <w:pPr>
        <w:jc w:val="center"/>
        <w:rPr>
          <w:b/>
          <w:color w:val="000000"/>
          <w:sz w:val="28"/>
          <w:szCs w:val="28"/>
        </w:rPr>
      </w:pPr>
    </w:p>
    <w:p w14:paraId="224154A8"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F597032"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65320CB9" w14:textId="77777777" w:rsidR="00D23381" w:rsidRPr="00834DE0" w:rsidRDefault="00D23381" w:rsidP="00D23381">
      <w:pPr>
        <w:jc w:val="center"/>
        <w:rPr>
          <w:b/>
          <w:color w:val="000000"/>
          <w:sz w:val="36"/>
          <w:szCs w:val="36"/>
        </w:rPr>
      </w:pPr>
    </w:p>
    <w:p w14:paraId="4C1EF7E3" w14:textId="2623927A"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B18A1C5" w14:textId="339E673D" w:rsidR="00D23381" w:rsidRPr="00834DE0" w:rsidRDefault="00D23381" w:rsidP="00D23381">
      <w:pPr>
        <w:jc w:val="center"/>
        <w:rPr>
          <w:color w:val="000000"/>
          <w:sz w:val="48"/>
          <w:szCs w:val="48"/>
        </w:rPr>
      </w:pPr>
    </w:p>
    <w:p w14:paraId="5EEB6C98" w14:textId="77777777" w:rsidR="00D23381" w:rsidRPr="00834DE0" w:rsidRDefault="00D23381" w:rsidP="00D23381">
      <w:pPr>
        <w:jc w:val="center"/>
        <w:rPr>
          <w:color w:val="000000"/>
          <w:sz w:val="48"/>
          <w:szCs w:val="48"/>
        </w:rPr>
      </w:pPr>
    </w:p>
    <w:p w14:paraId="5B02E865" w14:textId="77777777" w:rsidR="00D23381" w:rsidRPr="00834DE0" w:rsidRDefault="00D23381" w:rsidP="00D23381">
      <w:pPr>
        <w:jc w:val="right"/>
        <w:rPr>
          <w:b/>
          <w:color w:val="000000"/>
          <w:sz w:val="28"/>
          <w:szCs w:val="28"/>
        </w:rPr>
      </w:pPr>
      <w:r w:rsidRPr="00834DE0">
        <w:rPr>
          <w:i/>
          <w:color w:val="000000"/>
          <w:sz w:val="28"/>
          <w:szCs w:val="28"/>
        </w:rPr>
        <w:t>Người hướng dẫn:</w:t>
      </w:r>
      <w:r w:rsidRPr="00834DE0">
        <w:rPr>
          <w:b/>
          <w:color w:val="000000"/>
          <w:sz w:val="28"/>
          <w:szCs w:val="28"/>
        </w:rPr>
        <w:t xml:space="preserve"> TS.TRẦN THANH PHƯỚC</w:t>
      </w:r>
    </w:p>
    <w:p w14:paraId="199A3EC3"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D669109"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72D6EA12" w14:textId="77777777" w:rsidR="00D23381" w:rsidRPr="00834DE0" w:rsidRDefault="00D23381" w:rsidP="00D23381">
      <w:pPr>
        <w:jc w:val="center"/>
        <w:rPr>
          <w:b/>
          <w:color w:val="000000"/>
          <w:sz w:val="28"/>
          <w:szCs w:val="28"/>
        </w:rPr>
      </w:pPr>
    </w:p>
    <w:p w14:paraId="39DEB2A5" w14:textId="23DEB118" w:rsidR="00D23381" w:rsidRPr="00834DE0" w:rsidRDefault="00D23381" w:rsidP="00D23381">
      <w:pPr>
        <w:jc w:val="center"/>
        <w:rPr>
          <w:b/>
          <w:color w:val="000000"/>
          <w:sz w:val="28"/>
          <w:szCs w:val="28"/>
        </w:rPr>
      </w:pPr>
    </w:p>
    <w:p w14:paraId="33EC6969" w14:textId="77777777" w:rsidR="00D23381" w:rsidRPr="00834DE0" w:rsidRDefault="00D23381" w:rsidP="00D23381">
      <w:pPr>
        <w:jc w:val="center"/>
        <w:rPr>
          <w:b/>
          <w:color w:val="000000"/>
          <w:sz w:val="28"/>
          <w:szCs w:val="28"/>
        </w:rPr>
      </w:pPr>
    </w:p>
    <w:p w14:paraId="3B03ED5B" w14:textId="77777777" w:rsidR="00D23381" w:rsidRPr="00834DE0" w:rsidRDefault="00D23381" w:rsidP="00D23381">
      <w:pPr>
        <w:jc w:val="center"/>
        <w:rPr>
          <w:b/>
          <w:color w:val="000000"/>
          <w:sz w:val="28"/>
          <w:szCs w:val="28"/>
        </w:rPr>
      </w:pPr>
    </w:p>
    <w:p w14:paraId="2F783265" w14:textId="77777777" w:rsidR="00D23381" w:rsidRPr="00834DE0" w:rsidRDefault="00D23381" w:rsidP="00D23381">
      <w:pPr>
        <w:jc w:val="center"/>
        <w:rPr>
          <w:b/>
          <w:color w:val="000000"/>
          <w:sz w:val="28"/>
          <w:szCs w:val="28"/>
        </w:rPr>
      </w:pPr>
      <w:r w:rsidRPr="00834DE0">
        <w:rPr>
          <w:b/>
          <w:color w:val="000000"/>
          <w:sz w:val="28"/>
          <w:szCs w:val="28"/>
        </w:rPr>
        <w:t>THÀNH PHỐ HỒ CHÍ MINH, NĂM 2023</w:t>
      </w:r>
    </w:p>
    <w:p w14:paraId="313206FD" w14:textId="77777777" w:rsidR="00D23381" w:rsidRPr="00834DE0" w:rsidRDefault="00D23381" w:rsidP="00D23381">
      <w:pPr>
        <w:jc w:val="center"/>
        <w:rPr>
          <w:color w:val="000000"/>
          <w:sz w:val="28"/>
          <w:szCs w:val="28"/>
        </w:rPr>
      </w:pPr>
      <w:r w:rsidRPr="00834DE0">
        <w:rPr>
          <w:color w:val="000000"/>
          <w:sz w:val="28"/>
          <w:szCs w:val="28"/>
        </w:rPr>
        <w:lastRenderedPageBreak/>
        <w:t>TỔNG LIÊN ĐOÀN LAO ĐỘNG VIỆT NAM</w:t>
      </w:r>
      <w:r w:rsidRPr="00834DE0">
        <w:rPr>
          <w:b/>
          <w:color w:val="000000"/>
          <w:sz w:val="28"/>
          <w:szCs w:val="28"/>
        </w:rPr>
        <w:t xml:space="preserve"> </w:t>
      </w:r>
    </w:p>
    <w:p w14:paraId="6742D786"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0A5311B1" w14:textId="77777777" w:rsidR="00D23381" w:rsidRPr="00834DE0" w:rsidRDefault="00D23381" w:rsidP="00D23381">
      <w:pPr>
        <w:jc w:val="center"/>
        <w:rPr>
          <w:color w:val="000000"/>
          <w:sz w:val="28"/>
          <w:szCs w:val="28"/>
        </w:rPr>
      </w:pPr>
      <w:bookmarkStart w:id="0" w:name="_heading=h.gjdgxs" w:colFirst="0" w:colLast="0"/>
      <w:bookmarkEnd w:id="0"/>
      <w:r w:rsidRPr="00834DE0">
        <w:rPr>
          <w:b/>
          <w:color w:val="000000"/>
          <w:sz w:val="28"/>
          <w:szCs w:val="28"/>
        </w:rPr>
        <w:t xml:space="preserve">KHOA CÔNG NGHỆ THÔNG TIN </w:t>
      </w:r>
    </w:p>
    <w:p w14:paraId="2FDA56E5"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589F9C94" wp14:editId="7E46D1B9">
            <wp:extent cx="1181100" cy="647700"/>
            <wp:effectExtent l="0" t="0" r="0" b="0"/>
            <wp:docPr id="61" name="image13.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Logo, company name&#10;&#10;Description automatically generated"/>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66444D61" w14:textId="77777777" w:rsidR="00D23381" w:rsidRPr="00834DE0" w:rsidRDefault="00D23381" w:rsidP="00D23381">
      <w:pPr>
        <w:jc w:val="center"/>
        <w:rPr>
          <w:b/>
          <w:color w:val="000000"/>
          <w:sz w:val="28"/>
          <w:szCs w:val="28"/>
        </w:rPr>
      </w:pPr>
    </w:p>
    <w:p w14:paraId="6559794C"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48F4A80"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7829EDEF" w14:textId="77777777" w:rsidR="00D23381" w:rsidRPr="00834DE0" w:rsidRDefault="00D23381" w:rsidP="00D23381">
      <w:pPr>
        <w:rPr>
          <w:b/>
          <w:color w:val="000000"/>
          <w:sz w:val="28"/>
          <w:szCs w:val="28"/>
        </w:rPr>
      </w:pPr>
    </w:p>
    <w:p w14:paraId="7B99D711" w14:textId="48295175"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7DCA115" w14:textId="0F94B584" w:rsidR="00D23381" w:rsidRPr="00834DE0" w:rsidRDefault="00D23381" w:rsidP="00D23381">
      <w:pPr>
        <w:jc w:val="center"/>
        <w:rPr>
          <w:b/>
          <w:color w:val="000000"/>
          <w:sz w:val="48"/>
          <w:szCs w:val="48"/>
        </w:rPr>
      </w:pPr>
    </w:p>
    <w:p w14:paraId="717D0C21" w14:textId="795EF8B0" w:rsidR="00D23381" w:rsidRPr="00834DE0" w:rsidRDefault="00D23381" w:rsidP="00D23381">
      <w:pPr>
        <w:jc w:val="center"/>
        <w:rPr>
          <w:b/>
          <w:color w:val="000000"/>
          <w:sz w:val="48"/>
          <w:szCs w:val="48"/>
        </w:rPr>
      </w:pPr>
    </w:p>
    <w:p w14:paraId="461C90D9" w14:textId="77777777" w:rsidR="00D23381" w:rsidRPr="00834DE0" w:rsidRDefault="00D23381" w:rsidP="00D23381">
      <w:pPr>
        <w:jc w:val="right"/>
        <w:rPr>
          <w:b/>
          <w:color w:val="000000"/>
          <w:sz w:val="28"/>
          <w:szCs w:val="28"/>
        </w:rPr>
      </w:pPr>
      <w:r w:rsidRPr="00834DE0">
        <w:rPr>
          <w:i/>
          <w:color w:val="000000"/>
          <w:sz w:val="28"/>
          <w:szCs w:val="28"/>
        </w:rPr>
        <w:t xml:space="preserve">Người hướng dẫn: </w:t>
      </w:r>
      <w:r w:rsidRPr="00834DE0">
        <w:rPr>
          <w:b/>
          <w:color w:val="000000"/>
          <w:sz w:val="28"/>
          <w:szCs w:val="28"/>
        </w:rPr>
        <w:t>TS.TRẦN THANH PHƯỚC</w:t>
      </w:r>
    </w:p>
    <w:p w14:paraId="50EDB617"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A6F615A"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2DF6A119" w14:textId="77777777" w:rsidR="00D23381" w:rsidRPr="00834DE0" w:rsidRDefault="00D23381" w:rsidP="00D23381">
      <w:pPr>
        <w:rPr>
          <w:b/>
          <w:color w:val="000000"/>
          <w:sz w:val="28"/>
          <w:szCs w:val="28"/>
        </w:rPr>
      </w:pPr>
    </w:p>
    <w:p w14:paraId="698F0908" w14:textId="4B7775AB" w:rsidR="00D23381" w:rsidRPr="00834DE0" w:rsidRDefault="00D23381" w:rsidP="00D23381">
      <w:pPr>
        <w:rPr>
          <w:b/>
          <w:color w:val="000000"/>
          <w:sz w:val="28"/>
          <w:szCs w:val="28"/>
        </w:rPr>
      </w:pPr>
    </w:p>
    <w:p w14:paraId="40E9F32B" w14:textId="77777777" w:rsidR="00D23381" w:rsidRPr="00834DE0" w:rsidRDefault="00D23381" w:rsidP="00D23381">
      <w:pPr>
        <w:rPr>
          <w:b/>
          <w:color w:val="000000"/>
          <w:sz w:val="28"/>
          <w:szCs w:val="28"/>
        </w:rPr>
      </w:pPr>
    </w:p>
    <w:p w14:paraId="2F5A66A7" w14:textId="77777777" w:rsidR="00D23381" w:rsidRPr="00834DE0" w:rsidRDefault="00D23381" w:rsidP="00D23381">
      <w:pPr>
        <w:rPr>
          <w:b/>
          <w:color w:val="000000"/>
          <w:sz w:val="28"/>
          <w:szCs w:val="28"/>
        </w:rPr>
      </w:pPr>
    </w:p>
    <w:p w14:paraId="2056FD98" w14:textId="3A20D9FA" w:rsidR="00B118C8" w:rsidRPr="00834DE0" w:rsidRDefault="00D23381" w:rsidP="00D23381">
      <w:pPr>
        <w:suppressAutoHyphens/>
        <w:autoSpaceDE w:val="0"/>
        <w:autoSpaceDN w:val="0"/>
        <w:adjustRightInd w:val="0"/>
        <w:jc w:val="center"/>
        <w:rPr>
          <w:b/>
          <w:bCs/>
          <w:iCs/>
          <w:sz w:val="28"/>
          <w:szCs w:val="28"/>
          <w:lang w:val="vi-VN"/>
        </w:rPr>
        <w:sectPr w:rsidR="00B118C8" w:rsidRPr="00834DE0" w:rsidSect="005D5C20">
          <w:pgSz w:w="12240" w:h="15840"/>
          <w:pgMar w:top="1985" w:right="1134" w:bottom="1701" w:left="1985" w:header="720" w:footer="720" w:gutter="0"/>
          <w:cols w:space="720"/>
          <w:docGrid w:linePitch="360"/>
        </w:sectPr>
      </w:pPr>
      <w:bookmarkStart w:id="1" w:name="_heading=h.30j0zll" w:colFirst="0" w:colLast="0"/>
      <w:bookmarkEnd w:id="1"/>
      <w:r w:rsidRPr="00834DE0">
        <w:rPr>
          <w:b/>
          <w:color w:val="000000"/>
          <w:sz w:val="28"/>
          <w:szCs w:val="28"/>
        </w:rPr>
        <w:t>THÀNH PHỐ HỒ CHÍ MINH, NĂM 2023</w:t>
      </w:r>
    </w:p>
    <w:p w14:paraId="444B79B9" w14:textId="2A7C5517" w:rsidR="00BB2B2A" w:rsidRPr="00834DE0" w:rsidRDefault="00BB2B2A" w:rsidP="00834DE0">
      <w:pPr>
        <w:pStyle w:val="Chng"/>
        <w:jc w:val="center"/>
        <w:outlineLvl w:val="0"/>
        <w:rPr>
          <w:lang w:val="vi-VN"/>
        </w:rPr>
      </w:pPr>
      <w:bookmarkStart w:id="2" w:name="_Toc132746026"/>
      <w:bookmarkStart w:id="3" w:name="_Toc133184550"/>
      <w:r w:rsidRPr="00834DE0">
        <w:rPr>
          <w:lang w:val="vi-VN"/>
        </w:rPr>
        <w:lastRenderedPageBreak/>
        <w:t>LỜI CẢM ƠN</w:t>
      </w:r>
      <w:bookmarkEnd w:id="2"/>
      <w:bookmarkEnd w:id="3"/>
    </w:p>
    <w:p w14:paraId="7ED90D0C" w14:textId="77777777" w:rsidR="00834DE0" w:rsidRPr="00834DE0" w:rsidRDefault="00834DE0" w:rsidP="002D796D">
      <w:pPr>
        <w:pStyle w:val="Chng"/>
        <w:jc w:val="center"/>
        <w:rPr>
          <w:lang w:val="vi-VN"/>
        </w:rPr>
      </w:pPr>
    </w:p>
    <w:p w14:paraId="5B10559D"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Đầu tiên, chúng em xin gửi lời cảm ơn chân thành đến Thầy TS. Trần Thanh Phước – Giảng viên khoa Công nghệ thông tin – Trường đại học Tôn Đức Thắng, đã hỗ trợ và giúp đỡ nhiệt tình trong quá trình thực hiện báo cáo này. </w:t>
      </w:r>
    </w:p>
    <w:p w14:paraId="1CB15043"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Chúng em trân trọng cảm ơn Thầy Cô giảng viên Trường đại học Tôn Đức Thắng nói chung cũng như Thầy Cô giảng viên khoa Công nghệ thông tin nói riêng đã giảng dạy và truyền đạt nhiều kinh nghiệm quý trong suốt quá trình học tập tại trường.</w:t>
      </w:r>
    </w:p>
    <w:p w14:paraId="5960E737"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Cuối cùng, xin cám ơn gia đình, bạn bè đã luôn động viên và đồng hành trong quá trình học tập cũng như quá trình thực hiện báo cáo này.</w:t>
      </w:r>
    </w:p>
    <w:p w14:paraId="759310C1" w14:textId="6456A20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Mặc dù rất cẩn thận trong quá trình thực hiệ</w:t>
      </w:r>
      <w:r w:rsidR="00E45F80">
        <w:rPr>
          <w:color w:val="000000"/>
          <w:sz w:val="26"/>
          <w:szCs w:val="26"/>
        </w:rPr>
        <w:t>n</w:t>
      </w:r>
      <w:r w:rsidRPr="00834DE0">
        <w:rPr>
          <w:color w:val="000000"/>
          <w:sz w:val="26"/>
          <w:szCs w:val="26"/>
        </w:rPr>
        <w:t xml:space="preserve"> báo cáo nhưng cũng không</w:t>
      </w:r>
      <w:r w:rsidR="00E45F80">
        <w:rPr>
          <w:color w:val="000000"/>
          <w:sz w:val="26"/>
          <w:szCs w:val="26"/>
        </w:rPr>
        <w:t xml:space="preserve"> thể</w:t>
      </w:r>
      <w:r w:rsidRPr="00834DE0">
        <w:rPr>
          <w:color w:val="000000"/>
          <w:sz w:val="26"/>
          <w:szCs w:val="26"/>
        </w:rPr>
        <w:t xml:space="preserve"> tránh khỏi những thiếu sót. Chúng em rất mong nhận </w:t>
      </w:r>
      <w:r w:rsidRPr="00834DE0">
        <w:rPr>
          <w:sz w:val="26"/>
          <w:szCs w:val="26"/>
        </w:rPr>
        <w:t>được</w:t>
      </w:r>
      <w:r w:rsidRPr="00834DE0">
        <w:rPr>
          <w:color w:val="000000"/>
          <w:sz w:val="26"/>
          <w:szCs w:val="26"/>
        </w:rPr>
        <w:t xml:space="preserve"> sự góp ý từ các Thầy/Cô để bài báo cáo được hoàn thiện hơn.</w:t>
      </w:r>
    </w:p>
    <w:p w14:paraId="25F6ABE9"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Chúng em chân thành </w:t>
      </w:r>
      <w:r w:rsidRPr="00834DE0">
        <w:rPr>
          <w:sz w:val="26"/>
          <w:szCs w:val="26"/>
        </w:rPr>
        <w:t>cảm</w:t>
      </w:r>
      <w:r w:rsidRPr="00834DE0">
        <w:rPr>
          <w:color w:val="000000"/>
          <w:sz w:val="26"/>
          <w:szCs w:val="26"/>
        </w:rPr>
        <w:t xml:space="preserve"> ơn!</w:t>
      </w:r>
    </w:p>
    <w:p w14:paraId="1E898F51" w14:textId="755BBA8B" w:rsidR="00BB2B2A" w:rsidRPr="00834DE0" w:rsidRDefault="00BB2B2A" w:rsidP="0064189C">
      <w:pPr>
        <w:pStyle w:val="Nidungvnbn"/>
        <w:rPr>
          <w:b/>
          <w:bCs/>
          <w:sz w:val="32"/>
          <w:szCs w:val="32"/>
          <w:lang w:val="vi-VN"/>
        </w:rPr>
      </w:pPr>
      <w:r w:rsidRPr="00834DE0">
        <w:rPr>
          <w:b/>
          <w:bCs/>
          <w:sz w:val="32"/>
          <w:szCs w:val="32"/>
          <w:lang w:val="vi-VN"/>
        </w:rPr>
        <w:br w:type="page"/>
      </w:r>
    </w:p>
    <w:p w14:paraId="1E4BD97D" w14:textId="711867A8" w:rsidR="003218FF" w:rsidRPr="00834DE0" w:rsidRDefault="00834DE0" w:rsidP="002D796D">
      <w:pPr>
        <w:jc w:val="center"/>
        <w:rPr>
          <w:b/>
          <w:sz w:val="32"/>
          <w:szCs w:val="32"/>
          <w:lang w:val="vi-VN"/>
        </w:rPr>
      </w:pPr>
      <w:r w:rsidRPr="00834DE0">
        <w:rPr>
          <w:b/>
          <w:sz w:val="32"/>
          <w:szCs w:val="32"/>
        </w:rPr>
        <w:lastRenderedPageBreak/>
        <w:t>BÁO CÁO</w:t>
      </w:r>
      <w:commentRangeStart w:id="4"/>
      <w:r w:rsidR="003218FF" w:rsidRPr="00834DE0">
        <w:rPr>
          <w:b/>
          <w:sz w:val="32"/>
          <w:szCs w:val="32"/>
          <w:lang w:val="vi-VN"/>
        </w:rPr>
        <w:t xml:space="preserve"> ĐƯỢC HOÀN THÀNH</w:t>
      </w:r>
    </w:p>
    <w:p w14:paraId="5EE359B0" w14:textId="77777777" w:rsidR="003218FF" w:rsidRPr="00834DE0" w:rsidRDefault="003218FF" w:rsidP="002D796D">
      <w:pPr>
        <w:jc w:val="center"/>
        <w:rPr>
          <w:b/>
          <w:sz w:val="32"/>
          <w:szCs w:val="32"/>
          <w:lang w:val="vi-VN"/>
        </w:rPr>
      </w:pPr>
      <w:r w:rsidRPr="00834DE0">
        <w:rPr>
          <w:b/>
          <w:sz w:val="32"/>
          <w:szCs w:val="32"/>
          <w:lang w:val="vi-VN"/>
        </w:rPr>
        <w:t>TẠI TRƯỜNG ĐẠI HỌC TÔN ĐỨC THẮNG</w:t>
      </w:r>
      <w:commentRangeEnd w:id="4"/>
      <w:r w:rsidR="00291721" w:rsidRPr="00834DE0">
        <w:rPr>
          <w:rStyle w:val="CommentReference"/>
          <w:b/>
          <w:sz w:val="32"/>
          <w:szCs w:val="32"/>
        </w:rPr>
        <w:commentReference w:id="4"/>
      </w:r>
    </w:p>
    <w:p w14:paraId="52F4A781" w14:textId="77777777" w:rsidR="00291721" w:rsidRPr="00834DE0" w:rsidRDefault="00291721" w:rsidP="003218FF">
      <w:pPr>
        <w:autoSpaceDE w:val="0"/>
        <w:autoSpaceDN w:val="0"/>
        <w:adjustRightInd w:val="0"/>
        <w:ind w:firstLine="720"/>
        <w:rPr>
          <w:sz w:val="26"/>
          <w:szCs w:val="26"/>
          <w:lang w:val="vi-VN"/>
        </w:rPr>
      </w:pPr>
    </w:p>
    <w:p w14:paraId="5E65E4E1" w14:textId="01B2E6AE"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color w:val="000000"/>
          <w:sz w:val="26"/>
          <w:szCs w:val="26"/>
        </w:rPr>
        <w:t>Nhóm chúng em xin cam đoan đây là báo cáo của riêng chúng em và được sự hướng dẫn khoa học của TS. Trần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0A6894" w14:textId="77777777" w:rsidR="00834DE0" w:rsidRPr="00834DE0" w:rsidRDefault="00834DE0" w:rsidP="00834DE0">
      <w:pPr>
        <w:widowControl w:val="0"/>
        <w:pBdr>
          <w:top w:val="nil"/>
          <w:left w:val="nil"/>
          <w:bottom w:val="nil"/>
          <w:right w:val="nil"/>
          <w:between w:val="nil"/>
        </w:pBdr>
        <w:ind w:right="278" w:firstLine="567"/>
        <w:rPr>
          <w:b/>
          <w:color w:val="000000"/>
          <w:sz w:val="26"/>
          <w:szCs w:val="26"/>
        </w:rPr>
      </w:pPr>
      <w:r w:rsidRPr="00834DE0">
        <w:rPr>
          <w:color w:val="000000"/>
          <w:sz w:val="26"/>
          <w:szCs w:val="26"/>
        </w:rPr>
        <w:t xml:space="preserve">Ngoài ra, trong báo cáo còn sử dụng một số nhận xét, đánh giá cũng như số liệu của các tác giả khác, cơ quan tổ chức khác đều có trích dẫn và chú thích nguồn gốc. </w:t>
      </w:r>
    </w:p>
    <w:p w14:paraId="585AAB43" w14:textId="77777777"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b/>
          <w:color w:val="000000"/>
          <w:sz w:val="26"/>
          <w:szCs w:val="26"/>
        </w:rPr>
        <w:t>Nếu phát hiện có bất kỳ sự gian lận nào nhóm chúng em xin hoàn toàn chịu trách nhiệm về nội dung bài báo cáo của mình</w:t>
      </w:r>
      <w:r w:rsidRPr="00834DE0">
        <w:rPr>
          <w:color w:val="000000"/>
          <w:sz w:val="26"/>
          <w:szCs w:val="26"/>
        </w:rPr>
        <w:t>. Trường Đại học Tôn Đức Thắng không liên quan đến những vi phạm tác quyền, bản quyền do chúng em gây ra trong quá trình thực hiện (nếu có).</w:t>
      </w:r>
    </w:p>
    <w:p w14:paraId="29691DB5" w14:textId="6A32BCC6" w:rsidR="00834DE0" w:rsidRPr="00834DE0" w:rsidRDefault="00834DE0" w:rsidP="00834DE0">
      <w:pPr>
        <w:jc w:val="right"/>
        <w:rPr>
          <w:i/>
          <w:color w:val="000000"/>
          <w:sz w:val="26"/>
          <w:szCs w:val="26"/>
        </w:rPr>
      </w:pPr>
      <w:r w:rsidRPr="00834DE0">
        <w:rPr>
          <w:i/>
          <w:color w:val="000000"/>
          <w:sz w:val="26"/>
          <w:szCs w:val="26"/>
        </w:rPr>
        <w:t xml:space="preserve">TP. Hồ Chí Minh, ngày </w:t>
      </w:r>
      <w:r w:rsidR="00BF7ACB">
        <w:rPr>
          <w:i/>
          <w:color w:val="000000"/>
          <w:sz w:val="26"/>
          <w:szCs w:val="26"/>
        </w:rPr>
        <w:t>24</w:t>
      </w:r>
      <w:r w:rsidRPr="00834DE0">
        <w:rPr>
          <w:i/>
          <w:color w:val="000000"/>
          <w:sz w:val="26"/>
          <w:szCs w:val="26"/>
        </w:rPr>
        <w:t xml:space="preserve"> tháng </w:t>
      </w:r>
      <w:r w:rsidR="00BF7ACB">
        <w:rPr>
          <w:i/>
          <w:color w:val="000000"/>
          <w:sz w:val="26"/>
          <w:szCs w:val="26"/>
        </w:rPr>
        <w:t>04</w:t>
      </w:r>
      <w:r w:rsidRPr="00834DE0">
        <w:rPr>
          <w:i/>
          <w:color w:val="000000"/>
          <w:sz w:val="26"/>
          <w:szCs w:val="26"/>
        </w:rPr>
        <w:t xml:space="preserve"> năm 2023      </w:t>
      </w:r>
    </w:p>
    <w:p w14:paraId="40A55F9A" w14:textId="77777777" w:rsidR="00834DE0" w:rsidRPr="00834DE0" w:rsidRDefault="00834DE0" w:rsidP="00834DE0">
      <w:pPr>
        <w:tabs>
          <w:tab w:val="center" w:pos="6521"/>
        </w:tabs>
        <w:jc w:val="center"/>
        <w:rPr>
          <w:i/>
          <w:color w:val="000000"/>
          <w:sz w:val="26"/>
          <w:szCs w:val="26"/>
        </w:rPr>
      </w:pPr>
      <w:r w:rsidRPr="00834DE0">
        <w:rPr>
          <w:i/>
          <w:color w:val="000000"/>
          <w:sz w:val="26"/>
          <w:szCs w:val="26"/>
        </w:rPr>
        <w:t xml:space="preserve">                                                                                     Tác giả</w:t>
      </w:r>
    </w:p>
    <w:p w14:paraId="23516F4A" w14:textId="5398678A" w:rsidR="00834DE0" w:rsidRPr="00834DE0" w:rsidRDefault="00834DE0" w:rsidP="00834DE0">
      <w:pPr>
        <w:tabs>
          <w:tab w:val="center" w:pos="6379"/>
        </w:tabs>
        <w:spacing w:after="200"/>
        <w:rPr>
          <w:i/>
          <w:color w:val="000000"/>
          <w:sz w:val="26"/>
          <w:szCs w:val="26"/>
        </w:rPr>
      </w:pPr>
      <w:r w:rsidRPr="00834DE0">
        <w:rPr>
          <w:i/>
          <w:color w:val="000000"/>
          <w:sz w:val="26"/>
          <w:szCs w:val="26"/>
        </w:rPr>
        <w:tab/>
        <w:t xml:space="preserve">                               (ký tên và ghi rõ họ tên)</w:t>
      </w:r>
    </w:p>
    <w:p w14:paraId="06272348" w14:textId="77777777" w:rsidR="00834DE0" w:rsidRPr="00834DE0" w:rsidRDefault="00834DE0" w:rsidP="00834DE0">
      <w:pPr>
        <w:tabs>
          <w:tab w:val="center" w:pos="6379"/>
        </w:tabs>
        <w:spacing w:after="200"/>
        <w:rPr>
          <w:i/>
          <w:color w:val="000000"/>
          <w:sz w:val="26"/>
          <w:szCs w:val="26"/>
        </w:rPr>
      </w:pPr>
    </w:p>
    <w:p w14:paraId="268139E1" w14:textId="7CAE7C8F" w:rsidR="00834DE0" w:rsidRPr="00834DE0" w:rsidRDefault="00834DE0" w:rsidP="00834DE0">
      <w:pPr>
        <w:tabs>
          <w:tab w:val="center" w:pos="6379"/>
        </w:tabs>
        <w:spacing w:after="200"/>
        <w:rPr>
          <w:color w:val="000000"/>
          <w:sz w:val="26"/>
          <w:szCs w:val="26"/>
        </w:rPr>
      </w:pPr>
      <w:r w:rsidRPr="00834DE0">
        <w:rPr>
          <w:color w:val="000000"/>
          <w:sz w:val="26"/>
          <w:szCs w:val="26"/>
        </w:rPr>
        <w:tab/>
        <w:t xml:space="preserve">                                 Nguyễn Hoài An</w:t>
      </w:r>
    </w:p>
    <w:p w14:paraId="46963378" w14:textId="77777777" w:rsidR="00834DE0" w:rsidRPr="00834DE0" w:rsidRDefault="00834DE0" w:rsidP="00834DE0">
      <w:pPr>
        <w:tabs>
          <w:tab w:val="center" w:pos="6379"/>
        </w:tabs>
        <w:spacing w:after="200"/>
        <w:rPr>
          <w:color w:val="000000"/>
          <w:sz w:val="26"/>
          <w:szCs w:val="26"/>
        </w:rPr>
      </w:pPr>
    </w:p>
    <w:p w14:paraId="0B416E6B" w14:textId="1D75F002" w:rsidR="00834DE0" w:rsidRPr="00834DE0" w:rsidRDefault="00834DE0" w:rsidP="00834DE0">
      <w:pPr>
        <w:tabs>
          <w:tab w:val="center" w:pos="6379"/>
        </w:tabs>
        <w:spacing w:after="200"/>
        <w:rPr>
          <w:color w:val="000000"/>
          <w:sz w:val="26"/>
          <w:szCs w:val="26"/>
        </w:rPr>
      </w:pPr>
      <w:r w:rsidRPr="00834DE0">
        <w:rPr>
          <w:color w:val="000000"/>
          <w:sz w:val="26"/>
          <w:szCs w:val="26"/>
        </w:rPr>
        <w:tab/>
      </w:r>
      <w:r w:rsidRPr="00834DE0">
        <w:rPr>
          <w:color w:val="000000"/>
          <w:sz w:val="26"/>
          <w:szCs w:val="26"/>
        </w:rPr>
        <w:tab/>
        <w:t xml:space="preserve"> Tôn Quang Bách</w:t>
      </w:r>
    </w:p>
    <w:p w14:paraId="08A63138" w14:textId="77777777" w:rsidR="00BB2B2A" w:rsidRPr="00834DE0" w:rsidRDefault="00BB2B2A">
      <w:pPr>
        <w:spacing w:after="200" w:line="276" w:lineRule="auto"/>
        <w:rPr>
          <w:i/>
          <w:sz w:val="26"/>
          <w:szCs w:val="26"/>
          <w:lang w:val="vi-VN"/>
        </w:rPr>
      </w:pPr>
      <w:r w:rsidRPr="00834DE0">
        <w:rPr>
          <w:i/>
          <w:sz w:val="26"/>
          <w:szCs w:val="26"/>
          <w:lang w:val="vi-VN"/>
        </w:rPr>
        <w:br w:type="page"/>
      </w:r>
    </w:p>
    <w:p w14:paraId="6ABAD8D4" w14:textId="77777777" w:rsidR="00B118C8" w:rsidRPr="00834DE0" w:rsidRDefault="00B118C8" w:rsidP="00834DE0">
      <w:pPr>
        <w:pStyle w:val="Chng"/>
        <w:jc w:val="center"/>
        <w:outlineLvl w:val="0"/>
        <w:rPr>
          <w:lang w:val="vi-VN"/>
        </w:rPr>
      </w:pPr>
      <w:bookmarkStart w:id="5" w:name="_Toc132746027"/>
      <w:bookmarkStart w:id="6" w:name="_Toc133184551"/>
      <w:r w:rsidRPr="00834DE0">
        <w:rPr>
          <w:lang w:val="vi-VN"/>
        </w:rPr>
        <w:lastRenderedPageBreak/>
        <w:t>PHẦN XÁC NHẬN VÀ ĐÁNH GIÁ CỦA GIẢNG VIÊN</w:t>
      </w:r>
      <w:bookmarkEnd w:id="5"/>
      <w:bookmarkEnd w:id="6"/>
    </w:p>
    <w:p w14:paraId="1D1D32A8" w14:textId="77777777" w:rsidR="00B118C8" w:rsidRPr="00834DE0" w:rsidRDefault="00B118C8" w:rsidP="002D796D">
      <w:pPr>
        <w:pStyle w:val="Nidungvnbn"/>
        <w:rPr>
          <w:b/>
          <w:lang w:val="vi-VN"/>
        </w:rPr>
      </w:pPr>
      <w:r w:rsidRPr="00834DE0">
        <w:rPr>
          <w:b/>
          <w:lang w:val="vi-VN"/>
        </w:rPr>
        <w:t>Phần xác nhận của GV hướng dẫn</w:t>
      </w:r>
    </w:p>
    <w:p w14:paraId="042D1141"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FBA342"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03B3011C"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053E3264" w14:textId="77777777" w:rsidR="00B118C8" w:rsidRPr="00834DE0" w:rsidRDefault="00B118C8">
      <w:pPr>
        <w:spacing w:after="200" w:line="276" w:lineRule="auto"/>
        <w:rPr>
          <w:lang w:val="vi-VN"/>
        </w:rPr>
      </w:pPr>
    </w:p>
    <w:p w14:paraId="3E1FE80A" w14:textId="77777777" w:rsidR="00B118C8" w:rsidRPr="00834DE0" w:rsidRDefault="00B118C8">
      <w:pPr>
        <w:spacing w:after="200" w:line="276" w:lineRule="auto"/>
        <w:rPr>
          <w:lang w:val="vi-VN"/>
        </w:rPr>
      </w:pPr>
    </w:p>
    <w:p w14:paraId="6915ACEF" w14:textId="77777777" w:rsidR="00B118C8" w:rsidRPr="00834DE0" w:rsidRDefault="00B118C8">
      <w:pPr>
        <w:spacing w:after="200" w:line="276" w:lineRule="auto"/>
        <w:rPr>
          <w:lang w:val="vi-VN"/>
        </w:rPr>
      </w:pPr>
    </w:p>
    <w:p w14:paraId="7F983CD7" w14:textId="77777777" w:rsidR="00B118C8" w:rsidRPr="00834DE0" w:rsidRDefault="00B118C8" w:rsidP="002D796D">
      <w:pPr>
        <w:pStyle w:val="Nidungvnbn"/>
        <w:rPr>
          <w:b/>
          <w:lang w:val="vi-VN"/>
        </w:rPr>
      </w:pPr>
      <w:r w:rsidRPr="00834DE0">
        <w:rPr>
          <w:b/>
          <w:lang w:val="vi-VN"/>
        </w:rPr>
        <w:t>Phần đánh giá của GV chấm bài</w:t>
      </w:r>
    </w:p>
    <w:p w14:paraId="0E62F327"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16DA24"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58BB48AE"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23E01E7E" w14:textId="77777777" w:rsidR="00B118C8" w:rsidRPr="00834DE0" w:rsidRDefault="00B118C8" w:rsidP="00B118C8">
      <w:pPr>
        <w:spacing w:after="200" w:line="276" w:lineRule="auto"/>
        <w:rPr>
          <w:lang w:val="vi-VN"/>
        </w:rPr>
      </w:pPr>
    </w:p>
    <w:p w14:paraId="67FE9519" w14:textId="77777777" w:rsidR="00B118C8" w:rsidRPr="00834DE0" w:rsidRDefault="00B118C8" w:rsidP="00B118C8">
      <w:pPr>
        <w:pStyle w:val="Tiumccp1"/>
        <w:rPr>
          <w:sz w:val="32"/>
          <w:szCs w:val="32"/>
          <w:lang w:val="vi-VN"/>
        </w:rPr>
      </w:pPr>
      <w:r w:rsidRPr="00834DE0">
        <w:rPr>
          <w:lang w:val="vi-VN"/>
        </w:rPr>
        <w:br w:type="page"/>
      </w:r>
    </w:p>
    <w:p w14:paraId="2CAACB4E" w14:textId="77777777" w:rsidR="00BB2B2A" w:rsidRPr="00834DE0" w:rsidRDefault="00BB2B2A" w:rsidP="00834DE0">
      <w:pPr>
        <w:pStyle w:val="Chng"/>
        <w:jc w:val="center"/>
        <w:outlineLvl w:val="0"/>
        <w:rPr>
          <w:lang w:val="vi-VN"/>
        </w:rPr>
      </w:pPr>
      <w:bookmarkStart w:id="7" w:name="_Toc132746028"/>
      <w:bookmarkStart w:id="8" w:name="_Toc133184552"/>
      <w:r w:rsidRPr="00834DE0">
        <w:rPr>
          <w:lang w:val="vi-VN"/>
        </w:rPr>
        <w:lastRenderedPageBreak/>
        <w:t>TÓM TẮT</w:t>
      </w:r>
      <w:bookmarkEnd w:id="7"/>
      <w:bookmarkEnd w:id="8"/>
    </w:p>
    <w:p w14:paraId="2F464667" w14:textId="77777777" w:rsidR="00291721" w:rsidRPr="00834DE0" w:rsidRDefault="00291721" w:rsidP="00291721">
      <w:pPr>
        <w:pStyle w:val="Nidungvnbn"/>
        <w:rPr>
          <w:lang w:val="vi-VN"/>
        </w:rPr>
      </w:pPr>
    </w:p>
    <w:p w14:paraId="41939E9C" w14:textId="77777777" w:rsidR="00834DE0" w:rsidRPr="00834DE0" w:rsidRDefault="00834DE0" w:rsidP="00834DE0">
      <w:pPr>
        <w:ind w:firstLine="720"/>
        <w:rPr>
          <w:sz w:val="26"/>
          <w:szCs w:val="26"/>
        </w:rPr>
      </w:pPr>
      <w:r w:rsidRPr="00834DE0">
        <w:rPr>
          <w:sz w:val="26"/>
          <w:szCs w:val="26"/>
        </w:rPr>
        <w:t>Ứng dụng quản lý trung tâm tin học là một chương trình phần mềm được sử dụng để quản lý và sắp xếp thông tin, dữ liệu trong một trung tâm tin học. Phần mềm này được thiết kế để xử lý sự phức tạp của các các thông tin, tập dữ liệu lớn.</w:t>
      </w:r>
    </w:p>
    <w:p w14:paraId="5738A156" w14:textId="50576820" w:rsidR="00834DE0" w:rsidRPr="00834DE0" w:rsidRDefault="00834DE0" w:rsidP="00834DE0">
      <w:pPr>
        <w:ind w:firstLine="720"/>
        <w:rPr>
          <w:sz w:val="26"/>
          <w:szCs w:val="26"/>
        </w:rPr>
      </w:pPr>
      <w:r w:rsidRPr="00834DE0">
        <w:rPr>
          <w:sz w:val="26"/>
          <w:szCs w:val="26"/>
        </w:rPr>
        <w:t>Chức năng chính của ứng dụng quản lý trung tâm tin học là lưu trữ và sắp xếp dữ liệu, bao gồm quản lý luồng dữ liệu vào và ra khỏi hệ thống, cũng như quản lý dữ liệu chính xác và cập nhật. Phần mềm có các tính năng để nhập dữ liệu, tìm kiếm và truy xuất và in, bao gồm quản lý thông tin học viên, thông tin giáo viên, thông tin giảng dạy của giáo viên, thông tin nhân viên và thông tin ghi danh vào lớp học của học viên, tạo biên lai. Phần mềm còn giúp quản lý các thông tin của các khóa học, các môn học và các lớp học, có thể quản lý điểm số</w:t>
      </w:r>
      <w:r w:rsidR="006036BB">
        <w:rPr>
          <w:sz w:val="26"/>
          <w:szCs w:val="26"/>
        </w:rPr>
        <w:t xml:space="preserve"> và in bảng điểm</w:t>
      </w:r>
      <w:r w:rsidRPr="00834DE0">
        <w:rPr>
          <w:sz w:val="26"/>
          <w:szCs w:val="26"/>
        </w:rPr>
        <w:t xml:space="preserve"> của học viên. Nó cũng cung cấp khả năng tìm kiếm thông tin của học viên, thông tin giáo viên và thông tin của các khóa học, môn học, ca học</w:t>
      </w:r>
      <w:r w:rsidR="006036BB">
        <w:rPr>
          <w:sz w:val="26"/>
          <w:szCs w:val="26"/>
        </w:rPr>
        <w:t>…</w:t>
      </w:r>
    </w:p>
    <w:p w14:paraId="329248D8" w14:textId="77777777" w:rsidR="00834DE0" w:rsidRPr="00834DE0" w:rsidRDefault="00834DE0" w:rsidP="00834DE0">
      <w:pPr>
        <w:ind w:firstLine="720"/>
        <w:rPr>
          <w:sz w:val="26"/>
          <w:szCs w:val="26"/>
        </w:rPr>
      </w:pPr>
      <w:r w:rsidRPr="00834DE0">
        <w:rPr>
          <w:sz w:val="26"/>
          <w:szCs w:val="26"/>
        </w:rPr>
        <w:t>Bảo mật cũng là một thành phần quan trọng của ứng dụng quản lý trung tâm tin học. Phần mềm phải đảm bảo rằng dữ liệu được bảo vệ khỏi truy cập trái phép và người dùng phải có quyền thích hợp để truy cập và sửa đổi dữ liệu.</w:t>
      </w:r>
    </w:p>
    <w:p w14:paraId="31014FD3" w14:textId="1DF9E889" w:rsidR="00834DE0" w:rsidRPr="00834DE0" w:rsidRDefault="00834DE0" w:rsidP="00834DE0">
      <w:pPr>
        <w:ind w:firstLine="720"/>
        <w:rPr>
          <w:color w:val="000000"/>
          <w:sz w:val="26"/>
          <w:szCs w:val="26"/>
        </w:rPr>
      </w:pPr>
      <w:r w:rsidRPr="00834DE0">
        <w:rPr>
          <w:sz w:val="26"/>
          <w:szCs w:val="26"/>
        </w:rPr>
        <w:t xml:space="preserve">Ứng dụng quản lý trung tâm tin học là một công cụ mạnh mẽ để quản lý lượng lớn dữ liệu và tài nguyên một cách hiệu quả và có tổ chức. Một ứng dụng quản lý trung tâm tin học tốt giúp trung tâm có thể </w:t>
      </w:r>
      <w:r w:rsidRPr="00834DE0">
        <w:rPr>
          <w:color w:val="000000"/>
          <w:sz w:val="26"/>
          <w:szCs w:val="26"/>
        </w:rPr>
        <w:t>hoạt động một cách hiệu quả, tăng năng suất và nâng cao chất lượng dịch vụ.</w:t>
      </w:r>
    </w:p>
    <w:p w14:paraId="175AA305" w14:textId="0B2CA2BA" w:rsidR="00834DE0" w:rsidRPr="00834DE0" w:rsidRDefault="00834DE0" w:rsidP="00834DE0">
      <w:pPr>
        <w:ind w:firstLine="720"/>
        <w:rPr>
          <w:color w:val="000000"/>
          <w:sz w:val="26"/>
          <w:szCs w:val="26"/>
        </w:rPr>
      </w:pPr>
    </w:p>
    <w:p w14:paraId="4A6B7DFB" w14:textId="18CCD9CE" w:rsidR="00834DE0" w:rsidRPr="00834DE0" w:rsidRDefault="00834DE0" w:rsidP="00834DE0">
      <w:pPr>
        <w:ind w:firstLine="720"/>
        <w:rPr>
          <w:color w:val="000000"/>
          <w:sz w:val="26"/>
          <w:szCs w:val="26"/>
        </w:rPr>
      </w:pPr>
    </w:p>
    <w:p w14:paraId="05CC8297" w14:textId="11BA8AAA" w:rsidR="00834DE0" w:rsidRPr="00834DE0" w:rsidRDefault="00834DE0" w:rsidP="00834DE0">
      <w:pPr>
        <w:ind w:firstLine="720"/>
        <w:rPr>
          <w:color w:val="000000"/>
          <w:sz w:val="26"/>
          <w:szCs w:val="26"/>
        </w:rPr>
      </w:pPr>
    </w:p>
    <w:p w14:paraId="3C664AE3" w14:textId="3B53C9F8" w:rsidR="00834DE0" w:rsidRPr="00834DE0" w:rsidRDefault="00834DE0" w:rsidP="00834DE0">
      <w:pPr>
        <w:ind w:firstLine="720"/>
        <w:rPr>
          <w:color w:val="000000"/>
          <w:sz w:val="26"/>
          <w:szCs w:val="26"/>
        </w:rPr>
      </w:pPr>
    </w:p>
    <w:p w14:paraId="357899AE" w14:textId="76582EDA" w:rsidR="00E45F80" w:rsidRDefault="00E45F80">
      <w:pPr>
        <w:rPr>
          <w:b/>
          <w:sz w:val="32"/>
          <w:szCs w:val="32"/>
        </w:rPr>
      </w:pPr>
      <w:bookmarkStart w:id="9" w:name="_Toc132746029"/>
    </w:p>
    <w:p w14:paraId="716CA6FA" w14:textId="55D708C7" w:rsidR="00C75086" w:rsidRDefault="007E6AB9" w:rsidP="00BF7ACB">
      <w:pPr>
        <w:pStyle w:val="Chng"/>
        <w:jc w:val="center"/>
        <w:outlineLvl w:val="0"/>
      </w:pPr>
      <w:bookmarkStart w:id="10" w:name="_Toc133184553"/>
      <w:commentRangeStart w:id="11"/>
      <w:r w:rsidRPr="00834DE0">
        <w:lastRenderedPageBreak/>
        <w:t>MỤC LỤC</w:t>
      </w:r>
      <w:commentRangeEnd w:id="11"/>
      <w:r w:rsidR="00C75086" w:rsidRPr="00834DE0">
        <w:rPr>
          <w:rStyle w:val="CommentReference"/>
        </w:rPr>
        <w:commentReference w:id="11"/>
      </w:r>
      <w:bookmarkEnd w:id="9"/>
      <w:commentRangeStart w:id="12"/>
      <w:commentRangeEnd w:id="12"/>
      <w:r w:rsidR="00C75086" w:rsidRPr="00834DE0">
        <w:rPr>
          <w:rStyle w:val="CommentReference"/>
        </w:rPr>
        <w:commentReference w:id="12"/>
      </w:r>
      <w:bookmarkEnd w:id="10"/>
    </w:p>
    <w:sdt>
      <w:sdtPr>
        <w:rPr>
          <w:rFonts w:ascii="Times New Roman" w:eastAsia="Times New Roman" w:hAnsi="Times New Roman" w:cs="Times New Roman"/>
          <w:color w:val="auto"/>
          <w:sz w:val="24"/>
          <w:szCs w:val="24"/>
        </w:rPr>
        <w:id w:val="108241813"/>
        <w:docPartObj>
          <w:docPartGallery w:val="Table of Contents"/>
          <w:docPartUnique/>
        </w:docPartObj>
      </w:sdtPr>
      <w:sdtEndPr>
        <w:rPr>
          <w:b/>
          <w:bCs/>
          <w:noProof/>
        </w:rPr>
      </w:sdtEndPr>
      <w:sdtContent>
        <w:p w14:paraId="1B5A72A1" w14:textId="040F1D08" w:rsidR="00BF7ACB" w:rsidRDefault="00BF7ACB">
          <w:pPr>
            <w:pStyle w:val="TOCHeading"/>
          </w:pPr>
        </w:p>
        <w:p w14:paraId="4D7236A6" w14:textId="3D4EA6B4" w:rsidR="003351A3" w:rsidRDefault="00BF7ACB">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184550" w:history="1">
            <w:r w:rsidR="003351A3" w:rsidRPr="004D4A89">
              <w:rPr>
                <w:rStyle w:val="Hyperlink"/>
                <w:noProof/>
                <w:lang w:val="vi-VN"/>
              </w:rPr>
              <w:t>LỜI CẢM ƠN</w:t>
            </w:r>
            <w:r w:rsidR="003351A3">
              <w:rPr>
                <w:noProof/>
                <w:webHidden/>
              </w:rPr>
              <w:tab/>
            </w:r>
            <w:r w:rsidR="003351A3">
              <w:rPr>
                <w:noProof/>
                <w:webHidden/>
              </w:rPr>
              <w:fldChar w:fldCharType="begin"/>
            </w:r>
            <w:r w:rsidR="003351A3">
              <w:rPr>
                <w:noProof/>
                <w:webHidden/>
              </w:rPr>
              <w:instrText xml:space="preserve"> PAGEREF _Toc133184550 \h </w:instrText>
            </w:r>
            <w:r w:rsidR="003351A3">
              <w:rPr>
                <w:noProof/>
                <w:webHidden/>
              </w:rPr>
            </w:r>
            <w:r w:rsidR="003351A3">
              <w:rPr>
                <w:noProof/>
                <w:webHidden/>
              </w:rPr>
              <w:fldChar w:fldCharType="separate"/>
            </w:r>
            <w:r w:rsidR="003351A3">
              <w:rPr>
                <w:noProof/>
                <w:webHidden/>
              </w:rPr>
              <w:t>1</w:t>
            </w:r>
            <w:r w:rsidR="003351A3">
              <w:rPr>
                <w:noProof/>
                <w:webHidden/>
              </w:rPr>
              <w:fldChar w:fldCharType="end"/>
            </w:r>
          </w:hyperlink>
        </w:p>
        <w:p w14:paraId="31A74C4E" w14:textId="087714B0"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51" w:history="1">
            <w:r w:rsidRPr="004D4A89">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_Toc133184551 \h </w:instrText>
            </w:r>
            <w:r>
              <w:rPr>
                <w:noProof/>
                <w:webHidden/>
              </w:rPr>
            </w:r>
            <w:r>
              <w:rPr>
                <w:noProof/>
                <w:webHidden/>
              </w:rPr>
              <w:fldChar w:fldCharType="separate"/>
            </w:r>
            <w:r>
              <w:rPr>
                <w:noProof/>
                <w:webHidden/>
              </w:rPr>
              <w:t>3</w:t>
            </w:r>
            <w:r>
              <w:rPr>
                <w:noProof/>
                <w:webHidden/>
              </w:rPr>
              <w:fldChar w:fldCharType="end"/>
            </w:r>
          </w:hyperlink>
        </w:p>
        <w:p w14:paraId="7A27298B" w14:textId="47A40178"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52" w:history="1">
            <w:r w:rsidRPr="004D4A89">
              <w:rPr>
                <w:rStyle w:val="Hyperlink"/>
                <w:noProof/>
                <w:lang w:val="vi-VN"/>
              </w:rPr>
              <w:t>TÓM TẮT</w:t>
            </w:r>
            <w:r>
              <w:rPr>
                <w:noProof/>
                <w:webHidden/>
              </w:rPr>
              <w:tab/>
            </w:r>
            <w:r>
              <w:rPr>
                <w:noProof/>
                <w:webHidden/>
              </w:rPr>
              <w:fldChar w:fldCharType="begin"/>
            </w:r>
            <w:r>
              <w:rPr>
                <w:noProof/>
                <w:webHidden/>
              </w:rPr>
              <w:instrText xml:space="preserve"> PAGEREF _Toc133184552 \h </w:instrText>
            </w:r>
            <w:r>
              <w:rPr>
                <w:noProof/>
                <w:webHidden/>
              </w:rPr>
            </w:r>
            <w:r>
              <w:rPr>
                <w:noProof/>
                <w:webHidden/>
              </w:rPr>
              <w:fldChar w:fldCharType="separate"/>
            </w:r>
            <w:r>
              <w:rPr>
                <w:noProof/>
                <w:webHidden/>
              </w:rPr>
              <w:t>4</w:t>
            </w:r>
            <w:r>
              <w:rPr>
                <w:noProof/>
                <w:webHidden/>
              </w:rPr>
              <w:fldChar w:fldCharType="end"/>
            </w:r>
          </w:hyperlink>
        </w:p>
        <w:p w14:paraId="4B71B833" w14:textId="5FC79A2D"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53" w:history="1">
            <w:r w:rsidRPr="004D4A89">
              <w:rPr>
                <w:rStyle w:val="Hyperlink"/>
                <w:noProof/>
              </w:rPr>
              <w:t>MỤC LỤC</w:t>
            </w:r>
            <w:r>
              <w:rPr>
                <w:noProof/>
                <w:webHidden/>
              </w:rPr>
              <w:tab/>
            </w:r>
            <w:r>
              <w:rPr>
                <w:noProof/>
                <w:webHidden/>
              </w:rPr>
              <w:fldChar w:fldCharType="begin"/>
            </w:r>
            <w:r>
              <w:rPr>
                <w:noProof/>
                <w:webHidden/>
              </w:rPr>
              <w:instrText xml:space="preserve"> PAGEREF _Toc133184553 \h </w:instrText>
            </w:r>
            <w:r>
              <w:rPr>
                <w:noProof/>
                <w:webHidden/>
              </w:rPr>
            </w:r>
            <w:r>
              <w:rPr>
                <w:noProof/>
                <w:webHidden/>
              </w:rPr>
              <w:fldChar w:fldCharType="separate"/>
            </w:r>
            <w:r>
              <w:rPr>
                <w:noProof/>
                <w:webHidden/>
              </w:rPr>
              <w:t>5</w:t>
            </w:r>
            <w:r>
              <w:rPr>
                <w:noProof/>
                <w:webHidden/>
              </w:rPr>
              <w:fldChar w:fldCharType="end"/>
            </w:r>
          </w:hyperlink>
        </w:p>
        <w:p w14:paraId="64B45C5C" w14:textId="2DE2DA12"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54" w:history="1">
            <w:r w:rsidRPr="004D4A89">
              <w:rPr>
                <w:rStyle w:val="Hyperlink"/>
                <w:noProof/>
              </w:rPr>
              <w:t>CHƯƠNG I -  GIỚI THIỆU CHUNG</w:t>
            </w:r>
            <w:r>
              <w:rPr>
                <w:noProof/>
                <w:webHidden/>
              </w:rPr>
              <w:tab/>
            </w:r>
            <w:r>
              <w:rPr>
                <w:noProof/>
                <w:webHidden/>
              </w:rPr>
              <w:fldChar w:fldCharType="begin"/>
            </w:r>
            <w:r>
              <w:rPr>
                <w:noProof/>
                <w:webHidden/>
              </w:rPr>
              <w:instrText xml:space="preserve"> PAGEREF _Toc133184554 \h </w:instrText>
            </w:r>
            <w:r>
              <w:rPr>
                <w:noProof/>
                <w:webHidden/>
              </w:rPr>
            </w:r>
            <w:r>
              <w:rPr>
                <w:noProof/>
                <w:webHidden/>
              </w:rPr>
              <w:fldChar w:fldCharType="separate"/>
            </w:r>
            <w:r>
              <w:rPr>
                <w:noProof/>
                <w:webHidden/>
              </w:rPr>
              <w:t>8</w:t>
            </w:r>
            <w:r>
              <w:rPr>
                <w:noProof/>
                <w:webHidden/>
              </w:rPr>
              <w:fldChar w:fldCharType="end"/>
            </w:r>
          </w:hyperlink>
        </w:p>
        <w:p w14:paraId="76481B79" w14:textId="123358AA"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55" w:history="1">
            <w:r w:rsidRPr="004D4A89">
              <w:rPr>
                <w:rStyle w:val="Hyperlink"/>
                <w:noProof/>
              </w:rPr>
              <w:t>1.1 Khảo sát</w:t>
            </w:r>
            <w:r>
              <w:rPr>
                <w:noProof/>
                <w:webHidden/>
              </w:rPr>
              <w:tab/>
            </w:r>
            <w:r>
              <w:rPr>
                <w:noProof/>
                <w:webHidden/>
              </w:rPr>
              <w:fldChar w:fldCharType="begin"/>
            </w:r>
            <w:r>
              <w:rPr>
                <w:noProof/>
                <w:webHidden/>
              </w:rPr>
              <w:instrText xml:space="preserve"> PAGEREF _Toc133184555 \h </w:instrText>
            </w:r>
            <w:r>
              <w:rPr>
                <w:noProof/>
                <w:webHidden/>
              </w:rPr>
            </w:r>
            <w:r>
              <w:rPr>
                <w:noProof/>
                <w:webHidden/>
              </w:rPr>
              <w:fldChar w:fldCharType="separate"/>
            </w:r>
            <w:r>
              <w:rPr>
                <w:noProof/>
                <w:webHidden/>
              </w:rPr>
              <w:t>8</w:t>
            </w:r>
            <w:r>
              <w:rPr>
                <w:noProof/>
                <w:webHidden/>
              </w:rPr>
              <w:fldChar w:fldCharType="end"/>
            </w:r>
          </w:hyperlink>
        </w:p>
        <w:p w14:paraId="4752D9EE" w14:textId="25919F9A"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56" w:history="1">
            <w:r w:rsidRPr="004D4A89">
              <w:rPr>
                <w:rStyle w:val="Hyperlink"/>
                <w:noProof/>
              </w:rPr>
              <w:t>1.1.1 Giới thiệu sơ lược về trung tâm tin học Trí Tuệ Việt</w:t>
            </w:r>
            <w:r>
              <w:rPr>
                <w:noProof/>
                <w:webHidden/>
              </w:rPr>
              <w:tab/>
            </w:r>
            <w:r>
              <w:rPr>
                <w:noProof/>
                <w:webHidden/>
              </w:rPr>
              <w:fldChar w:fldCharType="begin"/>
            </w:r>
            <w:r>
              <w:rPr>
                <w:noProof/>
                <w:webHidden/>
              </w:rPr>
              <w:instrText xml:space="preserve"> PAGEREF _Toc133184556 \h </w:instrText>
            </w:r>
            <w:r>
              <w:rPr>
                <w:noProof/>
                <w:webHidden/>
              </w:rPr>
            </w:r>
            <w:r>
              <w:rPr>
                <w:noProof/>
                <w:webHidden/>
              </w:rPr>
              <w:fldChar w:fldCharType="separate"/>
            </w:r>
            <w:r>
              <w:rPr>
                <w:noProof/>
                <w:webHidden/>
              </w:rPr>
              <w:t>8</w:t>
            </w:r>
            <w:r>
              <w:rPr>
                <w:noProof/>
                <w:webHidden/>
              </w:rPr>
              <w:fldChar w:fldCharType="end"/>
            </w:r>
          </w:hyperlink>
        </w:p>
        <w:p w14:paraId="507F6BBB" w14:textId="6BB9DF8C"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57" w:history="1">
            <w:r w:rsidRPr="004D4A89">
              <w:rPr>
                <w:rStyle w:val="Hyperlink"/>
                <w:noProof/>
              </w:rPr>
              <w:t>1.1.2 Câu hỏi phỏng vấn</w:t>
            </w:r>
            <w:r>
              <w:rPr>
                <w:noProof/>
                <w:webHidden/>
              </w:rPr>
              <w:tab/>
            </w:r>
            <w:r>
              <w:rPr>
                <w:noProof/>
                <w:webHidden/>
              </w:rPr>
              <w:fldChar w:fldCharType="begin"/>
            </w:r>
            <w:r>
              <w:rPr>
                <w:noProof/>
                <w:webHidden/>
              </w:rPr>
              <w:instrText xml:space="preserve"> PAGEREF _Toc133184557 \h </w:instrText>
            </w:r>
            <w:r>
              <w:rPr>
                <w:noProof/>
                <w:webHidden/>
              </w:rPr>
            </w:r>
            <w:r>
              <w:rPr>
                <w:noProof/>
                <w:webHidden/>
              </w:rPr>
              <w:fldChar w:fldCharType="separate"/>
            </w:r>
            <w:r>
              <w:rPr>
                <w:noProof/>
                <w:webHidden/>
              </w:rPr>
              <w:t>10</w:t>
            </w:r>
            <w:r>
              <w:rPr>
                <w:noProof/>
                <w:webHidden/>
              </w:rPr>
              <w:fldChar w:fldCharType="end"/>
            </w:r>
          </w:hyperlink>
        </w:p>
        <w:p w14:paraId="4354D0D5" w14:textId="07607CB9"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58" w:history="1">
            <w:r w:rsidRPr="004D4A89">
              <w:rPr>
                <w:rStyle w:val="Hyperlink"/>
                <w:noProof/>
              </w:rPr>
              <w:t>1.2 Tổng quan về quản lý phần mềm quản lý trung tâm tin học</w:t>
            </w:r>
            <w:r>
              <w:rPr>
                <w:noProof/>
                <w:webHidden/>
              </w:rPr>
              <w:tab/>
            </w:r>
            <w:r>
              <w:rPr>
                <w:noProof/>
                <w:webHidden/>
              </w:rPr>
              <w:fldChar w:fldCharType="begin"/>
            </w:r>
            <w:r>
              <w:rPr>
                <w:noProof/>
                <w:webHidden/>
              </w:rPr>
              <w:instrText xml:space="preserve"> PAGEREF _Toc133184558 \h </w:instrText>
            </w:r>
            <w:r>
              <w:rPr>
                <w:noProof/>
                <w:webHidden/>
              </w:rPr>
            </w:r>
            <w:r>
              <w:rPr>
                <w:noProof/>
                <w:webHidden/>
              </w:rPr>
              <w:fldChar w:fldCharType="separate"/>
            </w:r>
            <w:r>
              <w:rPr>
                <w:noProof/>
                <w:webHidden/>
              </w:rPr>
              <w:t>13</w:t>
            </w:r>
            <w:r>
              <w:rPr>
                <w:noProof/>
                <w:webHidden/>
              </w:rPr>
              <w:fldChar w:fldCharType="end"/>
            </w:r>
          </w:hyperlink>
        </w:p>
        <w:p w14:paraId="27DC4470" w14:textId="15F91881"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59" w:history="1">
            <w:r w:rsidRPr="004D4A89">
              <w:rPr>
                <w:rStyle w:val="Hyperlink"/>
                <w:noProof/>
              </w:rPr>
              <w:t>1.2.1 Mô tả</w:t>
            </w:r>
            <w:r>
              <w:rPr>
                <w:noProof/>
                <w:webHidden/>
              </w:rPr>
              <w:tab/>
            </w:r>
            <w:r>
              <w:rPr>
                <w:noProof/>
                <w:webHidden/>
              </w:rPr>
              <w:fldChar w:fldCharType="begin"/>
            </w:r>
            <w:r>
              <w:rPr>
                <w:noProof/>
                <w:webHidden/>
              </w:rPr>
              <w:instrText xml:space="preserve"> PAGEREF _Toc133184559 \h </w:instrText>
            </w:r>
            <w:r>
              <w:rPr>
                <w:noProof/>
                <w:webHidden/>
              </w:rPr>
            </w:r>
            <w:r>
              <w:rPr>
                <w:noProof/>
                <w:webHidden/>
              </w:rPr>
              <w:fldChar w:fldCharType="separate"/>
            </w:r>
            <w:r>
              <w:rPr>
                <w:noProof/>
                <w:webHidden/>
              </w:rPr>
              <w:t>13</w:t>
            </w:r>
            <w:r>
              <w:rPr>
                <w:noProof/>
                <w:webHidden/>
              </w:rPr>
              <w:fldChar w:fldCharType="end"/>
            </w:r>
          </w:hyperlink>
        </w:p>
        <w:p w14:paraId="483A33FC" w14:textId="724F7023"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60" w:history="1">
            <w:r w:rsidRPr="004D4A89">
              <w:rPr>
                <w:rStyle w:val="Hyperlink"/>
                <w:noProof/>
              </w:rPr>
              <w:t>1.2.2 Các vấn đề cần giải quyết và cải thiện hệ thống</w:t>
            </w:r>
            <w:r>
              <w:rPr>
                <w:noProof/>
                <w:webHidden/>
              </w:rPr>
              <w:tab/>
            </w:r>
            <w:r>
              <w:rPr>
                <w:noProof/>
                <w:webHidden/>
              </w:rPr>
              <w:fldChar w:fldCharType="begin"/>
            </w:r>
            <w:r>
              <w:rPr>
                <w:noProof/>
                <w:webHidden/>
              </w:rPr>
              <w:instrText xml:space="preserve"> PAGEREF _Toc133184560 \h </w:instrText>
            </w:r>
            <w:r>
              <w:rPr>
                <w:noProof/>
                <w:webHidden/>
              </w:rPr>
            </w:r>
            <w:r>
              <w:rPr>
                <w:noProof/>
                <w:webHidden/>
              </w:rPr>
              <w:fldChar w:fldCharType="separate"/>
            </w:r>
            <w:r>
              <w:rPr>
                <w:noProof/>
                <w:webHidden/>
              </w:rPr>
              <w:t>13</w:t>
            </w:r>
            <w:r>
              <w:rPr>
                <w:noProof/>
                <w:webHidden/>
              </w:rPr>
              <w:fldChar w:fldCharType="end"/>
            </w:r>
          </w:hyperlink>
        </w:p>
        <w:p w14:paraId="7BE92655" w14:textId="122FCEF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61" w:history="1">
            <w:r w:rsidRPr="004D4A89">
              <w:rPr>
                <w:rStyle w:val="Hyperlink"/>
                <w:noProof/>
              </w:rPr>
              <w:t>1.2.3 Ưu điểm</w:t>
            </w:r>
            <w:r>
              <w:rPr>
                <w:noProof/>
                <w:webHidden/>
              </w:rPr>
              <w:tab/>
            </w:r>
            <w:r>
              <w:rPr>
                <w:noProof/>
                <w:webHidden/>
              </w:rPr>
              <w:fldChar w:fldCharType="begin"/>
            </w:r>
            <w:r>
              <w:rPr>
                <w:noProof/>
                <w:webHidden/>
              </w:rPr>
              <w:instrText xml:space="preserve"> PAGEREF _Toc133184561 \h </w:instrText>
            </w:r>
            <w:r>
              <w:rPr>
                <w:noProof/>
                <w:webHidden/>
              </w:rPr>
            </w:r>
            <w:r>
              <w:rPr>
                <w:noProof/>
                <w:webHidden/>
              </w:rPr>
              <w:fldChar w:fldCharType="separate"/>
            </w:r>
            <w:r>
              <w:rPr>
                <w:noProof/>
                <w:webHidden/>
              </w:rPr>
              <w:t>13</w:t>
            </w:r>
            <w:r>
              <w:rPr>
                <w:noProof/>
                <w:webHidden/>
              </w:rPr>
              <w:fldChar w:fldCharType="end"/>
            </w:r>
          </w:hyperlink>
        </w:p>
        <w:p w14:paraId="3A707846" w14:textId="5FDE4B6E"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62" w:history="1">
            <w:r w:rsidRPr="004D4A89">
              <w:rPr>
                <w:rStyle w:val="Hyperlink"/>
                <w:noProof/>
              </w:rPr>
              <w:t>1.2.4 Nhược điểm</w:t>
            </w:r>
            <w:r>
              <w:rPr>
                <w:noProof/>
                <w:webHidden/>
              </w:rPr>
              <w:tab/>
            </w:r>
            <w:r>
              <w:rPr>
                <w:noProof/>
                <w:webHidden/>
              </w:rPr>
              <w:fldChar w:fldCharType="begin"/>
            </w:r>
            <w:r>
              <w:rPr>
                <w:noProof/>
                <w:webHidden/>
              </w:rPr>
              <w:instrText xml:space="preserve"> PAGEREF _Toc133184562 \h </w:instrText>
            </w:r>
            <w:r>
              <w:rPr>
                <w:noProof/>
                <w:webHidden/>
              </w:rPr>
            </w:r>
            <w:r>
              <w:rPr>
                <w:noProof/>
                <w:webHidden/>
              </w:rPr>
              <w:fldChar w:fldCharType="separate"/>
            </w:r>
            <w:r>
              <w:rPr>
                <w:noProof/>
                <w:webHidden/>
              </w:rPr>
              <w:t>14</w:t>
            </w:r>
            <w:r>
              <w:rPr>
                <w:noProof/>
                <w:webHidden/>
              </w:rPr>
              <w:fldChar w:fldCharType="end"/>
            </w:r>
          </w:hyperlink>
        </w:p>
        <w:p w14:paraId="07C2F6C4" w14:textId="77049834"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63" w:history="1">
            <w:r w:rsidRPr="004D4A89">
              <w:rPr>
                <w:rStyle w:val="Hyperlink"/>
                <w:noProof/>
              </w:rPr>
              <w:t>1.3 Các quy trình nghiệp vụ cơ bản</w:t>
            </w:r>
            <w:r>
              <w:rPr>
                <w:noProof/>
                <w:webHidden/>
              </w:rPr>
              <w:tab/>
            </w:r>
            <w:r>
              <w:rPr>
                <w:noProof/>
                <w:webHidden/>
              </w:rPr>
              <w:fldChar w:fldCharType="begin"/>
            </w:r>
            <w:r>
              <w:rPr>
                <w:noProof/>
                <w:webHidden/>
              </w:rPr>
              <w:instrText xml:space="preserve"> PAGEREF _Toc133184563 \h </w:instrText>
            </w:r>
            <w:r>
              <w:rPr>
                <w:noProof/>
                <w:webHidden/>
              </w:rPr>
            </w:r>
            <w:r>
              <w:rPr>
                <w:noProof/>
                <w:webHidden/>
              </w:rPr>
              <w:fldChar w:fldCharType="separate"/>
            </w:r>
            <w:r>
              <w:rPr>
                <w:noProof/>
                <w:webHidden/>
              </w:rPr>
              <w:t>14</w:t>
            </w:r>
            <w:r>
              <w:rPr>
                <w:noProof/>
                <w:webHidden/>
              </w:rPr>
              <w:fldChar w:fldCharType="end"/>
            </w:r>
          </w:hyperlink>
        </w:p>
        <w:p w14:paraId="5D816ECE" w14:textId="4A45FE6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64" w:history="1">
            <w:r w:rsidRPr="004D4A89">
              <w:rPr>
                <w:rStyle w:val="Hyperlink"/>
                <w:noProof/>
              </w:rPr>
              <w:t>1.3.1 Các nhiệm vụ cơ bản</w:t>
            </w:r>
            <w:r>
              <w:rPr>
                <w:noProof/>
                <w:webHidden/>
              </w:rPr>
              <w:tab/>
            </w:r>
            <w:r>
              <w:rPr>
                <w:noProof/>
                <w:webHidden/>
              </w:rPr>
              <w:fldChar w:fldCharType="begin"/>
            </w:r>
            <w:r>
              <w:rPr>
                <w:noProof/>
                <w:webHidden/>
              </w:rPr>
              <w:instrText xml:space="preserve"> PAGEREF _Toc133184564 \h </w:instrText>
            </w:r>
            <w:r>
              <w:rPr>
                <w:noProof/>
                <w:webHidden/>
              </w:rPr>
            </w:r>
            <w:r>
              <w:rPr>
                <w:noProof/>
                <w:webHidden/>
              </w:rPr>
              <w:fldChar w:fldCharType="separate"/>
            </w:r>
            <w:r>
              <w:rPr>
                <w:noProof/>
                <w:webHidden/>
              </w:rPr>
              <w:t>14</w:t>
            </w:r>
            <w:r>
              <w:rPr>
                <w:noProof/>
                <w:webHidden/>
              </w:rPr>
              <w:fldChar w:fldCharType="end"/>
            </w:r>
          </w:hyperlink>
        </w:p>
        <w:p w14:paraId="4984B81E" w14:textId="3CB2D58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65" w:history="1">
            <w:r w:rsidRPr="004D4A89">
              <w:rPr>
                <w:rStyle w:val="Hyperlink"/>
                <w:noProof/>
              </w:rPr>
              <w:t>1.3.2 Các quy trình nghiệp vụ</w:t>
            </w:r>
            <w:r>
              <w:rPr>
                <w:noProof/>
                <w:webHidden/>
              </w:rPr>
              <w:tab/>
            </w:r>
            <w:r>
              <w:rPr>
                <w:noProof/>
                <w:webHidden/>
              </w:rPr>
              <w:fldChar w:fldCharType="begin"/>
            </w:r>
            <w:r>
              <w:rPr>
                <w:noProof/>
                <w:webHidden/>
              </w:rPr>
              <w:instrText xml:space="preserve"> PAGEREF _Toc133184565 \h </w:instrText>
            </w:r>
            <w:r>
              <w:rPr>
                <w:noProof/>
                <w:webHidden/>
              </w:rPr>
            </w:r>
            <w:r>
              <w:rPr>
                <w:noProof/>
                <w:webHidden/>
              </w:rPr>
              <w:fldChar w:fldCharType="separate"/>
            </w:r>
            <w:r>
              <w:rPr>
                <w:noProof/>
                <w:webHidden/>
              </w:rPr>
              <w:t>15</w:t>
            </w:r>
            <w:r>
              <w:rPr>
                <w:noProof/>
                <w:webHidden/>
              </w:rPr>
              <w:fldChar w:fldCharType="end"/>
            </w:r>
          </w:hyperlink>
        </w:p>
        <w:p w14:paraId="0398243A" w14:textId="4661EB02"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66" w:history="1">
            <w:r w:rsidRPr="004D4A89">
              <w:rPr>
                <w:rStyle w:val="Hyperlink"/>
                <w:noProof/>
              </w:rPr>
              <w:t>CHƯƠNG II – PHÂN TÍCH YÊU CẦU</w:t>
            </w:r>
            <w:r>
              <w:rPr>
                <w:noProof/>
                <w:webHidden/>
              </w:rPr>
              <w:tab/>
            </w:r>
            <w:r>
              <w:rPr>
                <w:noProof/>
                <w:webHidden/>
              </w:rPr>
              <w:fldChar w:fldCharType="begin"/>
            </w:r>
            <w:r>
              <w:rPr>
                <w:noProof/>
                <w:webHidden/>
              </w:rPr>
              <w:instrText xml:space="preserve"> PAGEREF _Toc133184566 \h </w:instrText>
            </w:r>
            <w:r>
              <w:rPr>
                <w:noProof/>
                <w:webHidden/>
              </w:rPr>
            </w:r>
            <w:r>
              <w:rPr>
                <w:noProof/>
                <w:webHidden/>
              </w:rPr>
              <w:fldChar w:fldCharType="separate"/>
            </w:r>
            <w:r>
              <w:rPr>
                <w:noProof/>
                <w:webHidden/>
              </w:rPr>
              <w:t>16</w:t>
            </w:r>
            <w:r>
              <w:rPr>
                <w:noProof/>
                <w:webHidden/>
              </w:rPr>
              <w:fldChar w:fldCharType="end"/>
            </w:r>
          </w:hyperlink>
        </w:p>
        <w:p w14:paraId="7EB289ED" w14:textId="3B69A59B"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67" w:history="1">
            <w:r w:rsidRPr="004D4A89">
              <w:rPr>
                <w:rStyle w:val="Hyperlink"/>
                <w:noProof/>
              </w:rPr>
              <w:t>2.1 Đặc tả yêu cầu</w:t>
            </w:r>
            <w:r>
              <w:rPr>
                <w:noProof/>
                <w:webHidden/>
              </w:rPr>
              <w:tab/>
            </w:r>
            <w:r>
              <w:rPr>
                <w:noProof/>
                <w:webHidden/>
              </w:rPr>
              <w:fldChar w:fldCharType="begin"/>
            </w:r>
            <w:r>
              <w:rPr>
                <w:noProof/>
                <w:webHidden/>
              </w:rPr>
              <w:instrText xml:space="preserve"> PAGEREF _Toc133184567 \h </w:instrText>
            </w:r>
            <w:r>
              <w:rPr>
                <w:noProof/>
                <w:webHidden/>
              </w:rPr>
            </w:r>
            <w:r>
              <w:rPr>
                <w:noProof/>
                <w:webHidden/>
              </w:rPr>
              <w:fldChar w:fldCharType="separate"/>
            </w:r>
            <w:r>
              <w:rPr>
                <w:noProof/>
                <w:webHidden/>
              </w:rPr>
              <w:t>16</w:t>
            </w:r>
            <w:r>
              <w:rPr>
                <w:noProof/>
                <w:webHidden/>
              </w:rPr>
              <w:fldChar w:fldCharType="end"/>
            </w:r>
          </w:hyperlink>
        </w:p>
        <w:p w14:paraId="22624688" w14:textId="0AC4CF7B"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68" w:history="1">
            <w:r w:rsidRPr="004D4A89">
              <w:rPr>
                <w:rStyle w:val="Hyperlink"/>
                <w:noProof/>
              </w:rPr>
              <w:t>2.2 Đặc tả hệ thống</w:t>
            </w:r>
            <w:r>
              <w:rPr>
                <w:noProof/>
                <w:webHidden/>
              </w:rPr>
              <w:tab/>
            </w:r>
            <w:r>
              <w:rPr>
                <w:noProof/>
                <w:webHidden/>
              </w:rPr>
              <w:fldChar w:fldCharType="begin"/>
            </w:r>
            <w:r>
              <w:rPr>
                <w:noProof/>
                <w:webHidden/>
              </w:rPr>
              <w:instrText xml:space="preserve"> PAGEREF _Toc133184568 \h </w:instrText>
            </w:r>
            <w:r>
              <w:rPr>
                <w:noProof/>
                <w:webHidden/>
              </w:rPr>
            </w:r>
            <w:r>
              <w:rPr>
                <w:noProof/>
                <w:webHidden/>
              </w:rPr>
              <w:fldChar w:fldCharType="separate"/>
            </w:r>
            <w:r>
              <w:rPr>
                <w:noProof/>
                <w:webHidden/>
              </w:rPr>
              <w:t>17</w:t>
            </w:r>
            <w:r>
              <w:rPr>
                <w:noProof/>
                <w:webHidden/>
              </w:rPr>
              <w:fldChar w:fldCharType="end"/>
            </w:r>
          </w:hyperlink>
        </w:p>
        <w:p w14:paraId="2F388595" w14:textId="2003A172"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69" w:history="1">
            <w:r w:rsidRPr="004D4A89">
              <w:rPr>
                <w:rStyle w:val="Hyperlink"/>
                <w:noProof/>
              </w:rPr>
              <w:t>2.3 Các tác nhân trong hệ thống</w:t>
            </w:r>
            <w:r>
              <w:rPr>
                <w:noProof/>
                <w:webHidden/>
              </w:rPr>
              <w:tab/>
            </w:r>
            <w:r>
              <w:rPr>
                <w:noProof/>
                <w:webHidden/>
              </w:rPr>
              <w:fldChar w:fldCharType="begin"/>
            </w:r>
            <w:r>
              <w:rPr>
                <w:noProof/>
                <w:webHidden/>
              </w:rPr>
              <w:instrText xml:space="preserve"> PAGEREF _Toc133184569 \h </w:instrText>
            </w:r>
            <w:r>
              <w:rPr>
                <w:noProof/>
                <w:webHidden/>
              </w:rPr>
            </w:r>
            <w:r>
              <w:rPr>
                <w:noProof/>
                <w:webHidden/>
              </w:rPr>
              <w:fldChar w:fldCharType="separate"/>
            </w:r>
            <w:r>
              <w:rPr>
                <w:noProof/>
                <w:webHidden/>
              </w:rPr>
              <w:t>17</w:t>
            </w:r>
            <w:r>
              <w:rPr>
                <w:noProof/>
                <w:webHidden/>
              </w:rPr>
              <w:fldChar w:fldCharType="end"/>
            </w:r>
          </w:hyperlink>
        </w:p>
        <w:p w14:paraId="2669651F" w14:textId="24EBD5C8"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70" w:history="1">
            <w:r w:rsidRPr="004D4A89">
              <w:rPr>
                <w:rStyle w:val="Hyperlink"/>
                <w:noProof/>
              </w:rPr>
              <w:t>2.4 Các Use Case trong hệ thống</w:t>
            </w:r>
            <w:r>
              <w:rPr>
                <w:noProof/>
                <w:webHidden/>
              </w:rPr>
              <w:tab/>
            </w:r>
            <w:r>
              <w:rPr>
                <w:noProof/>
                <w:webHidden/>
              </w:rPr>
              <w:fldChar w:fldCharType="begin"/>
            </w:r>
            <w:r>
              <w:rPr>
                <w:noProof/>
                <w:webHidden/>
              </w:rPr>
              <w:instrText xml:space="preserve"> PAGEREF _Toc133184570 \h </w:instrText>
            </w:r>
            <w:r>
              <w:rPr>
                <w:noProof/>
                <w:webHidden/>
              </w:rPr>
            </w:r>
            <w:r>
              <w:rPr>
                <w:noProof/>
                <w:webHidden/>
              </w:rPr>
              <w:fldChar w:fldCharType="separate"/>
            </w:r>
            <w:r>
              <w:rPr>
                <w:noProof/>
                <w:webHidden/>
              </w:rPr>
              <w:t>18</w:t>
            </w:r>
            <w:r>
              <w:rPr>
                <w:noProof/>
                <w:webHidden/>
              </w:rPr>
              <w:fldChar w:fldCharType="end"/>
            </w:r>
          </w:hyperlink>
        </w:p>
        <w:p w14:paraId="34590E62" w14:textId="48E957FB" w:rsidR="003351A3" w:rsidRDefault="003351A3">
          <w:pPr>
            <w:pStyle w:val="TOC1"/>
            <w:tabs>
              <w:tab w:val="right" w:leader="dot" w:pos="9111"/>
            </w:tabs>
            <w:rPr>
              <w:rFonts w:asciiTheme="minorHAnsi" w:eastAsiaTheme="minorEastAsia" w:hAnsiTheme="minorHAnsi" w:cstheme="minorBidi"/>
              <w:noProof/>
              <w:sz w:val="22"/>
              <w:szCs w:val="22"/>
            </w:rPr>
          </w:pPr>
          <w:hyperlink w:anchor="_Toc133184571" w:history="1">
            <w:r w:rsidRPr="004D4A89">
              <w:rPr>
                <w:rStyle w:val="Hyperlink"/>
                <w:noProof/>
              </w:rPr>
              <w:t>CHƯƠNG III – THIẾT KẾ HỆ THỐNG</w:t>
            </w:r>
            <w:r>
              <w:rPr>
                <w:noProof/>
                <w:webHidden/>
              </w:rPr>
              <w:tab/>
            </w:r>
            <w:r>
              <w:rPr>
                <w:noProof/>
                <w:webHidden/>
              </w:rPr>
              <w:fldChar w:fldCharType="begin"/>
            </w:r>
            <w:r>
              <w:rPr>
                <w:noProof/>
                <w:webHidden/>
              </w:rPr>
              <w:instrText xml:space="preserve"> PAGEREF _Toc133184571 \h </w:instrText>
            </w:r>
            <w:r>
              <w:rPr>
                <w:noProof/>
                <w:webHidden/>
              </w:rPr>
            </w:r>
            <w:r>
              <w:rPr>
                <w:noProof/>
                <w:webHidden/>
              </w:rPr>
              <w:fldChar w:fldCharType="separate"/>
            </w:r>
            <w:r>
              <w:rPr>
                <w:noProof/>
                <w:webHidden/>
              </w:rPr>
              <w:t>25</w:t>
            </w:r>
            <w:r>
              <w:rPr>
                <w:noProof/>
                <w:webHidden/>
              </w:rPr>
              <w:fldChar w:fldCharType="end"/>
            </w:r>
          </w:hyperlink>
        </w:p>
        <w:p w14:paraId="5789A150" w14:textId="4198BC60"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72" w:history="1">
            <w:r w:rsidRPr="004D4A89">
              <w:rPr>
                <w:rStyle w:val="Hyperlink"/>
                <w:noProof/>
              </w:rPr>
              <w:t>3.1 Sơ đồ Use Case tổng quát của hệ thống</w:t>
            </w:r>
            <w:r>
              <w:rPr>
                <w:noProof/>
                <w:webHidden/>
              </w:rPr>
              <w:tab/>
            </w:r>
            <w:r>
              <w:rPr>
                <w:noProof/>
                <w:webHidden/>
              </w:rPr>
              <w:fldChar w:fldCharType="begin"/>
            </w:r>
            <w:r>
              <w:rPr>
                <w:noProof/>
                <w:webHidden/>
              </w:rPr>
              <w:instrText xml:space="preserve"> PAGEREF _Toc133184572 \h </w:instrText>
            </w:r>
            <w:r>
              <w:rPr>
                <w:noProof/>
                <w:webHidden/>
              </w:rPr>
            </w:r>
            <w:r>
              <w:rPr>
                <w:noProof/>
                <w:webHidden/>
              </w:rPr>
              <w:fldChar w:fldCharType="separate"/>
            </w:r>
            <w:r>
              <w:rPr>
                <w:noProof/>
                <w:webHidden/>
              </w:rPr>
              <w:t>25</w:t>
            </w:r>
            <w:r>
              <w:rPr>
                <w:noProof/>
                <w:webHidden/>
              </w:rPr>
              <w:fldChar w:fldCharType="end"/>
            </w:r>
          </w:hyperlink>
        </w:p>
        <w:p w14:paraId="55FE607D" w14:textId="6CE3A1C9"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573" w:history="1">
            <w:r w:rsidRPr="004D4A89">
              <w:rPr>
                <w:rStyle w:val="Hyperlink"/>
                <w:noProof/>
              </w:rPr>
              <w:t>3.2 Các Use Case hệ thống</w:t>
            </w:r>
            <w:r>
              <w:rPr>
                <w:noProof/>
                <w:webHidden/>
              </w:rPr>
              <w:tab/>
            </w:r>
            <w:r>
              <w:rPr>
                <w:noProof/>
                <w:webHidden/>
              </w:rPr>
              <w:fldChar w:fldCharType="begin"/>
            </w:r>
            <w:r>
              <w:rPr>
                <w:noProof/>
                <w:webHidden/>
              </w:rPr>
              <w:instrText xml:space="preserve"> PAGEREF _Toc133184573 \h </w:instrText>
            </w:r>
            <w:r>
              <w:rPr>
                <w:noProof/>
                <w:webHidden/>
              </w:rPr>
            </w:r>
            <w:r>
              <w:rPr>
                <w:noProof/>
                <w:webHidden/>
              </w:rPr>
              <w:fldChar w:fldCharType="separate"/>
            </w:r>
            <w:r>
              <w:rPr>
                <w:noProof/>
                <w:webHidden/>
              </w:rPr>
              <w:t>26</w:t>
            </w:r>
            <w:r>
              <w:rPr>
                <w:noProof/>
                <w:webHidden/>
              </w:rPr>
              <w:fldChar w:fldCharType="end"/>
            </w:r>
          </w:hyperlink>
        </w:p>
        <w:p w14:paraId="1AC880DE" w14:textId="1F96642F"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4" w:history="1">
            <w:r w:rsidRPr="004D4A89">
              <w:rPr>
                <w:rStyle w:val="Hyperlink"/>
                <w:iCs/>
                <w:noProof/>
              </w:rPr>
              <w:t>3.2.1 Use Case đăng nhập</w:t>
            </w:r>
            <w:r>
              <w:rPr>
                <w:noProof/>
                <w:webHidden/>
              </w:rPr>
              <w:tab/>
            </w:r>
            <w:r>
              <w:rPr>
                <w:noProof/>
                <w:webHidden/>
              </w:rPr>
              <w:fldChar w:fldCharType="begin"/>
            </w:r>
            <w:r>
              <w:rPr>
                <w:noProof/>
                <w:webHidden/>
              </w:rPr>
              <w:instrText xml:space="preserve"> PAGEREF _Toc133184574 \h </w:instrText>
            </w:r>
            <w:r>
              <w:rPr>
                <w:noProof/>
                <w:webHidden/>
              </w:rPr>
            </w:r>
            <w:r>
              <w:rPr>
                <w:noProof/>
                <w:webHidden/>
              </w:rPr>
              <w:fldChar w:fldCharType="separate"/>
            </w:r>
            <w:r>
              <w:rPr>
                <w:noProof/>
                <w:webHidden/>
              </w:rPr>
              <w:t>26</w:t>
            </w:r>
            <w:r>
              <w:rPr>
                <w:noProof/>
                <w:webHidden/>
              </w:rPr>
              <w:fldChar w:fldCharType="end"/>
            </w:r>
          </w:hyperlink>
        </w:p>
        <w:p w14:paraId="190475E1" w14:textId="6BE560E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5" w:history="1">
            <w:r w:rsidRPr="004D4A89">
              <w:rPr>
                <w:rStyle w:val="Hyperlink"/>
                <w:iCs/>
                <w:noProof/>
              </w:rPr>
              <w:t>3.2.2 Use Case đăng ký</w:t>
            </w:r>
            <w:r>
              <w:rPr>
                <w:noProof/>
                <w:webHidden/>
              </w:rPr>
              <w:tab/>
            </w:r>
            <w:r>
              <w:rPr>
                <w:noProof/>
                <w:webHidden/>
              </w:rPr>
              <w:fldChar w:fldCharType="begin"/>
            </w:r>
            <w:r>
              <w:rPr>
                <w:noProof/>
                <w:webHidden/>
              </w:rPr>
              <w:instrText xml:space="preserve"> PAGEREF _Toc133184575 \h </w:instrText>
            </w:r>
            <w:r>
              <w:rPr>
                <w:noProof/>
                <w:webHidden/>
              </w:rPr>
            </w:r>
            <w:r>
              <w:rPr>
                <w:noProof/>
                <w:webHidden/>
              </w:rPr>
              <w:fldChar w:fldCharType="separate"/>
            </w:r>
            <w:r>
              <w:rPr>
                <w:noProof/>
                <w:webHidden/>
              </w:rPr>
              <w:t>27</w:t>
            </w:r>
            <w:r>
              <w:rPr>
                <w:noProof/>
                <w:webHidden/>
              </w:rPr>
              <w:fldChar w:fldCharType="end"/>
            </w:r>
          </w:hyperlink>
        </w:p>
        <w:p w14:paraId="5B2AF92D" w14:textId="33AC30F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6" w:history="1">
            <w:r w:rsidRPr="004D4A89">
              <w:rPr>
                <w:rStyle w:val="Hyperlink"/>
                <w:iCs/>
                <w:noProof/>
              </w:rPr>
              <w:t>3.2.3 Use Case đăng xuất</w:t>
            </w:r>
            <w:r>
              <w:rPr>
                <w:noProof/>
                <w:webHidden/>
              </w:rPr>
              <w:tab/>
            </w:r>
            <w:r>
              <w:rPr>
                <w:noProof/>
                <w:webHidden/>
              </w:rPr>
              <w:fldChar w:fldCharType="begin"/>
            </w:r>
            <w:r>
              <w:rPr>
                <w:noProof/>
                <w:webHidden/>
              </w:rPr>
              <w:instrText xml:space="preserve"> PAGEREF _Toc133184576 \h </w:instrText>
            </w:r>
            <w:r>
              <w:rPr>
                <w:noProof/>
                <w:webHidden/>
              </w:rPr>
            </w:r>
            <w:r>
              <w:rPr>
                <w:noProof/>
                <w:webHidden/>
              </w:rPr>
              <w:fldChar w:fldCharType="separate"/>
            </w:r>
            <w:r>
              <w:rPr>
                <w:noProof/>
                <w:webHidden/>
              </w:rPr>
              <w:t>30</w:t>
            </w:r>
            <w:r>
              <w:rPr>
                <w:noProof/>
                <w:webHidden/>
              </w:rPr>
              <w:fldChar w:fldCharType="end"/>
            </w:r>
          </w:hyperlink>
        </w:p>
        <w:p w14:paraId="1AA61548" w14:textId="6E706D8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7" w:history="1">
            <w:r w:rsidRPr="004D4A89">
              <w:rPr>
                <w:rStyle w:val="Hyperlink"/>
                <w:iCs/>
                <w:noProof/>
              </w:rPr>
              <w:t>3.2.4 Use Case đổi mật khẩu</w:t>
            </w:r>
            <w:r>
              <w:rPr>
                <w:noProof/>
                <w:webHidden/>
              </w:rPr>
              <w:tab/>
            </w:r>
            <w:r>
              <w:rPr>
                <w:noProof/>
                <w:webHidden/>
              </w:rPr>
              <w:fldChar w:fldCharType="begin"/>
            </w:r>
            <w:r>
              <w:rPr>
                <w:noProof/>
                <w:webHidden/>
              </w:rPr>
              <w:instrText xml:space="preserve"> PAGEREF _Toc133184577 \h </w:instrText>
            </w:r>
            <w:r>
              <w:rPr>
                <w:noProof/>
                <w:webHidden/>
              </w:rPr>
            </w:r>
            <w:r>
              <w:rPr>
                <w:noProof/>
                <w:webHidden/>
              </w:rPr>
              <w:fldChar w:fldCharType="separate"/>
            </w:r>
            <w:r>
              <w:rPr>
                <w:noProof/>
                <w:webHidden/>
              </w:rPr>
              <w:t>31</w:t>
            </w:r>
            <w:r>
              <w:rPr>
                <w:noProof/>
                <w:webHidden/>
              </w:rPr>
              <w:fldChar w:fldCharType="end"/>
            </w:r>
          </w:hyperlink>
        </w:p>
        <w:p w14:paraId="708B2E24" w14:textId="7E4C525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8" w:history="1">
            <w:r w:rsidRPr="004D4A89">
              <w:rPr>
                <w:rStyle w:val="Hyperlink"/>
                <w:iCs/>
                <w:noProof/>
              </w:rPr>
              <w:t>3.2.5 Use case quản lý học viên</w:t>
            </w:r>
            <w:r>
              <w:rPr>
                <w:noProof/>
                <w:webHidden/>
              </w:rPr>
              <w:tab/>
            </w:r>
            <w:r>
              <w:rPr>
                <w:noProof/>
                <w:webHidden/>
              </w:rPr>
              <w:fldChar w:fldCharType="begin"/>
            </w:r>
            <w:r>
              <w:rPr>
                <w:noProof/>
                <w:webHidden/>
              </w:rPr>
              <w:instrText xml:space="preserve"> PAGEREF _Toc133184578 \h </w:instrText>
            </w:r>
            <w:r>
              <w:rPr>
                <w:noProof/>
                <w:webHidden/>
              </w:rPr>
            </w:r>
            <w:r>
              <w:rPr>
                <w:noProof/>
                <w:webHidden/>
              </w:rPr>
              <w:fldChar w:fldCharType="separate"/>
            </w:r>
            <w:r>
              <w:rPr>
                <w:noProof/>
                <w:webHidden/>
              </w:rPr>
              <w:t>33</w:t>
            </w:r>
            <w:r>
              <w:rPr>
                <w:noProof/>
                <w:webHidden/>
              </w:rPr>
              <w:fldChar w:fldCharType="end"/>
            </w:r>
          </w:hyperlink>
        </w:p>
        <w:p w14:paraId="267603C1" w14:textId="76A8297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79" w:history="1">
            <w:r w:rsidRPr="004D4A89">
              <w:rPr>
                <w:rStyle w:val="Hyperlink"/>
                <w:iCs/>
                <w:noProof/>
              </w:rPr>
              <w:t>3.2.6 Use Case thêm học viên</w:t>
            </w:r>
            <w:r>
              <w:rPr>
                <w:noProof/>
                <w:webHidden/>
              </w:rPr>
              <w:tab/>
            </w:r>
            <w:r>
              <w:rPr>
                <w:noProof/>
                <w:webHidden/>
              </w:rPr>
              <w:fldChar w:fldCharType="begin"/>
            </w:r>
            <w:r>
              <w:rPr>
                <w:noProof/>
                <w:webHidden/>
              </w:rPr>
              <w:instrText xml:space="preserve"> PAGEREF _Toc133184579 \h </w:instrText>
            </w:r>
            <w:r>
              <w:rPr>
                <w:noProof/>
                <w:webHidden/>
              </w:rPr>
            </w:r>
            <w:r>
              <w:rPr>
                <w:noProof/>
                <w:webHidden/>
              </w:rPr>
              <w:fldChar w:fldCharType="separate"/>
            </w:r>
            <w:r>
              <w:rPr>
                <w:noProof/>
                <w:webHidden/>
              </w:rPr>
              <w:t>35</w:t>
            </w:r>
            <w:r>
              <w:rPr>
                <w:noProof/>
                <w:webHidden/>
              </w:rPr>
              <w:fldChar w:fldCharType="end"/>
            </w:r>
          </w:hyperlink>
        </w:p>
        <w:p w14:paraId="187AD384" w14:textId="31FEBE68"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0" w:history="1">
            <w:r w:rsidRPr="004D4A89">
              <w:rPr>
                <w:rStyle w:val="Hyperlink"/>
                <w:iCs/>
                <w:noProof/>
              </w:rPr>
              <w:t>3.2.7 Use Case sửa học viên</w:t>
            </w:r>
            <w:r>
              <w:rPr>
                <w:noProof/>
                <w:webHidden/>
              </w:rPr>
              <w:tab/>
            </w:r>
            <w:r>
              <w:rPr>
                <w:noProof/>
                <w:webHidden/>
              </w:rPr>
              <w:fldChar w:fldCharType="begin"/>
            </w:r>
            <w:r>
              <w:rPr>
                <w:noProof/>
                <w:webHidden/>
              </w:rPr>
              <w:instrText xml:space="preserve"> PAGEREF _Toc133184580 \h </w:instrText>
            </w:r>
            <w:r>
              <w:rPr>
                <w:noProof/>
                <w:webHidden/>
              </w:rPr>
            </w:r>
            <w:r>
              <w:rPr>
                <w:noProof/>
                <w:webHidden/>
              </w:rPr>
              <w:fldChar w:fldCharType="separate"/>
            </w:r>
            <w:r>
              <w:rPr>
                <w:noProof/>
                <w:webHidden/>
              </w:rPr>
              <w:t>37</w:t>
            </w:r>
            <w:r>
              <w:rPr>
                <w:noProof/>
                <w:webHidden/>
              </w:rPr>
              <w:fldChar w:fldCharType="end"/>
            </w:r>
          </w:hyperlink>
        </w:p>
        <w:p w14:paraId="3B111E9C" w14:textId="39595143"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1" w:history="1">
            <w:r w:rsidRPr="004D4A89">
              <w:rPr>
                <w:rStyle w:val="Hyperlink"/>
                <w:iCs/>
                <w:noProof/>
              </w:rPr>
              <w:t>3.2.8 Use Case xóa học viên</w:t>
            </w:r>
            <w:r>
              <w:rPr>
                <w:noProof/>
                <w:webHidden/>
              </w:rPr>
              <w:tab/>
            </w:r>
            <w:r>
              <w:rPr>
                <w:noProof/>
                <w:webHidden/>
              </w:rPr>
              <w:fldChar w:fldCharType="begin"/>
            </w:r>
            <w:r>
              <w:rPr>
                <w:noProof/>
                <w:webHidden/>
              </w:rPr>
              <w:instrText xml:space="preserve"> PAGEREF _Toc133184581 \h </w:instrText>
            </w:r>
            <w:r>
              <w:rPr>
                <w:noProof/>
                <w:webHidden/>
              </w:rPr>
            </w:r>
            <w:r>
              <w:rPr>
                <w:noProof/>
                <w:webHidden/>
              </w:rPr>
              <w:fldChar w:fldCharType="separate"/>
            </w:r>
            <w:r>
              <w:rPr>
                <w:noProof/>
                <w:webHidden/>
              </w:rPr>
              <w:t>39</w:t>
            </w:r>
            <w:r>
              <w:rPr>
                <w:noProof/>
                <w:webHidden/>
              </w:rPr>
              <w:fldChar w:fldCharType="end"/>
            </w:r>
          </w:hyperlink>
        </w:p>
        <w:p w14:paraId="1AD00E3B" w14:textId="0E6D648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2" w:history="1">
            <w:r w:rsidRPr="004D4A89">
              <w:rPr>
                <w:rStyle w:val="Hyperlink"/>
                <w:iCs/>
                <w:noProof/>
              </w:rPr>
              <w:t>3.2.9 Use Case tìm học viên</w:t>
            </w:r>
            <w:r>
              <w:rPr>
                <w:noProof/>
                <w:webHidden/>
              </w:rPr>
              <w:tab/>
            </w:r>
            <w:r>
              <w:rPr>
                <w:noProof/>
                <w:webHidden/>
              </w:rPr>
              <w:fldChar w:fldCharType="begin"/>
            </w:r>
            <w:r>
              <w:rPr>
                <w:noProof/>
                <w:webHidden/>
              </w:rPr>
              <w:instrText xml:space="preserve"> PAGEREF _Toc133184582 \h </w:instrText>
            </w:r>
            <w:r>
              <w:rPr>
                <w:noProof/>
                <w:webHidden/>
              </w:rPr>
            </w:r>
            <w:r>
              <w:rPr>
                <w:noProof/>
                <w:webHidden/>
              </w:rPr>
              <w:fldChar w:fldCharType="separate"/>
            </w:r>
            <w:r>
              <w:rPr>
                <w:noProof/>
                <w:webHidden/>
              </w:rPr>
              <w:t>41</w:t>
            </w:r>
            <w:r>
              <w:rPr>
                <w:noProof/>
                <w:webHidden/>
              </w:rPr>
              <w:fldChar w:fldCharType="end"/>
            </w:r>
          </w:hyperlink>
        </w:p>
        <w:p w14:paraId="3ABEB2D1" w14:textId="755EDC3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3" w:history="1">
            <w:r w:rsidRPr="004D4A89">
              <w:rPr>
                <w:rStyle w:val="Hyperlink"/>
                <w:iCs/>
                <w:noProof/>
              </w:rPr>
              <w:t>3.2.10 Use Case quản lý ghi danh</w:t>
            </w:r>
            <w:r>
              <w:rPr>
                <w:noProof/>
                <w:webHidden/>
              </w:rPr>
              <w:tab/>
            </w:r>
            <w:r>
              <w:rPr>
                <w:noProof/>
                <w:webHidden/>
              </w:rPr>
              <w:fldChar w:fldCharType="begin"/>
            </w:r>
            <w:r>
              <w:rPr>
                <w:noProof/>
                <w:webHidden/>
              </w:rPr>
              <w:instrText xml:space="preserve"> PAGEREF _Toc133184583 \h </w:instrText>
            </w:r>
            <w:r>
              <w:rPr>
                <w:noProof/>
                <w:webHidden/>
              </w:rPr>
            </w:r>
            <w:r>
              <w:rPr>
                <w:noProof/>
                <w:webHidden/>
              </w:rPr>
              <w:fldChar w:fldCharType="separate"/>
            </w:r>
            <w:r>
              <w:rPr>
                <w:noProof/>
                <w:webHidden/>
              </w:rPr>
              <w:t>43</w:t>
            </w:r>
            <w:r>
              <w:rPr>
                <w:noProof/>
                <w:webHidden/>
              </w:rPr>
              <w:fldChar w:fldCharType="end"/>
            </w:r>
          </w:hyperlink>
        </w:p>
        <w:p w14:paraId="40DEDD68" w14:textId="4DECD35F"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4" w:history="1">
            <w:r w:rsidRPr="004D4A89">
              <w:rPr>
                <w:rStyle w:val="Hyperlink"/>
                <w:iCs/>
                <w:noProof/>
              </w:rPr>
              <w:t>3.2.11 Use Case thêm thông tin ghi danh</w:t>
            </w:r>
            <w:r>
              <w:rPr>
                <w:noProof/>
                <w:webHidden/>
              </w:rPr>
              <w:tab/>
            </w:r>
            <w:r>
              <w:rPr>
                <w:noProof/>
                <w:webHidden/>
              </w:rPr>
              <w:fldChar w:fldCharType="begin"/>
            </w:r>
            <w:r>
              <w:rPr>
                <w:noProof/>
                <w:webHidden/>
              </w:rPr>
              <w:instrText xml:space="preserve"> PAGEREF _Toc133184584 \h </w:instrText>
            </w:r>
            <w:r>
              <w:rPr>
                <w:noProof/>
                <w:webHidden/>
              </w:rPr>
            </w:r>
            <w:r>
              <w:rPr>
                <w:noProof/>
                <w:webHidden/>
              </w:rPr>
              <w:fldChar w:fldCharType="separate"/>
            </w:r>
            <w:r>
              <w:rPr>
                <w:noProof/>
                <w:webHidden/>
              </w:rPr>
              <w:t>44</w:t>
            </w:r>
            <w:r>
              <w:rPr>
                <w:noProof/>
                <w:webHidden/>
              </w:rPr>
              <w:fldChar w:fldCharType="end"/>
            </w:r>
          </w:hyperlink>
        </w:p>
        <w:p w14:paraId="40E0C4AF" w14:textId="0D06030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5" w:history="1">
            <w:r w:rsidRPr="004D4A89">
              <w:rPr>
                <w:rStyle w:val="Hyperlink"/>
                <w:iCs/>
                <w:noProof/>
              </w:rPr>
              <w:t>3.2.12 Use Case sửa thông tin ghi danh</w:t>
            </w:r>
            <w:r>
              <w:rPr>
                <w:noProof/>
                <w:webHidden/>
              </w:rPr>
              <w:tab/>
            </w:r>
            <w:r>
              <w:rPr>
                <w:noProof/>
                <w:webHidden/>
              </w:rPr>
              <w:fldChar w:fldCharType="begin"/>
            </w:r>
            <w:r>
              <w:rPr>
                <w:noProof/>
                <w:webHidden/>
              </w:rPr>
              <w:instrText xml:space="preserve"> PAGEREF _Toc133184585 \h </w:instrText>
            </w:r>
            <w:r>
              <w:rPr>
                <w:noProof/>
                <w:webHidden/>
              </w:rPr>
            </w:r>
            <w:r>
              <w:rPr>
                <w:noProof/>
                <w:webHidden/>
              </w:rPr>
              <w:fldChar w:fldCharType="separate"/>
            </w:r>
            <w:r>
              <w:rPr>
                <w:noProof/>
                <w:webHidden/>
              </w:rPr>
              <w:t>46</w:t>
            </w:r>
            <w:r>
              <w:rPr>
                <w:noProof/>
                <w:webHidden/>
              </w:rPr>
              <w:fldChar w:fldCharType="end"/>
            </w:r>
          </w:hyperlink>
        </w:p>
        <w:p w14:paraId="09E6489E" w14:textId="031D4E7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6" w:history="1">
            <w:r w:rsidRPr="004D4A89">
              <w:rPr>
                <w:rStyle w:val="Hyperlink"/>
                <w:iCs/>
                <w:noProof/>
              </w:rPr>
              <w:t>3.2.13 Use Case xóa thông tin ghi danh</w:t>
            </w:r>
            <w:r>
              <w:rPr>
                <w:noProof/>
                <w:webHidden/>
              </w:rPr>
              <w:tab/>
            </w:r>
            <w:r>
              <w:rPr>
                <w:noProof/>
                <w:webHidden/>
              </w:rPr>
              <w:fldChar w:fldCharType="begin"/>
            </w:r>
            <w:r>
              <w:rPr>
                <w:noProof/>
                <w:webHidden/>
              </w:rPr>
              <w:instrText xml:space="preserve"> PAGEREF _Toc133184586 \h </w:instrText>
            </w:r>
            <w:r>
              <w:rPr>
                <w:noProof/>
                <w:webHidden/>
              </w:rPr>
            </w:r>
            <w:r>
              <w:rPr>
                <w:noProof/>
                <w:webHidden/>
              </w:rPr>
              <w:fldChar w:fldCharType="separate"/>
            </w:r>
            <w:r>
              <w:rPr>
                <w:noProof/>
                <w:webHidden/>
              </w:rPr>
              <w:t>48</w:t>
            </w:r>
            <w:r>
              <w:rPr>
                <w:noProof/>
                <w:webHidden/>
              </w:rPr>
              <w:fldChar w:fldCharType="end"/>
            </w:r>
          </w:hyperlink>
        </w:p>
        <w:p w14:paraId="627C7D1C" w14:textId="1585E93E"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7" w:history="1">
            <w:r w:rsidRPr="004D4A89">
              <w:rPr>
                <w:rStyle w:val="Hyperlink"/>
                <w:iCs/>
                <w:noProof/>
              </w:rPr>
              <w:t>3.2.14 Use Case tìm thông tin ghi danh</w:t>
            </w:r>
            <w:r>
              <w:rPr>
                <w:noProof/>
                <w:webHidden/>
              </w:rPr>
              <w:tab/>
            </w:r>
            <w:r>
              <w:rPr>
                <w:noProof/>
                <w:webHidden/>
              </w:rPr>
              <w:fldChar w:fldCharType="begin"/>
            </w:r>
            <w:r>
              <w:rPr>
                <w:noProof/>
                <w:webHidden/>
              </w:rPr>
              <w:instrText xml:space="preserve"> PAGEREF _Toc133184587 \h </w:instrText>
            </w:r>
            <w:r>
              <w:rPr>
                <w:noProof/>
                <w:webHidden/>
              </w:rPr>
            </w:r>
            <w:r>
              <w:rPr>
                <w:noProof/>
                <w:webHidden/>
              </w:rPr>
              <w:fldChar w:fldCharType="separate"/>
            </w:r>
            <w:r>
              <w:rPr>
                <w:noProof/>
                <w:webHidden/>
              </w:rPr>
              <w:t>50</w:t>
            </w:r>
            <w:r>
              <w:rPr>
                <w:noProof/>
                <w:webHidden/>
              </w:rPr>
              <w:fldChar w:fldCharType="end"/>
            </w:r>
          </w:hyperlink>
        </w:p>
        <w:p w14:paraId="5CD87F59" w14:textId="6A1F45C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8" w:history="1">
            <w:r w:rsidRPr="004D4A89">
              <w:rPr>
                <w:rStyle w:val="Hyperlink"/>
                <w:iCs/>
                <w:noProof/>
              </w:rPr>
              <w:t>3.2.15 Use Case quản lý biên lai</w:t>
            </w:r>
            <w:r>
              <w:rPr>
                <w:noProof/>
                <w:webHidden/>
              </w:rPr>
              <w:tab/>
            </w:r>
            <w:r>
              <w:rPr>
                <w:noProof/>
                <w:webHidden/>
              </w:rPr>
              <w:fldChar w:fldCharType="begin"/>
            </w:r>
            <w:r>
              <w:rPr>
                <w:noProof/>
                <w:webHidden/>
              </w:rPr>
              <w:instrText xml:space="preserve"> PAGEREF _Toc133184588 \h </w:instrText>
            </w:r>
            <w:r>
              <w:rPr>
                <w:noProof/>
                <w:webHidden/>
              </w:rPr>
            </w:r>
            <w:r>
              <w:rPr>
                <w:noProof/>
                <w:webHidden/>
              </w:rPr>
              <w:fldChar w:fldCharType="separate"/>
            </w:r>
            <w:r>
              <w:rPr>
                <w:noProof/>
                <w:webHidden/>
              </w:rPr>
              <w:t>52</w:t>
            </w:r>
            <w:r>
              <w:rPr>
                <w:noProof/>
                <w:webHidden/>
              </w:rPr>
              <w:fldChar w:fldCharType="end"/>
            </w:r>
          </w:hyperlink>
        </w:p>
        <w:p w14:paraId="789A73E9" w14:textId="49F426E8"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89" w:history="1">
            <w:r w:rsidRPr="004D4A89">
              <w:rPr>
                <w:rStyle w:val="Hyperlink"/>
                <w:iCs/>
                <w:noProof/>
              </w:rPr>
              <w:t>3.2.16 Use Case thêm biên lai</w:t>
            </w:r>
            <w:r>
              <w:rPr>
                <w:noProof/>
                <w:webHidden/>
              </w:rPr>
              <w:tab/>
            </w:r>
            <w:r>
              <w:rPr>
                <w:noProof/>
                <w:webHidden/>
              </w:rPr>
              <w:fldChar w:fldCharType="begin"/>
            </w:r>
            <w:r>
              <w:rPr>
                <w:noProof/>
                <w:webHidden/>
              </w:rPr>
              <w:instrText xml:space="preserve"> PAGEREF _Toc133184589 \h </w:instrText>
            </w:r>
            <w:r>
              <w:rPr>
                <w:noProof/>
                <w:webHidden/>
              </w:rPr>
            </w:r>
            <w:r>
              <w:rPr>
                <w:noProof/>
                <w:webHidden/>
              </w:rPr>
              <w:fldChar w:fldCharType="separate"/>
            </w:r>
            <w:r>
              <w:rPr>
                <w:noProof/>
                <w:webHidden/>
              </w:rPr>
              <w:t>53</w:t>
            </w:r>
            <w:r>
              <w:rPr>
                <w:noProof/>
                <w:webHidden/>
              </w:rPr>
              <w:fldChar w:fldCharType="end"/>
            </w:r>
          </w:hyperlink>
        </w:p>
        <w:p w14:paraId="585DB824" w14:textId="6022FC4F"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0" w:history="1">
            <w:r w:rsidRPr="004D4A89">
              <w:rPr>
                <w:rStyle w:val="Hyperlink"/>
                <w:iCs/>
                <w:noProof/>
              </w:rPr>
              <w:t>3.2.17 Use Case sửa biên lai</w:t>
            </w:r>
            <w:r>
              <w:rPr>
                <w:noProof/>
                <w:webHidden/>
              </w:rPr>
              <w:tab/>
            </w:r>
            <w:r>
              <w:rPr>
                <w:noProof/>
                <w:webHidden/>
              </w:rPr>
              <w:fldChar w:fldCharType="begin"/>
            </w:r>
            <w:r>
              <w:rPr>
                <w:noProof/>
                <w:webHidden/>
              </w:rPr>
              <w:instrText xml:space="preserve"> PAGEREF _Toc133184590 \h </w:instrText>
            </w:r>
            <w:r>
              <w:rPr>
                <w:noProof/>
                <w:webHidden/>
              </w:rPr>
            </w:r>
            <w:r>
              <w:rPr>
                <w:noProof/>
                <w:webHidden/>
              </w:rPr>
              <w:fldChar w:fldCharType="separate"/>
            </w:r>
            <w:r>
              <w:rPr>
                <w:noProof/>
                <w:webHidden/>
              </w:rPr>
              <w:t>55</w:t>
            </w:r>
            <w:r>
              <w:rPr>
                <w:noProof/>
                <w:webHidden/>
              </w:rPr>
              <w:fldChar w:fldCharType="end"/>
            </w:r>
          </w:hyperlink>
        </w:p>
        <w:p w14:paraId="1E6E18B8" w14:textId="550925F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1" w:history="1">
            <w:r w:rsidRPr="004D4A89">
              <w:rPr>
                <w:rStyle w:val="Hyperlink"/>
                <w:iCs/>
                <w:noProof/>
              </w:rPr>
              <w:t>3.2.18 Use Case xóa biên lai</w:t>
            </w:r>
            <w:r>
              <w:rPr>
                <w:noProof/>
                <w:webHidden/>
              </w:rPr>
              <w:tab/>
            </w:r>
            <w:r>
              <w:rPr>
                <w:noProof/>
                <w:webHidden/>
              </w:rPr>
              <w:fldChar w:fldCharType="begin"/>
            </w:r>
            <w:r>
              <w:rPr>
                <w:noProof/>
                <w:webHidden/>
              </w:rPr>
              <w:instrText xml:space="preserve"> PAGEREF _Toc133184591 \h </w:instrText>
            </w:r>
            <w:r>
              <w:rPr>
                <w:noProof/>
                <w:webHidden/>
              </w:rPr>
            </w:r>
            <w:r>
              <w:rPr>
                <w:noProof/>
                <w:webHidden/>
              </w:rPr>
              <w:fldChar w:fldCharType="separate"/>
            </w:r>
            <w:r>
              <w:rPr>
                <w:noProof/>
                <w:webHidden/>
              </w:rPr>
              <w:t>57</w:t>
            </w:r>
            <w:r>
              <w:rPr>
                <w:noProof/>
                <w:webHidden/>
              </w:rPr>
              <w:fldChar w:fldCharType="end"/>
            </w:r>
          </w:hyperlink>
        </w:p>
        <w:p w14:paraId="00B703F1" w14:textId="58073CE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2" w:history="1">
            <w:r w:rsidRPr="004D4A89">
              <w:rPr>
                <w:rStyle w:val="Hyperlink"/>
                <w:iCs/>
                <w:noProof/>
              </w:rPr>
              <w:t>3.2.19 Use Case tìm biên lai</w:t>
            </w:r>
            <w:r>
              <w:rPr>
                <w:noProof/>
                <w:webHidden/>
              </w:rPr>
              <w:tab/>
            </w:r>
            <w:r>
              <w:rPr>
                <w:noProof/>
                <w:webHidden/>
              </w:rPr>
              <w:fldChar w:fldCharType="begin"/>
            </w:r>
            <w:r>
              <w:rPr>
                <w:noProof/>
                <w:webHidden/>
              </w:rPr>
              <w:instrText xml:space="preserve"> PAGEREF _Toc133184592 \h </w:instrText>
            </w:r>
            <w:r>
              <w:rPr>
                <w:noProof/>
                <w:webHidden/>
              </w:rPr>
            </w:r>
            <w:r>
              <w:rPr>
                <w:noProof/>
                <w:webHidden/>
              </w:rPr>
              <w:fldChar w:fldCharType="separate"/>
            </w:r>
            <w:r>
              <w:rPr>
                <w:noProof/>
                <w:webHidden/>
              </w:rPr>
              <w:t>59</w:t>
            </w:r>
            <w:r>
              <w:rPr>
                <w:noProof/>
                <w:webHidden/>
              </w:rPr>
              <w:fldChar w:fldCharType="end"/>
            </w:r>
          </w:hyperlink>
        </w:p>
        <w:p w14:paraId="081EF7C4" w14:textId="08083CE9"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3" w:history="1">
            <w:r w:rsidRPr="004D4A89">
              <w:rPr>
                <w:rStyle w:val="Hyperlink"/>
                <w:iCs/>
                <w:noProof/>
              </w:rPr>
              <w:t>3.2.20 Use Case quản lý lớp học</w:t>
            </w:r>
            <w:r>
              <w:rPr>
                <w:noProof/>
                <w:webHidden/>
              </w:rPr>
              <w:tab/>
            </w:r>
            <w:r>
              <w:rPr>
                <w:noProof/>
                <w:webHidden/>
              </w:rPr>
              <w:fldChar w:fldCharType="begin"/>
            </w:r>
            <w:r>
              <w:rPr>
                <w:noProof/>
                <w:webHidden/>
              </w:rPr>
              <w:instrText xml:space="preserve"> PAGEREF _Toc133184593 \h </w:instrText>
            </w:r>
            <w:r>
              <w:rPr>
                <w:noProof/>
                <w:webHidden/>
              </w:rPr>
            </w:r>
            <w:r>
              <w:rPr>
                <w:noProof/>
                <w:webHidden/>
              </w:rPr>
              <w:fldChar w:fldCharType="separate"/>
            </w:r>
            <w:r>
              <w:rPr>
                <w:noProof/>
                <w:webHidden/>
              </w:rPr>
              <w:t>61</w:t>
            </w:r>
            <w:r>
              <w:rPr>
                <w:noProof/>
                <w:webHidden/>
              </w:rPr>
              <w:fldChar w:fldCharType="end"/>
            </w:r>
          </w:hyperlink>
        </w:p>
        <w:p w14:paraId="2713CB0F" w14:textId="77619B9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4" w:history="1">
            <w:r w:rsidRPr="004D4A89">
              <w:rPr>
                <w:rStyle w:val="Hyperlink"/>
                <w:iCs/>
                <w:noProof/>
              </w:rPr>
              <w:t>3.2.21 Use Case thêm lớp học</w:t>
            </w:r>
            <w:r>
              <w:rPr>
                <w:noProof/>
                <w:webHidden/>
              </w:rPr>
              <w:tab/>
            </w:r>
            <w:r>
              <w:rPr>
                <w:noProof/>
                <w:webHidden/>
              </w:rPr>
              <w:fldChar w:fldCharType="begin"/>
            </w:r>
            <w:r>
              <w:rPr>
                <w:noProof/>
                <w:webHidden/>
              </w:rPr>
              <w:instrText xml:space="preserve"> PAGEREF _Toc133184594 \h </w:instrText>
            </w:r>
            <w:r>
              <w:rPr>
                <w:noProof/>
                <w:webHidden/>
              </w:rPr>
            </w:r>
            <w:r>
              <w:rPr>
                <w:noProof/>
                <w:webHidden/>
              </w:rPr>
              <w:fldChar w:fldCharType="separate"/>
            </w:r>
            <w:r>
              <w:rPr>
                <w:noProof/>
                <w:webHidden/>
              </w:rPr>
              <w:t>62</w:t>
            </w:r>
            <w:r>
              <w:rPr>
                <w:noProof/>
                <w:webHidden/>
              </w:rPr>
              <w:fldChar w:fldCharType="end"/>
            </w:r>
          </w:hyperlink>
        </w:p>
        <w:p w14:paraId="3D61CDE9" w14:textId="3B41215E"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5" w:history="1">
            <w:r w:rsidRPr="004D4A89">
              <w:rPr>
                <w:rStyle w:val="Hyperlink"/>
                <w:iCs/>
                <w:noProof/>
              </w:rPr>
              <w:t>3.2.22 Use Case sửa lớp học</w:t>
            </w:r>
            <w:r>
              <w:rPr>
                <w:noProof/>
                <w:webHidden/>
              </w:rPr>
              <w:tab/>
            </w:r>
            <w:r>
              <w:rPr>
                <w:noProof/>
                <w:webHidden/>
              </w:rPr>
              <w:fldChar w:fldCharType="begin"/>
            </w:r>
            <w:r>
              <w:rPr>
                <w:noProof/>
                <w:webHidden/>
              </w:rPr>
              <w:instrText xml:space="preserve"> PAGEREF _Toc133184595 \h </w:instrText>
            </w:r>
            <w:r>
              <w:rPr>
                <w:noProof/>
                <w:webHidden/>
              </w:rPr>
            </w:r>
            <w:r>
              <w:rPr>
                <w:noProof/>
                <w:webHidden/>
              </w:rPr>
              <w:fldChar w:fldCharType="separate"/>
            </w:r>
            <w:r>
              <w:rPr>
                <w:noProof/>
                <w:webHidden/>
              </w:rPr>
              <w:t>64</w:t>
            </w:r>
            <w:r>
              <w:rPr>
                <w:noProof/>
                <w:webHidden/>
              </w:rPr>
              <w:fldChar w:fldCharType="end"/>
            </w:r>
          </w:hyperlink>
        </w:p>
        <w:p w14:paraId="6C254277" w14:textId="48306665"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6" w:history="1">
            <w:r w:rsidRPr="004D4A89">
              <w:rPr>
                <w:rStyle w:val="Hyperlink"/>
                <w:iCs/>
                <w:noProof/>
              </w:rPr>
              <w:t>3.2.23 Use Case xóa lớp học</w:t>
            </w:r>
            <w:r>
              <w:rPr>
                <w:noProof/>
                <w:webHidden/>
              </w:rPr>
              <w:tab/>
            </w:r>
            <w:r>
              <w:rPr>
                <w:noProof/>
                <w:webHidden/>
              </w:rPr>
              <w:fldChar w:fldCharType="begin"/>
            </w:r>
            <w:r>
              <w:rPr>
                <w:noProof/>
                <w:webHidden/>
              </w:rPr>
              <w:instrText xml:space="preserve"> PAGEREF _Toc133184596 \h </w:instrText>
            </w:r>
            <w:r>
              <w:rPr>
                <w:noProof/>
                <w:webHidden/>
              </w:rPr>
            </w:r>
            <w:r>
              <w:rPr>
                <w:noProof/>
                <w:webHidden/>
              </w:rPr>
              <w:fldChar w:fldCharType="separate"/>
            </w:r>
            <w:r>
              <w:rPr>
                <w:noProof/>
                <w:webHidden/>
              </w:rPr>
              <w:t>66</w:t>
            </w:r>
            <w:r>
              <w:rPr>
                <w:noProof/>
                <w:webHidden/>
              </w:rPr>
              <w:fldChar w:fldCharType="end"/>
            </w:r>
          </w:hyperlink>
        </w:p>
        <w:p w14:paraId="6C73B714" w14:textId="7123A3F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7" w:history="1">
            <w:r w:rsidRPr="004D4A89">
              <w:rPr>
                <w:rStyle w:val="Hyperlink"/>
                <w:iCs/>
                <w:noProof/>
              </w:rPr>
              <w:t>3.2.24 Use Case tìm lớp học</w:t>
            </w:r>
            <w:r>
              <w:rPr>
                <w:noProof/>
                <w:webHidden/>
              </w:rPr>
              <w:tab/>
            </w:r>
            <w:r>
              <w:rPr>
                <w:noProof/>
                <w:webHidden/>
              </w:rPr>
              <w:fldChar w:fldCharType="begin"/>
            </w:r>
            <w:r>
              <w:rPr>
                <w:noProof/>
                <w:webHidden/>
              </w:rPr>
              <w:instrText xml:space="preserve"> PAGEREF _Toc133184597 \h </w:instrText>
            </w:r>
            <w:r>
              <w:rPr>
                <w:noProof/>
                <w:webHidden/>
              </w:rPr>
            </w:r>
            <w:r>
              <w:rPr>
                <w:noProof/>
                <w:webHidden/>
              </w:rPr>
              <w:fldChar w:fldCharType="separate"/>
            </w:r>
            <w:r>
              <w:rPr>
                <w:noProof/>
                <w:webHidden/>
              </w:rPr>
              <w:t>68</w:t>
            </w:r>
            <w:r>
              <w:rPr>
                <w:noProof/>
                <w:webHidden/>
              </w:rPr>
              <w:fldChar w:fldCharType="end"/>
            </w:r>
          </w:hyperlink>
        </w:p>
        <w:p w14:paraId="2E43712E" w14:textId="4F37EF7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8" w:history="1">
            <w:r w:rsidRPr="004D4A89">
              <w:rPr>
                <w:rStyle w:val="Hyperlink"/>
                <w:iCs/>
                <w:noProof/>
              </w:rPr>
              <w:t>3.2.25 Use Case quản lý môn học</w:t>
            </w:r>
            <w:r>
              <w:rPr>
                <w:noProof/>
                <w:webHidden/>
              </w:rPr>
              <w:tab/>
            </w:r>
            <w:r>
              <w:rPr>
                <w:noProof/>
                <w:webHidden/>
              </w:rPr>
              <w:fldChar w:fldCharType="begin"/>
            </w:r>
            <w:r>
              <w:rPr>
                <w:noProof/>
                <w:webHidden/>
              </w:rPr>
              <w:instrText xml:space="preserve"> PAGEREF _Toc133184598 \h </w:instrText>
            </w:r>
            <w:r>
              <w:rPr>
                <w:noProof/>
                <w:webHidden/>
              </w:rPr>
            </w:r>
            <w:r>
              <w:rPr>
                <w:noProof/>
                <w:webHidden/>
              </w:rPr>
              <w:fldChar w:fldCharType="separate"/>
            </w:r>
            <w:r>
              <w:rPr>
                <w:noProof/>
                <w:webHidden/>
              </w:rPr>
              <w:t>70</w:t>
            </w:r>
            <w:r>
              <w:rPr>
                <w:noProof/>
                <w:webHidden/>
              </w:rPr>
              <w:fldChar w:fldCharType="end"/>
            </w:r>
          </w:hyperlink>
        </w:p>
        <w:p w14:paraId="6C59AF60" w14:textId="3BFED4AA"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599" w:history="1">
            <w:r w:rsidRPr="004D4A89">
              <w:rPr>
                <w:rStyle w:val="Hyperlink"/>
                <w:iCs/>
                <w:noProof/>
              </w:rPr>
              <w:t>3.2.26 Use Case thêm môn học</w:t>
            </w:r>
            <w:r>
              <w:rPr>
                <w:noProof/>
                <w:webHidden/>
              </w:rPr>
              <w:tab/>
            </w:r>
            <w:r>
              <w:rPr>
                <w:noProof/>
                <w:webHidden/>
              </w:rPr>
              <w:fldChar w:fldCharType="begin"/>
            </w:r>
            <w:r>
              <w:rPr>
                <w:noProof/>
                <w:webHidden/>
              </w:rPr>
              <w:instrText xml:space="preserve"> PAGEREF _Toc133184599 \h </w:instrText>
            </w:r>
            <w:r>
              <w:rPr>
                <w:noProof/>
                <w:webHidden/>
              </w:rPr>
            </w:r>
            <w:r>
              <w:rPr>
                <w:noProof/>
                <w:webHidden/>
              </w:rPr>
              <w:fldChar w:fldCharType="separate"/>
            </w:r>
            <w:r>
              <w:rPr>
                <w:noProof/>
                <w:webHidden/>
              </w:rPr>
              <w:t>71</w:t>
            </w:r>
            <w:r>
              <w:rPr>
                <w:noProof/>
                <w:webHidden/>
              </w:rPr>
              <w:fldChar w:fldCharType="end"/>
            </w:r>
          </w:hyperlink>
        </w:p>
        <w:p w14:paraId="47A9E285" w14:textId="4E5FC652"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0" w:history="1">
            <w:r w:rsidRPr="004D4A89">
              <w:rPr>
                <w:rStyle w:val="Hyperlink"/>
                <w:iCs/>
                <w:noProof/>
              </w:rPr>
              <w:t>3.2.27 Use Case sửa môn học</w:t>
            </w:r>
            <w:r>
              <w:rPr>
                <w:noProof/>
                <w:webHidden/>
              </w:rPr>
              <w:tab/>
            </w:r>
            <w:r>
              <w:rPr>
                <w:noProof/>
                <w:webHidden/>
              </w:rPr>
              <w:fldChar w:fldCharType="begin"/>
            </w:r>
            <w:r>
              <w:rPr>
                <w:noProof/>
                <w:webHidden/>
              </w:rPr>
              <w:instrText xml:space="preserve"> PAGEREF _Toc133184600 \h </w:instrText>
            </w:r>
            <w:r>
              <w:rPr>
                <w:noProof/>
                <w:webHidden/>
              </w:rPr>
            </w:r>
            <w:r>
              <w:rPr>
                <w:noProof/>
                <w:webHidden/>
              </w:rPr>
              <w:fldChar w:fldCharType="separate"/>
            </w:r>
            <w:r>
              <w:rPr>
                <w:noProof/>
                <w:webHidden/>
              </w:rPr>
              <w:t>73</w:t>
            </w:r>
            <w:r>
              <w:rPr>
                <w:noProof/>
                <w:webHidden/>
              </w:rPr>
              <w:fldChar w:fldCharType="end"/>
            </w:r>
          </w:hyperlink>
        </w:p>
        <w:p w14:paraId="5B63F0D7" w14:textId="2F14D45E"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1" w:history="1">
            <w:r w:rsidRPr="004D4A89">
              <w:rPr>
                <w:rStyle w:val="Hyperlink"/>
                <w:iCs/>
                <w:noProof/>
              </w:rPr>
              <w:t>3.2.28 Use Case xóa môn học</w:t>
            </w:r>
            <w:r>
              <w:rPr>
                <w:noProof/>
                <w:webHidden/>
              </w:rPr>
              <w:tab/>
            </w:r>
            <w:r>
              <w:rPr>
                <w:noProof/>
                <w:webHidden/>
              </w:rPr>
              <w:fldChar w:fldCharType="begin"/>
            </w:r>
            <w:r>
              <w:rPr>
                <w:noProof/>
                <w:webHidden/>
              </w:rPr>
              <w:instrText xml:space="preserve"> PAGEREF _Toc133184601 \h </w:instrText>
            </w:r>
            <w:r>
              <w:rPr>
                <w:noProof/>
                <w:webHidden/>
              </w:rPr>
            </w:r>
            <w:r>
              <w:rPr>
                <w:noProof/>
                <w:webHidden/>
              </w:rPr>
              <w:fldChar w:fldCharType="separate"/>
            </w:r>
            <w:r>
              <w:rPr>
                <w:noProof/>
                <w:webHidden/>
              </w:rPr>
              <w:t>75</w:t>
            </w:r>
            <w:r>
              <w:rPr>
                <w:noProof/>
                <w:webHidden/>
              </w:rPr>
              <w:fldChar w:fldCharType="end"/>
            </w:r>
          </w:hyperlink>
        </w:p>
        <w:p w14:paraId="241B50DB" w14:textId="471A946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2" w:history="1">
            <w:r w:rsidRPr="004D4A89">
              <w:rPr>
                <w:rStyle w:val="Hyperlink"/>
                <w:iCs/>
                <w:noProof/>
              </w:rPr>
              <w:t>3.2.29 Use Case tìm môn học</w:t>
            </w:r>
            <w:r>
              <w:rPr>
                <w:noProof/>
                <w:webHidden/>
              </w:rPr>
              <w:tab/>
            </w:r>
            <w:r>
              <w:rPr>
                <w:noProof/>
                <w:webHidden/>
              </w:rPr>
              <w:fldChar w:fldCharType="begin"/>
            </w:r>
            <w:r>
              <w:rPr>
                <w:noProof/>
                <w:webHidden/>
              </w:rPr>
              <w:instrText xml:space="preserve"> PAGEREF _Toc133184602 \h </w:instrText>
            </w:r>
            <w:r>
              <w:rPr>
                <w:noProof/>
                <w:webHidden/>
              </w:rPr>
            </w:r>
            <w:r>
              <w:rPr>
                <w:noProof/>
                <w:webHidden/>
              </w:rPr>
              <w:fldChar w:fldCharType="separate"/>
            </w:r>
            <w:r>
              <w:rPr>
                <w:noProof/>
                <w:webHidden/>
              </w:rPr>
              <w:t>77</w:t>
            </w:r>
            <w:r>
              <w:rPr>
                <w:noProof/>
                <w:webHidden/>
              </w:rPr>
              <w:fldChar w:fldCharType="end"/>
            </w:r>
          </w:hyperlink>
        </w:p>
        <w:p w14:paraId="46F9B8DA" w14:textId="0411CADF"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3" w:history="1">
            <w:r w:rsidRPr="004D4A89">
              <w:rPr>
                <w:rStyle w:val="Hyperlink"/>
                <w:iCs/>
                <w:noProof/>
              </w:rPr>
              <w:t>3.2.30 Use Case quản lý khóa học</w:t>
            </w:r>
            <w:r>
              <w:rPr>
                <w:noProof/>
                <w:webHidden/>
              </w:rPr>
              <w:tab/>
            </w:r>
            <w:r>
              <w:rPr>
                <w:noProof/>
                <w:webHidden/>
              </w:rPr>
              <w:fldChar w:fldCharType="begin"/>
            </w:r>
            <w:r>
              <w:rPr>
                <w:noProof/>
                <w:webHidden/>
              </w:rPr>
              <w:instrText xml:space="preserve"> PAGEREF _Toc133184603 \h </w:instrText>
            </w:r>
            <w:r>
              <w:rPr>
                <w:noProof/>
                <w:webHidden/>
              </w:rPr>
            </w:r>
            <w:r>
              <w:rPr>
                <w:noProof/>
                <w:webHidden/>
              </w:rPr>
              <w:fldChar w:fldCharType="separate"/>
            </w:r>
            <w:r>
              <w:rPr>
                <w:noProof/>
                <w:webHidden/>
              </w:rPr>
              <w:t>79</w:t>
            </w:r>
            <w:r>
              <w:rPr>
                <w:noProof/>
                <w:webHidden/>
              </w:rPr>
              <w:fldChar w:fldCharType="end"/>
            </w:r>
          </w:hyperlink>
        </w:p>
        <w:p w14:paraId="75354E1F" w14:textId="50FF10D9"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4" w:history="1">
            <w:r w:rsidRPr="004D4A89">
              <w:rPr>
                <w:rStyle w:val="Hyperlink"/>
                <w:iCs/>
                <w:noProof/>
              </w:rPr>
              <w:t>3.2.31 Use Case thêm khóa học</w:t>
            </w:r>
            <w:r>
              <w:rPr>
                <w:noProof/>
                <w:webHidden/>
              </w:rPr>
              <w:tab/>
            </w:r>
            <w:r>
              <w:rPr>
                <w:noProof/>
                <w:webHidden/>
              </w:rPr>
              <w:fldChar w:fldCharType="begin"/>
            </w:r>
            <w:r>
              <w:rPr>
                <w:noProof/>
                <w:webHidden/>
              </w:rPr>
              <w:instrText xml:space="preserve"> PAGEREF _Toc133184604 \h </w:instrText>
            </w:r>
            <w:r>
              <w:rPr>
                <w:noProof/>
                <w:webHidden/>
              </w:rPr>
            </w:r>
            <w:r>
              <w:rPr>
                <w:noProof/>
                <w:webHidden/>
              </w:rPr>
              <w:fldChar w:fldCharType="separate"/>
            </w:r>
            <w:r>
              <w:rPr>
                <w:noProof/>
                <w:webHidden/>
              </w:rPr>
              <w:t>80</w:t>
            </w:r>
            <w:r>
              <w:rPr>
                <w:noProof/>
                <w:webHidden/>
              </w:rPr>
              <w:fldChar w:fldCharType="end"/>
            </w:r>
          </w:hyperlink>
        </w:p>
        <w:p w14:paraId="1902EDAE" w14:textId="5C34E72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5" w:history="1">
            <w:r w:rsidRPr="004D4A89">
              <w:rPr>
                <w:rStyle w:val="Hyperlink"/>
                <w:iCs/>
                <w:noProof/>
              </w:rPr>
              <w:t>3.2.32 Use Case sửa khóa học</w:t>
            </w:r>
            <w:r>
              <w:rPr>
                <w:noProof/>
                <w:webHidden/>
              </w:rPr>
              <w:tab/>
            </w:r>
            <w:r>
              <w:rPr>
                <w:noProof/>
                <w:webHidden/>
              </w:rPr>
              <w:fldChar w:fldCharType="begin"/>
            </w:r>
            <w:r>
              <w:rPr>
                <w:noProof/>
                <w:webHidden/>
              </w:rPr>
              <w:instrText xml:space="preserve"> PAGEREF _Toc133184605 \h </w:instrText>
            </w:r>
            <w:r>
              <w:rPr>
                <w:noProof/>
                <w:webHidden/>
              </w:rPr>
            </w:r>
            <w:r>
              <w:rPr>
                <w:noProof/>
                <w:webHidden/>
              </w:rPr>
              <w:fldChar w:fldCharType="separate"/>
            </w:r>
            <w:r>
              <w:rPr>
                <w:noProof/>
                <w:webHidden/>
              </w:rPr>
              <w:t>82</w:t>
            </w:r>
            <w:r>
              <w:rPr>
                <w:noProof/>
                <w:webHidden/>
              </w:rPr>
              <w:fldChar w:fldCharType="end"/>
            </w:r>
          </w:hyperlink>
        </w:p>
        <w:p w14:paraId="2064EDC7" w14:textId="776BA94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6" w:history="1">
            <w:r w:rsidRPr="004D4A89">
              <w:rPr>
                <w:rStyle w:val="Hyperlink"/>
                <w:iCs/>
                <w:noProof/>
              </w:rPr>
              <w:t>3.2.33 Use Case tìm khóa học</w:t>
            </w:r>
            <w:r>
              <w:rPr>
                <w:noProof/>
                <w:webHidden/>
              </w:rPr>
              <w:tab/>
            </w:r>
            <w:r>
              <w:rPr>
                <w:noProof/>
                <w:webHidden/>
              </w:rPr>
              <w:fldChar w:fldCharType="begin"/>
            </w:r>
            <w:r>
              <w:rPr>
                <w:noProof/>
                <w:webHidden/>
              </w:rPr>
              <w:instrText xml:space="preserve"> PAGEREF _Toc133184606 \h </w:instrText>
            </w:r>
            <w:r>
              <w:rPr>
                <w:noProof/>
                <w:webHidden/>
              </w:rPr>
            </w:r>
            <w:r>
              <w:rPr>
                <w:noProof/>
                <w:webHidden/>
              </w:rPr>
              <w:fldChar w:fldCharType="separate"/>
            </w:r>
            <w:r>
              <w:rPr>
                <w:noProof/>
                <w:webHidden/>
              </w:rPr>
              <w:t>84</w:t>
            </w:r>
            <w:r>
              <w:rPr>
                <w:noProof/>
                <w:webHidden/>
              </w:rPr>
              <w:fldChar w:fldCharType="end"/>
            </w:r>
          </w:hyperlink>
        </w:p>
        <w:p w14:paraId="5B029C4B" w14:textId="3D58D895"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7" w:history="1">
            <w:r w:rsidRPr="004D4A89">
              <w:rPr>
                <w:rStyle w:val="Hyperlink"/>
                <w:iCs/>
                <w:noProof/>
              </w:rPr>
              <w:t>3.2.34 Use Case quản lý giảng dạy</w:t>
            </w:r>
            <w:r>
              <w:rPr>
                <w:noProof/>
                <w:webHidden/>
              </w:rPr>
              <w:tab/>
            </w:r>
            <w:r>
              <w:rPr>
                <w:noProof/>
                <w:webHidden/>
              </w:rPr>
              <w:fldChar w:fldCharType="begin"/>
            </w:r>
            <w:r>
              <w:rPr>
                <w:noProof/>
                <w:webHidden/>
              </w:rPr>
              <w:instrText xml:space="preserve"> PAGEREF _Toc133184607 \h </w:instrText>
            </w:r>
            <w:r>
              <w:rPr>
                <w:noProof/>
                <w:webHidden/>
              </w:rPr>
            </w:r>
            <w:r>
              <w:rPr>
                <w:noProof/>
                <w:webHidden/>
              </w:rPr>
              <w:fldChar w:fldCharType="separate"/>
            </w:r>
            <w:r>
              <w:rPr>
                <w:noProof/>
                <w:webHidden/>
              </w:rPr>
              <w:t>86</w:t>
            </w:r>
            <w:r>
              <w:rPr>
                <w:noProof/>
                <w:webHidden/>
              </w:rPr>
              <w:fldChar w:fldCharType="end"/>
            </w:r>
          </w:hyperlink>
        </w:p>
        <w:p w14:paraId="0E32E182" w14:textId="04333078"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8" w:history="1">
            <w:r w:rsidRPr="004D4A89">
              <w:rPr>
                <w:rStyle w:val="Hyperlink"/>
                <w:iCs/>
                <w:noProof/>
              </w:rPr>
              <w:t>3.2.35 Use Case thêm thông tin giảng dạy</w:t>
            </w:r>
            <w:r>
              <w:rPr>
                <w:noProof/>
                <w:webHidden/>
              </w:rPr>
              <w:tab/>
            </w:r>
            <w:r>
              <w:rPr>
                <w:noProof/>
                <w:webHidden/>
              </w:rPr>
              <w:fldChar w:fldCharType="begin"/>
            </w:r>
            <w:r>
              <w:rPr>
                <w:noProof/>
                <w:webHidden/>
              </w:rPr>
              <w:instrText xml:space="preserve"> PAGEREF _Toc133184608 \h </w:instrText>
            </w:r>
            <w:r>
              <w:rPr>
                <w:noProof/>
                <w:webHidden/>
              </w:rPr>
            </w:r>
            <w:r>
              <w:rPr>
                <w:noProof/>
                <w:webHidden/>
              </w:rPr>
              <w:fldChar w:fldCharType="separate"/>
            </w:r>
            <w:r>
              <w:rPr>
                <w:noProof/>
                <w:webHidden/>
              </w:rPr>
              <w:t>87</w:t>
            </w:r>
            <w:r>
              <w:rPr>
                <w:noProof/>
                <w:webHidden/>
              </w:rPr>
              <w:fldChar w:fldCharType="end"/>
            </w:r>
          </w:hyperlink>
        </w:p>
        <w:p w14:paraId="51020028" w14:textId="2BD454DB"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09" w:history="1">
            <w:r w:rsidRPr="004D4A89">
              <w:rPr>
                <w:rStyle w:val="Hyperlink"/>
                <w:iCs/>
                <w:noProof/>
              </w:rPr>
              <w:t>3.2.36 Use Case sửa thông tin giảng dạy</w:t>
            </w:r>
            <w:r>
              <w:rPr>
                <w:noProof/>
                <w:webHidden/>
              </w:rPr>
              <w:tab/>
            </w:r>
            <w:r>
              <w:rPr>
                <w:noProof/>
                <w:webHidden/>
              </w:rPr>
              <w:fldChar w:fldCharType="begin"/>
            </w:r>
            <w:r>
              <w:rPr>
                <w:noProof/>
                <w:webHidden/>
              </w:rPr>
              <w:instrText xml:space="preserve"> PAGEREF _Toc133184609 \h </w:instrText>
            </w:r>
            <w:r>
              <w:rPr>
                <w:noProof/>
                <w:webHidden/>
              </w:rPr>
            </w:r>
            <w:r>
              <w:rPr>
                <w:noProof/>
                <w:webHidden/>
              </w:rPr>
              <w:fldChar w:fldCharType="separate"/>
            </w:r>
            <w:r>
              <w:rPr>
                <w:noProof/>
                <w:webHidden/>
              </w:rPr>
              <w:t>89</w:t>
            </w:r>
            <w:r>
              <w:rPr>
                <w:noProof/>
                <w:webHidden/>
              </w:rPr>
              <w:fldChar w:fldCharType="end"/>
            </w:r>
          </w:hyperlink>
        </w:p>
        <w:p w14:paraId="54CCE6C1" w14:textId="39A97BA7"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0" w:history="1">
            <w:r w:rsidRPr="004D4A89">
              <w:rPr>
                <w:rStyle w:val="Hyperlink"/>
                <w:iCs/>
                <w:noProof/>
              </w:rPr>
              <w:t>3.2.37 Use Case xóa thông tin giảng dạy</w:t>
            </w:r>
            <w:r>
              <w:rPr>
                <w:noProof/>
                <w:webHidden/>
              </w:rPr>
              <w:tab/>
            </w:r>
            <w:r>
              <w:rPr>
                <w:noProof/>
                <w:webHidden/>
              </w:rPr>
              <w:fldChar w:fldCharType="begin"/>
            </w:r>
            <w:r>
              <w:rPr>
                <w:noProof/>
                <w:webHidden/>
              </w:rPr>
              <w:instrText xml:space="preserve"> PAGEREF _Toc133184610 \h </w:instrText>
            </w:r>
            <w:r>
              <w:rPr>
                <w:noProof/>
                <w:webHidden/>
              </w:rPr>
            </w:r>
            <w:r>
              <w:rPr>
                <w:noProof/>
                <w:webHidden/>
              </w:rPr>
              <w:fldChar w:fldCharType="separate"/>
            </w:r>
            <w:r>
              <w:rPr>
                <w:noProof/>
                <w:webHidden/>
              </w:rPr>
              <w:t>91</w:t>
            </w:r>
            <w:r>
              <w:rPr>
                <w:noProof/>
                <w:webHidden/>
              </w:rPr>
              <w:fldChar w:fldCharType="end"/>
            </w:r>
          </w:hyperlink>
        </w:p>
        <w:p w14:paraId="53BD6D5A" w14:textId="5E7C645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1" w:history="1">
            <w:r w:rsidRPr="004D4A89">
              <w:rPr>
                <w:rStyle w:val="Hyperlink"/>
                <w:iCs/>
                <w:noProof/>
              </w:rPr>
              <w:t>3.2.38 Use Case tìm thông tin giảng dạy</w:t>
            </w:r>
            <w:r>
              <w:rPr>
                <w:noProof/>
                <w:webHidden/>
              </w:rPr>
              <w:tab/>
            </w:r>
            <w:r>
              <w:rPr>
                <w:noProof/>
                <w:webHidden/>
              </w:rPr>
              <w:fldChar w:fldCharType="begin"/>
            </w:r>
            <w:r>
              <w:rPr>
                <w:noProof/>
                <w:webHidden/>
              </w:rPr>
              <w:instrText xml:space="preserve"> PAGEREF _Toc133184611 \h </w:instrText>
            </w:r>
            <w:r>
              <w:rPr>
                <w:noProof/>
                <w:webHidden/>
              </w:rPr>
            </w:r>
            <w:r>
              <w:rPr>
                <w:noProof/>
                <w:webHidden/>
              </w:rPr>
              <w:fldChar w:fldCharType="separate"/>
            </w:r>
            <w:r>
              <w:rPr>
                <w:noProof/>
                <w:webHidden/>
              </w:rPr>
              <w:t>93</w:t>
            </w:r>
            <w:r>
              <w:rPr>
                <w:noProof/>
                <w:webHidden/>
              </w:rPr>
              <w:fldChar w:fldCharType="end"/>
            </w:r>
          </w:hyperlink>
        </w:p>
        <w:p w14:paraId="2518FD79" w14:textId="1B67410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2" w:history="1">
            <w:r w:rsidRPr="004D4A89">
              <w:rPr>
                <w:rStyle w:val="Hyperlink"/>
                <w:iCs/>
                <w:noProof/>
              </w:rPr>
              <w:t>3.2.39 Use Case quản lý điểm</w:t>
            </w:r>
            <w:r>
              <w:rPr>
                <w:noProof/>
                <w:webHidden/>
              </w:rPr>
              <w:tab/>
            </w:r>
            <w:r>
              <w:rPr>
                <w:noProof/>
                <w:webHidden/>
              </w:rPr>
              <w:fldChar w:fldCharType="begin"/>
            </w:r>
            <w:r>
              <w:rPr>
                <w:noProof/>
                <w:webHidden/>
              </w:rPr>
              <w:instrText xml:space="preserve"> PAGEREF _Toc133184612 \h </w:instrText>
            </w:r>
            <w:r>
              <w:rPr>
                <w:noProof/>
                <w:webHidden/>
              </w:rPr>
            </w:r>
            <w:r>
              <w:rPr>
                <w:noProof/>
                <w:webHidden/>
              </w:rPr>
              <w:fldChar w:fldCharType="separate"/>
            </w:r>
            <w:r>
              <w:rPr>
                <w:noProof/>
                <w:webHidden/>
              </w:rPr>
              <w:t>95</w:t>
            </w:r>
            <w:r>
              <w:rPr>
                <w:noProof/>
                <w:webHidden/>
              </w:rPr>
              <w:fldChar w:fldCharType="end"/>
            </w:r>
          </w:hyperlink>
        </w:p>
        <w:p w14:paraId="4AC0D463" w14:textId="0D4E6A6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3" w:history="1">
            <w:r w:rsidRPr="004D4A89">
              <w:rPr>
                <w:rStyle w:val="Hyperlink"/>
                <w:iCs/>
                <w:noProof/>
              </w:rPr>
              <w:t>3.2.40 Use Case thêm điểm</w:t>
            </w:r>
            <w:r>
              <w:rPr>
                <w:noProof/>
                <w:webHidden/>
              </w:rPr>
              <w:tab/>
            </w:r>
            <w:r>
              <w:rPr>
                <w:noProof/>
                <w:webHidden/>
              </w:rPr>
              <w:fldChar w:fldCharType="begin"/>
            </w:r>
            <w:r>
              <w:rPr>
                <w:noProof/>
                <w:webHidden/>
              </w:rPr>
              <w:instrText xml:space="preserve"> PAGEREF _Toc133184613 \h </w:instrText>
            </w:r>
            <w:r>
              <w:rPr>
                <w:noProof/>
                <w:webHidden/>
              </w:rPr>
            </w:r>
            <w:r>
              <w:rPr>
                <w:noProof/>
                <w:webHidden/>
              </w:rPr>
              <w:fldChar w:fldCharType="separate"/>
            </w:r>
            <w:r>
              <w:rPr>
                <w:noProof/>
                <w:webHidden/>
              </w:rPr>
              <w:t>96</w:t>
            </w:r>
            <w:r>
              <w:rPr>
                <w:noProof/>
                <w:webHidden/>
              </w:rPr>
              <w:fldChar w:fldCharType="end"/>
            </w:r>
          </w:hyperlink>
        </w:p>
        <w:p w14:paraId="62A0B41A" w14:textId="56A2A3D6"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4" w:history="1">
            <w:r w:rsidRPr="004D4A89">
              <w:rPr>
                <w:rStyle w:val="Hyperlink"/>
                <w:iCs/>
                <w:noProof/>
              </w:rPr>
              <w:t>3.2.41 Use Case sửa điểm</w:t>
            </w:r>
            <w:r>
              <w:rPr>
                <w:noProof/>
                <w:webHidden/>
              </w:rPr>
              <w:tab/>
            </w:r>
            <w:r>
              <w:rPr>
                <w:noProof/>
                <w:webHidden/>
              </w:rPr>
              <w:fldChar w:fldCharType="begin"/>
            </w:r>
            <w:r>
              <w:rPr>
                <w:noProof/>
                <w:webHidden/>
              </w:rPr>
              <w:instrText xml:space="preserve"> PAGEREF _Toc133184614 \h </w:instrText>
            </w:r>
            <w:r>
              <w:rPr>
                <w:noProof/>
                <w:webHidden/>
              </w:rPr>
            </w:r>
            <w:r>
              <w:rPr>
                <w:noProof/>
                <w:webHidden/>
              </w:rPr>
              <w:fldChar w:fldCharType="separate"/>
            </w:r>
            <w:r>
              <w:rPr>
                <w:noProof/>
                <w:webHidden/>
              </w:rPr>
              <w:t>98</w:t>
            </w:r>
            <w:r>
              <w:rPr>
                <w:noProof/>
                <w:webHidden/>
              </w:rPr>
              <w:fldChar w:fldCharType="end"/>
            </w:r>
          </w:hyperlink>
        </w:p>
        <w:p w14:paraId="4A2A36FD" w14:textId="3B592D51"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5" w:history="1">
            <w:r w:rsidRPr="004D4A89">
              <w:rPr>
                <w:rStyle w:val="Hyperlink"/>
                <w:iCs/>
                <w:noProof/>
              </w:rPr>
              <w:t>3.2.42 Use Case xóa điểm</w:t>
            </w:r>
            <w:r>
              <w:rPr>
                <w:noProof/>
                <w:webHidden/>
              </w:rPr>
              <w:tab/>
            </w:r>
            <w:r>
              <w:rPr>
                <w:noProof/>
                <w:webHidden/>
              </w:rPr>
              <w:fldChar w:fldCharType="begin"/>
            </w:r>
            <w:r>
              <w:rPr>
                <w:noProof/>
                <w:webHidden/>
              </w:rPr>
              <w:instrText xml:space="preserve"> PAGEREF _Toc133184615 \h </w:instrText>
            </w:r>
            <w:r>
              <w:rPr>
                <w:noProof/>
                <w:webHidden/>
              </w:rPr>
            </w:r>
            <w:r>
              <w:rPr>
                <w:noProof/>
                <w:webHidden/>
              </w:rPr>
              <w:fldChar w:fldCharType="separate"/>
            </w:r>
            <w:r>
              <w:rPr>
                <w:noProof/>
                <w:webHidden/>
              </w:rPr>
              <w:t>100</w:t>
            </w:r>
            <w:r>
              <w:rPr>
                <w:noProof/>
                <w:webHidden/>
              </w:rPr>
              <w:fldChar w:fldCharType="end"/>
            </w:r>
          </w:hyperlink>
        </w:p>
        <w:p w14:paraId="508C772E" w14:textId="33AEE223"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6" w:history="1">
            <w:r w:rsidRPr="004D4A89">
              <w:rPr>
                <w:rStyle w:val="Hyperlink"/>
                <w:iCs/>
                <w:noProof/>
              </w:rPr>
              <w:t>3.2.43 Use Case tìm điểm</w:t>
            </w:r>
            <w:r>
              <w:rPr>
                <w:noProof/>
                <w:webHidden/>
              </w:rPr>
              <w:tab/>
            </w:r>
            <w:r>
              <w:rPr>
                <w:noProof/>
                <w:webHidden/>
              </w:rPr>
              <w:fldChar w:fldCharType="begin"/>
            </w:r>
            <w:r>
              <w:rPr>
                <w:noProof/>
                <w:webHidden/>
              </w:rPr>
              <w:instrText xml:space="preserve"> PAGEREF _Toc133184616 \h </w:instrText>
            </w:r>
            <w:r>
              <w:rPr>
                <w:noProof/>
                <w:webHidden/>
              </w:rPr>
            </w:r>
            <w:r>
              <w:rPr>
                <w:noProof/>
                <w:webHidden/>
              </w:rPr>
              <w:fldChar w:fldCharType="separate"/>
            </w:r>
            <w:r>
              <w:rPr>
                <w:noProof/>
                <w:webHidden/>
              </w:rPr>
              <w:t>102</w:t>
            </w:r>
            <w:r>
              <w:rPr>
                <w:noProof/>
                <w:webHidden/>
              </w:rPr>
              <w:fldChar w:fldCharType="end"/>
            </w:r>
          </w:hyperlink>
        </w:p>
        <w:p w14:paraId="37C4EF6F" w14:textId="1B293BC0"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7" w:history="1">
            <w:r w:rsidRPr="004D4A89">
              <w:rPr>
                <w:rStyle w:val="Hyperlink"/>
                <w:iCs/>
                <w:noProof/>
              </w:rPr>
              <w:t>3.2.44 Use Case in điểm</w:t>
            </w:r>
            <w:r>
              <w:rPr>
                <w:noProof/>
                <w:webHidden/>
              </w:rPr>
              <w:tab/>
            </w:r>
            <w:r>
              <w:rPr>
                <w:noProof/>
                <w:webHidden/>
              </w:rPr>
              <w:fldChar w:fldCharType="begin"/>
            </w:r>
            <w:r>
              <w:rPr>
                <w:noProof/>
                <w:webHidden/>
              </w:rPr>
              <w:instrText xml:space="preserve"> PAGEREF _Toc133184617 \h </w:instrText>
            </w:r>
            <w:r>
              <w:rPr>
                <w:noProof/>
                <w:webHidden/>
              </w:rPr>
            </w:r>
            <w:r>
              <w:rPr>
                <w:noProof/>
                <w:webHidden/>
              </w:rPr>
              <w:fldChar w:fldCharType="separate"/>
            </w:r>
            <w:r>
              <w:rPr>
                <w:noProof/>
                <w:webHidden/>
              </w:rPr>
              <w:t>104</w:t>
            </w:r>
            <w:r>
              <w:rPr>
                <w:noProof/>
                <w:webHidden/>
              </w:rPr>
              <w:fldChar w:fldCharType="end"/>
            </w:r>
          </w:hyperlink>
        </w:p>
        <w:p w14:paraId="1922595B" w14:textId="4ADE003E"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8" w:history="1">
            <w:r w:rsidRPr="004D4A89">
              <w:rPr>
                <w:rStyle w:val="Hyperlink"/>
                <w:iCs/>
                <w:noProof/>
              </w:rPr>
              <w:t>3.2.45 Use Case quản lý giáo viên</w:t>
            </w:r>
            <w:r>
              <w:rPr>
                <w:noProof/>
                <w:webHidden/>
              </w:rPr>
              <w:tab/>
            </w:r>
            <w:r>
              <w:rPr>
                <w:noProof/>
                <w:webHidden/>
              </w:rPr>
              <w:fldChar w:fldCharType="begin"/>
            </w:r>
            <w:r>
              <w:rPr>
                <w:noProof/>
                <w:webHidden/>
              </w:rPr>
              <w:instrText xml:space="preserve"> PAGEREF _Toc133184618 \h </w:instrText>
            </w:r>
            <w:r>
              <w:rPr>
                <w:noProof/>
                <w:webHidden/>
              </w:rPr>
            </w:r>
            <w:r>
              <w:rPr>
                <w:noProof/>
                <w:webHidden/>
              </w:rPr>
              <w:fldChar w:fldCharType="separate"/>
            </w:r>
            <w:r>
              <w:rPr>
                <w:noProof/>
                <w:webHidden/>
              </w:rPr>
              <w:t>106</w:t>
            </w:r>
            <w:r>
              <w:rPr>
                <w:noProof/>
                <w:webHidden/>
              </w:rPr>
              <w:fldChar w:fldCharType="end"/>
            </w:r>
          </w:hyperlink>
        </w:p>
        <w:p w14:paraId="55CABE57" w14:textId="5AA15633"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19" w:history="1">
            <w:r w:rsidRPr="004D4A89">
              <w:rPr>
                <w:rStyle w:val="Hyperlink"/>
                <w:iCs/>
                <w:noProof/>
              </w:rPr>
              <w:t>3.2.46 Use Case thêm giáo viên</w:t>
            </w:r>
            <w:r>
              <w:rPr>
                <w:noProof/>
                <w:webHidden/>
              </w:rPr>
              <w:tab/>
            </w:r>
            <w:r>
              <w:rPr>
                <w:noProof/>
                <w:webHidden/>
              </w:rPr>
              <w:fldChar w:fldCharType="begin"/>
            </w:r>
            <w:r>
              <w:rPr>
                <w:noProof/>
                <w:webHidden/>
              </w:rPr>
              <w:instrText xml:space="preserve"> PAGEREF _Toc133184619 \h </w:instrText>
            </w:r>
            <w:r>
              <w:rPr>
                <w:noProof/>
                <w:webHidden/>
              </w:rPr>
            </w:r>
            <w:r>
              <w:rPr>
                <w:noProof/>
                <w:webHidden/>
              </w:rPr>
              <w:fldChar w:fldCharType="separate"/>
            </w:r>
            <w:r>
              <w:rPr>
                <w:noProof/>
                <w:webHidden/>
              </w:rPr>
              <w:t>107</w:t>
            </w:r>
            <w:r>
              <w:rPr>
                <w:noProof/>
                <w:webHidden/>
              </w:rPr>
              <w:fldChar w:fldCharType="end"/>
            </w:r>
          </w:hyperlink>
        </w:p>
        <w:p w14:paraId="5DF4F7FB" w14:textId="5C4C30A5"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0" w:history="1">
            <w:r w:rsidRPr="004D4A89">
              <w:rPr>
                <w:rStyle w:val="Hyperlink"/>
                <w:iCs/>
                <w:noProof/>
              </w:rPr>
              <w:t>3.2.47 Use Case sửa giáo viên</w:t>
            </w:r>
            <w:r>
              <w:rPr>
                <w:noProof/>
                <w:webHidden/>
              </w:rPr>
              <w:tab/>
            </w:r>
            <w:r>
              <w:rPr>
                <w:noProof/>
                <w:webHidden/>
              </w:rPr>
              <w:fldChar w:fldCharType="begin"/>
            </w:r>
            <w:r>
              <w:rPr>
                <w:noProof/>
                <w:webHidden/>
              </w:rPr>
              <w:instrText xml:space="preserve"> PAGEREF _Toc133184620 \h </w:instrText>
            </w:r>
            <w:r>
              <w:rPr>
                <w:noProof/>
                <w:webHidden/>
              </w:rPr>
            </w:r>
            <w:r>
              <w:rPr>
                <w:noProof/>
                <w:webHidden/>
              </w:rPr>
              <w:fldChar w:fldCharType="separate"/>
            </w:r>
            <w:r>
              <w:rPr>
                <w:noProof/>
                <w:webHidden/>
              </w:rPr>
              <w:t>109</w:t>
            </w:r>
            <w:r>
              <w:rPr>
                <w:noProof/>
                <w:webHidden/>
              </w:rPr>
              <w:fldChar w:fldCharType="end"/>
            </w:r>
          </w:hyperlink>
        </w:p>
        <w:p w14:paraId="19DA3300" w14:textId="08E3029D"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1" w:history="1">
            <w:r w:rsidRPr="004D4A89">
              <w:rPr>
                <w:rStyle w:val="Hyperlink"/>
                <w:iCs/>
                <w:noProof/>
              </w:rPr>
              <w:t>3.2.48 Use Case xóa giáo viên</w:t>
            </w:r>
            <w:r>
              <w:rPr>
                <w:noProof/>
                <w:webHidden/>
              </w:rPr>
              <w:tab/>
            </w:r>
            <w:r>
              <w:rPr>
                <w:noProof/>
                <w:webHidden/>
              </w:rPr>
              <w:fldChar w:fldCharType="begin"/>
            </w:r>
            <w:r>
              <w:rPr>
                <w:noProof/>
                <w:webHidden/>
              </w:rPr>
              <w:instrText xml:space="preserve"> PAGEREF _Toc133184621 \h </w:instrText>
            </w:r>
            <w:r>
              <w:rPr>
                <w:noProof/>
                <w:webHidden/>
              </w:rPr>
            </w:r>
            <w:r>
              <w:rPr>
                <w:noProof/>
                <w:webHidden/>
              </w:rPr>
              <w:fldChar w:fldCharType="separate"/>
            </w:r>
            <w:r>
              <w:rPr>
                <w:noProof/>
                <w:webHidden/>
              </w:rPr>
              <w:t>111</w:t>
            </w:r>
            <w:r>
              <w:rPr>
                <w:noProof/>
                <w:webHidden/>
              </w:rPr>
              <w:fldChar w:fldCharType="end"/>
            </w:r>
          </w:hyperlink>
        </w:p>
        <w:p w14:paraId="62E3402B" w14:textId="756F95B1"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2" w:history="1">
            <w:r w:rsidRPr="004D4A89">
              <w:rPr>
                <w:rStyle w:val="Hyperlink"/>
                <w:iCs/>
                <w:noProof/>
              </w:rPr>
              <w:t>3.2.49 Use Case tìm giáo viên</w:t>
            </w:r>
            <w:r>
              <w:rPr>
                <w:noProof/>
                <w:webHidden/>
              </w:rPr>
              <w:tab/>
            </w:r>
            <w:r>
              <w:rPr>
                <w:noProof/>
                <w:webHidden/>
              </w:rPr>
              <w:fldChar w:fldCharType="begin"/>
            </w:r>
            <w:r>
              <w:rPr>
                <w:noProof/>
                <w:webHidden/>
              </w:rPr>
              <w:instrText xml:space="preserve"> PAGEREF _Toc133184622 \h </w:instrText>
            </w:r>
            <w:r>
              <w:rPr>
                <w:noProof/>
                <w:webHidden/>
              </w:rPr>
            </w:r>
            <w:r>
              <w:rPr>
                <w:noProof/>
                <w:webHidden/>
              </w:rPr>
              <w:fldChar w:fldCharType="separate"/>
            </w:r>
            <w:r>
              <w:rPr>
                <w:noProof/>
                <w:webHidden/>
              </w:rPr>
              <w:t>113</w:t>
            </w:r>
            <w:r>
              <w:rPr>
                <w:noProof/>
                <w:webHidden/>
              </w:rPr>
              <w:fldChar w:fldCharType="end"/>
            </w:r>
          </w:hyperlink>
        </w:p>
        <w:p w14:paraId="4321A22A" w14:textId="054F102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3" w:history="1">
            <w:r w:rsidRPr="004D4A89">
              <w:rPr>
                <w:rStyle w:val="Hyperlink"/>
                <w:iCs/>
                <w:noProof/>
              </w:rPr>
              <w:t>3.2.50 Use Case quản lý nhân viên</w:t>
            </w:r>
            <w:r>
              <w:rPr>
                <w:noProof/>
                <w:webHidden/>
              </w:rPr>
              <w:tab/>
            </w:r>
            <w:r>
              <w:rPr>
                <w:noProof/>
                <w:webHidden/>
              </w:rPr>
              <w:fldChar w:fldCharType="begin"/>
            </w:r>
            <w:r>
              <w:rPr>
                <w:noProof/>
                <w:webHidden/>
              </w:rPr>
              <w:instrText xml:space="preserve"> PAGEREF _Toc133184623 \h </w:instrText>
            </w:r>
            <w:r>
              <w:rPr>
                <w:noProof/>
                <w:webHidden/>
              </w:rPr>
            </w:r>
            <w:r>
              <w:rPr>
                <w:noProof/>
                <w:webHidden/>
              </w:rPr>
              <w:fldChar w:fldCharType="separate"/>
            </w:r>
            <w:r>
              <w:rPr>
                <w:noProof/>
                <w:webHidden/>
              </w:rPr>
              <w:t>115</w:t>
            </w:r>
            <w:r>
              <w:rPr>
                <w:noProof/>
                <w:webHidden/>
              </w:rPr>
              <w:fldChar w:fldCharType="end"/>
            </w:r>
          </w:hyperlink>
        </w:p>
        <w:p w14:paraId="7C56F85A" w14:textId="1C630455"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4" w:history="1">
            <w:r w:rsidRPr="004D4A89">
              <w:rPr>
                <w:rStyle w:val="Hyperlink"/>
                <w:iCs/>
                <w:noProof/>
              </w:rPr>
              <w:t>3.2.51 Use Case thêm nhân viên</w:t>
            </w:r>
            <w:r>
              <w:rPr>
                <w:noProof/>
                <w:webHidden/>
              </w:rPr>
              <w:tab/>
            </w:r>
            <w:r>
              <w:rPr>
                <w:noProof/>
                <w:webHidden/>
              </w:rPr>
              <w:fldChar w:fldCharType="begin"/>
            </w:r>
            <w:r>
              <w:rPr>
                <w:noProof/>
                <w:webHidden/>
              </w:rPr>
              <w:instrText xml:space="preserve"> PAGEREF _Toc133184624 \h </w:instrText>
            </w:r>
            <w:r>
              <w:rPr>
                <w:noProof/>
                <w:webHidden/>
              </w:rPr>
            </w:r>
            <w:r>
              <w:rPr>
                <w:noProof/>
                <w:webHidden/>
              </w:rPr>
              <w:fldChar w:fldCharType="separate"/>
            </w:r>
            <w:r>
              <w:rPr>
                <w:noProof/>
                <w:webHidden/>
              </w:rPr>
              <w:t>116</w:t>
            </w:r>
            <w:r>
              <w:rPr>
                <w:noProof/>
                <w:webHidden/>
              </w:rPr>
              <w:fldChar w:fldCharType="end"/>
            </w:r>
          </w:hyperlink>
        </w:p>
        <w:p w14:paraId="2F827F65" w14:textId="3634B8B4"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5" w:history="1">
            <w:r w:rsidRPr="004D4A89">
              <w:rPr>
                <w:rStyle w:val="Hyperlink"/>
                <w:iCs/>
                <w:noProof/>
              </w:rPr>
              <w:t>3.2.52 Use Case sửa nhân viên</w:t>
            </w:r>
            <w:r>
              <w:rPr>
                <w:noProof/>
                <w:webHidden/>
              </w:rPr>
              <w:tab/>
            </w:r>
            <w:r>
              <w:rPr>
                <w:noProof/>
                <w:webHidden/>
              </w:rPr>
              <w:fldChar w:fldCharType="begin"/>
            </w:r>
            <w:r>
              <w:rPr>
                <w:noProof/>
                <w:webHidden/>
              </w:rPr>
              <w:instrText xml:space="preserve"> PAGEREF _Toc133184625 \h </w:instrText>
            </w:r>
            <w:r>
              <w:rPr>
                <w:noProof/>
                <w:webHidden/>
              </w:rPr>
            </w:r>
            <w:r>
              <w:rPr>
                <w:noProof/>
                <w:webHidden/>
              </w:rPr>
              <w:fldChar w:fldCharType="separate"/>
            </w:r>
            <w:r>
              <w:rPr>
                <w:noProof/>
                <w:webHidden/>
              </w:rPr>
              <w:t>118</w:t>
            </w:r>
            <w:r>
              <w:rPr>
                <w:noProof/>
                <w:webHidden/>
              </w:rPr>
              <w:fldChar w:fldCharType="end"/>
            </w:r>
          </w:hyperlink>
        </w:p>
        <w:p w14:paraId="3C5E1258" w14:textId="0FB5A8EB"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6" w:history="1">
            <w:r w:rsidRPr="004D4A89">
              <w:rPr>
                <w:rStyle w:val="Hyperlink"/>
                <w:iCs/>
                <w:noProof/>
              </w:rPr>
              <w:t>3.2.53 Use Case xóa nhân viên</w:t>
            </w:r>
            <w:r>
              <w:rPr>
                <w:noProof/>
                <w:webHidden/>
              </w:rPr>
              <w:tab/>
            </w:r>
            <w:r>
              <w:rPr>
                <w:noProof/>
                <w:webHidden/>
              </w:rPr>
              <w:fldChar w:fldCharType="begin"/>
            </w:r>
            <w:r>
              <w:rPr>
                <w:noProof/>
                <w:webHidden/>
              </w:rPr>
              <w:instrText xml:space="preserve"> PAGEREF _Toc133184626 \h </w:instrText>
            </w:r>
            <w:r>
              <w:rPr>
                <w:noProof/>
                <w:webHidden/>
              </w:rPr>
            </w:r>
            <w:r>
              <w:rPr>
                <w:noProof/>
                <w:webHidden/>
              </w:rPr>
              <w:fldChar w:fldCharType="separate"/>
            </w:r>
            <w:r>
              <w:rPr>
                <w:noProof/>
                <w:webHidden/>
              </w:rPr>
              <w:t>120</w:t>
            </w:r>
            <w:r>
              <w:rPr>
                <w:noProof/>
                <w:webHidden/>
              </w:rPr>
              <w:fldChar w:fldCharType="end"/>
            </w:r>
          </w:hyperlink>
        </w:p>
        <w:p w14:paraId="7FF28CD6" w14:textId="2A788C1A" w:rsidR="003351A3" w:rsidRDefault="003351A3">
          <w:pPr>
            <w:pStyle w:val="TOC3"/>
            <w:tabs>
              <w:tab w:val="right" w:leader="dot" w:pos="9111"/>
            </w:tabs>
            <w:rPr>
              <w:rFonts w:asciiTheme="minorHAnsi" w:eastAsiaTheme="minorEastAsia" w:hAnsiTheme="minorHAnsi" w:cstheme="minorBidi"/>
              <w:noProof/>
              <w:sz w:val="22"/>
              <w:szCs w:val="22"/>
            </w:rPr>
          </w:pPr>
          <w:hyperlink w:anchor="_Toc133184627" w:history="1">
            <w:r w:rsidRPr="004D4A89">
              <w:rPr>
                <w:rStyle w:val="Hyperlink"/>
                <w:iCs/>
                <w:noProof/>
              </w:rPr>
              <w:t>3.2.54 Use Case tìm nhân viên</w:t>
            </w:r>
            <w:r>
              <w:rPr>
                <w:noProof/>
                <w:webHidden/>
              </w:rPr>
              <w:tab/>
            </w:r>
            <w:r>
              <w:rPr>
                <w:noProof/>
                <w:webHidden/>
              </w:rPr>
              <w:fldChar w:fldCharType="begin"/>
            </w:r>
            <w:r>
              <w:rPr>
                <w:noProof/>
                <w:webHidden/>
              </w:rPr>
              <w:instrText xml:space="preserve"> PAGEREF _Toc133184627 \h </w:instrText>
            </w:r>
            <w:r>
              <w:rPr>
                <w:noProof/>
                <w:webHidden/>
              </w:rPr>
            </w:r>
            <w:r>
              <w:rPr>
                <w:noProof/>
                <w:webHidden/>
              </w:rPr>
              <w:fldChar w:fldCharType="separate"/>
            </w:r>
            <w:r>
              <w:rPr>
                <w:noProof/>
                <w:webHidden/>
              </w:rPr>
              <w:t>122</w:t>
            </w:r>
            <w:r>
              <w:rPr>
                <w:noProof/>
                <w:webHidden/>
              </w:rPr>
              <w:fldChar w:fldCharType="end"/>
            </w:r>
          </w:hyperlink>
        </w:p>
        <w:p w14:paraId="1711E9E7" w14:textId="2A382A85"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628" w:history="1">
            <w:r w:rsidRPr="004D4A89">
              <w:rPr>
                <w:rStyle w:val="Hyperlink"/>
                <w:bCs/>
                <w:noProof/>
              </w:rPr>
              <w:t>3.3 Sơ đồ hoạt động (Activity Diagram)</w:t>
            </w:r>
            <w:r>
              <w:rPr>
                <w:noProof/>
                <w:webHidden/>
              </w:rPr>
              <w:tab/>
            </w:r>
            <w:r>
              <w:rPr>
                <w:noProof/>
                <w:webHidden/>
              </w:rPr>
              <w:fldChar w:fldCharType="begin"/>
            </w:r>
            <w:r>
              <w:rPr>
                <w:noProof/>
                <w:webHidden/>
              </w:rPr>
              <w:instrText xml:space="preserve"> PAGEREF _Toc133184628 \h </w:instrText>
            </w:r>
            <w:r>
              <w:rPr>
                <w:noProof/>
                <w:webHidden/>
              </w:rPr>
            </w:r>
            <w:r>
              <w:rPr>
                <w:noProof/>
                <w:webHidden/>
              </w:rPr>
              <w:fldChar w:fldCharType="separate"/>
            </w:r>
            <w:r>
              <w:rPr>
                <w:noProof/>
                <w:webHidden/>
              </w:rPr>
              <w:t>123</w:t>
            </w:r>
            <w:r>
              <w:rPr>
                <w:noProof/>
                <w:webHidden/>
              </w:rPr>
              <w:fldChar w:fldCharType="end"/>
            </w:r>
          </w:hyperlink>
        </w:p>
        <w:p w14:paraId="2546F5A5" w14:textId="0E001A4F"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629" w:history="1">
            <w:r w:rsidRPr="004D4A89">
              <w:rPr>
                <w:rStyle w:val="Hyperlink"/>
                <w:bCs/>
                <w:noProof/>
              </w:rPr>
              <w:t>3.4 Sơ đồ ERD (Entity Relationship Diagram)</w:t>
            </w:r>
            <w:r>
              <w:rPr>
                <w:noProof/>
                <w:webHidden/>
              </w:rPr>
              <w:tab/>
            </w:r>
            <w:r>
              <w:rPr>
                <w:noProof/>
                <w:webHidden/>
              </w:rPr>
              <w:fldChar w:fldCharType="begin"/>
            </w:r>
            <w:r>
              <w:rPr>
                <w:noProof/>
                <w:webHidden/>
              </w:rPr>
              <w:instrText xml:space="preserve"> PAGEREF _Toc133184629 \h </w:instrText>
            </w:r>
            <w:r>
              <w:rPr>
                <w:noProof/>
                <w:webHidden/>
              </w:rPr>
            </w:r>
            <w:r>
              <w:rPr>
                <w:noProof/>
                <w:webHidden/>
              </w:rPr>
              <w:fldChar w:fldCharType="separate"/>
            </w:r>
            <w:r>
              <w:rPr>
                <w:noProof/>
                <w:webHidden/>
              </w:rPr>
              <w:t>123</w:t>
            </w:r>
            <w:r>
              <w:rPr>
                <w:noProof/>
                <w:webHidden/>
              </w:rPr>
              <w:fldChar w:fldCharType="end"/>
            </w:r>
          </w:hyperlink>
        </w:p>
        <w:p w14:paraId="2E4A93A8" w14:textId="01E7111D"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630" w:history="1">
            <w:r w:rsidRPr="004D4A89">
              <w:rPr>
                <w:rStyle w:val="Hyperlink"/>
                <w:bCs/>
                <w:noProof/>
              </w:rPr>
              <w:t>3.5 Lược đồ quan hệ (Relation Schema)</w:t>
            </w:r>
            <w:r>
              <w:rPr>
                <w:noProof/>
                <w:webHidden/>
              </w:rPr>
              <w:tab/>
            </w:r>
            <w:r>
              <w:rPr>
                <w:noProof/>
                <w:webHidden/>
              </w:rPr>
              <w:fldChar w:fldCharType="begin"/>
            </w:r>
            <w:r>
              <w:rPr>
                <w:noProof/>
                <w:webHidden/>
              </w:rPr>
              <w:instrText xml:space="preserve"> PAGEREF _Toc133184630 \h </w:instrText>
            </w:r>
            <w:r>
              <w:rPr>
                <w:noProof/>
                <w:webHidden/>
              </w:rPr>
            </w:r>
            <w:r>
              <w:rPr>
                <w:noProof/>
                <w:webHidden/>
              </w:rPr>
              <w:fldChar w:fldCharType="separate"/>
            </w:r>
            <w:r>
              <w:rPr>
                <w:noProof/>
                <w:webHidden/>
              </w:rPr>
              <w:t>124</w:t>
            </w:r>
            <w:r>
              <w:rPr>
                <w:noProof/>
                <w:webHidden/>
              </w:rPr>
              <w:fldChar w:fldCharType="end"/>
            </w:r>
          </w:hyperlink>
        </w:p>
        <w:p w14:paraId="7E0F7044" w14:textId="66D3B5D6" w:rsidR="003351A3" w:rsidRDefault="003351A3">
          <w:pPr>
            <w:pStyle w:val="TOC2"/>
            <w:tabs>
              <w:tab w:val="right" w:leader="dot" w:pos="9111"/>
            </w:tabs>
            <w:rPr>
              <w:rFonts w:asciiTheme="minorHAnsi" w:eastAsiaTheme="minorEastAsia" w:hAnsiTheme="minorHAnsi" w:cstheme="minorBidi"/>
              <w:noProof/>
              <w:sz w:val="22"/>
              <w:szCs w:val="22"/>
            </w:rPr>
          </w:pPr>
          <w:hyperlink w:anchor="_Toc133184631" w:history="1">
            <w:r w:rsidRPr="004D4A89">
              <w:rPr>
                <w:rStyle w:val="Hyperlink"/>
                <w:bCs/>
                <w:noProof/>
              </w:rPr>
              <w:t>3.6 Sơ đồ lớp (Class Diagram)</w:t>
            </w:r>
            <w:r>
              <w:rPr>
                <w:noProof/>
                <w:webHidden/>
              </w:rPr>
              <w:tab/>
            </w:r>
            <w:r>
              <w:rPr>
                <w:noProof/>
                <w:webHidden/>
              </w:rPr>
              <w:fldChar w:fldCharType="begin"/>
            </w:r>
            <w:r>
              <w:rPr>
                <w:noProof/>
                <w:webHidden/>
              </w:rPr>
              <w:instrText xml:space="preserve"> PAGEREF _Toc133184631 \h </w:instrText>
            </w:r>
            <w:r>
              <w:rPr>
                <w:noProof/>
                <w:webHidden/>
              </w:rPr>
            </w:r>
            <w:r>
              <w:rPr>
                <w:noProof/>
                <w:webHidden/>
              </w:rPr>
              <w:fldChar w:fldCharType="separate"/>
            </w:r>
            <w:r>
              <w:rPr>
                <w:noProof/>
                <w:webHidden/>
              </w:rPr>
              <w:t>125</w:t>
            </w:r>
            <w:r>
              <w:rPr>
                <w:noProof/>
                <w:webHidden/>
              </w:rPr>
              <w:fldChar w:fldCharType="end"/>
            </w:r>
          </w:hyperlink>
        </w:p>
        <w:p w14:paraId="704EB223" w14:textId="3152D18C" w:rsidR="007E6AB9" w:rsidRDefault="00BF7ACB" w:rsidP="006036BB">
          <w:pPr>
            <w:rPr>
              <w:b/>
              <w:bCs/>
              <w:noProof/>
            </w:rPr>
          </w:pPr>
          <w:r>
            <w:rPr>
              <w:b/>
              <w:bCs/>
              <w:noProof/>
            </w:rPr>
            <w:fldChar w:fldCharType="end"/>
          </w:r>
        </w:p>
      </w:sdtContent>
    </w:sdt>
    <w:p w14:paraId="3CB3DF2A" w14:textId="2757D152" w:rsidR="006036BB" w:rsidRDefault="006036BB" w:rsidP="006036BB"/>
    <w:p w14:paraId="6F05F5BA" w14:textId="5EFABDD2" w:rsidR="006036BB" w:rsidRDefault="006036BB" w:rsidP="006036BB"/>
    <w:p w14:paraId="54510D8F" w14:textId="737BFD1F" w:rsidR="006036BB" w:rsidRDefault="006036BB" w:rsidP="006036BB"/>
    <w:p w14:paraId="76AA9069" w14:textId="2AED6AF6" w:rsidR="006036BB" w:rsidRDefault="006036BB" w:rsidP="006036BB"/>
    <w:p w14:paraId="712D1889" w14:textId="657CE8F8" w:rsidR="006036BB" w:rsidRDefault="006036BB" w:rsidP="006036BB"/>
    <w:p w14:paraId="04025D05" w14:textId="6F7FDD7F" w:rsidR="006036BB" w:rsidRDefault="006036BB" w:rsidP="006036BB"/>
    <w:p w14:paraId="176145F4" w14:textId="6A4B955E" w:rsidR="006036BB" w:rsidRDefault="006036BB" w:rsidP="006036BB"/>
    <w:p w14:paraId="70AE27EA" w14:textId="54981696" w:rsidR="006036BB" w:rsidRDefault="006036BB" w:rsidP="006036BB"/>
    <w:p w14:paraId="69A76729" w14:textId="0BB257A2" w:rsidR="006036BB" w:rsidRDefault="006036BB" w:rsidP="006036BB"/>
    <w:p w14:paraId="53D899AC" w14:textId="7197F200" w:rsidR="006036BB" w:rsidRDefault="006036BB" w:rsidP="006036BB"/>
    <w:p w14:paraId="6D2BCFAD" w14:textId="1E9FD09A" w:rsidR="006036BB" w:rsidRDefault="006036BB" w:rsidP="006036BB"/>
    <w:p w14:paraId="7412589E" w14:textId="41A413C5" w:rsidR="006036BB" w:rsidRDefault="006036BB" w:rsidP="006036BB"/>
    <w:p w14:paraId="4E974B6D" w14:textId="52D3D937" w:rsidR="006036BB" w:rsidRDefault="006036BB" w:rsidP="006036BB"/>
    <w:p w14:paraId="2440FF54" w14:textId="7C2D4DC8" w:rsidR="006036BB" w:rsidRDefault="006036BB" w:rsidP="006036BB"/>
    <w:p w14:paraId="710DF05B" w14:textId="450DDA9A" w:rsidR="006036BB" w:rsidRDefault="006036BB" w:rsidP="006036BB"/>
    <w:p w14:paraId="3F882E05" w14:textId="7DF9690C" w:rsidR="006036BB" w:rsidRDefault="006036BB" w:rsidP="006036BB"/>
    <w:p w14:paraId="399837A1" w14:textId="1C405D46" w:rsidR="006036BB" w:rsidRDefault="006036BB" w:rsidP="006036BB"/>
    <w:p w14:paraId="39617F9A" w14:textId="398274B1" w:rsidR="003351A3" w:rsidRDefault="003351A3" w:rsidP="006036BB"/>
    <w:p w14:paraId="5CC3783A" w14:textId="77777777" w:rsidR="003351A3" w:rsidRPr="006036BB" w:rsidRDefault="003351A3" w:rsidP="006036BB"/>
    <w:p w14:paraId="118DB2CE" w14:textId="77777777" w:rsidR="00834DE0" w:rsidRPr="00834DE0" w:rsidRDefault="00834DE0" w:rsidP="00834DE0">
      <w:pPr>
        <w:pStyle w:val="Heading1"/>
        <w:jc w:val="center"/>
        <w:rPr>
          <w:rFonts w:ascii="Times New Roman" w:eastAsia="Times New Roman" w:hAnsi="Times New Roman" w:cs="Times New Roman"/>
          <w:b w:val="0"/>
          <w:color w:val="000000"/>
          <w:sz w:val="32"/>
          <w:szCs w:val="32"/>
        </w:rPr>
      </w:pPr>
      <w:bookmarkStart w:id="13" w:name="_Toc131868540"/>
      <w:bookmarkStart w:id="14" w:name="_Toc133184554"/>
      <w:r w:rsidRPr="00834DE0">
        <w:rPr>
          <w:rFonts w:ascii="Times New Roman" w:eastAsia="Times New Roman" w:hAnsi="Times New Roman" w:cs="Times New Roman"/>
          <w:color w:val="000000"/>
          <w:sz w:val="32"/>
          <w:szCs w:val="32"/>
        </w:rPr>
        <w:lastRenderedPageBreak/>
        <w:t>CHƯƠNG I -  GIỚI THIỆU CHUNG</w:t>
      </w:r>
      <w:bookmarkEnd w:id="13"/>
      <w:bookmarkEnd w:id="14"/>
    </w:p>
    <w:p w14:paraId="04113858" w14:textId="77777777" w:rsidR="00834DE0" w:rsidRPr="00834DE0" w:rsidRDefault="00834DE0" w:rsidP="00834DE0">
      <w:pPr>
        <w:pStyle w:val="Heading2"/>
        <w:spacing w:before="0"/>
        <w:rPr>
          <w:rFonts w:ascii="Times New Roman" w:hAnsi="Times New Roman" w:cs="Times New Roman"/>
          <w:b w:val="0"/>
          <w:bCs w:val="0"/>
          <w:color w:val="auto"/>
          <w:sz w:val="28"/>
          <w:szCs w:val="28"/>
        </w:rPr>
      </w:pPr>
      <w:bookmarkStart w:id="15" w:name="_Toc131868541"/>
      <w:bookmarkStart w:id="16" w:name="_Toc133184555"/>
      <w:r w:rsidRPr="00834DE0">
        <w:rPr>
          <w:rFonts w:ascii="Times New Roman" w:hAnsi="Times New Roman" w:cs="Times New Roman"/>
          <w:color w:val="auto"/>
          <w:sz w:val="28"/>
          <w:szCs w:val="28"/>
        </w:rPr>
        <w:t>1.1 Khảo sát</w:t>
      </w:r>
      <w:bookmarkEnd w:id="15"/>
      <w:bookmarkEnd w:id="16"/>
    </w:p>
    <w:p w14:paraId="23AB4197" w14:textId="77777777" w:rsidR="00834DE0" w:rsidRPr="00834DE0" w:rsidRDefault="00834DE0" w:rsidP="00834DE0">
      <w:pPr>
        <w:pStyle w:val="Heading3"/>
        <w:spacing w:before="0"/>
        <w:rPr>
          <w:rFonts w:ascii="Times New Roman" w:hAnsi="Times New Roman" w:cs="Times New Roman"/>
          <w:b w:val="0"/>
          <w:color w:val="000000"/>
          <w:sz w:val="28"/>
          <w:szCs w:val="28"/>
        </w:rPr>
      </w:pPr>
      <w:bookmarkStart w:id="17" w:name="_Toc131868542"/>
      <w:bookmarkStart w:id="18" w:name="_Toc133184556"/>
      <w:r w:rsidRPr="00834DE0">
        <w:rPr>
          <w:rFonts w:ascii="Times New Roman" w:hAnsi="Times New Roman" w:cs="Times New Roman"/>
          <w:color w:val="000000"/>
          <w:sz w:val="28"/>
          <w:szCs w:val="28"/>
        </w:rPr>
        <w:t xml:space="preserve">1.1.1 </w:t>
      </w:r>
      <w:r w:rsidRPr="00834DE0">
        <w:rPr>
          <w:rFonts w:ascii="Times New Roman" w:eastAsia="Times New Roman" w:hAnsi="Times New Roman" w:cs="Times New Roman"/>
          <w:color w:val="000000"/>
          <w:sz w:val="28"/>
          <w:szCs w:val="28"/>
        </w:rPr>
        <w:t xml:space="preserve">Giới thiệu sơ lược về </w:t>
      </w:r>
      <w:r w:rsidRPr="00834DE0">
        <w:rPr>
          <w:rFonts w:ascii="Times New Roman" w:hAnsi="Times New Roman" w:cs="Times New Roman"/>
          <w:color w:val="000000"/>
          <w:sz w:val="28"/>
          <w:szCs w:val="28"/>
        </w:rPr>
        <w:t>trung tâm tin học Trí Tuệ Việt</w:t>
      </w:r>
      <w:bookmarkEnd w:id="17"/>
      <w:bookmarkEnd w:id="18"/>
      <w:r w:rsidRPr="00834DE0">
        <w:rPr>
          <w:rFonts w:ascii="Times New Roman" w:hAnsi="Times New Roman" w:cs="Times New Roman"/>
          <w:color w:val="000000"/>
          <w:sz w:val="28"/>
          <w:szCs w:val="28"/>
        </w:rPr>
        <w:tab/>
      </w:r>
    </w:p>
    <w:p w14:paraId="7C000B7A" w14:textId="77777777" w:rsidR="00834DE0" w:rsidRPr="00834DE0" w:rsidRDefault="00834DE0" w:rsidP="00834DE0">
      <w:pPr>
        <w:rPr>
          <w:color w:val="000000"/>
          <w:sz w:val="26"/>
          <w:szCs w:val="26"/>
        </w:rPr>
      </w:pPr>
      <w:r w:rsidRPr="00834DE0">
        <w:rPr>
          <w:noProof/>
        </w:rPr>
        <w:drawing>
          <wp:anchor distT="0" distB="0" distL="114300" distR="114300" simplePos="0" relativeHeight="251656704" behindDoc="1" locked="0" layoutInCell="1" allowOverlap="1" wp14:anchorId="1B59BF45" wp14:editId="5D0B8225">
            <wp:simplePos x="0" y="0"/>
            <wp:positionH relativeFrom="page">
              <wp:align>center</wp:align>
            </wp:positionH>
            <wp:positionV relativeFrom="paragraph">
              <wp:posOffset>1240337</wp:posOffset>
            </wp:positionV>
            <wp:extent cx="3263900" cy="2444115"/>
            <wp:effectExtent l="0" t="0" r="0" b="0"/>
            <wp:wrapTopAndBottom/>
            <wp:docPr id="1" name="Picture 1" descr="tin-hoc-vanphong-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hoc-vanphong-ha-n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3900"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DE0">
        <w:rPr>
          <w:color w:val="000000"/>
          <w:sz w:val="26"/>
          <w:szCs w:val="26"/>
        </w:rPr>
        <w:tab/>
        <w:t>Trung tâm tin học Trí Tuệ Việt là công ty TNHH Công Nghệ và Truyền Thông Trí Tuệ Việt (TTV) là nhà cung cấp dịch vụ đào tạo Tin học văn phòng hàng đầu Việt Nam. Sologan “Giữ chữ tín để thành công” là kim chỉ nam xuyên suốt quá trình hoạt động và phát triển của Công ty.</w:t>
      </w:r>
    </w:p>
    <w:p w14:paraId="28C54E6B" w14:textId="77777777" w:rsidR="00834DE0" w:rsidRPr="00834DE0" w:rsidRDefault="00834DE0" w:rsidP="00834DE0">
      <w:pPr>
        <w:rPr>
          <w:color w:val="000000"/>
          <w:sz w:val="26"/>
          <w:szCs w:val="26"/>
        </w:rPr>
      </w:pPr>
    </w:p>
    <w:p w14:paraId="345E2588" w14:textId="77777777" w:rsidR="00834DE0" w:rsidRPr="00834DE0" w:rsidRDefault="00834DE0" w:rsidP="00834DE0">
      <w:pPr>
        <w:rPr>
          <w:color w:val="000000"/>
          <w:sz w:val="26"/>
          <w:szCs w:val="26"/>
        </w:rPr>
      </w:pPr>
      <w:r w:rsidRPr="00834DE0">
        <w:rPr>
          <w:color w:val="000000"/>
          <w:sz w:val="26"/>
          <w:szCs w:val="26"/>
        </w:rPr>
        <w:tab/>
        <w:t>Được thành lập vào năm 2000 với nền móng tại thủ đô Hà Nội và sau đó lan rộng ra các tỉnh phía Nam. Tại thành phố Hồ Chí Minh trung tâm nằm ở: 451 Điện Biên Phủ, Phường 25, Quận Bình Thạnh.</w:t>
      </w:r>
    </w:p>
    <w:p w14:paraId="1AD290E6" w14:textId="77777777" w:rsidR="00834DE0" w:rsidRPr="00834DE0" w:rsidRDefault="00834DE0" w:rsidP="00834DE0">
      <w:pPr>
        <w:rPr>
          <w:color w:val="000000"/>
          <w:sz w:val="26"/>
          <w:szCs w:val="26"/>
        </w:rPr>
      </w:pPr>
      <w:r w:rsidRPr="00834DE0">
        <w:rPr>
          <w:color w:val="000000"/>
          <w:sz w:val="26"/>
          <w:szCs w:val="26"/>
        </w:rPr>
        <w:tab/>
        <w:t>Trong những năm qua, trung tâm đã để lại uy tín đối với khách hàng, đào tạo và cung ứng được 1 đội ngũ nhân lực có kỹ năng Tin học Văn phòng và các kỹ năng cơ bản về Công nghệ thông tin. Trung tâm chú trọng đầu tư trang thiết bị và cơ sở hạ tầng hiện đại nhằm phục vụ tốt nhất cho các học viên khi đến đây.</w:t>
      </w:r>
    </w:p>
    <w:p w14:paraId="1B0D8DC4" w14:textId="77777777" w:rsidR="00834DE0" w:rsidRPr="00834DE0" w:rsidRDefault="00834DE0" w:rsidP="00834DE0">
      <w:pPr>
        <w:rPr>
          <w:color w:val="000000"/>
          <w:sz w:val="26"/>
          <w:szCs w:val="26"/>
        </w:rPr>
      </w:pPr>
      <w:r w:rsidRPr="00834DE0">
        <w:rPr>
          <w:color w:val="000000"/>
          <w:sz w:val="26"/>
          <w:szCs w:val="26"/>
        </w:rPr>
        <w:tab/>
        <w:t xml:space="preserve">Với kinh nghiệm của mình và đội ngũ giảng viên có trình độ chuyên môn, đến nay trung tâm đã cung ứng hàng nghìn nhân sự có trình độ tin học văn phòng, kỹ năng </w:t>
      </w:r>
      <w:r w:rsidRPr="00834DE0">
        <w:rPr>
          <w:color w:val="000000"/>
          <w:sz w:val="26"/>
          <w:szCs w:val="26"/>
        </w:rPr>
        <w:lastRenderedPageBreak/>
        <w:t>làm việc tốt, và xây dựng được các quan hệ hợp tác lâu dài đối với các doanh nghiệp trong và ngoài nước.</w:t>
      </w:r>
      <w:r w:rsidRPr="00834DE0">
        <w:rPr>
          <w:color w:val="000000"/>
          <w:sz w:val="26"/>
          <w:szCs w:val="26"/>
        </w:rPr>
        <w:tab/>
      </w:r>
    </w:p>
    <w:p w14:paraId="7204533E" w14:textId="77777777" w:rsidR="00834DE0" w:rsidRPr="00834DE0" w:rsidRDefault="00834DE0" w:rsidP="00834DE0">
      <w:pPr>
        <w:pStyle w:val="Heading3"/>
        <w:spacing w:before="0"/>
        <w:rPr>
          <w:rFonts w:ascii="Times New Roman" w:hAnsi="Times New Roman" w:cs="Times New Roman"/>
          <w:color w:val="000000"/>
          <w:sz w:val="28"/>
          <w:szCs w:val="28"/>
        </w:rPr>
      </w:pPr>
      <w:bookmarkStart w:id="19" w:name="_Toc131868543"/>
      <w:bookmarkStart w:id="20" w:name="_Toc133184557"/>
      <w:r w:rsidRPr="00834DE0">
        <w:rPr>
          <w:rFonts w:ascii="Times New Roman" w:hAnsi="Times New Roman" w:cs="Times New Roman"/>
          <w:color w:val="000000"/>
          <w:sz w:val="28"/>
          <w:szCs w:val="28"/>
        </w:rPr>
        <w:t xml:space="preserve">1.1.2 </w:t>
      </w:r>
      <w:r w:rsidRPr="00834DE0">
        <w:rPr>
          <w:rFonts w:ascii="Times New Roman" w:eastAsia="Times New Roman" w:hAnsi="Times New Roman" w:cs="Times New Roman"/>
          <w:color w:val="000000"/>
          <w:sz w:val="28"/>
          <w:szCs w:val="28"/>
        </w:rPr>
        <w:t>Câu hỏi phỏng vấn</w:t>
      </w:r>
      <w:bookmarkEnd w:id="19"/>
      <w:bookmarkEnd w:id="2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761"/>
        <w:gridCol w:w="2694"/>
        <w:gridCol w:w="1558"/>
      </w:tblGrid>
      <w:tr w:rsidR="00834DE0" w:rsidRPr="00834DE0" w14:paraId="44D282D8" w14:textId="77777777" w:rsidTr="00B15245">
        <w:trPr>
          <w:trHeight w:val="841"/>
        </w:trPr>
        <w:tc>
          <w:tcPr>
            <w:tcW w:w="2337" w:type="dxa"/>
            <w:shd w:val="clear" w:color="auto" w:fill="FFFFFF" w:themeFill="background1"/>
          </w:tcPr>
          <w:p w14:paraId="2AFA76D3" w14:textId="77777777" w:rsidR="00834DE0" w:rsidRPr="00834DE0" w:rsidRDefault="00834DE0" w:rsidP="00B15245">
            <w:pPr>
              <w:jc w:val="center"/>
              <w:rPr>
                <w:b/>
                <w:bCs/>
                <w:sz w:val="26"/>
                <w:szCs w:val="26"/>
              </w:rPr>
            </w:pPr>
            <w:r w:rsidRPr="00834DE0">
              <w:rPr>
                <w:b/>
                <w:bCs/>
                <w:sz w:val="26"/>
                <w:szCs w:val="26"/>
              </w:rPr>
              <w:t>Người phỏng vấn</w:t>
            </w:r>
          </w:p>
        </w:tc>
        <w:tc>
          <w:tcPr>
            <w:tcW w:w="2761" w:type="dxa"/>
            <w:shd w:val="clear" w:color="auto" w:fill="FFFFFF" w:themeFill="background1"/>
          </w:tcPr>
          <w:p w14:paraId="65AD3585" w14:textId="77777777" w:rsidR="00834DE0" w:rsidRPr="00834DE0" w:rsidRDefault="00834DE0" w:rsidP="00B15245">
            <w:pPr>
              <w:jc w:val="center"/>
              <w:rPr>
                <w:b/>
                <w:bCs/>
                <w:sz w:val="26"/>
                <w:szCs w:val="26"/>
              </w:rPr>
            </w:pPr>
            <w:r w:rsidRPr="00834DE0">
              <w:rPr>
                <w:b/>
                <w:bCs/>
                <w:sz w:val="26"/>
                <w:szCs w:val="26"/>
              </w:rPr>
              <w:t>Câu hỏi phỏng vấn</w:t>
            </w:r>
          </w:p>
        </w:tc>
        <w:tc>
          <w:tcPr>
            <w:tcW w:w="2694" w:type="dxa"/>
            <w:shd w:val="clear" w:color="auto" w:fill="FFFFFF" w:themeFill="background1"/>
          </w:tcPr>
          <w:p w14:paraId="40EB2A59" w14:textId="77777777" w:rsidR="00834DE0" w:rsidRPr="00834DE0" w:rsidRDefault="00834DE0" w:rsidP="00B15245">
            <w:pPr>
              <w:jc w:val="center"/>
              <w:rPr>
                <w:b/>
                <w:bCs/>
                <w:sz w:val="26"/>
                <w:szCs w:val="26"/>
              </w:rPr>
            </w:pPr>
            <w:r w:rsidRPr="00834DE0">
              <w:rPr>
                <w:b/>
                <w:bCs/>
                <w:sz w:val="26"/>
                <w:szCs w:val="26"/>
              </w:rPr>
              <w:t>Câu trả lời</w:t>
            </w:r>
          </w:p>
        </w:tc>
        <w:tc>
          <w:tcPr>
            <w:tcW w:w="1558" w:type="dxa"/>
            <w:shd w:val="clear" w:color="auto" w:fill="FFFFFF" w:themeFill="background1"/>
          </w:tcPr>
          <w:p w14:paraId="18C47BEA" w14:textId="77777777" w:rsidR="00834DE0" w:rsidRPr="00834DE0" w:rsidRDefault="00834DE0" w:rsidP="00B15245">
            <w:pPr>
              <w:jc w:val="center"/>
              <w:rPr>
                <w:b/>
                <w:bCs/>
                <w:sz w:val="26"/>
                <w:szCs w:val="26"/>
              </w:rPr>
            </w:pPr>
            <w:r w:rsidRPr="00834DE0">
              <w:rPr>
                <w:b/>
                <w:bCs/>
                <w:sz w:val="26"/>
                <w:szCs w:val="26"/>
              </w:rPr>
              <w:t>Địa điểm</w:t>
            </w:r>
          </w:p>
        </w:tc>
      </w:tr>
      <w:tr w:rsidR="00834DE0" w:rsidRPr="00834DE0" w14:paraId="23C915AF" w14:textId="77777777" w:rsidTr="00B15245">
        <w:tc>
          <w:tcPr>
            <w:tcW w:w="2337" w:type="dxa"/>
          </w:tcPr>
          <w:p w14:paraId="5AF27335" w14:textId="77777777" w:rsidR="00834DE0" w:rsidRPr="00834DE0" w:rsidRDefault="00834DE0" w:rsidP="00B15245">
            <w:pPr>
              <w:jc w:val="center"/>
              <w:rPr>
                <w:sz w:val="26"/>
                <w:szCs w:val="26"/>
              </w:rPr>
            </w:pPr>
          </w:p>
          <w:p w14:paraId="223A90D2" w14:textId="77777777" w:rsidR="00834DE0" w:rsidRPr="00834DE0" w:rsidRDefault="00834DE0" w:rsidP="00B15245">
            <w:pPr>
              <w:jc w:val="center"/>
              <w:rPr>
                <w:sz w:val="26"/>
                <w:szCs w:val="26"/>
              </w:rPr>
            </w:pPr>
          </w:p>
          <w:p w14:paraId="3BD29697" w14:textId="77777777" w:rsidR="00834DE0" w:rsidRPr="00834DE0" w:rsidRDefault="00834DE0" w:rsidP="00B15245">
            <w:pPr>
              <w:jc w:val="center"/>
              <w:rPr>
                <w:sz w:val="26"/>
                <w:szCs w:val="26"/>
              </w:rPr>
            </w:pPr>
          </w:p>
          <w:p w14:paraId="18E7F194" w14:textId="77777777" w:rsidR="00834DE0" w:rsidRPr="00834DE0" w:rsidRDefault="00834DE0" w:rsidP="00B15245">
            <w:pPr>
              <w:jc w:val="center"/>
              <w:rPr>
                <w:sz w:val="26"/>
                <w:szCs w:val="26"/>
              </w:rPr>
            </w:pPr>
          </w:p>
          <w:p w14:paraId="152B82A0"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413EEF05" w14:textId="77777777" w:rsidR="00834DE0" w:rsidRPr="00834DE0" w:rsidRDefault="00834DE0" w:rsidP="00B15245">
            <w:pPr>
              <w:rPr>
                <w:sz w:val="26"/>
                <w:szCs w:val="26"/>
              </w:rPr>
            </w:pPr>
            <w:r w:rsidRPr="00834DE0">
              <w:rPr>
                <w:sz w:val="26"/>
                <w:szCs w:val="26"/>
              </w:rPr>
              <w:t>Dạ em chào chị, em xin cảm ơn chị vì đã nhận lời mời phỏng vấn của tụi em về quá trình tư vấn nghiệp vụ, chị cho em xin phép được ghi lại cuộc trò chuyện này không ạ?</w:t>
            </w:r>
          </w:p>
        </w:tc>
        <w:tc>
          <w:tcPr>
            <w:tcW w:w="2694" w:type="dxa"/>
          </w:tcPr>
          <w:p w14:paraId="266463D1" w14:textId="77777777" w:rsidR="00834DE0" w:rsidRPr="00834DE0" w:rsidRDefault="00834DE0" w:rsidP="00B15245">
            <w:pPr>
              <w:rPr>
                <w:sz w:val="26"/>
                <w:szCs w:val="26"/>
              </w:rPr>
            </w:pPr>
            <w:r w:rsidRPr="00834DE0">
              <w:rPr>
                <w:sz w:val="26"/>
                <w:szCs w:val="26"/>
              </w:rPr>
              <w:t>Chào em, em có thể ghi lại cuộc trò chuyện để sử dụng và tham khảo sau này. Chị cũng rất vui khi được giúp đỡ em trong việc tư vấn nghiệp vụ này và hy vọng thông tin cung cấp sẽ hữu ích cho em.</w:t>
            </w:r>
          </w:p>
        </w:tc>
        <w:tc>
          <w:tcPr>
            <w:tcW w:w="1558" w:type="dxa"/>
            <w:vMerge w:val="restart"/>
          </w:tcPr>
          <w:p w14:paraId="745609F6" w14:textId="77777777" w:rsidR="00834DE0" w:rsidRPr="00834DE0" w:rsidRDefault="00834DE0" w:rsidP="00B15245">
            <w:pPr>
              <w:jc w:val="center"/>
              <w:rPr>
                <w:sz w:val="26"/>
                <w:szCs w:val="26"/>
              </w:rPr>
            </w:pPr>
            <w:r w:rsidRPr="00834DE0">
              <w:rPr>
                <w:sz w:val="26"/>
                <w:szCs w:val="26"/>
              </w:rPr>
              <w:t>Trung tâm tin học Trí Tuệ Việt</w:t>
            </w:r>
          </w:p>
        </w:tc>
      </w:tr>
      <w:tr w:rsidR="00834DE0" w:rsidRPr="00834DE0" w14:paraId="3EE02D35" w14:textId="77777777" w:rsidTr="00B15245">
        <w:tc>
          <w:tcPr>
            <w:tcW w:w="2337" w:type="dxa"/>
          </w:tcPr>
          <w:p w14:paraId="7451A307" w14:textId="77777777" w:rsidR="00834DE0" w:rsidRPr="00834DE0" w:rsidRDefault="00834DE0" w:rsidP="00B15245">
            <w:pPr>
              <w:jc w:val="center"/>
              <w:rPr>
                <w:sz w:val="26"/>
                <w:szCs w:val="26"/>
              </w:rPr>
            </w:pPr>
          </w:p>
          <w:p w14:paraId="7AE8362E" w14:textId="77777777" w:rsidR="00834DE0" w:rsidRPr="00834DE0" w:rsidRDefault="00834DE0" w:rsidP="00B15245">
            <w:pPr>
              <w:jc w:val="center"/>
              <w:rPr>
                <w:sz w:val="26"/>
                <w:szCs w:val="26"/>
              </w:rPr>
            </w:pPr>
          </w:p>
          <w:p w14:paraId="39737F9E" w14:textId="77777777" w:rsidR="00834DE0" w:rsidRPr="00834DE0" w:rsidRDefault="00834DE0" w:rsidP="00B15245">
            <w:pPr>
              <w:jc w:val="center"/>
              <w:rPr>
                <w:sz w:val="26"/>
                <w:szCs w:val="26"/>
              </w:rPr>
            </w:pPr>
          </w:p>
          <w:p w14:paraId="1EF3A272" w14:textId="77777777" w:rsidR="00834DE0" w:rsidRPr="00834DE0" w:rsidRDefault="00834DE0" w:rsidP="00B15245">
            <w:pPr>
              <w:jc w:val="center"/>
              <w:rPr>
                <w:sz w:val="26"/>
                <w:szCs w:val="26"/>
              </w:rPr>
            </w:pPr>
          </w:p>
          <w:p w14:paraId="03ABC549"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6FBC3B23" w14:textId="77777777" w:rsidR="00834DE0" w:rsidRPr="00834DE0" w:rsidRDefault="00834DE0" w:rsidP="00B15245">
            <w:pPr>
              <w:rPr>
                <w:sz w:val="26"/>
                <w:szCs w:val="26"/>
              </w:rPr>
            </w:pPr>
            <w:r w:rsidRPr="00834DE0">
              <w:rPr>
                <w:sz w:val="26"/>
                <w:szCs w:val="26"/>
              </w:rPr>
              <w:t>Đầu tiên em muốn hỏi chị là mình quản lý các thông tin và hoạt động của trung tâm bằng cách nào?</w:t>
            </w:r>
          </w:p>
        </w:tc>
        <w:tc>
          <w:tcPr>
            <w:tcW w:w="2694" w:type="dxa"/>
          </w:tcPr>
          <w:p w14:paraId="2335A1B5" w14:textId="77777777" w:rsidR="00834DE0" w:rsidRPr="00834DE0" w:rsidRDefault="00834DE0" w:rsidP="00B15245">
            <w:pPr>
              <w:rPr>
                <w:sz w:val="26"/>
                <w:szCs w:val="26"/>
              </w:rPr>
            </w:pPr>
            <w:r w:rsidRPr="00834DE0">
              <w:rPr>
                <w:sz w:val="26"/>
                <w:szCs w:val="26"/>
              </w:rPr>
              <w:t>Để quản lý các hoạt động và thông tin của trung tâm thì bên chị sử dụng phần mềm quản lý để lưu trữ , tính toán và có thể chỉnh sửa các dữ liệu thông tin nhằm tăng năng suất và hiệu quả trong công việc.</w:t>
            </w:r>
          </w:p>
        </w:tc>
        <w:tc>
          <w:tcPr>
            <w:tcW w:w="1558" w:type="dxa"/>
            <w:vMerge/>
          </w:tcPr>
          <w:p w14:paraId="5B89571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749813E9" w14:textId="77777777" w:rsidTr="00B15245">
        <w:tc>
          <w:tcPr>
            <w:tcW w:w="2337" w:type="dxa"/>
          </w:tcPr>
          <w:p w14:paraId="39332824" w14:textId="77777777" w:rsidR="00834DE0" w:rsidRPr="00834DE0" w:rsidRDefault="00834DE0" w:rsidP="00B15245">
            <w:pPr>
              <w:jc w:val="center"/>
              <w:rPr>
                <w:sz w:val="26"/>
                <w:szCs w:val="26"/>
              </w:rPr>
            </w:pPr>
          </w:p>
          <w:p w14:paraId="7A97B767" w14:textId="77777777" w:rsidR="00834DE0" w:rsidRPr="00834DE0" w:rsidRDefault="00834DE0" w:rsidP="00B15245">
            <w:pPr>
              <w:jc w:val="center"/>
              <w:rPr>
                <w:sz w:val="26"/>
                <w:szCs w:val="26"/>
              </w:rPr>
            </w:pPr>
          </w:p>
          <w:p w14:paraId="2963F1D1" w14:textId="77777777" w:rsidR="00834DE0" w:rsidRPr="00834DE0" w:rsidRDefault="00834DE0" w:rsidP="00B15245">
            <w:pPr>
              <w:jc w:val="center"/>
              <w:rPr>
                <w:sz w:val="26"/>
                <w:szCs w:val="26"/>
              </w:rPr>
            </w:pPr>
          </w:p>
          <w:p w14:paraId="7A409B17" w14:textId="77777777" w:rsidR="00834DE0" w:rsidRPr="00834DE0" w:rsidRDefault="00834DE0" w:rsidP="00B15245">
            <w:pPr>
              <w:jc w:val="center"/>
              <w:rPr>
                <w:sz w:val="26"/>
                <w:szCs w:val="26"/>
              </w:rPr>
            </w:pPr>
          </w:p>
          <w:p w14:paraId="1B8ABC17" w14:textId="77777777" w:rsidR="00834DE0" w:rsidRPr="00834DE0" w:rsidRDefault="00834DE0" w:rsidP="00B15245">
            <w:pPr>
              <w:jc w:val="center"/>
              <w:rPr>
                <w:sz w:val="26"/>
                <w:szCs w:val="26"/>
              </w:rPr>
            </w:pPr>
            <w:r w:rsidRPr="00834DE0">
              <w:rPr>
                <w:sz w:val="26"/>
                <w:szCs w:val="26"/>
              </w:rPr>
              <w:lastRenderedPageBreak/>
              <w:t>Nguyễn Hoài An</w:t>
            </w:r>
          </w:p>
        </w:tc>
        <w:tc>
          <w:tcPr>
            <w:tcW w:w="2761" w:type="dxa"/>
          </w:tcPr>
          <w:p w14:paraId="345E8636" w14:textId="77777777" w:rsidR="00834DE0" w:rsidRPr="00834DE0" w:rsidRDefault="00834DE0" w:rsidP="00B15245">
            <w:pPr>
              <w:rPr>
                <w:sz w:val="26"/>
                <w:szCs w:val="26"/>
              </w:rPr>
            </w:pPr>
            <w:r w:rsidRPr="00834DE0">
              <w:rPr>
                <w:sz w:val="26"/>
                <w:szCs w:val="26"/>
              </w:rPr>
              <w:lastRenderedPageBreak/>
              <w:t>Danh sách các học viên của trung tâm được hệ thống quản lý như thế nào vậy chị?</w:t>
            </w:r>
          </w:p>
        </w:tc>
        <w:tc>
          <w:tcPr>
            <w:tcW w:w="2694" w:type="dxa"/>
          </w:tcPr>
          <w:p w14:paraId="294FA6E0" w14:textId="77777777" w:rsidR="00834DE0" w:rsidRPr="00834DE0" w:rsidRDefault="00834DE0" w:rsidP="00B15245">
            <w:pPr>
              <w:rPr>
                <w:sz w:val="26"/>
                <w:szCs w:val="26"/>
              </w:rPr>
            </w:pPr>
            <w:r w:rsidRPr="00834DE0">
              <w:rPr>
                <w:sz w:val="26"/>
                <w:szCs w:val="26"/>
              </w:rPr>
              <w:t xml:space="preserve">Danh sách các học viên được quản lý thông qua phần mềm quản lý và các thông tin học viên </w:t>
            </w:r>
            <w:r w:rsidRPr="00834DE0">
              <w:rPr>
                <w:sz w:val="26"/>
                <w:szCs w:val="26"/>
              </w:rPr>
              <w:lastRenderedPageBreak/>
              <w:t xml:space="preserve">như </w:t>
            </w:r>
            <w:r w:rsidRPr="00834DE0">
              <w:rPr>
                <w:color w:val="000000"/>
                <w:sz w:val="26"/>
                <w:szCs w:val="26"/>
              </w:rPr>
              <w:t>họ tên, giới tính, ngày sinh, địa chỉ, số điện thoại…</w:t>
            </w:r>
            <w:r w:rsidRPr="00834DE0">
              <w:rPr>
                <w:sz w:val="26"/>
                <w:szCs w:val="26"/>
              </w:rPr>
              <w:t xml:space="preserve"> được lưu trữ trong phần mềm và được cập nhật bởi nhân viên tiếp tân.</w:t>
            </w:r>
          </w:p>
        </w:tc>
        <w:tc>
          <w:tcPr>
            <w:tcW w:w="1558" w:type="dxa"/>
            <w:vMerge/>
          </w:tcPr>
          <w:p w14:paraId="6FC1B05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14503A8" w14:textId="77777777" w:rsidTr="00B15245">
        <w:tc>
          <w:tcPr>
            <w:tcW w:w="2337" w:type="dxa"/>
          </w:tcPr>
          <w:p w14:paraId="0940C4F6" w14:textId="77777777" w:rsidR="00834DE0" w:rsidRPr="00834DE0" w:rsidRDefault="00834DE0" w:rsidP="00B15245">
            <w:pPr>
              <w:jc w:val="center"/>
              <w:rPr>
                <w:sz w:val="26"/>
                <w:szCs w:val="26"/>
              </w:rPr>
            </w:pPr>
          </w:p>
          <w:p w14:paraId="14D0D9D3" w14:textId="77777777" w:rsidR="00834DE0" w:rsidRPr="00834DE0" w:rsidRDefault="00834DE0" w:rsidP="00B15245">
            <w:pPr>
              <w:jc w:val="center"/>
              <w:rPr>
                <w:sz w:val="26"/>
                <w:szCs w:val="26"/>
              </w:rPr>
            </w:pPr>
          </w:p>
          <w:p w14:paraId="2B413FEE" w14:textId="77777777" w:rsidR="00834DE0" w:rsidRPr="00834DE0" w:rsidRDefault="00834DE0" w:rsidP="00B15245">
            <w:pPr>
              <w:jc w:val="center"/>
              <w:rPr>
                <w:sz w:val="26"/>
                <w:szCs w:val="26"/>
              </w:rPr>
            </w:pPr>
          </w:p>
          <w:p w14:paraId="013E63DB" w14:textId="77777777" w:rsidR="00834DE0" w:rsidRPr="00834DE0" w:rsidRDefault="00834DE0" w:rsidP="00B15245">
            <w:pPr>
              <w:jc w:val="center"/>
              <w:rPr>
                <w:sz w:val="26"/>
                <w:szCs w:val="26"/>
              </w:rPr>
            </w:pPr>
          </w:p>
          <w:p w14:paraId="51898C98" w14:textId="77777777" w:rsidR="00834DE0" w:rsidRPr="00834DE0" w:rsidRDefault="00834DE0" w:rsidP="00B15245">
            <w:pPr>
              <w:jc w:val="center"/>
              <w:rPr>
                <w:sz w:val="26"/>
                <w:szCs w:val="26"/>
              </w:rPr>
            </w:pPr>
          </w:p>
          <w:p w14:paraId="24E37A5D" w14:textId="77777777" w:rsidR="00834DE0" w:rsidRPr="00834DE0" w:rsidRDefault="00834DE0" w:rsidP="00B15245">
            <w:pPr>
              <w:jc w:val="center"/>
              <w:rPr>
                <w:sz w:val="26"/>
                <w:szCs w:val="26"/>
              </w:rPr>
            </w:pPr>
          </w:p>
          <w:p w14:paraId="45DA0A3E" w14:textId="77777777" w:rsidR="00834DE0" w:rsidRPr="00834DE0" w:rsidRDefault="00834DE0" w:rsidP="00B15245">
            <w:pPr>
              <w:jc w:val="center"/>
              <w:rPr>
                <w:sz w:val="26"/>
                <w:szCs w:val="26"/>
              </w:rPr>
            </w:pPr>
          </w:p>
          <w:p w14:paraId="58C7B8CD" w14:textId="77777777" w:rsidR="00834DE0" w:rsidRPr="00834DE0" w:rsidRDefault="00834DE0" w:rsidP="00B15245">
            <w:pPr>
              <w:jc w:val="center"/>
              <w:rPr>
                <w:sz w:val="26"/>
                <w:szCs w:val="26"/>
              </w:rPr>
            </w:pPr>
          </w:p>
          <w:p w14:paraId="010966DF" w14:textId="77777777" w:rsidR="00834DE0" w:rsidRPr="00834DE0" w:rsidRDefault="00834DE0" w:rsidP="00B15245">
            <w:pPr>
              <w:jc w:val="center"/>
              <w:rPr>
                <w:sz w:val="26"/>
                <w:szCs w:val="26"/>
              </w:rPr>
            </w:pPr>
          </w:p>
          <w:p w14:paraId="60BC16AF" w14:textId="77777777" w:rsidR="00834DE0" w:rsidRPr="00834DE0" w:rsidRDefault="00834DE0" w:rsidP="00B15245">
            <w:pPr>
              <w:jc w:val="center"/>
              <w:rPr>
                <w:sz w:val="26"/>
                <w:szCs w:val="26"/>
              </w:rPr>
            </w:pPr>
          </w:p>
          <w:p w14:paraId="2ABF0EB8" w14:textId="77777777" w:rsidR="00834DE0" w:rsidRPr="00834DE0" w:rsidRDefault="00834DE0" w:rsidP="00B15245">
            <w:pPr>
              <w:jc w:val="center"/>
              <w:rPr>
                <w:sz w:val="26"/>
                <w:szCs w:val="26"/>
              </w:rPr>
            </w:pPr>
          </w:p>
          <w:p w14:paraId="7EA4714C" w14:textId="77777777" w:rsidR="00834DE0" w:rsidRPr="00834DE0" w:rsidRDefault="00834DE0" w:rsidP="00B15245">
            <w:pPr>
              <w:jc w:val="center"/>
              <w:rPr>
                <w:sz w:val="26"/>
                <w:szCs w:val="26"/>
              </w:rPr>
            </w:pPr>
          </w:p>
          <w:p w14:paraId="059B6341" w14:textId="77777777" w:rsidR="00834DE0" w:rsidRPr="00834DE0" w:rsidRDefault="00834DE0" w:rsidP="00B15245">
            <w:pPr>
              <w:jc w:val="center"/>
              <w:rPr>
                <w:sz w:val="26"/>
                <w:szCs w:val="26"/>
              </w:rPr>
            </w:pPr>
          </w:p>
          <w:p w14:paraId="353B64CB"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429691B8" w14:textId="77777777" w:rsidR="00834DE0" w:rsidRPr="00834DE0" w:rsidRDefault="00834DE0" w:rsidP="00B15245">
            <w:pPr>
              <w:rPr>
                <w:sz w:val="26"/>
                <w:szCs w:val="26"/>
              </w:rPr>
            </w:pPr>
            <w:r w:rsidRPr="00834DE0">
              <w:rPr>
                <w:sz w:val="26"/>
                <w:szCs w:val="26"/>
              </w:rPr>
              <w:t>Chị có thể cho em biết quy trình ghi danh đăng ký học tại trung tâm của mình như thế nào không?</w:t>
            </w:r>
          </w:p>
        </w:tc>
        <w:tc>
          <w:tcPr>
            <w:tcW w:w="2694" w:type="dxa"/>
          </w:tcPr>
          <w:p w14:paraId="25610EBF" w14:textId="77777777" w:rsidR="00834DE0" w:rsidRPr="00834DE0" w:rsidRDefault="00834DE0" w:rsidP="00B15245">
            <w:pPr>
              <w:rPr>
                <w:sz w:val="26"/>
                <w:szCs w:val="26"/>
              </w:rPr>
            </w:pPr>
            <w:r w:rsidRPr="00834DE0">
              <w:rPr>
                <w:sz w:val="26"/>
                <w:szCs w:val="26"/>
              </w:rPr>
              <w:t>Tất nhiên, quy trình ghi danh lớp học cho học viên hiện tại mà bên chị làm việc như sau:</w:t>
            </w:r>
          </w:p>
          <w:p w14:paraId="177F7321" w14:textId="77777777" w:rsidR="00834DE0" w:rsidRPr="00834DE0" w:rsidRDefault="00834DE0" w:rsidP="00834DE0">
            <w:pPr>
              <w:numPr>
                <w:ilvl w:val="0"/>
                <w:numId w:val="12"/>
              </w:numPr>
              <w:rPr>
                <w:sz w:val="26"/>
                <w:szCs w:val="26"/>
              </w:rPr>
            </w:pPr>
            <w:r w:rsidRPr="00834DE0">
              <w:rPr>
                <w:sz w:val="26"/>
                <w:szCs w:val="26"/>
              </w:rPr>
              <w:t>Đầu tiên:</w:t>
            </w:r>
            <w:r w:rsidRPr="00834DE0">
              <w:rPr>
                <w:color w:val="D1D5DB"/>
                <w:sz w:val="26"/>
                <w:szCs w:val="26"/>
              </w:rPr>
              <w:t xml:space="preserve"> </w:t>
            </w:r>
            <w:r w:rsidRPr="00834DE0">
              <w:rPr>
                <w:sz w:val="26"/>
                <w:szCs w:val="26"/>
              </w:rPr>
              <w:t>Tiếp nhận yêu cầu đăng ký của học viên muốn học tại trung tâm: Đăng ký thông tin của học viên vào phần mềm.</w:t>
            </w:r>
          </w:p>
          <w:p w14:paraId="0F70863E" w14:textId="77777777" w:rsidR="00834DE0" w:rsidRPr="00834DE0" w:rsidRDefault="00834DE0" w:rsidP="00834DE0">
            <w:pPr>
              <w:numPr>
                <w:ilvl w:val="0"/>
                <w:numId w:val="13"/>
              </w:numPr>
              <w:rPr>
                <w:sz w:val="26"/>
                <w:szCs w:val="26"/>
              </w:rPr>
            </w:pPr>
            <w:r w:rsidRPr="00834DE0">
              <w:rPr>
                <w:sz w:val="26"/>
                <w:szCs w:val="26"/>
              </w:rPr>
              <w:t>Kiểm tra khả dụng: Nhân viên tiếp tân sẽ kiểm tra sỉ số của lớp mà học viên muốn học và xác nhận với học viên.</w:t>
            </w:r>
          </w:p>
          <w:p w14:paraId="6ADAB669" w14:textId="77777777" w:rsidR="00834DE0" w:rsidRPr="00834DE0" w:rsidRDefault="00834DE0" w:rsidP="00834DE0">
            <w:pPr>
              <w:numPr>
                <w:ilvl w:val="0"/>
                <w:numId w:val="13"/>
              </w:numPr>
              <w:rPr>
                <w:sz w:val="26"/>
                <w:szCs w:val="26"/>
              </w:rPr>
            </w:pPr>
            <w:r w:rsidRPr="00834DE0">
              <w:rPr>
                <w:sz w:val="26"/>
                <w:szCs w:val="26"/>
              </w:rPr>
              <w:t xml:space="preserve">Tiến hành ghi </w:t>
            </w:r>
            <w:r w:rsidRPr="00834DE0">
              <w:rPr>
                <w:sz w:val="26"/>
                <w:szCs w:val="26"/>
              </w:rPr>
              <w:lastRenderedPageBreak/>
              <w:t>danh lớp học cho học viên: Sau khi xác nhận lớp học còn trống và được học viên đồng ý thì nhân viên sẽ đăng ký ghi danh lớp học cho học viên.</w:t>
            </w:r>
          </w:p>
          <w:p w14:paraId="6394DBB2" w14:textId="77777777" w:rsidR="00834DE0" w:rsidRPr="00834DE0" w:rsidRDefault="00834DE0" w:rsidP="00834DE0">
            <w:pPr>
              <w:numPr>
                <w:ilvl w:val="0"/>
                <w:numId w:val="13"/>
              </w:numPr>
              <w:rPr>
                <w:sz w:val="26"/>
                <w:szCs w:val="26"/>
              </w:rPr>
            </w:pPr>
            <w:r w:rsidRPr="00834DE0">
              <w:rPr>
                <w:sz w:val="26"/>
                <w:szCs w:val="26"/>
              </w:rPr>
              <w:t>Thanh toán học phí: Học viên có thể thanh toán tất cả học phí trước khi học hoặc có thể đăng ký thanh toán nhiều đợt trước khi môn học kết thúc.</w:t>
            </w:r>
          </w:p>
        </w:tc>
        <w:tc>
          <w:tcPr>
            <w:tcW w:w="1558" w:type="dxa"/>
            <w:vMerge/>
          </w:tcPr>
          <w:p w14:paraId="60BD17C0"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42D6107D" w14:textId="77777777" w:rsidTr="00B15245">
        <w:tc>
          <w:tcPr>
            <w:tcW w:w="2337" w:type="dxa"/>
          </w:tcPr>
          <w:p w14:paraId="5FAA14E1" w14:textId="77777777" w:rsidR="00834DE0" w:rsidRPr="00834DE0" w:rsidRDefault="00834DE0" w:rsidP="00B15245">
            <w:pPr>
              <w:jc w:val="center"/>
              <w:rPr>
                <w:sz w:val="26"/>
                <w:szCs w:val="26"/>
              </w:rPr>
            </w:pPr>
          </w:p>
          <w:p w14:paraId="1AEFD535" w14:textId="77777777" w:rsidR="00834DE0" w:rsidRPr="00834DE0" w:rsidRDefault="00834DE0" w:rsidP="00B15245">
            <w:pPr>
              <w:jc w:val="center"/>
              <w:rPr>
                <w:sz w:val="26"/>
                <w:szCs w:val="26"/>
              </w:rPr>
            </w:pPr>
          </w:p>
          <w:p w14:paraId="7DD30115"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22DD70A0" w14:textId="77777777" w:rsidR="00834DE0" w:rsidRPr="00834DE0" w:rsidRDefault="00834DE0" w:rsidP="00B15245">
            <w:pPr>
              <w:rPr>
                <w:sz w:val="26"/>
                <w:szCs w:val="26"/>
              </w:rPr>
            </w:pPr>
            <w:r w:rsidRPr="00834DE0">
              <w:rPr>
                <w:sz w:val="26"/>
                <w:szCs w:val="26"/>
              </w:rPr>
              <w:t>Hiện tại bên hệ thống của chị có khả năng đăng ký ghi danh online cho học viên không vậy chị?</w:t>
            </w:r>
          </w:p>
        </w:tc>
        <w:tc>
          <w:tcPr>
            <w:tcW w:w="2694" w:type="dxa"/>
          </w:tcPr>
          <w:p w14:paraId="2436767B" w14:textId="77777777" w:rsidR="00834DE0" w:rsidRPr="00834DE0" w:rsidRDefault="00834DE0" w:rsidP="00B15245">
            <w:pPr>
              <w:rPr>
                <w:sz w:val="26"/>
                <w:szCs w:val="26"/>
              </w:rPr>
            </w:pPr>
            <w:r w:rsidRPr="00834DE0">
              <w:rPr>
                <w:sz w:val="26"/>
                <w:szCs w:val="26"/>
              </w:rPr>
              <w:t>Không, hiện tại hệ thống của chị chưa có khả năng ghi danh online.</w:t>
            </w:r>
          </w:p>
        </w:tc>
        <w:tc>
          <w:tcPr>
            <w:tcW w:w="1558" w:type="dxa"/>
            <w:vMerge/>
          </w:tcPr>
          <w:p w14:paraId="586C03AE"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C408B0D" w14:textId="77777777" w:rsidTr="00B15245">
        <w:tc>
          <w:tcPr>
            <w:tcW w:w="2337" w:type="dxa"/>
          </w:tcPr>
          <w:p w14:paraId="294362EE" w14:textId="77777777" w:rsidR="00834DE0" w:rsidRPr="00834DE0" w:rsidRDefault="00834DE0" w:rsidP="00B15245">
            <w:pPr>
              <w:jc w:val="center"/>
              <w:rPr>
                <w:sz w:val="26"/>
                <w:szCs w:val="26"/>
              </w:rPr>
            </w:pPr>
          </w:p>
          <w:p w14:paraId="1936FDEF" w14:textId="77777777" w:rsidR="00834DE0" w:rsidRPr="00834DE0" w:rsidRDefault="00834DE0" w:rsidP="00B15245">
            <w:pPr>
              <w:jc w:val="center"/>
              <w:rPr>
                <w:sz w:val="26"/>
                <w:szCs w:val="26"/>
              </w:rPr>
            </w:pPr>
          </w:p>
          <w:p w14:paraId="6DB87983" w14:textId="77777777" w:rsidR="00834DE0" w:rsidRPr="00834DE0" w:rsidRDefault="00834DE0" w:rsidP="00B15245">
            <w:pPr>
              <w:jc w:val="center"/>
              <w:rPr>
                <w:sz w:val="26"/>
                <w:szCs w:val="26"/>
              </w:rPr>
            </w:pPr>
          </w:p>
          <w:p w14:paraId="591A7F90" w14:textId="77777777" w:rsidR="00834DE0" w:rsidRPr="00834DE0" w:rsidRDefault="00834DE0" w:rsidP="00B15245">
            <w:pPr>
              <w:jc w:val="center"/>
              <w:rPr>
                <w:sz w:val="26"/>
                <w:szCs w:val="26"/>
              </w:rPr>
            </w:pPr>
          </w:p>
          <w:p w14:paraId="689CA395" w14:textId="77777777" w:rsidR="00834DE0" w:rsidRPr="00834DE0" w:rsidRDefault="00834DE0" w:rsidP="00B15245">
            <w:pPr>
              <w:jc w:val="center"/>
              <w:rPr>
                <w:sz w:val="26"/>
                <w:szCs w:val="26"/>
              </w:rPr>
            </w:pPr>
          </w:p>
          <w:p w14:paraId="5C3C7706" w14:textId="77777777" w:rsidR="00834DE0" w:rsidRPr="00834DE0" w:rsidRDefault="00834DE0" w:rsidP="00B15245">
            <w:pPr>
              <w:jc w:val="center"/>
              <w:rPr>
                <w:sz w:val="26"/>
                <w:szCs w:val="26"/>
              </w:rPr>
            </w:pPr>
          </w:p>
          <w:p w14:paraId="16AF109A"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551C9B3E" w14:textId="77777777" w:rsidR="00834DE0" w:rsidRPr="00834DE0" w:rsidRDefault="00834DE0" w:rsidP="00B15245">
            <w:pPr>
              <w:rPr>
                <w:sz w:val="26"/>
                <w:szCs w:val="26"/>
              </w:rPr>
            </w:pPr>
            <w:r w:rsidRPr="00834DE0">
              <w:rPr>
                <w:sz w:val="26"/>
                <w:szCs w:val="26"/>
              </w:rPr>
              <w:lastRenderedPageBreak/>
              <w:t xml:space="preserve">Dạ cuối cùng cho em hỏi là việc thống kê </w:t>
            </w:r>
            <w:r w:rsidRPr="00834DE0">
              <w:rPr>
                <w:sz w:val="26"/>
                <w:szCs w:val="26"/>
              </w:rPr>
              <w:lastRenderedPageBreak/>
              <w:t>doanh thu, chi tiêu qua hệ thống hoạt động ra sao?</w:t>
            </w:r>
          </w:p>
        </w:tc>
        <w:tc>
          <w:tcPr>
            <w:tcW w:w="2694" w:type="dxa"/>
          </w:tcPr>
          <w:p w14:paraId="457C7550" w14:textId="77777777" w:rsidR="00834DE0" w:rsidRPr="00834DE0" w:rsidRDefault="00834DE0" w:rsidP="00B15245">
            <w:pPr>
              <w:rPr>
                <w:sz w:val="26"/>
                <w:szCs w:val="26"/>
              </w:rPr>
            </w:pPr>
            <w:r w:rsidRPr="00834DE0">
              <w:rPr>
                <w:sz w:val="26"/>
                <w:szCs w:val="26"/>
              </w:rPr>
              <w:lastRenderedPageBreak/>
              <w:t xml:space="preserve">Việc thống kê doanh thu, chi tiêu thường </w:t>
            </w:r>
            <w:r w:rsidRPr="00834DE0">
              <w:rPr>
                <w:sz w:val="26"/>
                <w:szCs w:val="26"/>
              </w:rPr>
              <w:lastRenderedPageBreak/>
              <w:t>được thực hiện bằng cách sử dụng phần mềm quản lý, các thông tin về doanh thu và chi tiêu được ghi nhận vào hệ thống và tính toán, cập nhật để phục vụ việc thống kê, quản lý.</w:t>
            </w:r>
          </w:p>
        </w:tc>
        <w:tc>
          <w:tcPr>
            <w:tcW w:w="1558" w:type="dxa"/>
            <w:vMerge/>
          </w:tcPr>
          <w:p w14:paraId="52AD4518" w14:textId="77777777" w:rsidR="00834DE0" w:rsidRPr="00834DE0" w:rsidRDefault="00834DE0" w:rsidP="00B15245">
            <w:pPr>
              <w:widowControl w:val="0"/>
              <w:pBdr>
                <w:top w:val="nil"/>
                <w:left w:val="nil"/>
                <w:bottom w:val="nil"/>
                <w:right w:val="nil"/>
                <w:between w:val="nil"/>
              </w:pBdr>
              <w:rPr>
                <w:sz w:val="26"/>
                <w:szCs w:val="26"/>
              </w:rPr>
            </w:pPr>
          </w:p>
        </w:tc>
      </w:tr>
    </w:tbl>
    <w:p w14:paraId="332349B1" w14:textId="77777777" w:rsidR="00834DE0" w:rsidRPr="00834DE0" w:rsidRDefault="00834DE0" w:rsidP="00834DE0">
      <w:pPr>
        <w:pBdr>
          <w:top w:val="nil"/>
          <w:left w:val="nil"/>
          <w:bottom w:val="nil"/>
          <w:right w:val="nil"/>
          <w:between w:val="nil"/>
        </w:pBdr>
        <w:ind w:left="720"/>
        <w:rPr>
          <w:b/>
          <w:color w:val="000000"/>
          <w:sz w:val="26"/>
          <w:szCs w:val="26"/>
        </w:rPr>
      </w:pPr>
    </w:p>
    <w:p w14:paraId="6BCEC83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21" w:name="_Toc131868544"/>
      <w:bookmarkStart w:id="22" w:name="_Toc133184558"/>
      <w:r w:rsidRPr="00834DE0">
        <w:rPr>
          <w:rFonts w:ascii="Times New Roman" w:eastAsia="Times New Roman" w:hAnsi="Times New Roman" w:cs="Times New Roman"/>
          <w:color w:val="000000"/>
          <w:sz w:val="28"/>
          <w:szCs w:val="28"/>
        </w:rPr>
        <w:t>1.2 Tổng quan về quản lý phần mềm quản lý trung tâm tin học</w:t>
      </w:r>
      <w:bookmarkEnd w:id="21"/>
      <w:bookmarkEnd w:id="22"/>
    </w:p>
    <w:p w14:paraId="76E3D9AB" w14:textId="77777777" w:rsidR="00834DE0" w:rsidRPr="00834DE0" w:rsidRDefault="00834DE0" w:rsidP="00834DE0">
      <w:pPr>
        <w:pStyle w:val="Heading3"/>
        <w:tabs>
          <w:tab w:val="center" w:pos="4844"/>
        </w:tabs>
        <w:spacing w:before="0"/>
        <w:rPr>
          <w:rFonts w:ascii="Times New Roman" w:hAnsi="Times New Roman" w:cs="Times New Roman"/>
          <w:b w:val="0"/>
          <w:color w:val="auto"/>
          <w:sz w:val="26"/>
          <w:szCs w:val="26"/>
        </w:rPr>
      </w:pPr>
      <w:bookmarkStart w:id="23" w:name="_Toc131868545"/>
      <w:bookmarkStart w:id="24" w:name="_Toc133184559"/>
      <w:r w:rsidRPr="00834DE0">
        <w:rPr>
          <w:rFonts w:ascii="Times New Roman" w:hAnsi="Times New Roman" w:cs="Times New Roman"/>
          <w:color w:val="auto"/>
          <w:sz w:val="28"/>
          <w:szCs w:val="28"/>
        </w:rPr>
        <w:t>1.2.1 Mô tả</w:t>
      </w:r>
      <w:bookmarkEnd w:id="23"/>
      <w:bookmarkEnd w:id="24"/>
      <w:r w:rsidRPr="00834DE0">
        <w:rPr>
          <w:rFonts w:ascii="Times New Roman" w:hAnsi="Times New Roman" w:cs="Times New Roman"/>
          <w:color w:val="auto"/>
          <w:sz w:val="26"/>
          <w:szCs w:val="26"/>
        </w:rPr>
        <w:tab/>
      </w:r>
    </w:p>
    <w:p w14:paraId="1E226059" w14:textId="77777777" w:rsidR="00834DE0" w:rsidRPr="00834DE0" w:rsidRDefault="00834DE0" w:rsidP="00B477A8">
      <w:pPr>
        <w:rPr>
          <w:b/>
          <w:sz w:val="26"/>
        </w:rPr>
      </w:pPr>
      <w:r w:rsidRPr="00834DE0">
        <w:rPr>
          <w:color w:val="000000"/>
          <w:sz w:val="26"/>
          <w:szCs w:val="26"/>
        </w:rPr>
        <w:tab/>
        <w:t xml:space="preserve">Phần mềm quản lý trung tâm tin học sẽ cung cấp các chức năng để giúp quản lý </w:t>
      </w:r>
      <w:r w:rsidRPr="00834DE0">
        <w:rPr>
          <w:sz w:val="26"/>
          <w:szCs w:val="26"/>
        </w:rPr>
        <w:t>các</w:t>
      </w:r>
      <w:r w:rsidRPr="00834DE0">
        <w:rPr>
          <w:color w:val="000000"/>
          <w:sz w:val="26"/>
          <w:szCs w:val="26"/>
        </w:rPr>
        <w:t xml:space="preserve"> hoạt động và dịch vụ của trung tâm tin học. Phần mềm bao gồm các chức năng như quản lý thông tin học viên, thông tin giáo viên, thông tin nhân viên và quản lý các thông tin khóa học, lớp học, điểm….</w:t>
      </w:r>
      <w:r w:rsidRPr="00834DE0">
        <w:rPr>
          <w:sz w:val="26"/>
          <w:szCs w:val="26"/>
        </w:rPr>
        <w:t>Hệ</w:t>
      </w:r>
      <w:r w:rsidRPr="00834DE0">
        <w:rPr>
          <w:color w:val="000000"/>
          <w:sz w:val="26"/>
          <w:szCs w:val="26"/>
        </w:rPr>
        <w:t xml:space="preserve"> thống quản </w:t>
      </w:r>
      <w:r w:rsidRPr="00834DE0">
        <w:rPr>
          <w:sz w:val="26"/>
          <w:szCs w:val="26"/>
        </w:rPr>
        <w:t>lý</w:t>
      </w:r>
      <w:r w:rsidRPr="00834DE0">
        <w:rPr>
          <w:color w:val="000000"/>
          <w:sz w:val="26"/>
          <w:szCs w:val="26"/>
        </w:rPr>
        <w:t xml:space="preserve"> sẽ đảm bảo tính toàn vẹn dữ liệu và thống nhất về mặt quản lý.</w:t>
      </w:r>
    </w:p>
    <w:p w14:paraId="27D6E71D"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5" w:name="_Toc131868546"/>
      <w:bookmarkStart w:id="26" w:name="_Toc133184560"/>
      <w:r w:rsidRPr="00834DE0">
        <w:rPr>
          <w:rFonts w:ascii="Times New Roman" w:hAnsi="Times New Roman" w:cs="Times New Roman"/>
          <w:color w:val="auto"/>
          <w:sz w:val="28"/>
          <w:szCs w:val="28"/>
        </w:rPr>
        <w:t>1.2.2 Các vấn đề cần giải quyết và cải thiện hệ thống</w:t>
      </w:r>
      <w:bookmarkEnd w:id="25"/>
      <w:bookmarkEnd w:id="26"/>
    </w:p>
    <w:p w14:paraId="7A6D0086" w14:textId="77777777" w:rsidR="00834DE0" w:rsidRPr="00834DE0" w:rsidRDefault="00834DE0" w:rsidP="00834DE0">
      <w:pPr>
        <w:ind w:firstLine="720"/>
        <w:rPr>
          <w:color w:val="000000"/>
          <w:sz w:val="26"/>
          <w:szCs w:val="26"/>
        </w:rPr>
      </w:pPr>
      <w:r w:rsidRPr="00834DE0">
        <w:rPr>
          <w:color w:val="000000"/>
          <w:sz w:val="26"/>
          <w:szCs w:val="26"/>
        </w:rPr>
        <w:t>Đảm bảo các vấn đề bảo mật thông tin nhân viên và thông tin khách hàng của trung tâm.</w:t>
      </w:r>
    </w:p>
    <w:p w14:paraId="42BA0F56" w14:textId="77777777" w:rsidR="00834DE0" w:rsidRPr="00834DE0" w:rsidRDefault="00834DE0" w:rsidP="00834DE0">
      <w:pPr>
        <w:rPr>
          <w:color w:val="000000"/>
          <w:sz w:val="26"/>
          <w:szCs w:val="26"/>
        </w:rPr>
      </w:pPr>
      <w:r w:rsidRPr="00834DE0">
        <w:rPr>
          <w:color w:val="000000"/>
          <w:sz w:val="26"/>
          <w:szCs w:val="26"/>
        </w:rPr>
        <w:tab/>
        <w:t>Dựa vào dữ liệu biên lai đóng tiền có thể tính số tiền học phí còn thiếu.</w:t>
      </w:r>
    </w:p>
    <w:p w14:paraId="76EB3D6A" w14:textId="77777777" w:rsidR="00834DE0" w:rsidRPr="00834DE0" w:rsidRDefault="00834DE0" w:rsidP="00834DE0">
      <w:pPr>
        <w:rPr>
          <w:b/>
          <w:color w:val="000000" w:themeColor="text1"/>
          <w:sz w:val="26"/>
          <w:szCs w:val="26"/>
        </w:rPr>
      </w:pPr>
      <w:r w:rsidRPr="00834DE0">
        <w:rPr>
          <w:color w:val="000000"/>
          <w:sz w:val="26"/>
          <w:szCs w:val="26"/>
        </w:rPr>
        <w:tab/>
        <w:t>Đảm bảo tính bảo mật thông tin bằng việc phân quyền tài khoản.</w:t>
      </w:r>
    </w:p>
    <w:p w14:paraId="39A01048"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7" w:name="_Toc131868547"/>
      <w:bookmarkStart w:id="28" w:name="_Toc133184561"/>
      <w:r w:rsidRPr="00834DE0">
        <w:rPr>
          <w:rFonts w:ascii="Times New Roman" w:hAnsi="Times New Roman" w:cs="Times New Roman"/>
          <w:color w:val="auto"/>
          <w:sz w:val="28"/>
          <w:szCs w:val="28"/>
        </w:rPr>
        <w:t>1.2.3 Ưu điểm</w:t>
      </w:r>
      <w:bookmarkEnd w:id="27"/>
      <w:bookmarkEnd w:id="28"/>
    </w:p>
    <w:p w14:paraId="4C9D6EE6" w14:textId="77777777" w:rsidR="00834DE0" w:rsidRPr="00834DE0" w:rsidRDefault="00834DE0" w:rsidP="00834DE0">
      <w:r w:rsidRPr="00834DE0">
        <w:rPr>
          <w:color w:val="000000"/>
          <w:sz w:val="26"/>
          <w:szCs w:val="26"/>
        </w:rPr>
        <w:tab/>
        <w:t>Tiết kiệm thời gian và tăng năng suất: Phần mềm quản lý trung tâm tin học giúp tiết kiệm thời gian và công sức cho nhân viên khi làm việc, từ đó tăng năng suất làm việc và giảm chi phí quản lý.</w:t>
      </w:r>
    </w:p>
    <w:p w14:paraId="4EB4581A" w14:textId="77777777" w:rsidR="00834DE0" w:rsidRPr="00834DE0" w:rsidRDefault="00834DE0" w:rsidP="00834DE0">
      <w:pPr>
        <w:rPr>
          <w:color w:val="000000"/>
          <w:szCs w:val="26"/>
        </w:rPr>
      </w:pPr>
      <w:r w:rsidRPr="00834DE0">
        <w:rPr>
          <w:color w:val="000000"/>
          <w:sz w:val="26"/>
          <w:szCs w:val="26"/>
        </w:rPr>
        <w:lastRenderedPageBreak/>
        <w:tab/>
        <w:t>Tối ưu hóa quản lý: Phần mềm giúp tối ưu hóa quản lý thông tin của trung tâm, giúp dễ dàng quản lý các hoạt động và nâng cao chất lượng dịch vụ.</w:t>
      </w:r>
    </w:p>
    <w:p w14:paraId="77A4C285" w14:textId="77777777" w:rsidR="00834DE0" w:rsidRPr="00834DE0" w:rsidRDefault="00834DE0" w:rsidP="00834DE0">
      <w:pPr>
        <w:rPr>
          <w:color w:val="000000"/>
          <w:szCs w:val="26"/>
        </w:rPr>
      </w:pPr>
      <w:r w:rsidRPr="00834DE0">
        <w:rPr>
          <w:color w:val="000000"/>
          <w:sz w:val="26"/>
          <w:szCs w:val="26"/>
        </w:rPr>
        <w:tab/>
        <w:t>Tăng tính linh hoạt và khả năng tùy chỉnh: Phần mềm quản lý có thể tùy chỉnh linh hoạt phù hợp với các yêu cầu của trung tâm, từ đó giúp nâng cao hiệu quả hoạt động của trung tâm.</w:t>
      </w:r>
    </w:p>
    <w:p w14:paraId="06C769CC" w14:textId="77777777" w:rsidR="00834DE0" w:rsidRPr="00834DE0" w:rsidRDefault="00834DE0" w:rsidP="00834DE0">
      <w:pPr>
        <w:rPr>
          <w:color w:val="000000"/>
          <w:sz w:val="26"/>
          <w:szCs w:val="26"/>
        </w:rPr>
      </w:pPr>
      <w:r w:rsidRPr="00834DE0">
        <w:rPr>
          <w:color w:val="000000"/>
          <w:sz w:val="26"/>
          <w:szCs w:val="26"/>
        </w:rPr>
        <w:tab/>
        <w:t>Tăng tính an toàn và bảo mật: Phần mềm quản lý trung tâm tin học giúp bảo vệ thông tin trung tâm và khách hàng, đảm bảo tính an toàn và bảo mật, giảm nguy cơ bị lộ thông tin.</w:t>
      </w:r>
    </w:p>
    <w:p w14:paraId="2B3265CB" w14:textId="77777777" w:rsidR="00834DE0" w:rsidRPr="00834DE0" w:rsidRDefault="00834DE0" w:rsidP="00834DE0">
      <w:pPr>
        <w:pStyle w:val="Heading3"/>
        <w:spacing w:before="0"/>
        <w:rPr>
          <w:rFonts w:ascii="Times New Roman" w:hAnsi="Times New Roman" w:cs="Times New Roman"/>
          <w:color w:val="auto"/>
          <w:sz w:val="28"/>
          <w:szCs w:val="28"/>
        </w:rPr>
      </w:pPr>
      <w:bookmarkStart w:id="29" w:name="_Toc131868548"/>
      <w:bookmarkStart w:id="30" w:name="_Toc133184562"/>
      <w:r w:rsidRPr="00834DE0">
        <w:rPr>
          <w:rFonts w:ascii="Times New Roman" w:hAnsi="Times New Roman" w:cs="Times New Roman"/>
          <w:color w:val="auto"/>
          <w:sz w:val="28"/>
          <w:szCs w:val="28"/>
        </w:rPr>
        <w:t>1.2.4 Nhược điểm</w:t>
      </w:r>
      <w:bookmarkEnd w:id="29"/>
      <w:bookmarkEnd w:id="30"/>
    </w:p>
    <w:p w14:paraId="4777D671" w14:textId="77777777" w:rsidR="00834DE0" w:rsidRPr="00834DE0" w:rsidRDefault="00834DE0" w:rsidP="006F52D6">
      <w:pPr>
        <w:ind w:firstLine="720"/>
        <w:rPr>
          <w:color w:val="000000"/>
          <w:sz w:val="26"/>
          <w:szCs w:val="26"/>
        </w:rPr>
      </w:pPr>
      <w:r w:rsidRPr="00834DE0">
        <w:rPr>
          <w:color w:val="000000"/>
          <w:sz w:val="26"/>
          <w:szCs w:val="26"/>
        </w:rPr>
        <w:t xml:space="preserve">Có thể gặp sự cố kỹ thuật: Vì phần mềm phải phụ thuộc vào thiết bị kỹ </w:t>
      </w:r>
      <w:r w:rsidRPr="00834DE0">
        <w:rPr>
          <w:sz w:val="26"/>
          <w:szCs w:val="26"/>
        </w:rPr>
        <w:t>thuật như</w:t>
      </w:r>
      <w:r w:rsidRPr="00834DE0">
        <w:rPr>
          <w:color w:val="000000"/>
          <w:sz w:val="26"/>
          <w:szCs w:val="26"/>
        </w:rPr>
        <w:t xml:space="preserve"> máy tính nên nếu có sự cố thì có thể ảnh hưởng đến hoạt động của trung tâm.</w:t>
      </w:r>
    </w:p>
    <w:p w14:paraId="5B6A81A5" w14:textId="77777777" w:rsidR="00834DE0" w:rsidRPr="00834DE0" w:rsidRDefault="00834DE0" w:rsidP="006F52D6">
      <w:pPr>
        <w:ind w:firstLine="720"/>
        <w:rPr>
          <w:color w:val="000000"/>
          <w:sz w:val="26"/>
          <w:szCs w:val="26"/>
        </w:rPr>
      </w:pPr>
      <w:r w:rsidRPr="00834DE0">
        <w:rPr>
          <w:color w:val="000000"/>
          <w:sz w:val="26"/>
          <w:szCs w:val="26"/>
        </w:rPr>
        <w:t>Khả năng tự động hóa còn hạn chế: Mặc dù phần mềm quản lý trung tâm tin học giúp tiết kiệm thời gian và công sức của nhân viên, tuy nhiên không thể tự động hóa hoàn toàn các hoạt động.</w:t>
      </w:r>
    </w:p>
    <w:p w14:paraId="1FFC738E" w14:textId="77777777" w:rsidR="00834DE0" w:rsidRPr="00834DE0" w:rsidRDefault="00834DE0" w:rsidP="006F52D6">
      <w:pPr>
        <w:ind w:firstLine="720"/>
        <w:rPr>
          <w:color w:val="000000"/>
          <w:sz w:val="26"/>
          <w:szCs w:val="26"/>
        </w:rPr>
      </w:pPr>
      <w:r w:rsidRPr="00834DE0">
        <w:rPr>
          <w:color w:val="000000"/>
          <w:sz w:val="26"/>
          <w:szCs w:val="26"/>
        </w:rPr>
        <w:t>Tùy chỉnh giới hạn: Một số hệ thống quản lý khách sạn có giới hạn về khả năng tùy chỉnh và tính linh hoạt, do đó không thể đáp ứng được tất cả các yêu cầu của khách hàng.</w:t>
      </w:r>
    </w:p>
    <w:p w14:paraId="32E9D58B" w14:textId="77777777" w:rsidR="00834DE0" w:rsidRPr="00834DE0" w:rsidRDefault="00834DE0" w:rsidP="00834DE0">
      <w:pPr>
        <w:pStyle w:val="Heading2"/>
        <w:spacing w:before="0"/>
        <w:rPr>
          <w:rFonts w:ascii="Times New Roman" w:eastAsia="Times New Roman" w:hAnsi="Times New Roman" w:cs="Times New Roman"/>
          <w:b w:val="0"/>
          <w:color w:val="auto"/>
          <w:sz w:val="28"/>
          <w:szCs w:val="28"/>
        </w:rPr>
      </w:pPr>
      <w:bookmarkStart w:id="31" w:name="_Toc131868549"/>
      <w:bookmarkStart w:id="32" w:name="_Toc133184563"/>
      <w:r w:rsidRPr="00834DE0">
        <w:rPr>
          <w:rFonts w:ascii="Times New Roman" w:eastAsia="Times New Roman" w:hAnsi="Times New Roman" w:cs="Times New Roman"/>
          <w:color w:val="auto"/>
          <w:sz w:val="28"/>
          <w:szCs w:val="28"/>
        </w:rPr>
        <w:t>1.3 Các quy trình nghiệp vụ cơ bản</w:t>
      </w:r>
      <w:bookmarkEnd w:id="31"/>
      <w:bookmarkEnd w:id="32"/>
    </w:p>
    <w:p w14:paraId="4FB20FDC" w14:textId="77777777" w:rsidR="00834DE0" w:rsidRPr="00834DE0" w:rsidRDefault="00834DE0" w:rsidP="00834DE0">
      <w:pPr>
        <w:pStyle w:val="Heading3"/>
        <w:spacing w:before="0"/>
        <w:rPr>
          <w:rFonts w:ascii="Times New Roman" w:hAnsi="Times New Roman" w:cs="Times New Roman"/>
          <w:b w:val="0"/>
          <w:bCs w:val="0"/>
          <w:color w:val="auto"/>
          <w:sz w:val="28"/>
          <w:szCs w:val="28"/>
        </w:rPr>
      </w:pPr>
      <w:bookmarkStart w:id="33" w:name="_Toc131868550"/>
      <w:bookmarkStart w:id="34" w:name="_Toc133184564"/>
      <w:r w:rsidRPr="00834DE0">
        <w:rPr>
          <w:rFonts w:ascii="Times New Roman" w:hAnsi="Times New Roman" w:cs="Times New Roman"/>
          <w:color w:val="auto"/>
          <w:sz w:val="28"/>
          <w:szCs w:val="28"/>
        </w:rPr>
        <w:t>1.3.1 Các nhiệm vụ cơ bản</w:t>
      </w:r>
      <w:bookmarkEnd w:id="33"/>
      <w:bookmarkEnd w:id="34"/>
    </w:p>
    <w:p w14:paraId="7D174701" w14:textId="77777777" w:rsidR="00834DE0" w:rsidRPr="00834DE0" w:rsidRDefault="00834DE0" w:rsidP="00834DE0">
      <w:pPr>
        <w:ind w:left="720"/>
        <w:rPr>
          <w:sz w:val="26"/>
          <w:szCs w:val="26"/>
        </w:rPr>
      </w:pPr>
      <w:r w:rsidRPr="00834DE0">
        <w:rPr>
          <w:sz w:val="26"/>
          <w:szCs w:val="26"/>
        </w:rPr>
        <w:t>- Đăng ký ghi danh học viên.</w:t>
      </w:r>
    </w:p>
    <w:p w14:paraId="010BFAA3" w14:textId="77777777" w:rsidR="00834DE0" w:rsidRPr="00834DE0" w:rsidRDefault="00834DE0" w:rsidP="00834DE0">
      <w:pPr>
        <w:ind w:left="720"/>
        <w:rPr>
          <w:sz w:val="26"/>
          <w:szCs w:val="26"/>
        </w:rPr>
      </w:pPr>
      <w:r w:rsidRPr="00834DE0">
        <w:rPr>
          <w:sz w:val="26"/>
          <w:szCs w:val="26"/>
        </w:rPr>
        <w:t>- Quản lý học viên.</w:t>
      </w:r>
    </w:p>
    <w:p w14:paraId="439AE9B3" w14:textId="77777777" w:rsidR="00834DE0" w:rsidRPr="00834DE0" w:rsidRDefault="00834DE0" w:rsidP="00834DE0">
      <w:pPr>
        <w:ind w:left="720"/>
        <w:rPr>
          <w:sz w:val="26"/>
          <w:szCs w:val="26"/>
        </w:rPr>
      </w:pPr>
      <w:r w:rsidRPr="00834DE0">
        <w:rPr>
          <w:sz w:val="26"/>
          <w:szCs w:val="26"/>
        </w:rPr>
        <w:t>- Quản lý giáo viên.</w:t>
      </w:r>
    </w:p>
    <w:p w14:paraId="2904517F" w14:textId="77777777" w:rsidR="00834DE0" w:rsidRPr="00834DE0" w:rsidRDefault="00834DE0" w:rsidP="00834DE0">
      <w:pPr>
        <w:ind w:left="720"/>
        <w:rPr>
          <w:sz w:val="26"/>
          <w:szCs w:val="26"/>
        </w:rPr>
      </w:pPr>
      <w:r w:rsidRPr="00834DE0">
        <w:rPr>
          <w:sz w:val="26"/>
          <w:szCs w:val="26"/>
        </w:rPr>
        <w:t>- Quản lý nhân viên.</w:t>
      </w:r>
    </w:p>
    <w:p w14:paraId="25B72F6F" w14:textId="77777777" w:rsidR="00834DE0" w:rsidRPr="00834DE0" w:rsidRDefault="00834DE0" w:rsidP="00834DE0">
      <w:pPr>
        <w:ind w:left="720"/>
        <w:rPr>
          <w:sz w:val="26"/>
          <w:szCs w:val="26"/>
        </w:rPr>
      </w:pPr>
      <w:r w:rsidRPr="00834DE0">
        <w:rPr>
          <w:sz w:val="26"/>
          <w:szCs w:val="26"/>
        </w:rPr>
        <w:t>- Quản lý biên lai học phí.</w:t>
      </w:r>
    </w:p>
    <w:p w14:paraId="7FA374EF" w14:textId="77777777" w:rsidR="00834DE0" w:rsidRPr="00834DE0" w:rsidRDefault="00834DE0" w:rsidP="00834DE0">
      <w:pPr>
        <w:ind w:left="720"/>
        <w:rPr>
          <w:sz w:val="26"/>
          <w:szCs w:val="26"/>
        </w:rPr>
      </w:pPr>
      <w:r w:rsidRPr="00834DE0">
        <w:rPr>
          <w:sz w:val="26"/>
          <w:szCs w:val="26"/>
        </w:rPr>
        <w:t>- Quản lý khóa học.</w:t>
      </w:r>
    </w:p>
    <w:p w14:paraId="3CC9FD32" w14:textId="77777777" w:rsidR="00834DE0" w:rsidRPr="00834DE0" w:rsidRDefault="00834DE0" w:rsidP="00834DE0">
      <w:pPr>
        <w:ind w:left="720"/>
        <w:rPr>
          <w:sz w:val="26"/>
          <w:szCs w:val="26"/>
        </w:rPr>
      </w:pPr>
      <w:r w:rsidRPr="00834DE0">
        <w:rPr>
          <w:sz w:val="26"/>
          <w:szCs w:val="26"/>
        </w:rPr>
        <w:t>- Quản lý môn học.</w:t>
      </w:r>
    </w:p>
    <w:p w14:paraId="2C03311F" w14:textId="77777777" w:rsidR="00834DE0" w:rsidRPr="00834DE0" w:rsidRDefault="00834DE0" w:rsidP="00834DE0">
      <w:pPr>
        <w:ind w:left="720"/>
        <w:rPr>
          <w:sz w:val="26"/>
          <w:szCs w:val="26"/>
        </w:rPr>
      </w:pPr>
      <w:r w:rsidRPr="00834DE0">
        <w:rPr>
          <w:sz w:val="26"/>
          <w:szCs w:val="26"/>
        </w:rPr>
        <w:t>- Quản lý lớp học.</w:t>
      </w:r>
    </w:p>
    <w:p w14:paraId="11803075" w14:textId="77777777" w:rsidR="00834DE0" w:rsidRPr="00834DE0" w:rsidRDefault="00834DE0" w:rsidP="00834DE0">
      <w:pPr>
        <w:ind w:left="720"/>
        <w:rPr>
          <w:sz w:val="26"/>
          <w:szCs w:val="26"/>
        </w:rPr>
      </w:pPr>
      <w:r w:rsidRPr="00834DE0">
        <w:rPr>
          <w:sz w:val="26"/>
          <w:szCs w:val="26"/>
        </w:rPr>
        <w:lastRenderedPageBreak/>
        <w:t>- Quản lý điểm số.</w:t>
      </w:r>
    </w:p>
    <w:p w14:paraId="7DCFA2D6" w14:textId="77777777" w:rsidR="00834DE0" w:rsidRPr="00834DE0" w:rsidRDefault="00834DE0" w:rsidP="00834DE0">
      <w:pPr>
        <w:ind w:left="720"/>
        <w:rPr>
          <w:sz w:val="26"/>
          <w:szCs w:val="26"/>
        </w:rPr>
      </w:pPr>
      <w:r w:rsidRPr="00834DE0">
        <w:rPr>
          <w:sz w:val="26"/>
          <w:szCs w:val="26"/>
        </w:rPr>
        <w:t>- Tìm kiếm thông tin.</w:t>
      </w:r>
    </w:p>
    <w:p w14:paraId="21A6DDA3"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35" w:name="_Toc131868551"/>
      <w:bookmarkStart w:id="36" w:name="_Toc133184565"/>
      <w:r w:rsidRPr="00834DE0">
        <w:rPr>
          <w:rFonts w:ascii="Times New Roman" w:hAnsi="Times New Roman" w:cs="Times New Roman"/>
          <w:color w:val="auto"/>
          <w:sz w:val="28"/>
          <w:szCs w:val="28"/>
        </w:rPr>
        <w:t>1.3.2 Các quy trình nghiệp vụ</w:t>
      </w:r>
      <w:bookmarkEnd w:id="35"/>
      <w:bookmarkEnd w:id="36"/>
    </w:p>
    <w:p w14:paraId="19916D4A"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Tiếp nhận yêu cầu: Nhân viên sẽ tiếp nhận và tư vấn các yêu cầu muốn học tại trung tâm của khách hàng thông qua các kênh liên lạc như điện thoại, email hoặc trực tiếp tại trung tâm.</w:t>
      </w:r>
    </w:p>
    <w:p w14:paraId="7B1A76C3"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Đăng ký và ghi nhận thông tin: Các thông tin về yêu cầu học tại trung tâm của khách hàng sẽ được đăng ký và ghi nhận trong phần mềm quản lý của trung tâm. Đây có thể là thông tin về tên người dùng, số điện thoại, địa chỉ, học phí, và các thông tin liên quan khác.</w:t>
      </w:r>
    </w:p>
    <w:p w14:paraId="414B1099"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Xử lý yêu cầu: Nhân viên sẽ tiến hành xử lý yêu cầu của khách hàng theo quy trình, quy định và thủ tục của trung tâm. Điều này có thể bao gồm giải đáp thắc mắc, cung cấp hỗ trợ kỹ thuật, xử lý sự cố, hoặc triển khai các dịch vụ tin học.</w:t>
      </w:r>
    </w:p>
    <w:p w14:paraId="77C89DDD"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Quản lý dữ liệu và bảo mật: Phần mềm cần đảm bảo tính bảo mật và quyền riêng tư của dữ liệu. Các biện pháp bảo mật dữ liệu bao gồm việc đăng nhập an toàn, phân quyền truy cập.</w:t>
      </w:r>
    </w:p>
    <w:p w14:paraId="68AD892E" w14:textId="776E1B0E" w:rsidR="007E6AB9" w:rsidRPr="00834DE0" w:rsidRDefault="00834DE0" w:rsidP="00834DE0">
      <w:pPr>
        <w:pStyle w:val="Nidungvnbn"/>
      </w:pPr>
      <w:r w:rsidRPr="00834DE0">
        <w:rPr>
          <w:color w:val="000000"/>
        </w:rPr>
        <w:t>Duy trì hệ thống: Phần mềm quản lý trung tâm tin học cần được duy trì, cập nhật và hỗ trợ liên tục để đảm bảo hoạt động ổn định. Các hoạt động hỗ trợ và duy trì hệ thống, bao gồm sao lưu dữ liệu, kiểm tra và sửa lỗi, cũng như cung cấp hỗ trợ kỹ thuật cho nhân viên.</w:t>
      </w:r>
    </w:p>
    <w:p w14:paraId="64748605" w14:textId="77777777" w:rsidR="007E6AB9" w:rsidRPr="00834DE0" w:rsidRDefault="007E6AB9">
      <w:pPr>
        <w:spacing w:after="200" w:line="276" w:lineRule="auto"/>
        <w:rPr>
          <w:sz w:val="26"/>
          <w:szCs w:val="26"/>
        </w:rPr>
      </w:pPr>
      <w:r w:rsidRPr="00834DE0">
        <w:rPr>
          <w:sz w:val="26"/>
          <w:szCs w:val="26"/>
        </w:rPr>
        <w:br w:type="page"/>
      </w:r>
    </w:p>
    <w:p w14:paraId="249BD035" w14:textId="77777777" w:rsidR="00834DE0" w:rsidRPr="00834DE0" w:rsidRDefault="00834DE0" w:rsidP="00834DE0">
      <w:pPr>
        <w:pStyle w:val="Heading1"/>
        <w:jc w:val="center"/>
        <w:rPr>
          <w:rFonts w:ascii="Times New Roman" w:eastAsia="Times New Roman" w:hAnsi="Times New Roman" w:cs="Times New Roman"/>
          <w:b w:val="0"/>
          <w:color w:val="000000"/>
          <w:sz w:val="32"/>
          <w:szCs w:val="32"/>
        </w:rPr>
      </w:pPr>
      <w:bookmarkStart w:id="37" w:name="_Toc131868552"/>
      <w:bookmarkStart w:id="38" w:name="_Toc133184566"/>
      <w:r w:rsidRPr="00834DE0">
        <w:rPr>
          <w:rFonts w:ascii="Times New Roman" w:eastAsia="Times New Roman" w:hAnsi="Times New Roman" w:cs="Times New Roman"/>
          <w:color w:val="000000"/>
          <w:sz w:val="32"/>
          <w:szCs w:val="32"/>
        </w:rPr>
        <w:lastRenderedPageBreak/>
        <w:t>CHƯƠNG II – PHÂN TÍCH YÊU CẦU</w:t>
      </w:r>
      <w:bookmarkEnd w:id="37"/>
      <w:bookmarkEnd w:id="38"/>
    </w:p>
    <w:p w14:paraId="088F570D"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39" w:name="_Toc131868553"/>
      <w:bookmarkStart w:id="40" w:name="_Toc133184567"/>
      <w:r w:rsidRPr="00834DE0">
        <w:rPr>
          <w:rFonts w:ascii="Times New Roman" w:eastAsia="Times New Roman" w:hAnsi="Times New Roman" w:cs="Times New Roman"/>
          <w:color w:val="000000"/>
          <w:sz w:val="28"/>
          <w:szCs w:val="28"/>
        </w:rPr>
        <w:t>2.1 Đặc tả yêu cầu</w:t>
      </w:r>
      <w:bookmarkEnd w:id="39"/>
      <w:bookmarkEnd w:id="40"/>
    </w:p>
    <w:p w14:paraId="7E0B405F" w14:textId="77777777" w:rsidR="00834DE0" w:rsidRDefault="00834DE0" w:rsidP="00834DE0">
      <w:pPr>
        <w:pBdr>
          <w:top w:val="nil"/>
          <w:left w:val="nil"/>
          <w:bottom w:val="nil"/>
          <w:right w:val="nil"/>
          <w:between w:val="nil"/>
        </w:pBdr>
        <w:ind w:firstLine="720"/>
        <w:rPr>
          <w:color w:val="000000"/>
          <w:sz w:val="26"/>
          <w:szCs w:val="26"/>
        </w:rPr>
      </w:pPr>
      <w:r>
        <w:rPr>
          <w:color w:val="000000"/>
          <w:sz w:val="26"/>
          <w:szCs w:val="26"/>
        </w:rPr>
        <w:t>Phần mềm quản lý trung tâm tin học phải đáp ứng các yêu cầu sau: </w:t>
      </w:r>
    </w:p>
    <w:p w14:paraId="778EBA4E" w14:textId="77777777" w:rsidR="00C12902" w:rsidRDefault="00834DE0" w:rsidP="00C12902">
      <w:pPr>
        <w:pBdr>
          <w:top w:val="nil"/>
          <w:left w:val="nil"/>
          <w:bottom w:val="nil"/>
          <w:right w:val="nil"/>
          <w:between w:val="nil"/>
        </w:pBdr>
        <w:rPr>
          <w:color w:val="000000"/>
          <w:sz w:val="26"/>
          <w:szCs w:val="26"/>
        </w:rPr>
      </w:pPr>
      <w:r>
        <w:rPr>
          <w:color w:val="000000"/>
          <w:sz w:val="26"/>
          <w:szCs w:val="26"/>
        </w:rPr>
        <w:tab/>
      </w:r>
      <w:r w:rsidR="00C12902">
        <w:rPr>
          <w:color w:val="000000"/>
          <w:sz w:val="26"/>
          <w:szCs w:val="26"/>
        </w:rPr>
        <w:t xml:space="preserve">- </w:t>
      </w:r>
      <w:r>
        <w:rPr>
          <w:color w:val="000000"/>
          <w:sz w:val="26"/>
          <w:szCs w:val="26"/>
        </w:rPr>
        <w:t>Giao diện thân thiện, dễ nhìn, dễ sử dụng.</w:t>
      </w:r>
    </w:p>
    <w:p w14:paraId="73114C4F"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Thiết kế giao diện người dùng, bao gồm các khung nhìn, menu, nút bấm, hộp thoại và các phần tử khác để cung cấp trải nghiệm tốt cho người dùng.</w:t>
      </w:r>
    </w:p>
    <w:p w14:paraId="1FCA38B6"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Xác định các chức năng cần thiết cho phần mềm quản lý trung tâm tin học.</w:t>
      </w:r>
    </w:p>
    <w:p w14:paraId="03D611D7"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Xác định các yêu cầu phi chức năng.</w:t>
      </w:r>
    </w:p>
    <w:p w14:paraId="6743CF2F"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Thiết kế cơ sở dữ liệu và kiểm tra tính hợp lý của cấu trúc dữ liệu.</w:t>
      </w:r>
    </w:p>
    <w:p w14:paraId="311D44DE"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Xây dựng hệ thống và kiểm tra tính đúng đắn, hoạt động đúng chức năng.</w:t>
      </w:r>
    </w:p>
    <w:p w14:paraId="07CDF95B"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Kiểm thử và triển khai hệ thống.</w:t>
      </w:r>
    </w:p>
    <w:p w14:paraId="6D7D9BDD" w14:textId="1F7EDE46" w:rsidR="00834DE0" w:rsidRDefault="00C12902" w:rsidP="00C12902">
      <w:pPr>
        <w:pBdr>
          <w:top w:val="nil"/>
          <w:left w:val="nil"/>
          <w:bottom w:val="nil"/>
          <w:right w:val="nil"/>
          <w:between w:val="nil"/>
        </w:pBdr>
        <w:rPr>
          <w:color w:val="000000"/>
          <w:sz w:val="26"/>
          <w:szCs w:val="26"/>
        </w:rPr>
      </w:pPr>
      <w:r>
        <w:rPr>
          <w:color w:val="000000"/>
          <w:sz w:val="26"/>
          <w:szCs w:val="26"/>
        </w:rPr>
        <w:tab/>
        <w:t xml:space="preserve">- </w:t>
      </w:r>
      <w:r w:rsidR="00834DE0">
        <w:rPr>
          <w:color w:val="000000"/>
          <w:sz w:val="26"/>
          <w:szCs w:val="26"/>
        </w:rPr>
        <w:t>Cập nhật và bảo trì hệ thống để đảm bảo tính ổn định và hiệu suất của hệ thống.</w:t>
      </w:r>
    </w:p>
    <w:p w14:paraId="1E624CC9" w14:textId="77777777" w:rsidR="00C12902" w:rsidRDefault="00834DE0" w:rsidP="00C12902">
      <w:pPr>
        <w:pBdr>
          <w:top w:val="nil"/>
          <w:left w:val="nil"/>
          <w:bottom w:val="nil"/>
          <w:right w:val="nil"/>
          <w:between w:val="nil"/>
        </w:pBdr>
        <w:rPr>
          <w:color w:val="000000"/>
          <w:sz w:val="26"/>
          <w:szCs w:val="26"/>
        </w:rPr>
      </w:pPr>
      <w:r>
        <w:rPr>
          <w:b/>
          <w:color w:val="000000"/>
          <w:sz w:val="26"/>
          <w:szCs w:val="26"/>
        </w:rPr>
        <w:tab/>
      </w:r>
      <w:r w:rsidR="00C12902">
        <w:rPr>
          <w:b/>
          <w:color w:val="000000"/>
          <w:sz w:val="26"/>
          <w:szCs w:val="26"/>
        </w:rPr>
        <w:t xml:space="preserve">- </w:t>
      </w:r>
      <w:r>
        <w:rPr>
          <w:color w:val="000000"/>
          <w:sz w:val="26"/>
          <w:szCs w:val="26"/>
        </w:rPr>
        <w:t>Đáp ứng đầy đủ các chức năng sau:</w:t>
      </w:r>
    </w:p>
    <w:p w14:paraId="6A5577A0"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Đăng nhập</w:t>
      </w:r>
    </w:p>
    <w:p w14:paraId="1F81CB4D"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Đăng xuất</w:t>
      </w:r>
    </w:p>
    <w:p w14:paraId="06B83D23"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Đăng ký</w:t>
      </w:r>
    </w:p>
    <w:p w14:paraId="3A13928C"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Đổi mật khẩu</w:t>
      </w:r>
    </w:p>
    <w:p w14:paraId="3CCA7BE6"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Quản lý dữ liệu học viên: Lưu trữ thông tin cá nhân của học viên.</w:t>
      </w:r>
    </w:p>
    <w:p w14:paraId="40DE484D"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Quản lý dữ liệu đăng ký, ghi danh: Lưu trữ thông tin đăng ký lớp học của học viên.</w:t>
      </w:r>
    </w:p>
    <w:p w14:paraId="5758766A"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Quản lý lớp học: Cập nhật thông tin về lớp học, thời gian học và phòng học trống.</w:t>
      </w:r>
    </w:p>
    <w:p w14:paraId="24519870" w14:textId="77777777" w:rsidR="00C12902"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sidRPr="0086275E">
        <w:rPr>
          <w:color w:val="000000"/>
          <w:sz w:val="26"/>
          <w:szCs w:val="26"/>
        </w:rPr>
        <w:t>Quản lý nhân sự: Kiểm soát thông tin nhân viên và giáo viên.</w:t>
      </w:r>
    </w:p>
    <w:p w14:paraId="6D7F42B9" w14:textId="771C93BD" w:rsidR="00834DE0" w:rsidRDefault="00C12902" w:rsidP="00C12902">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834DE0">
        <w:rPr>
          <w:color w:val="000000"/>
          <w:sz w:val="26"/>
          <w:szCs w:val="26"/>
        </w:rPr>
        <w:t>Quản lý tài chính: Tạo biên lai và quản lý học phí.</w:t>
      </w:r>
    </w:p>
    <w:p w14:paraId="462F9C8E"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1" w:name="_Toc131868554"/>
      <w:bookmarkStart w:id="42" w:name="_Toc133184568"/>
      <w:r w:rsidRPr="00834DE0">
        <w:rPr>
          <w:rFonts w:ascii="Times New Roman" w:eastAsia="Times New Roman" w:hAnsi="Times New Roman" w:cs="Times New Roman"/>
          <w:color w:val="000000"/>
          <w:sz w:val="28"/>
          <w:szCs w:val="28"/>
        </w:rPr>
        <w:lastRenderedPageBreak/>
        <w:t>2.2 Đặc tả hệ thống</w:t>
      </w:r>
      <w:bookmarkEnd w:id="41"/>
      <w:bookmarkEnd w:id="42"/>
    </w:p>
    <w:p w14:paraId="2B95DC6A" w14:textId="2BC2DE06" w:rsidR="00834DE0" w:rsidRDefault="00F32228" w:rsidP="00834DE0">
      <w:pPr>
        <w:ind w:firstLine="567"/>
        <w:rPr>
          <w:sz w:val="26"/>
          <w:szCs w:val="26"/>
        </w:rPr>
      </w:pPr>
      <w:r>
        <w:rPr>
          <w:color w:val="000000"/>
          <w:sz w:val="26"/>
          <w:szCs w:val="26"/>
        </w:rPr>
        <w:t xml:space="preserve">  </w:t>
      </w:r>
      <w:r w:rsidR="00834DE0">
        <w:rPr>
          <w:color w:val="000000"/>
          <w:sz w:val="26"/>
          <w:szCs w:val="26"/>
        </w:rPr>
        <w:t>Hệ thống quản lý trung tâm tin học là một phần mềm được thiết kế để hợp lý hóa các hoạt động của trung tâm tin học. Giúp trung tâm dễ dàng quản lý theo nghiệp vụ bao gồm các khía cạnh khác nhau của quản lý như quản lý dữ liệu học viên, dữ liệu ghi danh, quản lý lớp học, quản lý thông tin nhân viên…</w:t>
      </w:r>
    </w:p>
    <w:p w14:paraId="2F358668" w14:textId="3561EE72" w:rsidR="00834DE0" w:rsidRDefault="00F32228" w:rsidP="00834DE0">
      <w:pPr>
        <w:rPr>
          <w:color w:val="000000"/>
          <w:sz w:val="26"/>
          <w:szCs w:val="26"/>
        </w:rPr>
      </w:pPr>
      <w:r>
        <w:rPr>
          <w:color w:val="000000"/>
          <w:sz w:val="26"/>
          <w:szCs w:val="26"/>
        </w:rPr>
        <w:tab/>
      </w:r>
      <w:r w:rsidR="00834DE0">
        <w:rPr>
          <w:color w:val="000000"/>
          <w:sz w:val="26"/>
          <w:szCs w:val="26"/>
        </w:rPr>
        <w:t xml:space="preserve">Khách hàng muốn tư vấn hoặc đăng ký ghi danh vào lớp học của trung tâm có thể thông qua 2 cách là trực tiếp tại trung tâm tin học hoặc gián tiếp qua điện thoại, emai, facebook....Nhân viên tiếp tân sẽ đảm nhận việc thông tin với khách hàng về các dịch vụ, các lớp học, học phí... của trung tâm. Khi khách hàng đồng ý đăng ký học tại trung tâm thì nhân viên sẽ đăng ký thông tin học viên cho khách hàng và </w:t>
      </w:r>
      <w:r w:rsidR="00834DE0">
        <w:rPr>
          <w:sz w:val="26"/>
          <w:szCs w:val="26"/>
        </w:rPr>
        <w:t>kiểm tra sỉ số của lớp mà học viên muốn học và xác nhận với học viên. Nếu lớp học còn trống và được học viên đồng ý thì nhân viên sẽ tiến đăng ký ghi danh lớp học cho học viên. Học phí của trung tâm tùy thuộc vào từng môn học và học viên có thể chọn thanh toán học phí toàn phần trước khi vào học hoặc đăng ký trả thành nhiều đợt trong khi học.</w:t>
      </w:r>
    </w:p>
    <w:p w14:paraId="33720A97" w14:textId="77777777" w:rsidR="00834DE0" w:rsidRDefault="00834DE0" w:rsidP="00834DE0">
      <w:pPr>
        <w:rPr>
          <w:color w:val="000000"/>
          <w:sz w:val="26"/>
          <w:szCs w:val="26"/>
        </w:rPr>
      </w:pPr>
      <w:r>
        <w:rPr>
          <w:color w:val="000000"/>
          <w:sz w:val="26"/>
          <w:szCs w:val="26"/>
        </w:rPr>
        <w:tab/>
        <w:t>Các bộ phận nhân viên khi sử dụng hệ thống sẽ cần đăng nhập tài khoản của mình, hệ thống sẽ phân quyền sử dụng theo loại tài khoản của nhân viên.</w:t>
      </w:r>
    </w:p>
    <w:p w14:paraId="390D0F48" w14:textId="77777777" w:rsidR="00834DE0" w:rsidRDefault="00834DE0" w:rsidP="00834DE0">
      <w:pPr>
        <w:rPr>
          <w:sz w:val="26"/>
          <w:szCs w:val="26"/>
        </w:rPr>
      </w:pPr>
      <w:r>
        <w:rPr>
          <w:color w:val="000000"/>
          <w:sz w:val="26"/>
          <w:szCs w:val="26"/>
        </w:rPr>
        <w:tab/>
        <w:t>Nhân viên có thể đổi mật khẩu của tài khoản theo ý mình.</w:t>
      </w:r>
    </w:p>
    <w:p w14:paraId="4510217C" w14:textId="77777777" w:rsidR="00834DE0" w:rsidRDefault="00834DE0" w:rsidP="00834DE0">
      <w:pPr>
        <w:rPr>
          <w:sz w:val="26"/>
          <w:szCs w:val="26"/>
        </w:rPr>
      </w:pPr>
      <w:r>
        <w:rPr>
          <w:color w:val="000000"/>
          <w:sz w:val="26"/>
          <w:szCs w:val="26"/>
        </w:rPr>
        <w:tab/>
        <w:t>Bộ phận tiếp tân có nhiệm vụ đăng ký và quản lý thông tin học viên và thông tin ghi danh, giới thiệu các quy định và dịch vụ của trung tâm.</w:t>
      </w:r>
    </w:p>
    <w:p w14:paraId="16E17435" w14:textId="77777777" w:rsidR="00834DE0" w:rsidRDefault="00834DE0" w:rsidP="00834DE0">
      <w:pPr>
        <w:ind w:firstLine="720"/>
        <w:rPr>
          <w:sz w:val="26"/>
          <w:szCs w:val="26"/>
        </w:rPr>
      </w:pPr>
      <w:r>
        <w:rPr>
          <w:color w:val="000000"/>
          <w:sz w:val="26"/>
          <w:szCs w:val="26"/>
        </w:rPr>
        <w:t>Bộ phận nhân sự sẽ đảm nhận việc kiểm soát, quản lý thông tin các nhân viên của trung tâm tin học.</w:t>
      </w:r>
    </w:p>
    <w:p w14:paraId="6233C6C8" w14:textId="77777777" w:rsidR="00834DE0" w:rsidRPr="0086275E" w:rsidRDefault="00834DE0" w:rsidP="00834DE0">
      <w:pPr>
        <w:ind w:firstLine="720"/>
        <w:rPr>
          <w:color w:val="000000"/>
          <w:sz w:val="26"/>
          <w:szCs w:val="26"/>
        </w:rPr>
      </w:pPr>
      <w:r>
        <w:rPr>
          <w:color w:val="000000"/>
          <w:sz w:val="26"/>
          <w:szCs w:val="26"/>
        </w:rPr>
        <w:t>Bộ phận quản lý kế hoạch sẽ đảm nhận việc quản lý thông tin phòng học, lớp học, môn học, khóa học.</w:t>
      </w:r>
    </w:p>
    <w:p w14:paraId="775DC2F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3" w:name="_Toc131868555"/>
      <w:bookmarkStart w:id="44" w:name="_Toc133184569"/>
      <w:r w:rsidRPr="00834DE0">
        <w:rPr>
          <w:rFonts w:ascii="Times New Roman" w:eastAsia="Times New Roman" w:hAnsi="Times New Roman" w:cs="Times New Roman"/>
          <w:color w:val="000000"/>
          <w:sz w:val="28"/>
          <w:szCs w:val="28"/>
        </w:rPr>
        <w:t>2.3 Các tác nhân trong hệ thống</w:t>
      </w:r>
      <w:bookmarkEnd w:id="43"/>
      <w:bookmarkEnd w:id="44"/>
    </w:p>
    <w:tbl>
      <w:tblPr>
        <w:tblW w:w="9668" w:type="dxa"/>
        <w:tblLayout w:type="fixed"/>
        <w:tblLook w:val="0400" w:firstRow="0" w:lastRow="0" w:firstColumn="0" w:lastColumn="0" w:noHBand="0" w:noVBand="1"/>
      </w:tblPr>
      <w:tblGrid>
        <w:gridCol w:w="1833"/>
        <w:gridCol w:w="7835"/>
      </w:tblGrid>
      <w:tr w:rsidR="00834DE0" w14:paraId="72EB6CA4"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30D758A" w14:textId="77777777" w:rsidR="00834DE0" w:rsidRDefault="00834DE0" w:rsidP="00B15245">
            <w:pPr>
              <w:jc w:val="center"/>
              <w:rPr>
                <w:color w:val="000000"/>
                <w:sz w:val="26"/>
                <w:szCs w:val="26"/>
              </w:rPr>
            </w:pPr>
            <w:r>
              <w:rPr>
                <w:b/>
                <w:color w:val="000000"/>
                <w:sz w:val="26"/>
                <w:szCs w:val="26"/>
              </w:rPr>
              <w:t>TÁC NHÂN</w:t>
            </w:r>
          </w:p>
        </w:tc>
        <w:tc>
          <w:tcPr>
            <w:tcW w:w="78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6631A0F" w14:textId="77777777" w:rsidR="00834DE0" w:rsidRDefault="00834DE0" w:rsidP="00B15245">
            <w:pPr>
              <w:jc w:val="center"/>
              <w:rPr>
                <w:color w:val="000000"/>
                <w:sz w:val="26"/>
                <w:szCs w:val="26"/>
              </w:rPr>
            </w:pPr>
            <w:r>
              <w:rPr>
                <w:b/>
                <w:color w:val="000000"/>
                <w:sz w:val="26"/>
                <w:szCs w:val="26"/>
              </w:rPr>
              <w:t>HÀNH ĐỘNG</w:t>
            </w:r>
          </w:p>
        </w:tc>
      </w:tr>
      <w:tr w:rsidR="00834DE0" w14:paraId="1AAD80F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3BC73" w14:textId="77777777" w:rsidR="00834DE0" w:rsidRPr="00560CBA" w:rsidRDefault="00834DE0" w:rsidP="00B15245">
            <w:pPr>
              <w:jc w:val="center"/>
              <w:rPr>
                <w:color w:val="000000"/>
                <w:sz w:val="26"/>
                <w:szCs w:val="26"/>
              </w:rPr>
            </w:pPr>
            <w:r>
              <w:rPr>
                <w:color w:val="000000"/>
                <w:sz w:val="26"/>
                <w:szCs w:val="26"/>
              </w:rPr>
              <w:lastRenderedPageBreak/>
              <w:t>Admin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15EC5" w14:textId="77777777" w:rsidR="00834DE0" w:rsidRDefault="00834DE0" w:rsidP="00B15245">
            <w:pPr>
              <w:rPr>
                <w:color w:val="000000"/>
                <w:sz w:val="26"/>
                <w:szCs w:val="26"/>
              </w:rPr>
            </w:pPr>
            <w:r>
              <w:rPr>
                <w:color w:val="000000"/>
                <w:sz w:val="26"/>
                <w:szCs w:val="26"/>
              </w:rPr>
              <w:t>Là người đứng đầu quản lý phần mềm quản lý trung tâm tin học, thực hiện tạo tài khoản cho nhân viên và phân quyền, cấp quyền cho tất cả các tài khoản trong hệ thống.</w:t>
            </w:r>
          </w:p>
        </w:tc>
      </w:tr>
      <w:tr w:rsidR="00834DE0" w14:paraId="7DEB9A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2016" w14:textId="77777777" w:rsidR="00834DE0" w:rsidRPr="00071851" w:rsidRDefault="00834DE0" w:rsidP="00B15245">
            <w:pPr>
              <w:jc w:val="center"/>
              <w:rPr>
                <w:color w:val="000000"/>
                <w:sz w:val="26"/>
                <w:szCs w:val="26"/>
              </w:rPr>
            </w:pPr>
            <w:r>
              <w:rPr>
                <w:color w:val="000000"/>
                <w:sz w:val="26"/>
                <w:szCs w:val="26"/>
              </w:rPr>
              <w:t>Nhân viên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DABFC" w14:textId="77777777" w:rsidR="00834DE0" w:rsidRPr="00071851" w:rsidRDefault="00834DE0" w:rsidP="00B15245">
            <w:pPr>
              <w:rPr>
                <w:color w:val="000000"/>
                <w:sz w:val="26"/>
                <w:szCs w:val="26"/>
              </w:rPr>
            </w:pPr>
            <w:r>
              <w:rPr>
                <w:color w:val="000000"/>
                <w:sz w:val="26"/>
                <w:szCs w:val="26"/>
              </w:rPr>
              <w:t xml:space="preserve">Bao gồm tất cả các nhân viên trong trung tâm: Nhân viên tiếp tân, nhân viên quản lý kế hoạch, nhân viên quản lý nhân sự. </w:t>
            </w:r>
          </w:p>
        </w:tc>
      </w:tr>
      <w:tr w:rsidR="00834DE0" w14:paraId="1469464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6DD5" w14:textId="77777777" w:rsidR="00834DE0" w:rsidRPr="00560CBA" w:rsidRDefault="00834DE0" w:rsidP="00B15245">
            <w:pPr>
              <w:jc w:val="center"/>
              <w:rPr>
                <w:color w:val="000000"/>
                <w:sz w:val="26"/>
                <w:szCs w:val="26"/>
              </w:rPr>
            </w:pPr>
            <w:r>
              <w:rPr>
                <w:color w:val="000000"/>
                <w:sz w:val="26"/>
                <w:szCs w:val="26"/>
              </w:rPr>
              <w:t>Nhân viên tiếp tân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76ACE" w14:textId="77777777" w:rsidR="00834DE0" w:rsidRPr="00071851" w:rsidRDefault="00834DE0" w:rsidP="00B15245">
            <w:pPr>
              <w:rPr>
                <w:color w:val="000000"/>
                <w:sz w:val="26"/>
                <w:szCs w:val="26"/>
              </w:rPr>
            </w:pPr>
            <w:r>
              <w:rPr>
                <w:color w:val="000000"/>
                <w:sz w:val="26"/>
                <w:szCs w:val="26"/>
              </w:rPr>
              <w:t>Được kế thừa từ tác nhân nhân viên. Là người tiếp nhận và tư vấn cho khách hàng, đảm nhận việc đăng ký thông tin học viên, ghi danh lớp học và thu học phí, xử lý biên lai cho học viên.</w:t>
            </w:r>
          </w:p>
        </w:tc>
      </w:tr>
      <w:tr w:rsidR="00834DE0" w14:paraId="69DE186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5C7A" w14:textId="77777777" w:rsidR="00834DE0" w:rsidRPr="00560CBA" w:rsidRDefault="00834DE0" w:rsidP="00B15245">
            <w:pPr>
              <w:jc w:val="center"/>
              <w:rPr>
                <w:color w:val="000000"/>
                <w:sz w:val="26"/>
                <w:szCs w:val="26"/>
              </w:rPr>
            </w:pPr>
            <w:r>
              <w:rPr>
                <w:color w:val="000000"/>
                <w:sz w:val="26"/>
                <w:szCs w:val="26"/>
              </w:rPr>
              <w:t>Nhân viên quản lý kế hoạch</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A74C1" w14:textId="77777777" w:rsidR="00834DE0" w:rsidRPr="00C84543" w:rsidRDefault="00834DE0" w:rsidP="00B15245">
            <w:pPr>
              <w:rPr>
                <w:color w:val="000000"/>
                <w:sz w:val="26"/>
                <w:szCs w:val="26"/>
              </w:rPr>
            </w:pPr>
            <w:r>
              <w:rPr>
                <w:color w:val="000000"/>
                <w:sz w:val="26"/>
                <w:szCs w:val="26"/>
              </w:rPr>
              <w:t>Được kế thừa từ tác nhân nhân viên. Là người quản lý các thông tin kế hoạch hoạt động của trung tâm tin học bao gồm: thông tin lớp học, môn học, khóa học, các thông tin về điểm…</w:t>
            </w:r>
          </w:p>
        </w:tc>
      </w:tr>
      <w:tr w:rsidR="00834DE0" w14:paraId="757E14F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3736" w14:textId="77777777" w:rsidR="00834DE0" w:rsidRPr="00560CBA" w:rsidRDefault="00834DE0" w:rsidP="00B15245">
            <w:pPr>
              <w:jc w:val="center"/>
              <w:rPr>
                <w:color w:val="000000"/>
                <w:sz w:val="26"/>
                <w:szCs w:val="26"/>
              </w:rPr>
            </w:pPr>
            <w:r>
              <w:rPr>
                <w:color w:val="000000"/>
                <w:sz w:val="26"/>
                <w:szCs w:val="26"/>
              </w:rPr>
              <w:t>Nhân viên quản lý nhân sự</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B589" w14:textId="77777777" w:rsidR="00834DE0" w:rsidRDefault="00834DE0" w:rsidP="00B15245">
            <w:pPr>
              <w:rPr>
                <w:color w:val="000000"/>
                <w:sz w:val="26"/>
                <w:szCs w:val="26"/>
              </w:rPr>
            </w:pPr>
            <w:r>
              <w:rPr>
                <w:color w:val="000000"/>
                <w:sz w:val="26"/>
                <w:szCs w:val="26"/>
              </w:rPr>
              <w:t>Được kế thừa từ tác nhân nhân viên. Là người quản lý thông tin của tất cả nhân viên trung tâm và thông tin của giáo viên.</w:t>
            </w:r>
          </w:p>
        </w:tc>
      </w:tr>
    </w:tbl>
    <w:p w14:paraId="00F763E3" w14:textId="77777777" w:rsidR="00834DE0" w:rsidRDefault="00834DE0" w:rsidP="00834DE0">
      <w:pPr>
        <w:rPr>
          <w:color w:val="000000"/>
          <w:sz w:val="26"/>
          <w:szCs w:val="26"/>
        </w:rPr>
      </w:pPr>
    </w:p>
    <w:p w14:paraId="2DBF9D42"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5" w:name="_Toc131868556"/>
      <w:bookmarkStart w:id="46" w:name="_Toc133184570"/>
      <w:r w:rsidRPr="00834DE0">
        <w:rPr>
          <w:rFonts w:ascii="Times New Roman" w:eastAsia="Times New Roman" w:hAnsi="Times New Roman" w:cs="Times New Roman"/>
          <w:color w:val="000000"/>
          <w:sz w:val="28"/>
          <w:szCs w:val="28"/>
        </w:rPr>
        <w:t>2.4 Các Use Case trong hệ thống</w:t>
      </w:r>
      <w:bookmarkEnd w:id="45"/>
      <w:bookmarkEnd w:id="46"/>
    </w:p>
    <w:tbl>
      <w:tblPr>
        <w:tblW w:w="9629" w:type="dxa"/>
        <w:tblLayout w:type="fixed"/>
        <w:tblLook w:val="0400" w:firstRow="0" w:lastRow="0" w:firstColumn="0" w:lastColumn="0" w:noHBand="0" w:noVBand="1"/>
      </w:tblPr>
      <w:tblGrid>
        <w:gridCol w:w="1833"/>
        <w:gridCol w:w="5245"/>
        <w:gridCol w:w="2551"/>
      </w:tblGrid>
      <w:tr w:rsidR="00834DE0" w14:paraId="0AC70B8D"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B00C3BF" w14:textId="77777777" w:rsidR="00834DE0" w:rsidRDefault="00834DE0" w:rsidP="00B15245">
            <w:pPr>
              <w:jc w:val="center"/>
              <w:rPr>
                <w:b/>
                <w:sz w:val="26"/>
                <w:szCs w:val="26"/>
              </w:rPr>
            </w:pPr>
            <w:r>
              <w:rPr>
                <w:b/>
                <w:color w:val="000000"/>
                <w:sz w:val="26"/>
                <w:szCs w:val="26"/>
              </w:rPr>
              <w:t>USE CASE</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7624266" w14:textId="77777777" w:rsidR="00834DE0" w:rsidRDefault="00834DE0" w:rsidP="00B15245">
            <w:pPr>
              <w:jc w:val="center"/>
              <w:rPr>
                <w:b/>
                <w:sz w:val="26"/>
                <w:szCs w:val="26"/>
              </w:rPr>
            </w:pPr>
            <w:r>
              <w:rPr>
                <w:b/>
                <w:color w:val="000000"/>
                <w:sz w:val="26"/>
                <w:szCs w:val="26"/>
              </w:rPr>
              <w:t>MÔ TẢ</w:t>
            </w:r>
          </w:p>
        </w:tc>
        <w:tc>
          <w:tcPr>
            <w:tcW w:w="25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F9A3A9A" w14:textId="77777777" w:rsidR="00834DE0" w:rsidRDefault="00834DE0" w:rsidP="00B15245">
            <w:pPr>
              <w:jc w:val="center"/>
              <w:rPr>
                <w:b/>
                <w:sz w:val="26"/>
                <w:szCs w:val="26"/>
              </w:rPr>
            </w:pPr>
            <w:r>
              <w:rPr>
                <w:b/>
                <w:color w:val="000000"/>
                <w:sz w:val="26"/>
                <w:szCs w:val="26"/>
              </w:rPr>
              <w:t>TÁC NHÂN CHỊU TRÁCH NHIỆM</w:t>
            </w:r>
          </w:p>
        </w:tc>
      </w:tr>
      <w:tr w:rsidR="00834DE0" w14:paraId="43F915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2DF64" w14:textId="77777777" w:rsidR="00834DE0" w:rsidRPr="00834DE0" w:rsidRDefault="00834DE0" w:rsidP="00B15245">
            <w:pPr>
              <w:jc w:val="center"/>
              <w:rPr>
                <w:sz w:val="26"/>
                <w:szCs w:val="26"/>
              </w:rPr>
            </w:pPr>
            <w:r w:rsidRPr="00834DE0">
              <w:rPr>
                <w:color w:val="000000"/>
                <w:sz w:val="26"/>
                <w:szCs w:val="26"/>
              </w:rPr>
              <w:t>Đăng nhập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0B787" w14:textId="77777777" w:rsidR="00834DE0" w:rsidRPr="00834DE0" w:rsidRDefault="00834DE0" w:rsidP="00B15245">
            <w:pPr>
              <w:rPr>
                <w:sz w:val="26"/>
                <w:szCs w:val="26"/>
              </w:rPr>
            </w:pPr>
            <w:r w:rsidRPr="00834DE0">
              <w:rPr>
                <w:color w:val="000000"/>
                <w:sz w:val="26"/>
                <w:szCs w:val="26"/>
              </w:rPr>
              <w:t>Nhân viên và admin được cung cấp tài khoản có sẵn để đăng nhập vào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D725C" w14:textId="77777777" w:rsidR="00834DE0" w:rsidRPr="00834DE0" w:rsidRDefault="00834DE0" w:rsidP="00B15245">
            <w:pPr>
              <w:jc w:val="center"/>
              <w:rPr>
                <w:sz w:val="26"/>
                <w:szCs w:val="26"/>
              </w:rPr>
            </w:pPr>
            <w:r w:rsidRPr="00834DE0">
              <w:rPr>
                <w:color w:val="000000"/>
                <w:sz w:val="26"/>
                <w:szCs w:val="26"/>
              </w:rPr>
              <w:t>Nhân viên, Admin</w:t>
            </w:r>
          </w:p>
        </w:tc>
      </w:tr>
      <w:tr w:rsidR="00834DE0" w14:paraId="51DD28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666" w14:textId="77777777" w:rsidR="00834DE0" w:rsidRPr="00834DE0" w:rsidRDefault="00834DE0" w:rsidP="00B15245">
            <w:pPr>
              <w:jc w:val="center"/>
              <w:rPr>
                <w:sz w:val="26"/>
                <w:szCs w:val="26"/>
              </w:rPr>
            </w:pPr>
            <w:r w:rsidRPr="00834DE0">
              <w:rPr>
                <w:color w:val="000000"/>
                <w:sz w:val="26"/>
                <w:szCs w:val="26"/>
              </w:rPr>
              <w:t>Đăng ký</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2B1F" w14:textId="77777777" w:rsidR="00834DE0" w:rsidRPr="00834DE0" w:rsidRDefault="00834DE0" w:rsidP="00B15245">
            <w:pPr>
              <w:rPr>
                <w:sz w:val="26"/>
                <w:szCs w:val="26"/>
              </w:rPr>
            </w:pPr>
            <w:r w:rsidRPr="00834DE0">
              <w:rPr>
                <w:color w:val="000000"/>
                <w:sz w:val="26"/>
                <w:szCs w:val="26"/>
              </w:rPr>
              <w:t xml:space="preserve">Admin đăng ký tài </w:t>
            </w:r>
            <w:r w:rsidRPr="00834DE0">
              <w:rPr>
                <w:sz w:val="26"/>
                <w:szCs w:val="26"/>
              </w:rPr>
              <w:t>khoản và phân quyền tài khoản cho nhân viên</w:t>
            </w:r>
            <w:r w:rsidRPr="00834DE0">
              <w:rPr>
                <w:color w:val="000000"/>
                <w:sz w:val="26"/>
                <w:szCs w:val="26"/>
              </w:rPr>
              <w:t xml:space="preserve"> để vào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F3CD2" w14:textId="77777777" w:rsidR="00834DE0" w:rsidRPr="00834DE0" w:rsidRDefault="00834DE0" w:rsidP="00B15245">
            <w:pPr>
              <w:jc w:val="center"/>
              <w:rPr>
                <w:sz w:val="26"/>
                <w:szCs w:val="26"/>
              </w:rPr>
            </w:pPr>
            <w:r w:rsidRPr="00834DE0">
              <w:rPr>
                <w:color w:val="000000"/>
                <w:sz w:val="26"/>
                <w:szCs w:val="26"/>
              </w:rPr>
              <w:t>Admin</w:t>
            </w:r>
          </w:p>
        </w:tc>
      </w:tr>
      <w:tr w:rsidR="00834DE0" w14:paraId="51C9EA1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AD855" w14:textId="77777777" w:rsidR="00834DE0" w:rsidRPr="00834DE0" w:rsidRDefault="00834DE0" w:rsidP="00B15245">
            <w:pPr>
              <w:jc w:val="center"/>
              <w:rPr>
                <w:sz w:val="26"/>
                <w:szCs w:val="26"/>
              </w:rPr>
            </w:pPr>
            <w:r w:rsidRPr="00834DE0">
              <w:rPr>
                <w:color w:val="000000"/>
                <w:sz w:val="26"/>
                <w:szCs w:val="26"/>
              </w:rPr>
              <w:lastRenderedPageBreak/>
              <w:t>Đăng xuất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FF22" w14:textId="77777777" w:rsidR="00834DE0" w:rsidRPr="00834DE0" w:rsidRDefault="00834DE0" w:rsidP="00B15245">
            <w:pPr>
              <w:rPr>
                <w:sz w:val="26"/>
                <w:szCs w:val="26"/>
              </w:rPr>
            </w:pPr>
            <w:r w:rsidRPr="00834DE0">
              <w:rPr>
                <w:color w:val="000000"/>
                <w:sz w:val="26"/>
                <w:szCs w:val="26"/>
              </w:rPr>
              <w:t>Nhân viên và admin đều có thể đăng xuất khỏi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956A" w14:textId="77777777" w:rsidR="00834DE0" w:rsidRPr="00834DE0" w:rsidRDefault="00834DE0" w:rsidP="00B15245">
            <w:pPr>
              <w:jc w:val="center"/>
              <w:rPr>
                <w:sz w:val="26"/>
                <w:szCs w:val="26"/>
              </w:rPr>
            </w:pPr>
            <w:r w:rsidRPr="00834DE0">
              <w:rPr>
                <w:color w:val="000000"/>
                <w:sz w:val="26"/>
                <w:szCs w:val="26"/>
              </w:rPr>
              <w:t>Nhân viên, Admin</w:t>
            </w:r>
          </w:p>
        </w:tc>
      </w:tr>
      <w:tr w:rsidR="00834DE0" w14:paraId="7331AA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61B05" w14:textId="77777777" w:rsidR="00834DE0" w:rsidRPr="00834DE0" w:rsidRDefault="00834DE0" w:rsidP="00B15245">
            <w:pPr>
              <w:jc w:val="center"/>
              <w:rPr>
                <w:sz w:val="26"/>
                <w:szCs w:val="26"/>
              </w:rPr>
            </w:pPr>
            <w:r w:rsidRPr="00834DE0">
              <w:rPr>
                <w:color w:val="000000"/>
                <w:sz w:val="26"/>
                <w:szCs w:val="26"/>
              </w:rPr>
              <w:t>Đổi mật khẩu</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75E2B" w14:textId="77777777" w:rsidR="00834DE0" w:rsidRPr="00834DE0" w:rsidRDefault="00834DE0" w:rsidP="00B15245">
            <w:pPr>
              <w:rPr>
                <w:sz w:val="26"/>
                <w:szCs w:val="26"/>
              </w:rPr>
            </w:pPr>
            <w:r w:rsidRPr="00834DE0">
              <w:rPr>
                <w:color w:val="000000"/>
                <w:sz w:val="26"/>
                <w:szCs w:val="26"/>
              </w:rPr>
              <w:t>Nhân viên và admin đều có thể đổi mật khẩu tài khoản của mình.</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58CE" w14:textId="77777777" w:rsidR="00834DE0" w:rsidRPr="00834DE0" w:rsidRDefault="00834DE0" w:rsidP="00B15245">
            <w:pPr>
              <w:jc w:val="center"/>
              <w:rPr>
                <w:color w:val="000000"/>
                <w:sz w:val="26"/>
                <w:szCs w:val="26"/>
              </w:rPr>
            </w:pPr>
            <w:r w:rsidRPr="00834DE0">
              <w:rPr>
                <w:color w:val="000000"/>
                <w:sz w:val="26"/>
                <w:szCs w:val="26"/>
              </w:rPr>
              <w:t>Nhân viên, Admin</w:t>
            </w:r>
          </w:p>
          <w:p w14:paraId="349FD817" w14:textId="77777777" w:rsidR="00834DE0" w:rsidRPr="00834DE0" w:rsidRDefault="00834DE0" w:rsidP="00B15245">
            <w:pPr>
              <w:jc w:val="center"/>
              <w:rPr>
                <w:sz w:val="26"/>
                <w:szCs w:val="26"/>
              </w:rPr>
            </w:pPr>
          </w:p>
        </w:tc>
      </w:tr>
      <w:tr w:rsidR="00834DE0" w14:paraId="2645E15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97011" w14:textId="77777777" w:rsidR="00834DE0" w:rsidRPr="00834DE0" w:rsidRDefault="00834DE0" w:rsidP="00B15245">
            <w:pPr>
              <w:jc w:val="center"/>
              <w:rPr>
                <w:color w:val="000000"/>
                <w:sz w:val="26"/>
                <w:szCs w:val="26"/>
              </w:rPr>
            </w:pPr>
            <w:r w:rsidRPr="00834DE0">
              <w:rPr>
                <w:color w:val="000000"/>
                <w:sz w:val="26"/>
                <w:szCs w:val="26"/>
              </w:rPr>
              <w:t>Quản lý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D0B87" w14:textId="77777777" w:rsidR="00834DE0" w:rsidRPr="00834DE0" w:rsidRDefault="00834DE0" w:rsidP="00B15245">
            <w:pPr>
              <w:rPr>
                <w:color w:val="000000"/>
                <w:sz w:val="26"/>
                <w:szCs w:val="26"/>
              </w:rPr>
            </w:pPr>
            <w:r w:rsidRPr="00834DE0">
              <w:rPr>
                <w:color w:val="000000"/>
                <w:sz w:val="26"/>
                <w:szCs w:val="26"/>
              </w:rPr>
              <w:t>Nhân viên tiếp tân đăng nhập vào hệ thống để xem danh sách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FFB3C" w14:textId="77777777" w:rsidR="00834DE0" w:rsidRPr="00834DE0" w:rsidRDefault="00834DE0" w:rsidP="00B15245">
            <w:pPr>
              <w:jc w:val="center"/>
              <w:rPr>
                <w:color w:val="000000"/>
                <w:sz w:val="26"/>
                <w:szCs w:val="26"/>
              </w:rPr>
            </w:pPr>
            <w:r w:rsidRPr="00834DE0">
              <w:rPr>
                <w:color w:val="000000"/>
                <w:sz w:val="26"/>
                <w:szCs w:val="26"/>
              </w:rPr>
              <w:t>Nhân viên tiếp tân</w:t>
            </w:r>
          </w:p>
        </w:tc>
      </w:tr>
      <w:tr w:rsidR="00834DE0" w14:paraId="1528590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1ED4A" w14:textId="77777777" w:rsidR="00834DE0" w:rsidRPr="00834DE0" w:rsidRDefault="00834DE0" w:rsidP="00B15245">
            <w:pPr>
              <w:jc w:val="center"/>
              <w:rPr>
                <w:color w:val="000000"/>
                <w:sz w:val="26"/>
                <w:szCs w:val="26"/>
              </w:rPr>
            </w:pPr>
            <w:r w:rsidRPr="00834DE0">
              <w:rPr>
                <w:color w:val="000000"/>
                <w:sz w:val="26"/>
                <w:szCs w:val="26"/>
              </w:rPr>
              <w:t>Thêm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C4E" w14:textId="77777777" w:rsidR="00834DE0" w:rsidRPr="00834DE0" w:rsidRDefault="00834DE0" w:rsidP="00B15245">
            <w:pPr>
              <w:rPr>
                <w:color w:val="000000"/>
                <w:sz w:val="26"/>
                <w:szCs w:val="26"/>
              </w:rPr>
            </w:pPr>
            <w:r w:rsidRPr="00834DE0">
              <w:rPr>
                <w:color w:val="000000"/>
                <w:sz w:val="26"/>
                <w:szCs w:val="26"/>
              </w:rPr>
              <w:t>Nhân viên tiếp tân muốn thêm mới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AFCD" w14:textId="77777777" w:rsidR="00834DE0" w:rsidRPr="00834DE0" w:rsidRDefault="00834DE0" w:rsidP="00B15245">
            <w:pPr>
              <w:jc w:val="center"/>
              <w:rPr>
                <w:color w:val="000000"/>
                <w:sz w:val="26"/>
                <w:szCs w:val="26"/>
              </w:rPr>
            </w:pPr>
            <w:r w:rsidRPr="00834DE0">
              <w:rPr>
                <w:color w:val="000000"/>
                <w:sz w:val="26"/>
                <w:szCs w:val="26"/>
              </w:rPr>
              <w:t>Nhân viên tiếp tân</w:t>
            </w:r>
          </w:p>
        </w:tc>
      </w:tr>
      <w:tr w:rsidR="00834DE0" w14:paraId="3FEEC1D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BA693" w14:textId="77777777" w:rsidR="00834DE0" w:rsidRPr="00834DE0" w:rsidRDefault="00834DE0" w:rsidP="00B15245">
            <w:pPr>
              <w:jc w:val="center"/>
              <w:rPr>
                <w:color w:val="000000"/>
                <w:sz w:val="26"/>
                <w:szCs w:val="26"/>
              </w:rPr>
            </w:pPr>
            <w:r w:rsidRPr="00834DE0">
              <w:rPr>
                <w:color w:val="000000"/>
                <w:sz w:val="26"/>
                <w:szCs w:val="26"/>
              </w:rPr>
              <w:t>Sửa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2311E" w14:textId="77777777" w:rsidR="00834DE0" w:rsidRPr="00834DE0" w:rsidRDefault="00834DE0" w:rsidP="00B15245">
            <w:pPr>
              <w:rPr>
                <w:color w:val="000000"/>
                <w:sz w:val="26"/>
                <w:szCs w:val="26"/>
              </w:rPr>
            </w:pPr>
            <w:r w:rsidRPr="00834DE0">
              <w:rPr>
                <w:color w:val="000000"/>
                <w:sz w:val="26"/>
                <w:szCs w:val="26"/>
              </w:rPr>
              <w:t>Nhân viên tiếp tân muốn thay đổi thông tin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30BF6" w14:textId="77777777" w:rsidR="00834DE0" w:rsidRPr="00834DE0" w:rsidRDefault="00834DE0" w:rsidP="00B15245">
            <w:pPr>
              <w:jc w:val="center"/>
              <w:rPr>
                <w:color w:val="000000"/>
                <w:sz w:val="26"/>
                <w:szCs w:val="26"/>
              </w:rPr>
            </w:pPr>
            <w:r w:rsidRPr="00834DE0">
              <w:rPr>
                <w:color w:val="000000"/>
                <w:sz w:val="26"/>
                <w:szCs w:val="26"/>
              </w:rPr>
              <w:t>Nhân viên tiếp tân</w:t>
            </w:r>
          </w:p>
        </w:tc>
      </w:tr>
      <w:tr w:rsidR="00834DE0" w14:paraId="40A169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6D08" w14:textId="77777777" w:rsidR="00834DE0" w:rsidRPr="00834DE0" w:rsidRDefault="00834DE0" w:rsidP="00B15245">
            <w:pPr>
              <w:jc w:val="center"/>
              <w:rPr>
                <w:color w:val="000000"/>
                <w:sz w:val="26"/>
                <w:szCs w:val="26"/>
              </w:rPr>
            </w:pPr>
            <w:r w:rsidRPr="00834DE0">
              <w:rPr>
                <w:color w:val="000000"/>
                <w:sz w:val="26"/>
                <w:szCs w:val="26"/>
              </w:rPr>
              <w:t>Xóa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9A49" w14:textId="77777777" w:rsidR="00834DE0" w:rsidRPr="00834DE0" w:rsidRDefault="00834DE0" w:rsidP="00B15245">
            <w:pPr>
              <w:rPr>
                <w:color w:val="000000"/>
                <w:sz w:val="26"/>
                <w:szCs w:val="26"/>
              </w:rPr>
            </w:pPr>
            <w:r w:rsidRPr="00834DE0">
              <w:rPr>
                <w:color w:val="000000"/>
                <w:sz w:val="26"/>
                <w:szCs w:val="26"/>
              </w:rPr>
              <w:t>Nhân viên tiếp tân muốn xóa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095D9" w14:textId="77777777" w:rsidR="00834DE0" w:rsidRPr="00834DE0" w:rsidRDefault="00834DE0" w:rsidP="00B15245">
            <w:pPr>
              <w:jc w:val="center"/>
              <w:rPr>
                <w:color w:val="000000"/>
                <w:sz w:val="26"/>
                <w:szCs w:val="26"/>
              </w:rPr>
            </w:pPr>
            <w:r w:rsidRPr="00834DE0">
              <w:rPr>
                <w:color w:val="000000"/>
                <w:sz w:val="26"/>
                <w:szCs w:val="26"/>
              </w:rPr>
              <w:t>Nhân viên tiếp tân</w:t>
            </w:r>
          </w:p>
        </w:tc>
      </w:tr>
      <w:tr w:rsidR="00B95793" w14:paraId="03688CF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E0B06" w14:textId="24BFD59A" w:rsidR="00B95793" w:rsidRPr="00834DE0" w:rsidRDefault="00B95793" w:rsidP="00B95793">
            <w:pPr>
              <w:jc w:val="center"/>
              <w:rPr>
                <w:color w:val="000000"/>
                <w:sz w:val="26"/>
                <w:szCs w:val="26"/>
              </w:rPr>
            </w:pPr>
            <w:r>
              <w:rPr>
                <w:color w:val="000000"/>
                <w:sz w:val="26"/>
                <w:szCs w:val="26"/>
              </w:rPr>
              <w:t>Tìm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9ED79" w14:textId="79B593A8" w:rsidR="00B95793" w:rsidRPr="00834DE0" w:rsidRDefault="00B95793" w:rsidP="00B95793">
            <w:pPr>
              <w:rPr>
                <w:color w:val="000000"/>
                <w:sz w:val="26"/>
                <w:szCs w:val="26"/>
              </w:rPr>
            </w:pPr>
            <w:r w:rsidRPr="00834DE0">
              <w:rPr>
                <w:color w:val="000000"/>
                <w:sz w:val="26"/>
                <w:szCs w:val="26"/>
              </w:rPr>
              <w:t xml:space="preserve">Nhân viên tiếp tân muốn </w:t>
            </w:r>
            <w:r>
              <w:rPr>
                <w:color w:val="000000"/>
                <w:sz w:val="26"/>
                <w:szCs w:val="26"/>
              </w:rPr>
              <w:t>tìm kiếm</w:t>
            </w:r>
            <w:r w:rsidRPr="00834DE0">
              <w:rPr>
                <w:color w:val="000000"/>
                <w:sz w:val="26"/>
                <w:szCs w:val="26"/>
              </w:rPr>
              <w:t xml:space="preserve">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2461" w14:textId="3BC5BCC5" w:rsidR="00B95793" w:rsidRPr="00834DE0" w:rsidRDefault="00B95793" w:rsidP="00B95793">
            <w:pPr>
              <w:jc w:val="center"/>
              <w:rPr>
                <w:color w:val="000000"/>
                <w:sz w:val="26"/>
                <w:szCs w:val="26"/>
              </w:rPr>
            </w:pPr>
            <w:r w:rsidRPr="00834DE0">
              <w:rPr>
                <w:color w:val="000000"/>
                <w:sz w:val="26"/>
                <w:szCs w:val="26"/>
              </w:rPr>
              <w:t>Nhân viên tiếp tân</w:t>
            </w:r>
          </w:p>
        </w:tc>
      </w:tr>
      <w:tr w:rsidR="00B95793" w14:paraId="26B3904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BC150" w14:textId="165DC4FD" w:rsidR="00B95793" w:rsidRPr="00834DE0" w:rsidRDefault="0033040D" w:rsidP="00B95793">
            <w:pPr>
              <w:jc w:val="center"/>
              <w:rPr>
                <w:color w:val="000000"/>
                <w:sz w:val="26"/>
                <w:szCs w:val="26"/>
              </w:rPr>
            </w:pPr>
            <w:r>
              <w:rPr>
                <w:color w:val="000000"/>
                <w:sz w:val="26"/>
                <w:szCs w:val="26"/>
              </w:rPr>
              <w:t>G</w:t>
            </w:r>
            <w:r w:rsidR="00B95793" w:rsidRPr="00834DE0">
              <w:rPr>
                <w:color w:val="000000"/>
                <w:sz w:val="26"/>
                <w:szCs w:val="26"/>
              </w:rPr>
              <w:t>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3C12C" w14:textId="6C17BFC1" w:rsidR="00B95793" w:rsidRPr="00834DE0" w:rsidRDefault="00B95793" w:rsidP="00B95793">
            <w:pPr>
              <w:rPr>
                <w:color w:val="000000"/>
                <w:sz w:val="26"/>
                <w:szCs w:val="26"/>
              </w:rPr>
            </w:pPr>
            <w:r w:rsidRPr="00834DE0">
              <w:rPr>
                <w:color w:val="000000"/>
                <w:sz w:val="26"/>
                <w:szCs w:val="26"/>
              </w:rPr>
              <w:t>Nhân viên tiếp tân đăng nhập vào hệ thống để xem danh sách thông tin ghi danh</w:t>
            </w:r>
            <w:r w:rsidR="0033040D">
              <w:rPr>
                <w:color w:val="000000"/>
                <w:sz w:val="26"/>
                <w:szCs w:val="26"/>
              </w:rPr>
              <w:t xml:space="preserve"> </w:t>
            </w:r>
            <w:r w:rsidRPr="00834DE0">
              <w:rPr>
                <w:color w:val="000000"/>
                <w:sz w:val="26"/>
                <w:szCs w:val="26"/>
              </w:rPr>
              <w:t>của các học viên</w:t>
            </w:r>
            <w:r w:rsidR="008E6C2A">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AE25" w14:textId="77777777" w:rsidR="00B95793" w:rsidRPr="00834DE0" w:rsidRDefault="00B95793" w:rsidP="00B95793">
            <w:pPr>
              <w:jc w:val="center"/>
              <w:rPr>
                <w:color w:val="000000"/>
                <w:sz w:val="26"/>
                <w:szCs w:val="26"/>
              </w:rPr>
            </w:pPr>
            <w:r w:rsidRPr="00834DE0">
              <w:rPr>
                <w:color w:val="000000"/>
                <w:sz w:val="26"/>
                <w:szCs w:val="26"/>
              </w:rPr>
              <w:t>Nhân viên tiếp tân</w:t>
            </w:r>
          </w:p>
        </w:tc>
      </w:tr>
      <w:tr w:rsidR="008E6C2A" w14:paraId="2DCD484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0AFB" w14:textId="666FDEDC" w:rsidR="008E6C2A" w:rsidRDefault="008E6C2A" w:rsidP="008E6C2A">
            <w:pPr>
              <w:jc w:val="center"/>
              <w:rPr>
                <w:color w:val="000000"/>
                <w:sz w:val="26"/>
                <w:szCs w:val="26"/>
              </w:rPr>
            </w:pPr>
            <w:r>
              <w:rPr>
                <w:color w:val="000000"/>
                <w:sz w:val="26"/>
                <w:szCs w:val="26"/>
              </w:rPr>
              <w:t>Xếp lớp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DF85C" w14:textId="1833A997" w:rsidR="008E6C2A" w:rsidRPr="00834DE0" w:rsidRDefault="008E6C2A" w:rsidP="008E6C2A">
            <w:pPr>
              <w:rPr>
                <w:color w:val="000000"/>
                <w:sz w:val="26"/>
                <w:szCs w:val="26"/>
              </w:rPr>
            </w:pPr>
            <w:r w:rsidRPr="00834DE0">
              <w:rPr>
                <w:color w:val="000000"/>
                <w:sz w:val="26"/>
                <w:szCs w:val="26"/>
              </w:rPr>
              <w:t>Nhân viên tiếp tân</w:t>
            </w:r>
            <w:r>
              <w:rPr>
                <w:color w:val="000000"/>
                <w:sz w:val="26"/>
                <w:szCs w:val="26"/>
              </w:rPr>
              <w:t xml:space="preserve"> chọn lớp để xếp ghi danh cho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D853C" w14:textId="766EA9CB"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7EB4FDD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3BFD8" w14:textId="42922E14" w:rsidR="008E6C2A" w:rsidRDefault="008E6C2A" w:rsidP="008E6C2A">
            <w:pPr>
              <w:jc w:val="center"/>
              <w:rPr>
                <w:color w:val="000000"/>
                <w:sz w:val="26"/>
                <w:szCs w:val="26"/>
              </w:rPr>
            </w:pPr>
            <w:r>
              <w:rPr>
                <w:color w:val="000000"/>
                <w:sz w:val="26"/>
                <w:szCs w:val="26"/>
              </w:rPr>
              <w:t>Xóa ghi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3CABD" w14:textId="1E4D519D" w:rsidR="008E6C2A" w:rsidRPr="00834DE0" w:rsidRDefault="008E6C2A" w:rsidP="008E6C2A">
            <w:pPr>
              <w:rPr>
                <w:color w:val="000000"/>
                <w:sz w:val="26"/>
                <w:szCs w:val="26"/>
              </w:rPr>
            </w:pPr>
            <w:r w:rsidRPr="00834DE0">
              <w:rPr>
                <w:color w:val="000000"/>
                <w:sz w:val="26"/>
                <w:szCs w:val="26"/>
              </w:rPr>
              <w:t>Nhân viên tiếp tân</w:t>
            </w:r>
            <w:r>
              <w:rPr>
                <w:color w:val="000000"/>
                <w:sz w:val="26"/>
                <w:szCs w:val="26"/>
              </w:rPr>
              <w:t xml:space="preserve"> xóa thông tin ghi danh của học viên</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59C96" w14:textId="5AEAC6B7"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6178087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86B9B" w14:textId="2EAAC607" w:rsidR="008E6C2A" w:rsidRDefault="008E6C2A" w:rsidP="008E6C2A">
            <w:pPr>
              <w:jc w:val="center"/>
              <w:rPr>
                <w:color w:val="000000"/>
                <w:sz w:val="26"/>
                <w:szCs w:val="26"/>
              </w:rPr>
            </w:pPr>
            <w:r>
              <w:rPr>
                <w:color w:val="000000"/>
                <w:sz w:val="26"/>
                <w:szCs w:val="26"/>
              </w:rPr>
              <w:t xml:space="preserve">Thống kê học </w:t>
            </w:r>
            <w:r>
              <w:rPr>
                <w:color w:val="000000"/>
                <w:sz w:val="26"/>
                <w:szCs w:val="26"/>
              </w:rPr>
              <w:lastRenderedPageBreak/>
              <w:t>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4D1BB" w14:textId="68CDA0FA" w:rsidR="008E6C2A" w:rsidRPr="00834DE0" w:rsidRDefault="008E6C2A" w:rsidP="008E6C2A">
            <w:pPr>
              <w:rPr>
                <w:color w:val="000000"/>
                <w:sz w:val="26"/>
                <w:szCs w:val="26"/>
              </w:rPr>
            </w:pPr>
            <w:r w:rsidRPr="00834DE0">
              <w:rPr>
                <w:color w:val="000000"/>
                <w:sz w:val="26"/>
                <w:szCs w:val="26"/>
              </w:rPr>
              <w:lastRenderedPageBreak/>
              <w:t xml:space="preserve">Nhân viên tiếp tân đăng nhập vào hệ thống để </w:t>
            </w:r>
            <w:r w:rsidRPr="00834DE0">
              <w:rPr>
                <w:color w:val="000000"/>
                <w:sz w:val="26"/>
                <w:szCs w:val="26"/>
              </w:rPr>
              <w:lastRenderedPageBreak/>
              <w:t xml:space="preserve">xem danh sách thông tin </w:t>
            </w:r>
            <w:r>
              <w:rPr>
                <w:color w:val="000000"/>
                <w:sz w:val="26"/>
                <w:szCs w:val="26"/>
              </w:rPr>
              <w:t>đóng học phí</w:t>
            </w:r>
            <w:r>
              <w:rPr>
                <w:color w:val="000000"/>
                <w:sz w:val="26"/>
                <w:szCs w:val="26"/>
              </w:rPr>
              <w:t xml:space="preserve"> </w:t>
            </w:r>
            <w:r w:rsidRPr="00834DE0">
              <w:rPr>
                <w:color w:val="000000"/>
                <w:sz w:val="26"/>
                <w:szCs w:val="26"/>
              </w:rPr>
              <w:t>của các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EC427" w14:textId="54CD8F30" w:rsidR="008E6C2A" w:rsidRPr="00834DE0" w:rsidRDefault="008E6C2A" w:rsidP="008E6C2A">
            <w:pPr>
              <w:jc w:val="center"/>
              <w:rPr>
                <w:color w:val="000000"/>
                <w:sz w:val="26"/>
                <w:szCs w:val="26"/>
              </w:rPr>
            </w:pPr>
            <w:r w:rsidRPr="00834DE0">
              <w:rPr>
                <w:color w:val="000000"/>
                <w:sz w:val="26"/>
                <w:szCs w:val="26"/>
              </w:rPr>
              <w:lastRenderedPageBreak/>
              <w:t>Nhân viên tiếp tân</w:t>
            </w:r>
          </w:p>
        </w:tc>
      </w:tr>
      <w:tr w:rsidR="008E6C2A" w14:paraId="38DF097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2DF37" w14:textId="5434B705" w:rsidR="008E6C2A" w:rsidRDefault="008E6C2A" w:rsidP="008E6C2A">
            <w:pPr>
              <w:jc w:val="center"/>
              <w:rPr>
                <w:color w:val="000000"/>
                <w:sz w:val="26"/>
                <w:szCs w:val="26"/>
              </w:rPr>
            </w:pPr>
            <w:r>
              <w:rPr>
                <w:color w:val="000000"/>
                <w:sz w:val="26"/>
                <w:szCs w:val="26"/>
              </w:rPr>
              <w:t>Tìm học 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A3220" w14:textId="0140C921" w:rsidR="008E6C2A" w:rsidRPr="00834DE0" w:rsidRDefault="008E6C2A" w:rsidP="008E6C2A">
            <w:pPr>
              <w:rPr>
                <w:color w:val="000000"/>
                <w:sz w:val="26"/>
                <w:szCs w:val="26"/>
              </w:rPr>
            </w:pPr>
            <w:r w:rsidRPr="00834DE0">
              <w:rPr>
                <w:color w:val="000000"/>
                <w:sz w:val="26"/>
                <w:szCs w:val="26"/>
              </w:rPr>
              <w:t>Nhân viên tiếp tân</w:t>
            </w:r>
            <w:r>
              <w:rPr>
                <w:color w:val="000000"/>
                <w:sz w:val="26"/>
                <w:szCs w:val="26"/>
              </w:rPr>
              <w:t xml:space="preserve"> muốn tìm thông tin đóng học phí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1B3E5" w14:textId="72DE84CD"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1633813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D665" w14:textId="77777777" w:rsidR="008E6C2A" w:rsidRPr="00834DE0" w:rsidRDefault="008E6C2A" w:rsidP="008E6C2A">
            <w:pPr>
              <w:jc w:val="center"/>
              <w:rPr>
                <w:color w:val="000000"/>
                <w:sz w:val="26"/>
                <w:szCs w:val="26"/>
              </w:rPr>
            </w:pPr>
            <w:r w:rsidRPr="00834DE0">
              <w:rPr>
                <w:color w:val="000000"/>
                <w:sz w:val="26"/>
                <w:szCs w:val="26"/>
              </w:rPr>
              <w:t>Quản lý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0E697" w14:textId="77777777" w:rsidR="008E6C2A" w:rsidRPr="00834DE0" w:rsidRDefault="008E6C2A" w:rsidP="008E6C2A">
            <w:pPr>
              <w:rPr>
                <w:color w:val="000000"/>
                <w:sz w:val="26"/>
                <w:szCs w:val="26"/>
              </w:rPr>
            </w:pPr>
            <w:r w:rsidRPr="00834DE0">
              <w:rPr>
                <w:color w:val="000000"/>
                <w:sz w:val="26"/>
                <w:szCs w:val="26"/>
              </w:rPr>
              <w:t>Nhân viên tiếp tân đăng nhập vào hệ thống để xem danh sách các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AF91B" w14:textId="77777777"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7DA3FDA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C186" w14:textId="77777777" w:rsidR="008E6C2A" w:rsidRPr="00834DE0" w:rsidRDefault="008E6C2A" w:rsidP="008E6C2A">
            <w:pPr>
              <w:jc w:val="center"/>
              <w:rPr>
                <w:color w:val="000000"/>
                <w:sz w:val="26"/>
                <w:szCs w:val="26"/>
              </w:rPr>
            </w:pPr>
            <w:r w:rsidRPr="00834DE0">
              <w:rPr>
                <w:color w:val="000000"/>
                <w:sz w:val="26"/>
                <w:szCs w:val="26"/>
              </w:rPr>
              <w:t>Thêm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CA4" w14:textId="77777777" w:rsidR="008E6C2A" w:rsidRPr="00834DE0" w:rsidRDefault="008E6C2A" w:rsidP="008E6C2A">
            <w:pPr>
              <w:rPr>
                <w:color w:val="000000"/>
                <w:sz w:val="26"/>
                <w:szCs w:val="26"/>
              </w:rPr>
            </w:pPr>
            <w:r w:rsidRPr="00834DE0">
              <w:rPr>
                <w:color w:val="000000"/>
                <w:sz w:val="26"/>
                <w:szCs w:val="26"/>
              </w:rPr>
              <w:t>Nhân viên tiếp tân muốn thêm mới thông tin biên lai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DD0C" w14:textId="77777777"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5DD0E47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7103E" w14:textId="77777777" w:rsidR="008E6C2A" w:rsidRPr="00834DE0" w:rsidRDefault="008E6C2A" w:rsidP="008E6C2A">
            <w:pPr>
              <w:jc w:val="center"/>
              <w:rPr>
                <w:color w:val="000000"/>
                <w:sz w:val="26"/>
                <w:szCs w:val="26"/>
              </w:rPr>
            </w:pPr>
            <w:r w:rsidRPr="00834DE0">
              <w:rPr>
                <w:color w:val="000000"/>
                <w:sz w:val="26"/>
                <w:szCs w:val="26"/>
              </w:rPr>
              <w:t>Sửa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6D7E4" w14:textId="77777777" w:rsidR="008E6C2A" w:rsidRPr="00834DE0" w:rsidRDefault="008E6C2A" w:rsidP="008E6C2A">
            <w:pPr>
              <w:rPr>
                <w:color w:val="000000"/>
                <w:sz w:val="26"/>
                <w:szCs w:val="26"/>
              </w:rPr>
            </w:pPr>
            <w:r w:rsidRPr="00834DE0">
              <w:rPr>
                <w:color w:val="000000"/>
                <w:sz w:val="26"/>
                <w:szCs w:val="26"/>
              </w:rPr>
              <w:t>Nhân viên tiếp tân muốn thay đổi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1699" w14:textId="77777777"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287F7DE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B5C9" w14:textId="18820758" w:rsidR="008E6C2A" w:rsidRPr="00834DE0" w:rsidRDefault="008E6C2A" w:rsidP="008E6C2A">
            <w:pPr>
              <w:jc w:val="center"/>
              <w:rPr>
                <w:color w:val="000000"/>
                <w:sz w:val="26"/>
                <w:szCs w:val="26"/>
              </w:rPr>
            </w:pPr>
            <w:r>
              <w:rPr>
                <w:color w:val="000000"/>
                <w:sz w:val="26"/>
                <w:szCs w:val="26"/>
              </w:rPr>
              <w:t>Xóa</w:t>
            </w:r>
            <w:r w:rsidRPr="00834DE0">
              <w:rPr>
                <w:color w:val="000000"/>
                <w:sz w:val="26"/>
                <w:szCs w:val="26"/>
              </w:rPr>
              <w:t xml:space="preserve">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B79C" w14:textId="15E2B27A" w:rsidR="008E6C2A" w:rsidRPr="00834DE0" w:rsidRDefault="008E6C2A" w:rsidP="008E6C2A">
            <w:pPr>
              <w:rPr>
                <w:color w:val="000000"/>
                <w:sz w:val="26"/>
                <w:szCs w:val="26"/>
              </w:rPr>
            </w:pPr>
            <w:r w:rsidRPr="00834DE0">
              <w:rPr>
                <w:color w:val="000000"/>
                <w:sz w:val="26"/>
                <w:szCs w:val="26"/>
              </w:rPr>
              <w:t>Nhân viên tiếp tân muốn</w:t>
            </w:r>
            <w:r>
              <w:rPr>
                <w:color w:val="000000"/>
                <w:sz w:val="26"/>
                <w:szCs w:val="26"/>
              </w:rPr>
              <w:t xml:space="preserve"> xóa</w:t>
            </w:r>
            <w:r w:rsidRPr="00834DE0">
              <w:rPr>
                <w:color w:val="000000"/>
                <w:sz w:val="26"/>
                <w:szCs w:val="26"/>
              </w:rPr>
              <w:t xml:space="preserve">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6C279" w14:textId="50332B0E"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78968DA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63FF" w14:textId="2112E742" w:rsidR="008E6C2A" w:rsidRDefault="008E6C2A" w:rsidP="008E6C2A">
            <w:pPr>
              <w:jc w:val="center"/>
              <w:rPr>
                <w:color w:val="000000"/>
                <w:sz w:val="26"/>
                <w:szCs w:val="26"/>
              </w:rPr>
            </w:pPr>
            <w:r>
              <w:rPr>
                <w:color w:val="000000"/>
                <w:sz w:val="26"/>
                <w:szCs w:val="26"/>
              </w:rPr>
              <w:t>Tìm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1664" w14:textId="0499151A" w:rsidR="008E6C2A" w:rsidRPr="00834DE0" w:rsidRDefault="008E6C2A" w:rsidP="008E6C2A">
            <w:pPr>
              <w:rPr>
                <w:color w:val="000000"/>
                <w:sz w:val="26"/>
                <w:szCs w:val="26"/>
              </w:rPr>
            </w:pPr>
            <w:r w:rsidRPr="00834DE0">
              <w:rPr>
                <w:color w:val="000000"/>
                <w:sz w:val="26"/>
                <w:szCs w:val="26"/>
              </w:rPr>
              <w:t>Nhân viên tiếp tân muốn</w:t>
            </w:r>
            <w:r>
              <w:rPr>
                <w:color w:val="000000"/>
                <w:sz w:val="26"/>
                <w:szCs w:val="26"/>
              </w:rPr>
              <w:t xml:space="preserve"> </w:t>
            </w:r>
            <w:r>
              <w:rPr>
                <w:color w:val="000000"/>
                <w:sz w:val="26"/>
                <w:szCs w:val="26"/>
              </w:rPr>
              <w:t xml:space="preserve">tìm kiếm </w:t>
            </w:r>
            <w:r w:rsidRPr="00834DE0">
              <w:rPr>
                <w:color w:val="000000"/>
                <w:sz w:val="26"/>
                <w:szCs w:val="26"/>
              </w:rPr>
              <w:t>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2AB69" w14:textId="21649826" w:rsidR="008E6C2A" w:rsidRPr="00834DE0" w:rsidRDefault="008E6C2A" w:rsidP="008E6C2A">
            <w:pPr>
              <w:jc w:val="center"/>
              <w:rPr>
                <w:color w:val="000000"/>
                <w:sz w:val="26"/>
                <w:szCs w:val="26"/>
              </w:rPr>
            </w:pPr>
            <w:r w:rsidRPr="00834DE0">
              <w:rPr>
                <w:color w:val="000000"/>
                <w:sz w:val="26"/>
                <w:szCs w:val="26"/>
              </w:rPr>
              <w:t>Nhân viên tiếp tân</w:t>
            </w:r>
          </w:p>
        </w:tc>
      </w:tr>
      <w:tr w:rsidR="008E6C2A" w14:paraId="72D03AA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89C5E" w14:textId="77777777" w:rsidR="008E6C2A" w:rsidRPr="00834DE0" w:rsidRDefault="008E6C2A" w:rsidP="008E6C2A">
            <w:pPr>
              <w:jc w:val="center"/>
              <w:rPr>
                <w:color w:val="000000"/>
                <w:sz w:val="26"/>
                <w:szCs w:val="26"/>
              </w:rPr>
            </w:pPr>
            <w:r w:rsidRPr="00834DE0">
              <w:rPr>
                <w:color w:val="000000"/>
                <w:sz w:val="26"/>
                <w:szCs w:val="26"/>
              </w:rPr>
              <w:t>Quản lý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38967" w14:textId="77777777" w:rsidR="008E6C2A" w:rsidRPr="00834DE0" w:rsidRDefault="008E6C2A" w:rsidP="008E6C2A">
            <w:pPr>
              <w:rPr>
                <w:color w:val="000000"/>
                <w:sz w:val="26"/>
                <w:szCs w:val="26"/>
              </w:rPr>
            </w:pPr>
            <w:r w:rsidRPr="00834DE0">
              <w:rPr>
                <w:color w:val="000000"/>
                <w:sz w:val="26"/>
                <w:szCs w:val="26"/>
              </w:rPr>
              <w:t>Nhân viên quản lý kế hoạch đăng nhập vào hệ thống để xem danh sách các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2AA7"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31B1ADA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3D42" w14:textId="77777777" w:rsidR="008E6C2A" w:rsidRPr="00834DE0" w:rsidRDefault="008E6C2A" w:rsidP="008E6C2A">
            <w:pPr>
              <w:jc w:val="center"/>
              <w:rPr>
                <w:color w:val="000000"/>
                <w:sz w:val="26"/>
                <w:szCs w:val="26"/>
              </w:rPr>
            </w:pPr>
            <w:r w:rsidRPr="00834DE0">
              <w:rPr>
                <w:color w:val="000000"/>
                <w:sz w:val="26"/>
                <w:szCs w:val="26"/>
              </w:rPr>
              <w:t>Thêm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CFBD" w14:textId="77777777" w:rsidR="008E6C2A" w:rsidRPr="00834DE0" w:rsidRDefault="008E6C2A" w:rsidP="008E6C2A">
            <w:pPr>
              <w:rPr>
                <w:color w:val="000000"/>
                <w:sz w:val="26"/>
                <w:szCs w:val="26"/>
              </w:rPr>
            </w:pPr>
            <w:r w:rsidRPr="00834DE0">
              <w:rPr>
                <w:color w:val="000000"/>
                <w:sz w:val="26"/>
                <w:szCs w:val="26"/>
              </w:rPr>
              <w:t>Nhân viên quản lý kế hoạch muốn thêm mới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596E"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2219331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F873C" w14:textId="77777777" w:rsidR="008E6C2A" w:rsidRPr="00834DE0" w:rsidRDefault="008E6C2A" w:rsidP="008E6C2A">
            <w:pPr>
              <w:jc w:val="center"/>
              <w:rPr>
                <w:color w:val="000000"/>
                <w:sz w:val="26"/>
                <w:szCs w:val="26"/>
              </w:rPr>
            </w:pPr>
            <w:r w:rsidRPr="00834DE0">
              <w:rPr>
                <w:color w:val="000000"/>
                <w:sz w:val="26"/>
                <w:szCs w:val="26"/>
              </w:rPr>
              <w:t>Sửa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3B8AD" w14:textId="77777777" w:rsidR="008E6C2A" w:rsidRPr="00834DE0" w:rsidRDefault="008E6C2A" w:rsidP="008E6C2A">
            <w:pPr>
              <w:rPr>
                <w:color w:val="000000"/>
                <w:sz w:val="26"/>
                <w:szCs w:val="26"/>
              </w:rPr>
            </w:pPr>
            <w:r w:rsidRPr="00834DE0">
              <w:rPr>
                <w:color w:val="000000"/>
                <w:sz w:val="26"/>
                <w:szCs w:val="26"/>
              </w:rPr>
              <w:t>Nhân viên quản lý kế hoạch muốn thay đổi thông tin của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0A14E"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6C3F93D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BAD39" w14:textId="77777777" w:rsidR="008E6C2A" w:rsidRDefault="008E6C2A" w:rsidP="008E6C2A">
            <w:pPr>
              <w:jc w:val="center"/>
              <w:rPr>
                <w:color w:val="000000"/>
                <w:sz w:val="26"/>
                <w:szCs w:val="26"/>
              </w:rPr>
            </w:pPr>
            <w:r w:rsidRPr="00834DE0">
              <w:rPr>
                <w:color w:val="000000"/>
                <w:sz w:val="26"/>
                <w:szCs w:val="26"/>
              </w:rPr>
              <w:t>Xóa lớp học</w:t>
            </w:r>
          </w:p>
          <w:p w14:paraId="3BC98F4F" w14:textId="2B2DBD80" w:rsidR="008E6C2A" w:rsidRPr="00B95793" w:rsidRDefault="008E6C2A" w:rsidP="008E6C2A">
            <w:pPr>
              <w:jc w:val="center"/>
              <w:rPr>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BAC01" w14:textId="77777777" w:rsidR="008E6C2A" w:rsidRPr="00834DE0" w:rsidRDefault="008E6C2A" w:rsidP="008E6C2A">
            <w:pPr>
              <w:rPr>
                <w:color w:val="000000"/>
                <w:sz w:val="26"/>
                <w:szCs w:val="26"/>
              </w:rPr>
            </w:pPr>
            <w:r w:rsidRPr="00834DE0">
              <w:rPr>
                <w:color w:val="000000"/>
                <w:sz w:val="26"/>
                <w:szCs w:val="26"/>
              </w:rPr>
              <w:lastRenderedPageBreak/>
              <w:t xml:space="preserve">Nhân viên quản lý kế hoạch muốn xóa thông tin </w:t>
            </w:r>
            <w:r w:rsidRPr="00834DE0">
              <w:rPr>
                <w:color w:val="000000"/>
                <w:sz w:val="26"/>
                <w:szCs w:val="26"/>
              </w:rPr>
              <w:lastRenderedPageBreak/>
              <w:t>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8832" w14:textId="77777777" w:rsidR="008E6C2A" w:rsidRPr="00834DE0" w:rsidRDefault="008E6C2A" w:rsidP="008E6C2A">
            <w:pPr>
              <w:jc w:val="center"/>
              <w:rPr>
                <w:color w:val="000000"/>
                <w:sz w:val="26"/>
                <w:szCs w:val="26"/>
              </w:rPr>
            </w:pPr>
            <w:r w:rsidRPr="00834DE0">
              <w:rPr>
                <w:color w:val="000000"/>
                <w:sz w:val="26"/>
                <w:szCs w:val="26"/>
              </w:rPr>
              <w:lastRenderedPageBreak/>
              <w:t xml:space="preserve">Nhân viên quản lý kế </w:t>
            </w:r>
            <w:r w:rsidRPr="00834DE0">
              <w:rPr>
                <w:color w:val="000000"/>
                <w:sz w:val="26"/>
                <w:szCs w:val="26"/>
              </w:rPr>
              <w:lastRenderedPageBreak/>
              <w:t>hoạch</w:t>
            </w:r>
          </w:p>
        </w:tc>
      </w:tr>
      <w:tr w:rsidR="008E6C2A" w14:paraId="64816BC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BD26F" w14:textId="74C81D13" w:rsidR="008E6C2A" w:rsidRPr="00834DE0" w:rsidRDefault="008E6C2A" w:rsidP="008E6C2A">
            <w:pPr>
              <w:jc w:val="center"/>
              <w:rPr>
                <w:color w:val="000000"/>
                <w:sz w:val="26"/>
                <w:szCs w:val="26"/>
              </w:rPr>
            </w:pPr>
            <w:r>
              <w:rPr>
                <w:color w:val="000000"/>
                <w:sz w:val="26"/>
                <w:szCs w:val="26"/>
              </w:rPr>
              <w:lastRenderedPageBreak/>
              <w:t>Tìm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A6B1" w14:textId="56F72C0B" w:rsidR="008E6C2A" w:rsidRPr="00834DE0" w:rsidRDefault="008E6C2A" w:rsidP="008E6C2A">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BC13F" w14:textId="687E36FB"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6D775C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A435" w14:textId="77777777" w:rsidR="008E6C2A" w:rsidRPr="00834DE0" w:rsidRDefault="008E6C2A" w:rsidP="008E6C2A">
            <w:pPr>
              <w:jc w:val="center"/>
              <w:rPr>
                <w:color w:val="000000"/>
                <w:sz w:val="26"/>
                <w:szCs w:val="26"/>
              </w:rPr>
            </w:pPr>
            <w:r w:rsidRPr="00834DE0">
              <w:rPr>
                <w:color w:val="000000"/>
                <w:sz w:val="26"/>
                <w:szCs w:val="26"/>
              </w:rPr>
              <w:t>Quản lý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06921" w14:textId="77777777" w:rsidR="008E6C2A" w:rsidRPr="00834DE0" w:rsidRDefault="008E6C2A" w:rsidP="008E6C2A">
            <w:pPr>
              <w:rPr>
                <w:color w:val="000000"/>
                <w:sz w:val="26"/>
                <w:szCs w:val="26"/>
              </w:rPr>
            </w:pPr>
            <w:r w:rsidRPr="00834DE0">
              <w:rPr>
                <w:color w:val="000000"/>
                <w:sz w:val="26"/>
                <w:szCs w:val="26"/>
              </w:rPr>
              <w:t>Nhân viên quản lý kế hoạch đăng nhập vào hệ thống để xem danh sách các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1C0F"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0A6720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3D251" w14:textId="77777777" w:rsidR="008E6C2A" w:rsidRPr="00834DE0" w:rsidRDefault="008E6C2A" w:rsidP="008E6C2A">
            <w:pPr>
              <w:jc w:val="center"/>
              <w:rPr>
                <w:color w:val="000000"/>
                <w:sz w:val="26"/>
                <w:szCs w:val="26"/>
              </w:rPr>
            </w:pPr>
            <w:r w:rsidRPr="00834DE0">
              <w:rPr>
                <w:color w:val="000000"/>
                <w:sz w:val="26"/>
                <w:szCs w:val="26"/>
              </w:rPr>
              <w:t>Thêm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834AE" w14:textId="77777777" w:rsidR="008E6C2A" w:rsidRPr="00834DE0" w:rsidRDefault="008E6C2A" w:rsidP="008E6C2A">
            <w:pPr>
              <w:rPr>
                <w:color w:val="000000"/>
                <w:sz w:val="26"/>
                <w:szCs w:val="26"/>
              </w:rPr>
            </w:pPr>
            <w:r w:rsidRPr="00834DE0">
              <w:rPr>
                <w:color w:val="000000"/>
                <w:sz w:val="26"/>
                <w:szCs w:val="26"/>
              </w:rPr>
              <w:t>Nhân viên quản lý kế hoạch muốn thêm mới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9ED73"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36F4C65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7CD62" w14:textId="77777777" w:rsidR="008E6C2A" w:rsidRPr="00834DE0" w:rsidRDefault="008E6C2A" w:rsidP="008E6C2A">
            <w:pPr>
              <w:jc w:val="center"/>
              <w:rPr>
                <w:color w:val="000000"/>
                <w:sz w:val="26"/>
                <w:szCs w:val="26"/>
              </w:rPr>
            </w:pPr>
            <w:r w:rsidRPr="00834DE0">
              <w:rPr>
                <w:color w:val="000000"/>
                <w:sz w:val="26"/>
                <w:szCs w:val="26"/>
              </w:rPr>
              <w:t>Sửa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F097D" w14:textId="77777777" w:rsidR="008E6C2A" w:rsidRPr="00834DE0" w:rsidRDefault="008E6C2A" w:rsidP="008E6C2A">
            <w:pPr>
              <w:rPr>
                <w:color w:val="000000"/>
                <w:sz w:val="26"/>
                <w:szCs w:val="26"/>
              </w:rPr>
            </w:pPr>
            <w:r w:rsidRPr="00834DE0">
              <w:rPr>
                <w:color w:val="000000"/>
                <w:sz w:val="26"/>
                <w:szCs w:val="26"/>
              </w:rPr>
              <w:t>Nhân viên quản lý kế hoạch muốn thay đổi thông tin của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BAE92"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7AF9A3C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02DD" w14:textId="77777777" w:rsidR="008E6C2A" w:rsidRPr="00834DE0" w:rsidRDefault="008E6C2A" w:rsidP="008E6C2A">
            <w:pPr>
              <w:jc w:val="center"/>
              <w:rPr>
                <w:color w:val="000000"/>
                <w:sz w:val="26"/>
                <w:szCs w:val="26"/>
              </w:rPr>
            </w:pPr>
            <w:r w:rsidRPr="00834DE0">
              <w:rPr>
                <w:color w:val="000000"/>
                <w:sz w:val="26"/>
                <w:szCs w:val="26"/>
              </w:rPr>
              <w:t>Xóa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D8A3" w14:textId="77777777" w:rsidR="008E6C2A" w:rsidRPr="00834DE0" w:rsidRDefault="008E6C2A" w:rsidP="008E6C2A">
            <w:pPr>
              <w:rPr>
                <w:color w:val="000000"/>
                <w:sz w:val="26"/>
                <w:szCs w:val="26"/>
              </w:rPr>
            </w:pPr>
            <w:r w:rsidRPr="00834DE0">
              <w:rPr>
                <w:color w:val="000000"/>
                <w:sz w:val="26"/>
                <w:szCs w:val="26"/>
              </w:rPr>
              <w:t>Nhân viên quản lý kế hoạch muốn xóa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6C4D4"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297C4CC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356A4" w14:textId="659309F8" w:rsidR="008E6C2A" w:rsidRPr="00834DE0" w:rsidRDefault="008E6C2A" w:rsidP="008E6C2A">
            <w:pPr>
              <w:jc w:val="center"/>
              <w:rPr>
                <w:color w:val="000000"/>
                <w:sz w:val="26"/>
                <w:szCs w:val="26"/>
              </w:rPr>
            </w:pPr>
            <w:r>
              <w:rPr>
                <w:color w:val="000000"/>
                <w:sz w:val="26"/>
                <w:szCs w:val="26"/>
              </w:rPr>
              <w:t xml:space="preserve">Tìm </w:t>
            </w:r>
            <w:r w:rsidRPr="00834DE0">
              <w:rPr>
                <w:color w:val="000000"/>
                <w:sz w:val="26"/>
                <w:szCs w:val="26"/>
              </w:rPr>
              <w:t xml:space="preserve">môn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FAF9D" w14:textId="6EF8BE14" w:rsidR="008E6C2A" w:rsidRPr="00834DE0" w:rsidRDefault="008E6C2A" w:rsidP="008E6C2A">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F24D" w14:textId="2890B470"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74FC108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BE72" w14:textId="77777777" w:rsidR="008E6C2A" w:rsidRPr="00834DE0" w:rsidRDefault="008E6C2A" w:rsidP="008E6C2A">
            <w:pPr>
              <w:jc w:val="center"/>
              <w:rPr>
                <w:color w:val="000000"/>
                <w:sz w:val="26"/>
                <w:szCs w:val="26"/>
              </w:rPr>
            </w:pPr>
            <w:r w:rsidRPr="00834DE0">
              <w:rPr>
                <w:color w:val="000000"/>
                <w:sz w:val="26"/>
                <w:szCs w:val="26"/>
              </w:rPr>
              <w:t>Quản lý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006A2" w14:textId="77777777" w:rsidR="008E6C2A" w:rsidRPr="00834DE0" w:rsidRDefault="008E6C2A" w:rsidP="008E6C2A">
            <w:pPr>
              <w:rPr>
                <w:color w:val="000000"/>
                <w:sz w:val="26"/>
                <w:szCs w:val="26"/>
              </w:rPr>
            </w:pPr>
            <w:r w:rsidRPr="00834DE0">
              <w:rPr>
                <w:color w:val="000000"/>
                <w:sz w:val="26"/>
                <w:szCs w:val="26"/>
              </w:rPr>
              <w:t>Nhân viên quản lý kế hoạch đăng nhập vào hệ thống để xem danh sách các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B7248"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1479EF6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37CEA" w14:textId="77777777" w:rsidR="008E6C2A" w:rsidRPr="00834DE0" w:rsidRDefault="008E6C2A" w:rsidP="008E6C2A">
            <w:pPr>
              <w:jc w:val="center"/>
              <w:rPr>
                <w:color w:val="000000"/>
                <w:sz w:val="26"/>
                <w:szCs w:val="26"/>
              </w:rPr>
            </w:pPr>
            <w:r w:rsidRPr="00834DE0">
              <w:rPr>
                <w:color w:val="000000"/>
                <w:sz w:val="26"/>
                <w:szCs w:val="26"/>
              </w:rPr>
              <w:t>Thêm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BDD5F" w14:textId="77777777" w:rsidR="008E6C2A" w:rsidRPr="00834DE0" w:rsidRDefault="008E6C2A" w:rsidP="008E6C2A">
            <w:pPr>
              <w:rPr>
                <w:color w:val="000000"/>
                <w:sz w:val="26"/>
                <w:szCs w:val="26"/>
              </w:rPr>
            </w:pPr>
            <w:r w:rsidRPr="00834DE0">
              <w:rPr>
                <w:color w:val="000000"/>
                <w:sz w:val="26"/>
                <w:szCs w:val="26"/>
              </w:rPr>
              <w:t>Nhân viên quản lý kế hoạch muốn thêm mới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6079"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2AA88F2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310FA" w14:textId="77777777" w:rsidR="008E6C2A" w:rsidRPr="00834DE0" w:rsidRDefault="008E6C2A" w:rsidP="008E6C2A">
            <w:pPr>
              <w:jc w:val="center"/>
              <w:rPr>
                <w:color w:val="000000"/>
                <w:sz w:val="26"/>
                <w:szCs w:val="26"/>
              </w:rPr>
            </w:pPr>
            <w:r w:rsidRPr="00834DE0">
              <w:rPr>
                <w:color w:val="000000"/>
                <w:sz w:val="26"/>
                <w:szCs w:val="26"/>
              </w:rPr>
              <w:t>Sửa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FB45" w14:textId="77777777" w:rsidR="008E6C2A" w:rsidRPr="00834DE0" w:rsidRDefault="008E6C2A" w:rsidP="008E6C2A">
            <w:pPr>
              <w:rPr>
                <w:color w:val="000000"/>
                <w:sz w:val="26"/>
                <w:szCs w:val="26"/>
              </w:rPr>
            </w:pPr>
            <w:r w:rsidRPr="00834DE0">
              <w:rPr>
                <w:color w:val="000000"/>
                <w:sz w:val="26"/>
                <w:szCs w:val="26"/>
              </w:rPr>
              <w:t>Nhân viên quản lý kế hoạch muốn thay đổi thông tin của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A6599"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6D8E241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7F2D" w14:textId="0398C87A" w:rsidR="008E6C2A" w:rsidRPr="00834DE0" w:rsidRDefault="008E6C2A" w:rsidP="008E6C2A">
            <w:pPr>
              <w:jc w:val="center"/>
              <w:rPr>
                <w:color w:val="000000"/>
                <w:sz w:val="26"/>
                <w:szCs w:val="26"/>
              </w:rPr>
            </w:pPr>
            <w:r>
              <w:rPr>
                <w:color w:val="000000"/>
                <w:sz w:val="26"/>
                <w:szCs w:val="26"/>
              </w:rPr>
              <w:t xml:space="preserve">Tìm </w:t>
            </w:r>
            <w:r w:rsidRPr="00834DE0">
              <w:rPr>
                <w:color w:val="000000"/>
                <w:sz w:val="26"/>
                <w:szCs w:val="26"/>
              </w:rPr>
              <w:t xml:space="preserve">khóa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DB6B1" w14:textId="67FA9BDF" w:rsidR="008E6C2A" w:rsidRPr="00834DE0" w:rsidRDefault="008E6C2A" w:rsidP="008E6C2A">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79DF" w14:textId="703CE5CE"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8E6C2A" w14:paraId="337F60D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5A062" w14:textId="4CE40782" w:rsidR="008E6C2A" w:rsidRPr="00834DE0" w:rsidRDefault="00FC6A84" w:rsidP="008E6C2A">
            <w:pPr>
              <w:jc w:val="center"/>
              <w:rPr>
                <w:color w:val="000000"/>
                <w:sz w:val="26"/>
                <w:szCs w:val="26"/>
              </w:rPr>
            </w:pPr>
            <w:r>
              <w:rPr>
                <w:color w:val="000000"/>
                <w:sz w:val="26"/>
                <w:szCs w:val="26"/>
              </w:rPr>
              <w:lastRenderedPageBreak/>
              <w:t>G</w:t>
            </w:r>
            <w:r w:rsidR="008E6C2A" w:rsidRPr="00834DE0">
              <w:rPr>
                <w:color w:val="000000"/>
                <w:sz w:val="26"/>
                <w:szCs w:val="26"/>
              </w:rPr>
              <w:t>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67F7C" w14:textId="77777777" w:rsidR="008E6C2A" w:rsidRPr="00834DE0" w:rsidRDefault="008E6C2A" w:rsidP="008E6C2A">
            <w:pPr>
              <w:rPr>
                <w:color w:val="000000"/>
                <w:sz w:val="26"/>
                <w:szCs w:val="26"/>
              </w:rPr>
            </w:pPr>
            <w:r w:rsidRPr="00834DE0">
              <w:rPr>
                <w:color w:val="000000"/>
                <w:sz w:val="26"/>
                <w:szCs w:val="26"/>
              </w:rPr>
              <w:t>Nhân viên quản lý kế hoạch đăng nhập vào hệ thống để xem danh sách giảng dạy của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6E26" w14:textId="77777777" w:rsidR="008E6C2A" w:rsidRPr="00834DE0" w:rsidRDefault="008E6C2A" w:rsidP="008E6C2A">
            <w:pPr>
              <w:jc w:val="center"/>
              <w:rPr>
                <w:color w:val="000000"/>
                <w:sz w:val="26"/>
                <w:szCs w:val="26"/>
              </w:rPr>
            </w:pPr>
            <w:r w:rsidRPr="00834DE0">
              <w:rPr>
                <w:color w:val="000000"/>
                <w:sz w:val="26"/>
                <w:szCs w:val="26"/>
              </w:rPr>
              <w:t>Nhân viên quản lý kế hoạch</w:t>
            </w:r>
          </w:p>
        </w:tc>
      </w:tr>
      <w:tr w:rsidR="00FC6A84" w14:paraId="448D814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1BAA9" w14:textId="68143A7A" w:rsidR="00FC6A84" w:rsidRDefault="00FC6A84" w:rsidP="00FC6A84">
            <w:pPr>
              <w:jc w:val="center"/>
              <w:rPr>
                <w:color w:val="000000"/>
                <w:sz w:val="26"/>
                <w:szCs w:val="26"/>
              </w:rPr>
            </w:pPr>
            <w:r>
              <w:rPr>
                <w:color w:val="000000"/>
                <w:sz w:val="26"/>
                <w:szCs w:val="26"/>
              </w:rPr>
              <w:t>Xếp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C321" w14:textId="3B409336" w:rsidR="00FC6A84" w:rsidRPr="00834DE0" w:rsidRDefault="00FC6A84" w:rsidP="00FC6A84">
            <w:pPr>
              <w:rPr>
                <w:color w:val="000000"/>
                <w:sz w:val="26"/>
                <w:szCs w:val="26"/>
              </w:rPr>
            </w:pPr>
            <w:r>
              <w:rPr>
                <w:color w:val="000000"/>
                <w:sz w:val="26"/>
                <w:szCs w:val="26"/>
              </w:rPr>
              <w:t>Nhân viên quản lý kế hoạch muốn phân công xếp lớp giảng dạy cho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4ABBE" w14:textId="168D2C7B"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4C5F639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C3BA8" w14:textId="14E1776B" w:rsidR="00FC6A84" w:rsidRDefault="00FC6A84" w:rsidP="00FC6A84">
            <w:pPr>
              <w:jc w:val="center"/>
              <w:rPr>
                <w:color w:val="000000"/>
                <w:sz w:val="26"/>
                <w:szCs w:val="26"/>
              </w:rPr>
            </w:pPr>
            <w:r>
              <w:rPr>
                <w:color w:val="000000"/>
                <w:sz w:val="26"/>
                <w:szCs w:val="26"/>
              </w:rPr>
              <w:t>Xóa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65B0" w14:textId="6816FA68" w:rsidR="00FC6A84" w:rsidRDefault="00FC6A84" w:rsidP="00FC6A84">
            <w:pPr>
              <w:rPr>
                <w:color w:val="000000"/>
                <w:sz w:val="26"/>
                <w:szCs w:val="26"/>
              </w:rPr>
            </w:pPr>
            <w:r>
              <w:rPr>
                <w:color w:val="000000"/>
                <w:sz w:val="26"/>
                <w:szCs w:val="26"/>
              </w:rPr>
              <w:t xml:space="preserve">Nhân viên quản lý kế hoạch muốn </w:t>
            </w:r>
            <w:r>
              <w:rPr>
                <w:color w:val="000000"/>
                <w:sz w:val="26"/>
                <w:szCs w:val="26"/>
              </w:rPr>
              <w:t xml:space="preserve">xóa </w:t>
            </w:r>
            <w:r>
              <w:rPr>
                <w:color w:val="000000"/>
                <w:sz w:val="26"/>
                <w:szCs w:val="26"/>
              </w:rPr>
              <w:t>phân công</w:t>
            </w:r>
            <w:r>
              <w:rPr>
                <w:color w:val="000000"/>
                <w:sz w:val="26"/>
                <w:szCs w:val="26"/>
              </w:rPr>
              <w:t xml:space="preserve"> </w:t>
            </w:r>
            <w:r>
              <w:rPr>
                <w:color w:val="000000"/>
                <w:sz w:val="26"/>
                <w:szCs w:val="26"/>
              </w:rPr>
              <w:t xml:space="preserve">giảng dạy </w:t>
            </w:r>
            <w:r>
              <w:rPr>
                <w:color w:val="000000"/>
                <w:sz w:val="26"/>
                <w:szCs w:val="26"/>
              </w:rPr>
              <w:t>của</w:t>
            </w:r>
            <w:r>
              <w:rPr>
                <w:color w:val="000000"/>
                <w:sz w:val="26"/>
                <w:szCs w:val="26"/>
              </w:rPr>
              <w:t xml:space="preserve">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ED99F" w14:textId="190C791F"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05F47D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E0FA" w14:textId="74F685B8" w:rsidR="00FC6A84" w:rsidRPr="00834DE0" w:rsidRDefault="004C30A8" w:rsidP="00FC6A84">
            <w:pPr>
              <w:jc w:val="center"/>
              <w:rPr>
                <w:color w:val="000000"/>
                <w:sz w:val="26"/>
                <w:szCs w:val="26"/>
              </w:rPr>
            </w:pPr>
            <w:r>
              <w:rPr>
                <w:color w:val="000000"/>
                <w:sz w:val="26"/>
                <w:szCs w:val="26"/>
              </w:rPr>
              <w:t xml:space="preserve">Quản lý </w:t>
            </w:r>
            <w:r w:rsidR="00FC6A84"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CBEE5" w14:textId="77777777" w:rsidR="00FC6A84" w:rsidRPr="00834DE0" w:rsidRDefault="00FC6A84" w:rsidP="00FC6A84">
            <w:pPr>
              <w:rPr>
                <w:color w:val="000000"/>
                <w:sz w:val="26"/>
                <w:szCs w:val="26"/>
              </w:rPr>
            </w:pPr>
            <w:r w:rsidRPr="00834DE0">
              <w:rPr>
                <w:color w:val="000000"/>
                <w:sz w:val="26"/>
                <w:szCs w:val="26"/>
              </w:rPr>
              <w:t>Nhân viên quản lý kế hoạch đăng nhập vào hệ thống để xem danh sách điểm của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3C92" w14:textId="77777777"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149379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A752" w14:textId="77777777" w:rsidR="00FC6A84" w:rsidRPr="00834DE0" w:rsidRDefault="00FC6A84" w:rsidP="00FC6A84">
            <w:pPr>
              <w:jc w:val="center"/>
              <w:rPr>
                <w:color w:val="000000"/>
                <w:sz w:val="26"/>
                <w:szCs w:val="26"/>
              </w:rPr>
            </w:pPr>
            <w:r w:rsidRPr="00834DE0">
              <w:rPr>
                <w:color w:val="000000"/>
                <w:sz w:val="26"/>
                <w:szCs w:val="26"/>
              </w:rPr>
              <w:t>Thêm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0AFFC" w14:textId="77777777" w:rsidR="00FC6A84" w:rsidRPr="00834DE0" w:rsidRDefault="00FC6A84" w:rsidP="00FC6A84">
            <w:pPr>
              <w:rPr>
                <w:color w:val="000000"/>
                <w:sz w:val="26"/>
                <w:szCs w:val="26"/>
              </w:rPr>
            </w:pPr>
            <w:r w:rsidRPr="00834DE0">
              <w:rPr>
                <w:color w:val="000000"/>
                <w:sz w:val="26"/>
                <w:szCs w:val="26"/>
              </w:rPr>
              <w:t>Nhân viên quản lý kế hoạch muốn thêm mới thông tin điểm số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1D0F" w14:textId="77777777"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6D3DC6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5E9CF" w14:textId="77777777" w:rsidR="00FC6A84" w:rsidRPr="00834DE0" w:rsidRDefault="00FC6A84" w:rsidP="00FC6A84">
            <w:pPr>
              <w:jc w:val="center"/>
              <w:rPr>
                <w:color w:val="000000"/>
                <w:sz w:val="26"/>
                <w:szCs w:val="26"/>
              </w:rPr>
            </w:pPr>
            <w:r w:rsidRPr="00834DE0">
              <w:rPr>
                <w:color w:val="000000"/>
                <w:sz w:val="26"/>
                <w:szCs w:val="26"/>
              </w:rPr>
              <w:t>Sửa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B139" w14:textId="77777777" w:rsidR="00FC6A84" w:rsidRPr="00834DE0" w:rsidRDefault="00FC6A84" w:rsidP="00FC6A84">
            <w:pPr>
              <w:rPr>
                <w:color w:val="000000"/>
                <w:sz w:val="26"/>
                <w:szCs w:val="26"/>
              </w:rPr>
            </w:pPr>
            <w:r w:rsidRPr="00834DE0">
              <w:rPr>
                <w:color w:val="000000"/>
                <w:sz w:val="26"/>
                <w:szCs w:val="26"/>
              </w:rPr>
              <w:t>Nhân viên quản lý kế hoạch muốn thay đổi thông tin điểm số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9779" w14:textId="77777777"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60AF79E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65DD8" w14:textId="77777777" w:rsidR="00FC6A84" w:rsidRPr="00834DE0" w:rsidRDefault="00FC6A84" w:rsidP="00FC6A84">
            <w:pPr>
              <w:jc w:val="center"/>
              <w:rPr>
                <w:color w:val="000000"/>
                <w:sz w:val="26"/>
                <w:szCs w:val="26"/>
              </w:rPr>
            </w:pPr>
            <w:r w:rsidRPr="00834DE0">
              <w:rPr>
                <w:color w:val="000000"/>
                <w:sz w:val="26"/>
                <w:szCs w:val="26"/>
              </w:rPr>
              <w:t>Xóa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0CDA" w14:textId="77777777" w:rsidR="00FC6A84" w:rsidRPr="00834DE0" w:rsidRDefault="00FC6A84" w:rsidP="00FC6A84">
            <w:pPr>
              <w:rPr>
                <w:color w:val="000000"/>
                <w:sz w:val="26"/>
                <w:szCs w:val="26"/>
              </w:rPr>
            </w:pPr>
            <w:r w:rsidRPr="00834DE0">
              <w:rPr>
                <w:color w:val="000000"/>
                <w:sz w:val="26"/>
                <w:szCs w:val="26"/>
              </w:rPr>
              <w:t>Nhân viên quản lý kế hoạch muốn xóa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8B188" w14:textId="77777777"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FC6A84" w14:paraId="5C7361B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65F6B" w14:textId="1D6619C9" w:rsidR="00FC6A84" w:rsidRPr="00834DE0" w:rsidRDefault="00FC6A84" w:rsidP="00FC6A84">
            <w:pPr>
              <w:jc w:val="center"/>
              <w:rPr>
                <w:color w:val="000000"/>
                <w:sz w:val="26"/>
                <w:szCs w:val="26"/>
              </w:rPr>
            </w:pPr>
            <w:r>
              <w:rPr>
                <w:color w:val="000000"/>
                <w:sz w:val="26"/>
                <w:szCs w:val="26"/>
              </w:rPr>
              <w:t xml:space="preserve">Tìm </w:t>
            </w:r>
            <w:r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4C75" w14:textId="2679B8EB" w:rsidR="00FC6A84" w:rsidRPr="00834DE0" w:rsidRDefault="00FC6A84" w:rsidP="00FC6A84">
            <w:pPr>
              <w:rPr>
                <w:color w:val="000000"/>
                <w:sz w:val="26"/>
                <w:szCs w:val="26"/>
              </w:rPr>
            </w:pPr>
            <w:r w:rsidRPr="00834DE0">
              <w:rPr>
                <w:color w:val="000000"/>
                <w:sz w:val="26"/>
                <w:szCs w:val="26"/>
              </w:rPr>
              <w:t xml:space="preserve">Nhân viên quản lý kế hoạch muốn </w:t>
            </w:r>
            <w:r>
              <w:rPr>
                <w:color w:val="000000"/>
                <w:sz w:val="26"/>
                <w:szCs w:val="26"/>
              </w:rPr>
              <w:t>t</w:t>
            </w:r>
            <w:r>
              <w:rPr>
                <w:color w:val="000000"/>
                <w:sz w:val="26"/>
                <w:szCs w:val="26"/>
              </w:rPr>
              <w:t>ìm kiếm</w:t>
            </w:r>
            <w:r w:rsidRPr="00834DE0">
              <w:rPr>
                <w:color w:val="000000"/>
                <w:sz w:val="26"/>
                <w:szCs w:val="26"/>
              </w:rPr>
              <w:t xml:space="preserve">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1460" w14:textId="0F645ED4" w:rsidR="00FC6A84" w:rsidRPr="00834DE0" w:rsidRDefault="00FC6A84" w:rsidP="00FC6A84">
            <w:pPr>
              <w:jc w:val="center"/>
              <w:rPr>
                <w:color w:val="000000"/>
                <w:sz w:val="26"/>
                <w:szCs w:val="26"/>
              </w:rPr>
            </w:pPr>
            <w:r w:rsidRPr="00834DE0">
              <w:rPr>
                <w:color w:val="000000"/>
                <w:sz w:val="26"/>
                <w:szCs w:val="26"/>
              </w:rPr>
              <w:t>Nhân viên quản lý kế hoạch</w:t>
            </w:r>
          </w:p>
        </w:tc>
      </w:tr>
      <w:tr w:rsidR="004C30A8" w14:paraId="172C694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3FC6B" w14:textId="315858E2" w:rsidR="004C30A8" w:rsidRDefault="004C30A8" w:rsidP="004C30A8">
            <w:pPr>
              <w:jc w:val="center"/>
              <w:rPr>
                <w:color w:val="000000"/>
                <w:sz w:val="26"/>
                <w:szCs w:val="26"/>
              </w:rPr>
            </w:pPr>
            <w:r>
              <w:rPr>
                <w:color w:val="000000"/>
                <w:sz w:val="26"/>
                <w:szCs w:val="26"/>
              </w:rPr>
              <w:t>Thống kê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565D" w14:textId="0C86EA03" w:rsidR="004C30A8" w:rsidRPr="00834DE0" w:rsidRDefault="004C30A8" w:rsidP="004C30A8">
            <w:pPr>
              <w:rPr>
                <w:color w:val="000000"/>
                <w:sz w:val="26"/>
                <w:szCs w:val="26"/>
              </w:rPr>
            </w:pPr>
            <w:r w:rsidRPr="00834DE0">
              <w:rPr>
                <w:color w:val="000000"/>
                <w:sz w:val="26"/>
                <w:szCs w:val="26"/>
              </w:rPr>
              <w:t>Nhân viên quản lý kế hoạch muốn</w:t>
            </w:r>
            <w:r>
              <w:rPr>
                <w:color w:val="000000"/>
                <w:sz w:val="26"/>
                <w:szCs w:val="26"/>
              </w:rPr>
              <w:t xml:space="preserve"> xem danh sách điểm theo các</w:t>
            </w:r>
            <w:r w:rsidRPr="00834DE0">
              <w:rPr>
                <w:color w:val="000000"/>
                <w:sz w:val="26"/>
                <w:szCs w:val="26"/>
              </w:rPr>
              <w:t xml:space="preserve"> </w:t>
            </w:r>
            <w:r>
              <w:rPr>
                <w:color w:val="000000"/>
                <w:sz w:val="26"/>
                <w:szCs w:val="26"/>
              </w:rPr>
              <w:t>t</w:t>
            </w:r>
            <w:r>
              <w:rPr>
                <w:color w:val="000000"/>
                <w:sz w:val="26"/>
                <w:szCs w:val="26"/>
              </w:rPr>
              <w:t>iêu chí môn học, mã học viên, mức học lực.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8D7D1" w14:textId="0F3E9E53" w:rsidR="004C30A8" w:rsidRPr="00834DE0" w:rsidRDefault="004C30A8" w:rsidP="004C30A8">
            <w:pPr>
              <w:jc w:val="center"/>
              <w:rPr>
                <w:color w:val="000000"/>
                <w:sz w:val="26"/>
                <w:szCs w:val="26"/>
              </w:rPr>
            </w:pPr>
            <w:r w:rsidRPr="00834DE0">
              <w:rPr>
                <w:color w:val="000000"/>
                <w:sz w:val="26"/>
                <w:szCs w:val="26"/>
              </w:rPr>
              <w:t>Nhân viên quản lý kế hoạch</w:t>
            </w:r>
          </w:p>
        </w:tc>
      </w:tr>
      <w:tr w:rsidR="004C30A8" w14:paraId="2ADB9A9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D0266" w14:textId="1D517F5C" w:rsidR="004C30A8" w:rsidRDefault="004C30A8" w:rsidP="004C30A8">
            <w:pPr>
              <w:jc w:val="center"/>
              <w:rPr>
                <w:color w:val="000000"/>
                <w:sz w:val="26"/>
                <w:szCs w:val="26"/>
              </w:rPr>
            </w:pPr>
            <w:r>
              <w:rPr>
                <w:color w:val="000000"/>
                <w:sz w:val="26"/>
                <w:szCs w:val="26"/>
              </w:rPr>
              <w:t>In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1BCC1" w14:textId="4C04351D" w:rsidR="004C30A8" w:rsidRPr="00834DE0" w:rsidRDefault="004C30A8" w:rsidP="004C30A8">
            <w:pPr>
              <w:rPr>
                <w:color w:val="000000"/>
                <w:sz w:val="26"/>
                <w:szCs w:val="26"/>
              </w:rPr>
            </w:pPr>
            <w:r w:rsidRPr="00834DE0">
              <w:rPr>
                <w:color w:val="000000"/>
                <w:sz w:val="26"/>
                <w:szCs w:val="26"/>
              </w:rPr>
              <w:t>Nhân viên quản lý kế hoạch muố</w:t>
            </w:r>
            <w:r>
              <w:rPr>
                <w:color w:val="000000"/>
                <w:sz w:val="26"/>
                <w:szCs w:val="26"/>
              </w:rPr>
              <w:t>n in</w:t>
            </w:r>
            <w:r w:rsidRPr="00834DE0">
              <w:rPr>
                <w:color w:val="000000"/>
                <w:sz w:val="26"/>
                <w:szCs w:val="26"/>
              </w:rPr>
              <w:t xml:space="preserve"> thông tin</w:t>
            </w:r>
            <w:r>
              <w:rPr>
                <w:color w:val="000000"/>
                <w:sz w:val="26"/>
                <w:szCs w:val="26"/>
              </w:rPr>
              <w:t xml:space="preserve"> </w:t>
            </w:r>
            <w:r w:rsidRPr="00834DE0">
              <w:rPr>
                <w:color w:val="000000"/>
                <w:sz w:val="26"/>
                <w:szCs w:val="26"/>
              </w:rPr>
              <w:t>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2E657" w14:textId="36EF5E0D" w:rsidR="004C30A8" w:rsidRPr="00834DE0" w:rsidRDefault="004C30A8" w:rsidP="004C30A8">
            <w:pPr>
              <w:jc w:val="center"/>
              <w:rPr>
                <w:color w:val="000000"/>
                <w:sz w:val="26"/>
                <w:szCs w:val="26"/>
              </w:rPr>
            </w:pPr>
            <w:r w:rsidRPr="00834DE0">
              <w:rPr>
                <w:color w:val="000000"/>
                <w:sz w:val="26"/>
                <w:szCs w:val="26"/>
              </w:rPr>
              <w:t>Nhân viên quản lý kế hoạch</w:t>
            </w:r>
          </w:p>
        </w:tc>
      </w:tr>
      <w:tr w:rsidR="004C30A8" w14:paraId="0F637F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F7253" w14:textId="6CF5BB8B" w:rsidR="004C30A8" w:rsidRDefault="00DF3308" w:rsidP="004C30A8">
            <w:pPr>
              <w:jc w:val="center"/>
              <w:rPr>
                <w:color w:val="000000"/>
                <w:sz w:val="26"/>
                <w:szCs w:val="26"/>
              </w:rPr>
            </w:pPr>
            <w:r>
              <w:rPr>
                <w:color w:val="000000"/>
                <w:sz w:val="26"/>
                <w:szCs w:val="26"/>
                <w:lang w:val="vi-VN"/>
              </w:rPr>
              <w:lastRenderedPageBreak/>
              <w:t>P</w:t>
            </w:r>
            <w:r w:rsidR="004C30A8">
              <w:rPr>
                <w:color w:val="000000"/>
                <w:sz w:val="26"/>
                <w:szCs w:val="26"/>
              </w:rPr>
              <w:t>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8430" w14:textId="468C8704" w:rsidR="004C30A8" w:rsidRPr="00834DE0" w:rsidRDefault="004C30A8" w:rsidP="004C30A8">
            <w:pPr>
              <w:rPr>
                <w:color w:val="000000"/>
                <w:sz w:val="26"/>
                <w:szCs w:val="26"/>
              </w:rPr>
            </w:pPr>
            <w:r w:rsidRPr="00834DE0">
              <w:rPr>
                <w:color w:val="000000"/>
                <w:sz w:val="26"/>
                <w:szCs w:val="26"/>
              </w:rPr>
              <w:t>Nhân viên quản lý kế hoạch đăng nhập vào hệ thống để xem danh sách</w:t>
            </w:r>
            <w:r>
              <w:rPr>
                <w:color w:val="000000"/>
                <w:sz w:val="26"/>
                <w:szCs w:val="26"/>
              </w:rPr>
              <w:t xml:space="preserve"> các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8FB74" w14:textId="056D3BBB" w:rsidR="004C30A8" w:rsidRPr="00834DE0" w:rsidRDefault="004C30A8" w:rsidP="004C30A8">
            <w:pPr>
              <w:jc w:val="center"/>
              <w:rPr>
                <w:color w:val="000000"/>
                <w:sz w:val="26"/>
                <w:szCs w:val="26"/>
              </w:rPr>
            </w:pPr>
            <w:r w:rsidRPr="00834DE0">
              <w:rPr>
                <w:color w:val="000000"/>
                <w:sz w:val="26"/>
                <w:szCs w:val="26"/>
              </w:rPr>
              <w:t>Nhân viên quản lý kế hoạch</w:t>
            </w:r>
          </w:p>
        </w:tc>
      </w:tr>
      <w:tr w:rsidR="004C30A8" w14:paraId="12A184E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8D113" w14:textId="4D7C3C20" w:rsidR="004C30A8" w:rsidRDefault="004C30A8" w:rsidP="004C30A8">
            <w:pPr>
              <w:jc w:val="center"/>
              <w:rPr>
                <w:color w:val="000000"/>
                <w:sz w:val="26"/>
                <w:szCs w:val="26"/>
              </w:rPr>
            </w:pPr>
            <w:r>
              <w:rPr>
                <w:color w:val="000000"/>
                <w:sz w:val="26"/>
                <w:szCs w:val="26"/>
              </w:rPr>
              <w:t>Thêm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990C3" w14:textId="23F72D40" w:rsidR="004C30A8" w:rsidRPr="00834DE0" w:rsidRDefault="004C30A8" w:rsidP="004C30A8">
            <w:pPr>
              <w:rPr>
                <w:color w:val="000000"/>
                <w:sz w:val="26"/>
                <w:szCs w:val="26"/>
              </w:rPr>
            </w:pPr>
            <w:r w:rsidRPr="00834DE0">
              <w:rPr>
                <w:color w:val="000000"/>
                <w:sz w:val="26"/>
                <w:szCs w:val="26"/>
              </w:rPr>
              <w:t xml:space="preserve">Nhân viên quản lý kế hoạch muốn thêm mới </w:t>
            </w:r>
            <w:r>
              <w:rPr>
                <w:color w:val="000000"/>
                <w:sz w:val="26"/>
                <w:szCs w:val="26"/>
              </w:rPr>
              <w:t>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3278F" w14:textId="597466A3" w:rsidR="004C30A8" w:rsidRPr="00834DE0" w:rsidRDefault="004C30A8" w:rsidP="004C30A8">
            <w:pPr>
              <w:jc w:val="center"/>
              <w:rPr>
                <w:color w:val="000000"/>
                <w:sz w:val="26"/>
                <w:szCs w:val="26"/>
              </w:rPr>
            </w:pPr>
            <w:r w:rsidRPr="00834DE0">
              <w:rPr>
                <w:color w:val="000000"/>
                <w:sz w:val="26"/>
                <w:szCs w:val="26"/>
              </w:rPr>
              <w:t>Nhân viên quản lý kế hoạch</w:t>
            </w:r>
          </w:p>
        </w:tc>
      </w:tr>
      <w:tr w:rsidR="004C30A8" w14:paraId="668E11D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B3818" w14:textId="37C3CCD0" w:rsidR="004C30A8" w:rsidRDefault="004C30A8" w:rsidP="004C30A8">
            <w:pPr>
              <w:jc w:val="center"/>
              <w:rPr>
                <w:color w:val="000000"/>
                <w:sz w:val="26"/>
                <w:szCs w:val="26"/>
              </w:rPr>
            </w:pPr>
            <w:r>
              <w:rPr>
                <w:color w:val="000000"/>
                <w:sz w:val="26"/>
                <w:szCs w:val="26"/>
              </w:rPr>
              <w:t>Sửa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3A5C5" w14:textId="3475403B" w:rsidR="004C30A8" w:rsidRPr="00834DE0" w:rsidRDefault="004C30A8" w:rsidP="004C30A8">
            <w:pPr>
              <w:rPr>
                <w:color w:val="000000"/>
                <w:sz w:val="26"/>
                <w:szCs w:val="26"/>
              </w:rPr>
            </w:pPr>
            <w:r w:rsidRPr="00834DE0">
              <w:rPr>
                <w:color w:val="000000"/>
                <w:sz w:val="26"/>
                <w:szCs w:val="26"/>
              </w:rPr>
              <w:t>Nhân viên quản lý kế hoạch muốn thay đổi</w:t>
            </w:r>
            <w:r>
              <w:rPr>
                <w:color w:val="000000"/>
                <w:sz w:val="26"/>
                <w:szCs w:val="26"/>
              </w:rPr>
              <w:t xml:space="preserve"> thông tin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411F" w14:textId="714E798E" w:rsidR="004C30A8" w:rsidRPr="00834DE0" w:rsidRDefault="004C30A8" w:rsidP="004C30A8">
            <w:pPr>
              <w:jc w:val="center"/>
              <w:rPr>
                <w:color w:val="000000"/>
                <w:sz w:val="26"/>
                <w:szCs w:val="26"/>
              </w:rPr>
            </w:pPr>
            <w:r w:rsidRPr="00834DE0">
              <w:rPr>
                <w:color w:val="000000"/>
                <w:sz w:val="26"/>
                <w:szCs w:val="26"/>
              </w:rPr>
              <w:t>Nhân viên quản lý kế hoạch</w:t>
            </w:r>
          </w:p>
        </w:tc>
      </w:tr>
      <w:tr w:rsidR="004C30A8" w14:paraId="4CD333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5A342" w14:textId="77777777" w:rsidR="004C30A8" w:rsidRPr="00834DE0" w:rsidRDefault="004C30A8" w:rsidP="004C30A8">
            <w:pPr>
              <w:jc w:val="center"/>
              <w:rPr>
                <w:color w:val="000000"/>
                <w:sz w:val="26"/>
                <w:szCs w:val="26"/>
              </w:rPr>
            </w:pPr>
            <w:r w:rsidRPr="00834DE0">
              <w:rPr>
                <w:color w:val="000000"/>
                <w:sz w:val="26"/>
                <w:szCs w:val="26"/>
              </w:rPr>
              <w:t>Quản lý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0838" w14:textId="77777777" w:rsidR="004C30A8" w:rsidRPr="00834DE0" w:rsidRDefault="004C30A8" w:rsidP="004C30A8">
            <w:pPr>
              <w:rPr>
                <w:color w:val="000000"/>
                <w:sz w:val="26"/>
                <w:szCs w:val="26"/>
              </w:rPr>
            </w:pPr>
            <w:r w:rsidRPr="00834DE0">
              <w:rPr>
                <w:color w:val="000000"/>
                <w:sz w:val="26"/>
                <w:szCs w:val="26"/>
              </w:rPr>
              <w:t>Nhân viên quản lý nhân sự đăng nhập vào hệ thống để xem danh sách thông tin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461B"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2F9D000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45011" w14:textId="77777777" w:rsidR="004C30A8" w:rsidRPr="00834DE0" w:rsidRDefault="004C30A8" w:rsidP="004C30A8">
            <w:pPr>
              <w:jc w:val="center"/>
              <w:rPr>
                <w:color w:val="000000"/>
                <w:sz w:val="26"/>
                <w:szCs w:val="26"/>
              </w:rPr>
            </w:pPr>
            <w:r w:rsidRPr="00834DE0">
              <w:rPr>
                <w:color w:val="000000"/>
                <w:sz w:val="26"/>
                <w:szCs w:val="26"/>
              </w:rPr>
              <w:t>Thêm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92C9" w14:textId="77777777" w:rsidR="004C30A8" w:rsidRPr="00834DE0" w:rsidRDefault="004C30A8" w:rsidP="004C30A8">
            <w:pPr>
              <w:rPr>
                <w:color w:val="000000"/>
                <w:sz w:val="26"/>
                <w:szCs w:val="26"/>
              </w:rPr>
            </w:pPr>
            <w:r w:rsidRPr="00834DE0">
              <w:rPr>
                <w:color w:val="000000"/>
                <w:sz w:val="26"/>
                <w:szCs w:val="26"/>
              </w:rPr>
              <w:t>Nhân viên quản lý nhân sự muốn thêm mới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C1777"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31A609F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F78B" w14:textId="77777777" w:rsidR="004C30A8" w:rsidRPr="00834DE0" w:rsidRDefault="004C30A8" w:rsidP="004C30A8">
            <w:pPr>
              <w:jc w:val="center"/>
              <w:rPr>
                <w:color w:val="000000"/>
                <w:sz w:val="26"/>
                <w:szCs w:val="26"/>
              </w:rPr>
            </w:pPr>
            <w:r w:rsidRPr="00834DE0">
              <w:rPr>
                <w:color w:val="000000"/>
                <w:sz w:val="26"/>
                <w:szCs w:val="26"/>
              </w:rPr>
              <w:t>Sửa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51A8" w14:textId="77777777" w:rsidR="004C30A8" w:rsidRPr="00834DE0" w:rsidRDefault="004C30A8" w:rsidP="004C30A8">
            <w:pPr>
              <w:rPr>
                <w:color w:val="000000"/>
                <w:sz w:val="26"/>
                <w:szCs w:val="26"/>
              </w:rPr>
            </w:pPr>
            <w:r w:rsidRPr="00834DE0">
              <w:rPr>
                <w:color w:val="000000"/>
                <w:sz w:val="26"/>
                <w:szCs w:val="26"/>
              </w:rPr>
              <w:t>Nhân viên quản lý nhân sự muốn thay đổi thông tin của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82C8"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4DEF00D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7A35" w14:textId="77777777" w:rsidR="004C30A8" w:rsidRPr="00834DE0" w:rsidRDefault="004C30A8" w:rsidP="004C30A8">
            <w:pPr>
              <w:jc w:val="center"/>
              <w:rPr>
                <w:color w:val="000000"/>
                <w:sz w:val="26"/>
                <w:szCs w:val="26"/>
              </w:rPr>
            </w:pPr>
            <w:r w:rsidRPr="00834DE0">
              <w:rPr>
                <w:color w:val="000000"/>
                <w:sz w:val="26"/>
                <w:szCs w:val="26"/>
              </w:rPr>
              <w:t>Xóa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0F4F" w14:textId="77777777" w:rsidR="004C30A8" w:rsidRPr="00834DE0" w:rsidRDefault="004C30A8" w:rsidP="004C30A8">
            <w:pPr>
              <w:rPr>
                <w:color w:val="000000"/>
                <w:sz w:val="26"/>
                <w:szCs w:val="26"/>
              </w:rPr>
            </w:pPr>
            <w:r w:rsidRPr="00834DE0">
              <w:rPr>
                <w:color w:val="000000"/>
                <w:sz w:val="26"/>
                <w:szCs w:val="26"/>
              </w:rPr>
              <w:t>Nhân viên quản lý nhân sự muốn xóa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90B2F"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0B9177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14F97" w14:textId="31E53EC6" w:rsidR="004C30A8" w:rsidRPr="00834DE0" w:rsidRDefault="004C30A8" w:rsidP="004C30A8">
            <w:pPr>
              <w:jc w:val="center"/>
              <w:rPr>
                <w:color w:val="000000"/>
                <w:sz w:val="26"/>
                <w:szCs w:val="26"/>
              </w:rPr>
            </w:pPr>
            <w:r>
              <w:rPr>
                <w:color w:val="000000"/>
                <w:sz w:val="26"/>
                <w:szCs w:val="26"/>
              </w:rPr>
              <w:t xml:space="preserve">Tìm </w:t>
            </w:r>
            <w:r w:rsidRPr="00834DE0">
              <w:rPr>
                <w:color w:val="000000"/>
                <w:sz w:val="26"/>
                <w:szCs w:val="26"/>
              </w:rPr>
              <w:t>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73D34" w14:textId="0F962CDD" w:rsidR="004C30A8" w:rsidRPr="00834DE0" w:rsidRDefault="004C30A8" w:rsidP="004C30A8">
            <w:pPr>
              <w:rPr>
                <w:color w:val="000000"/>
                <w:sz w:val="26"/>
                <w:szCs w:val="26"/>
              </w:rPr>
            </w:pPr>
            <w:r w:rsidRPr="00834DE0">
              <w:rPr>
                <w:color w:val="000000"/>
                <w:sz w:val="26"/>
                <w:szCs w:val="26"/>
              </w:rPr>
              <w:t xml:space="preserve">Nhân viên quản lý nhân sự muốn </w:t>
            </w:r>
            <w:r>
              <w:rPr>
                <w:color w:val="000000"/>
                <w:sz w:val="26"/>
                <w:szCs w:val="26"/>
              </w:rPr>
              <w:t>t</w:t>
            </w:r>
            <w:r>
              <w:rPr>
                <w:color w:val="000000"/>
                <w:sz w:val="26"/>
                <w:szCs w:val="26"/>
              </w:rPr>
              <w:t>ìm kiếm</w:t>
            </w:r>
            <w:r w:rsidRPr="00834DE0">
              <w:rPr>
                <w:color w:val="000000"/>
                <w:sz w:val="26"/>
                <w:szCs w:val="26"/>
              </w:rPr>
              <w:t xml:space="preserve"> </w:t>
            </w:r>
            <w:r w:rsidRPr="00834DE0">
              <w:rPr>
                <w:color w:val="000000"/>
                <w:sz w:val="26"/>
                <w:szCs w:val="26"/>
              </w:rPr>
              <w:t>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3DC91" w14:textId="3F0A1512"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3ED443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FE7C2" w14:textId="77777777" w:rsidR="004C30A8" w:rsidRPr="00834DE0" w:rsidRDefault="004C30A8" w:rsidP="004C30A8">
            <w:pPr>
              <w:jc w:val="center"/>
              <w:rPr>
                <w:color w:val="000000"/>
                <w:sz w:val="26"/>
                <w:szCs w:val="26"/>
              </w:rPr>
            </w:pPr>
            <w:r w:rsidRPr="00834DE0">
              <w:rPr>
                <w:color w:val="000000"/>
                <w:sz w:val="26"/>
                <w:szCs w:val="26"/>
              </w:rPr>
              <w:t>Quản lý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EB65" w14:textId="77777777" w:rsidR="004C30A8" w:rsidRPr="00834DE0" w:rsidRDefault="004C30A8" w:rsidP="004C30A8">
            <w:pPr>
              <w:rPr>
                <w:color w:val="000000"/>
                <w:sz w:val="26"/>
                <w:szCs w:val="26"/>
              </w:rPr>
            </w:pPr>
            <w:r w:rsidRPr="00834DE0">
              <w:rPr>
                <w:color w:val="000000"/>
                <w:sz w:val="26"/>
                <w:szCs w:val="26"/>
              </w:rPr>
              <w:t>Nhân viên quản lý nhân sự đăng nhập vào hệ thống để xem danh sách thông tin các nhân viên của trung tâm.</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6D70"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5004E86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1AE85" w14:textId="77777777" w:rsidR="004C30A8" w:rsidRPr="00834DE0" w:rsidRDefault="004C30A8" w:rsidP="004C30A8">
            <w:pPr>
              <w:jc w:val="center"/>
              <w:rPr>
                <w:color w:val="000000"/>
                <w:sz w:val="26"/>
                <w:szCs w:val="26"/>
              </w:rPr>
            </w:pPr>
            <w:r w:rsidRPr="00834DE0">
              <w:rPr>
                <w:color w:val="000000"/>
                <w:sz w:val="26"/>
                <w:szCs w:val="26"/>
              </w:rPr>
              <w:t>Thêm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125B7" w14:textId="77777777" w:rsidR="004C30A8" w:rsidRPr="00834DE0" w:rsidRDefault="004C30A8" w:rsidP="004C30A8">
            <w:pPr>
              <w:rPr>
                <w:color w:val="000000"/>
                <w:sz w:val="26"/>
                <w:szCs w:val="26"/>
              </w:rPr>
            </w:pPr>
            <w:r w:rsidRPr="00834DE0">
              <w:rPr>
                <w:color w:val="000000"/>
                <w:sz w:val="26"/>
                <w:szCs w:val="26"/>
              </w:rPr>
              <w:t>Nhân viên quản lý nhân sự muốn thêm mới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0D1FF"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0C16EE9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54755" w14:textId="77777777" w:rsidR="004C30A8" w:rsidRPr="00834DE0" w:rsidRDefault="004C30A8" w:rsidP="004C30A8">
            <w:pPr>
              <w:jc w:val="center"/>
              <w:rPr>
                <w:color w:val="000000"/>
                <w:sz w:val="26"/>
                <w:szCs w:val="26"/>
              </w:rPr>
            </w:pPr>
            <w:r w:rsidRPr="00834DE0">
              <w:rPr>
                <w:color w:val="000000"/>
                <w:sz w:val="26"/>
                <w:szCs w:val="26"/>
              </w:rPr>
              <w:lastRenderedPageBreak/>
              <w:t>Sửa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E6863" w14:textId="77777777" w:rsidR="004C30A8" w:rsidRPr="00834DE0" w:rsidRDefault="004C30A8" w:rsidP="004C30A8">
            <w:pPr>
              <w:rPr>
                <w:color w:val="000000"/>
                <w:sz w:val="26"/>
                <w:szCs w:val="26"/>
              </w:rPr>
            </w:pPr>
            <w:r w:rsidRPr="00834DE0">
              <w:rPr>
                <w:color w:val="000000"/>
                <w:sz w:val="26"/>
                <w:szCs w:val="26"/>
              </w:rPr>
              <w:t>Nhân viên quản lý nhân sự muốn thay đổi thông tin của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77601"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1E7EE0F7"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C63D" w14:textId="77777777" w:rsidR="004C30A8" w:rsidRPr="00834DE0" w:rsidRDefault="004C30A8" w:rsidP="004C30A8">
            <w:pPr>
              <w:jc w:val="center"/>
              <w:rPr>
                <w:color w:val="000000"/>
                <w:sz w:val="26"/>
                <w:szCs w:val="26"/>
              </w:rPr>
            </w:pPr>
            <w:r w:rsidRPr="00834DE0">
              <w:rPr>
                <w:color w:val="000000"/>
                <w:sz w:val="26"/>
                <w:szCs w:val="26"/>
              </w:rPr>
              <w:t>Xóa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DFDC2" w14:textId="77777777" w:rsidR="004C30A8" w:rsidRPr="00834DE0" w:rsidRDefault="004C30A8" w:rsidP="004C30A8">
            <w:pPr>
              <w:rPr>
                <w:color w:val="000000"/>
                <w:sz w:val="26"/>
                <w:szCs w:val="26"/>
              </w:rPr>
            </w:pPr>
            <w:r w:rsidRPr="00834DE0">
              <w:rPr>
                <w:color w:val="000000"/>
                <w:sz w:val="26"/>
                <w:szCs w:val="26"/>
              </w:rPr>
              <w:t>Nhân viên quản lý nhân sự muốn xóa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CCF05" w14:textId="77777777" w:rsidR="004C30A8" w:rsidRPr="00834DE0" w:rsidRDefault="004C30A8" w:rsidP="004C30A8">
            <w:pPr>
              <w:jc w:val="center"/>
              <w:rPr>
                <w:color w:val="000000"/>
                <w:sz w:val="26"/>
                <w:szCs w:val="26"/>
              </w:rPr>
            </w:pPr>
            <w:r w:rsidRPr="00834DE0">
              <w:rPr>
                <w:color w:val="000000"/>
                <w:sz w:val="26"/>
                <w:szCs w:val="26"/>
              </w:rPr>
              <w:t>Nhân viên quản lý nhân sự</w:t>
            </w:r>
          </w:p>
        </w:tc>
      </w:tr>
      <w:tr w:rsidR="004C30A8" w14:paraId="6E9ABD6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5139F" w14:textId="4066AD67" w:rsidR="004C30A8" w:rsidRPr="00834DE0" w:rsidRDefault="004C30A8" w:rsidP="004C30A8">
            <w:pPr>
              <w:jc w:val="center"/>
              <w:rPr>
                <w:color w:val="000000"/>
                <w:sz w:val="26"/>
                <w:szCs w:val="26"/>
              </w:rPr>
            </w:pPr>
            <w:r>
              <w:rPr>
                <w:color w:val="000000"/>
                <w:sz w:val="26"/>
                <w:szCs w:val="26"/>
              </w:rPr>
              <w:t>Tìm</w:t>
            </w:r>
            <w:r w:rsidRPr="00834DE0">
              <w:rPr>
                <w:color w:val="000000"/>
                <w:sz w:val="26"/>
                <w:szCs w:val="26"/>
              </w:rPr>
              <w:t xml:space="preserve">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67A5" w14:textId="5E6F4F4B" w:rsidR="004C30A8" w:rsidRPr="00834DE0" w:rsidRDefault="004C30A8" w:rsidP="004C30A8">
            <w:pPr>
              <w:rPr>
                <w:color w:val="000000"/>
                <w:sz w:val="26"/>
                <w:szCs w:val="26"/>
              </w:rPr>
            </w:pPr>
            <w:r w:rsidRPr="00834DE0">
              <w:rPr>
                <w:color w:val="000000"/>
                <w:sz w:val="26"/>
                <w:szCs w:val="26"/>
              </w:rPr>
              <w:t xml:space="preserve">Nhân viên quản lý nhân sự muốn </w:t>
            </w:r>
            <w:r>
              <w:rPr>
                <w:color w:val="000000"/>
                <w:sz w:val="26"/>
                <w:szCs w:val="26"/>
              </w:rPr>
              <w:t>tìm kiếm</w:t>
            </w:r>
            <w:r w:rsidRPr="00834DE0">
              <w:rPr>
                <w:color w:val="000000"/>
                <w:sz w:val="26"/>
                <w:szCs w:val="26"/>
              </w:rPr>
              <w:t xml:space="preserve">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AF737" w14:textId="67F5649F" w:rsidR="004C30A8" w:rsidRPr="00834DE0" w:rsidRDefault="004C30A8" w:rsidP="004C30A8">
            <w:pPr>
              <w:jc w:val="center"/>
              <w:rPr>
                <w:color w:val="000000"/>
                <w:sz w:val="26"/>
                <w:szCs w:val="26"/>
              </w:rPr>
            </w:pPr>
            <w:r w:rsidRPr="00834DE0">
              <w:rPr>
                <w:color w:val="000000"/>
                <w:sz w:val="26"/>
                <w:szCs w:val="26"/>
              </w:rPr>
              <w:t>Nhân viên quản lý nhân sự</w:t>
            </w:r>
          </w:p>
        </w:tc>
      </w:tr>
    </w:tbl>
    <w:p w14:paraId="2131DC48" w14:textId="10DC794C" w:rsidR="00B7167C" w:rsidRDefault="00B7167C" w:rsidP="00834DE0">
      <w:pPr>
        <w:pStyle w:val="Chng"/>
        <w:jc w:val="center"/>
        <w:rPr>
          <w:b w:val="0"/>
        </w:rPr>
      </w:pPr>
    </w:p>
    <w:p w14:paraId="4E3A8A38" w14:textId="77777777" w:rsidR="00B7167C" w:rsidRPr="00B7167C" w:rsidRDefault="00B7167C" w:rsidP="00B7167C">
      <w:pPr>
        <w:pStyle w:val="Heading1"/>
        <w:jc w:val="center"/>
        <w:rPr>
          <w:rFonts w:ascii="Times New Roman" w:eastAsia="Times New Roman" w:hAnsi="Times New Roman" w:cs="Times New Roman"/>
          <w:b w:val="0"/>
          <w:color w:val="000000"/>
          <w:sz w:val="32"/>
          <w:szCs w:val="32"/>
        </w:rPr>
      </w:pPr>
      <w:bookmarkStart w:id="47" w:name="_Toc131868557"/>
      <w:bookmarkStart w:id="48" w:name="_Toc133184571"/>
      <w:r w:rsidRPr="00B7167C">
        <w:rPr>
          <w:rFonts w:ascii="Times New Roman" w:eastAsia="Times New Roman" w:hAnsi="Times New Roman" w:cs="Times New Roman"/>
          <w:color w:val="000000"/>
          <w:sz w:val="32"/>
          <w:szCs w:val="32"/>
        </w:rPr>
        <w:lastRenderedPageBreak/>
        <w:t>CHƯƠNG III – THIẾT KẾ HỆ THỐNG</w:t>
      </w:r>
      <w:bookmarkEnd w:id="47"/>
      <w:bookmarkEnd w:id="48"/>
    </w:p>
    <w:p w14:paraId="36D5564B" w14:textId="52C0095B" w:rsidR="00B7167C" w:rsidRDefault="00B7167C" w:rsidP="00B7167C">
      <w:pPr>
        <w:pStyle w:val="Heading2"/>
        <w:spacing w:before="0"/>
        <w:rPr>
          <w:rFonts w:ascii="Times New Roman" w:eastAsia="Times New Roman" w:hAnsi="Times New Roman" w:cs="Times New Roman"/>
          <w:color w:val="auto"/>
          <w:sz w:val="28"/>
          <w:szCs w:val="28"/>
        </w:rPr>
      </w:pPr>
      <w:bookmarkStart w:id="49" w:name="_Toc131868558"/>
      <w:bookmarkStart w:id="50" w:name="_Toc133184572"/>
      <w:r w:rsidRPr="00B7167C">
        <w:rPr>
          <w:rFonts w:ascii="Times New Roman" w:eastAsia="Times New Roman" w:hAnsi="Times New Roman" w:cs="Times New Roman"/>
          <w:color w:val="auto"/>
          <w:sz w:val="28"/>
          <w:szCs w:val="28"/>
        </w:rPr>
        <w:t xml:space="preserve">3.1 Sơ đồ Use </w:t>
      </w:r>
      <w:r w:rsidR="003C1CA9">
        <w:rPr>
          <w:rFonts w:ascii="Times New Roman" w:eastAsia="Times New Roman" w:hAnsi="Times New Roman" w:cs="Times New Roman"/>
          <w:color w:val="auto"/>
          <w:sz w:val="28"/>
          <w:szCs w:val="28"/>
        </w:rPr>
        <w:t>C</w:t>
      </w:r>
      <w:r w:rsidRPr="00B7167C">
        <w:rPr>
          <w:rFonts w:ascii="Times New Roman" w:eastAsia="Times New Roman" w:hAnsi="Times New Roman" w:cs="Times New Roman"/>
          <w:color w:val="auto"/>
          <w:sz w:val="28"/>
          <w:szCs w:val="28"/>
        </w:rPr>
        <w:t>ase tổng quát</w:t>
      </w:r>
      <w:bookmarkEnd w:id="49"/>
      <w:bookmarkEnd w:id="50"/>
    </w:p>
    <w:p w14:paraId="28294DF8" w14:textId="7E4F84B2" w:rsidR="00E16C46" w:rsidRPr="00E16C46" w:rsidRDefault="00405EDA" w:rsidP="00E16C46">
      <w:pPr>
        <w:jc w:val="center"/>
      </w:pPr>
      <w:r>
        <w:rPr>
          <w:noProof/>
        </w:rPr>
        <w:drawing>
          <wp:inline distT="0" distB="0" distL="0" distR="0" wp14:anchorId="4BA29687" wp14:editId="2EC4E32A">
            <wp:extent cx="4677340" cy="66118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90464" cy="6630366"/>
                    </a:xfrm>
                    <a:prstGeom prst="rect">
                      <a:avLst/>
                    </a:prstGeom>
                  </pic:spPr>
                </pic:pic>
              </a:graphicData>
            </a:graphic>
          </wp:inline>
        </w:drawing>
      </w:r>
    </w:p>
    <w:p w14:paraId="3D222B36" w14:textId="63C90A0E" w:rsidR="00B7167C" w:rsidRPr="00754586" w:rsidRDefault="00B7167C" w:rsidP="00B7167C">
      <w:pPr>
        <w:pBdr>
          <w:top w:val="nil"/>
          <w:left w:val="nil"/>
          <w:bottom w:val="nil"/>
          <w:right w:val="nil"/>
          <w:between w:val="nil"/>
        </w:pBdr>
        <w:spacing w:before="240" w:after="240"/>
        <w:jc w:val="center"/>
        <w:rPr>
          <w:i/>
          <w:color w:val="000000"/>
          <w:sz w:val="26"/>
          <w:szCs w:val="26"/>
          <w:lang w:val="vi-VN"/>
        </w:rPr>
      </w:pPr>
      <w:bookmarkStart w:id="51" w:name="_heading=h.1pxezwc" w:colFirst="0" w:colLast="0"/>
      <w:bookmarkEnd w:id="51"/>
      <w:r>
        <w:rPr>
          <w:i/>
          <w:color w:val="000000"/>
          <w:sz w:val="26"/>
          <w:szCs w:val="26"/>
        </w:rPr>
        <w:t>Hình 3.1</w:t>
      </w:r>
      <w:r>
        <w:rPr>
          <w:color w:val="000000"/>
          <w:sz w:val="26"/>
          <w:szCs w:val="26"/>
        </w:rPr>
        <w:t xml:space="preserve"> Sơ đồ Use Case tổng quát của hệ thống</w:t>
      </w:r>
      <w:r w:rsidR="00754586">
        <w:rPr>
          <w:color w:val="000000"/>
          <w:sz w:val="26"/>
          <w:szCs w:val="26"/>
          <w:lang w:val="vi-VN"/>
        </w:rPr>
        <w:t>.</w:t>
      </w:r>
    </w:p>
    <w:p w14:paraId="62E079C0" w14:textId="25A25BA0" w:rsidR="00B7167C" w:rsidRPr="00B7167C" w:rsidRDefault="00B7167C" w:rsidP="00B7167C">
      <w:pPr>
        <w:pStyle w:val="Heading2"/>
        <w:spacing w:before="0"/>
        <w:rPr>
          <w:rFonts w:ascii="Times New Roman" w:eastAsia="Times New Roman" w:hAnsi="Times New Roman" w:cs="Times New Roman"/>
          <w:b w:val="0"/>
          <w:color w:val="000000"/>
          <w:sz w:val="28"/>
          <w:szCs w:val="28"/>
        </w:rPr>
      </w:pPr>
      <w:bookmarkStart w:id="52" w:name="_Toc131868559"/>
      <w:bookmarkStart w:id="53" w:name="_Toc133184573"/>
      <w:r w:rsidRPr="00B7167C">
        <w:rPr>
          <w:rFonts w:ascii="Times New Roman" w:eastAsia="Times New Roman" w:hAnsi="Times New Roman" w:cs="Times New Roman"/>
          <w:color w:val="000000"/>
          <w:sz w:val="28"/>
          <w:szCs w:val="28"/>
        </w:rPr>
        <w:lastRenderedPageBreak/>
        <w:t xml:space="preserve">3.2 </w:t>
      </w:r>
      <w:r w:rsidR="00BF5B67">
        <w:rPr>
          <w:rFonts w:ascii="Times New Roman" w:eastAsia="Times New Roman" w:hAnsi="Times New Roman" w:cs="Times New Roman"/>
          <w:color w:val="000000"/>
          <w:sz w:val="28"/>
          <w:szCs w:val="28"/>
        </w:rPr>
        <w:t>Đặc tả</w:t>
      </w:r>
      <w:r w:rsidRPr="00B7167C">
        <w:rPr>
          <w:rFonts w:ascii="Times New Roman" w:eastAsia="Times New Roman" w:hAnsi="Times New Roman" w:cs="Times New Roman"/>
          <w:color w:val="000000"/>
          <w:sz w:val="28"/>
          <w:szCs w:val="28"/>
        </w:rPr>
        <w:t xml:space="preserve"> Use Case</w:t>
      </w:r>
      <w:bookmarkEnd w:id="52"/>
      <w:bookmarkEnd w:id="53"/>
    </w:p>
    <w:p w14:paraId="58ABB15C" w14:textId="11D2EEDD" w:rsidR="00B7167C" w:rsidRDefault="00B7167C" w:rsidP="00B7167C">
      <w:pPr>
        <w:pStyle w:val="Heading3"/>
        <w:spacing w:before="0"/>
        <w:rPr>
          <w:rFonts w:ascii="Times New Roman" w:hAnsi="Times New Roman" w:cs="Times New Roman"/>
          <w:iCs/>
          <w:color w:val="auto"/>
          <w:sz w:val="28"/>
          <w:szCs w:val="28"/>
        </w:rPr>
      </w:pPr>
      <w:bookmarkStart w:id="54" w:name="_Toc131868560"/>
      <w:bookmarkStart w:id="55" w:name="_Toc133184574"/>
      <w:r w:rsidRPr="00B7167C">
        <w:rPr>
          <w:rFonts w:ascii="Times New Roman" w:hAnsi="Times New Roman" w:cs="Times New Roman"/>
          <w:iCs/>
          <w:color w:val="auto"/>
          <w:sz w:val="28"/>
          <w:szCs w:val="28"/>
        </w:rPr>
        <w:t xml:space="preserve">3.2.1 Use Case </w:t>
      </w:r>
      <w:r>
        <w:rPr>
          <w:rFonts w:ascii="Times New Roman" w:hAnsi="Times New Roman" w:cs="Times New Roman"/>
          <w:iCs/>
          <w:color w:val="auto"/>
          <w:sz w:val="28"/>
          <w:szCs w:val="28"/>
        </w:rPr>
        <w:t>đ</w:t>
      </w:r>
      <w:r w:rsidRPr="00B7167C">
        <w:rPr>
          <w:rFonts w:ascii="Times New Roman" w:hAnsi="Times New Roman" w:cs="Times New Roman"/>
          <w:iCs/>
          <w:color w:val="auto"/>
          <w:sz w:val="28"/>
          <w:szCs w:val="28"/>
        </w:rPr>
        <w:t>ăng nhập</w:t>
      </w:r>
      <w:bookmarkEnd w:id="54"/>
      <w:bookmarkEnd w:id="55"/>
    </w:p>
    <w:p w14:paraId="4DC004DE" w14:textId="66073D1D" w:rsidR="00B7167C" w:rsidRDefault="00B7167C" w:rsidP="00BF5B67">
      <w:pPr>
        <w:jc w:val="center"/>
        <w:rPr>
          <w:i/>
          <w:color w:val="000000"/>
          <w:sz w:val="26"/>
          <w:szCs w:val="26"/>
        </w:rPr>
      </w:pPr>
      <w:r w:rsidRPr="00B7167C">
        <w:rPr>
          <w:noProof/>
          <w:sz w:val="28"/>
          <w:szCs w:val="28"/>
        </w:rPr>
        <w:drawing>
          <wp:anchor distT="0" distB="0" distL="114300" distR="114300" simplePos="0" relativeHeight="251661824" behindDoc="0" locked="0" layoutInCell="1" allowOverlap="1" wp14:anchorId="1EE6D762" wp14:editId="123ED47B">
            <wp:simplePos x="0" y="0"/>
            <wp:positionH relativeFrom="page">
              <wp:align>center</wp:align>
            </wp:positionH>
            <wp:positionV relativeFrom="paragraph">
              <wp:posOffset>205740</wp:posOffset>
            </wp:positionV>
            <wp:extent cx="4245610" cy="24174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45610" cy="2417445"/>
                    </a:xfrm>
                    <a:prstGeom prst="rect">
                      <a:avLst/>
                    </a:prstGeom>
                  </pic:spPr>
                </pic:pic>
              </a:graphicData>
            </a:graphic>
          </wp:anchor>
        </w:drawing>
      </w:r>
      <w:bookmarkStart w:id="56" w:name="_heading=h.147n2zr" w:colFirst="0" w:colLast="0"/>
      <w:bookmarkEnd w:id="56"/>
      <w:r>
        <w:rPr>
          <w:i/>
          <w:color w:val="000000"/>
          <w:sz w:val="26"/>
          <w:szCs w:val="26"/>
        </w:rPr>
        <w:t>Hình 3.2.1 Use Case đăng nhập</w:t>
      </w:r>
    </w:p>
    <w:p w14:paraId="7371ACCB" w14:textId="77777777" w:rsidR="00BF5B67" w:rsidRPr="00BF5B67" w:rsidRDefault="00BF5B67" w:rsidP="00BF5B67"/>
    <w:tbl>
      <w:tblPr>
        <w:tblW w:w="9678" w:type="dxa"/>
        <w:tblLayout w:type="fixed"/>
        <w:tblLook w:val="0400" w:firstRow="0" w:lastRow="0" w:firstColumn="0" w:lastColumn="0" w:noHBand="0" w:noVBand="1"/>
      </w:tblPr>
      <w:tblGrid>
        <w:gridCol w:w="2964"/>
        <w:gridCol w:w="2713"/>
        <w:gridCol w:w="4001"/>
      </w:tblGrid>
      <w:tr w:rsidR="00B7167C" w14:paraId="04D46CAC"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78872" w14:textId="77777777" w:rsidR="00B7167C" w:rsidRDefault="00B7167C" w:rsidP="00B15245">
            <w:pPr>
              <w:spacing w:before="240"/>
              <w:rPr>
                <w:color w:val="000000"/>
              </w:rPr>
            </w:pPr>
            <w:r>
              <w:rPr>
                <w:b/>
                <w:color w:val="000000"/>
                <w:sz w:val="26"/>
                <w:szCs w:val="26"/>
              </w:rPr>
              <w:t>USE CASE NAME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A686A" w14:textId="77777777" w:rsidR="00B7167C" w:rsidRPr="00A755F0" w:rsidRDefault="00B7167C" w:rsidP="00B15245">
            <w:pPr>
              <w:spacing w:before="240"/>
              <w:rPr>
                <w:color w:val="000000"/>
              </w:rPr>
            </w:pPr>
            <w:r>
              <w:rPr>
                <w:color w:val="000000"/>
                <w:sz w:val="26"/>
                <w:szCs w:val="26"/>
              </w:rPr>
              <w:t> Đăng nhập.</w:t>
            </w:r>
          </w:p>
        </w:tc>
      </w:tr>
      <w:tr w:rsidR="00B7167C" w14:paraId="24E15944"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9C4DE" w14:textId="77777777" w:rsidR="00B7167C" w:rsidRDefault="00B7167C" w:rsidP="00B15245">
            <w:pPr>
              <w:spacing w:before="240"/>
              <w:rPr>
                <w:color w:val="000000"/>
              </w:rPr>
            </w:pPr>
            <w:r>
              <w:rPr>
                <w:b/>
                <w:color w:val="000000"/>
                <w:sz w:val="26"/>
                <w:szCs w:val="26"/>
              </w:rPr>
              <w:t>SCENARIO</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2764D" w14:textId="77777777" w:rsidR="00B7167C" w:rsidRPr="00535579" w:rsidRDefault="00B7167C" w:rsidP="00B15245">
            <w:pPr>
              <w:spacing w:before="240"/>
              <w:rPr>
                <w:color w:val="000000"/>
              </w:rPr>
            </w:pPr>
            <w:r>
              <w:rPr>
                <w:color w:val="000000"/>
                <w:sz w:val="26"/>
                <w:szCs w:val="26"/>
              </w:rPr>
              <w:t>Đăng nhập vào phần mềm.</w:t>
            </w:r>
          </w:p>
        </w:tc>
      </w:tr>
      <w:tr w:rsidR="00B7167C" w14:paraId="10BC1448"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A51C1" w14:textId="77777777" w:rsidR="00B7167C" w:rsidRDefault="00B7167C" w:rsidP="00B15245">
            <w:pPr>
              <w:spacing w:before="240"/>
              <w:rPr>
                <w:color w:val="000000"/>
              </w:rPr>
            </w:pPr>
            <w:r>
              <w:rPr>
                <w:b/>
                <w:color w:val="000000"/>
                <w:sz w:val="26"/>
                <w:szCs w:val="26"/>
              </w:rPr>
              <w:t>TRIGGERING EVENT</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F40F7" w14:textId="77777777" w:rsidR="00B7167C" w:rsidRPr="00A755F0" w:rsidRDefault="00B7167C" w:rsidP="00B15245">
            <w:pPr>
              <w:spacing w:before="240"/>
              <w:rPr>
                <w:color w:val="000000"/>
              </w:rPr>
            </w:pPr>
            <w:r>
              <w:rPr>
                <w:color w:val="000000"/>
                <w:sz w:val="26"/>
                <w:szCs w:val="26"/>
              </w:rPr>
              <w:t>Admin, Nhân viên chọn chức năng đăng nhập.</w:t>
            </w:r>
          </w:p>
        </w:tc>
      </w:tr>
      <w:tr w:rsidR="00B7167C" w14:paraId="6F25DF23"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2CBC0" w14:textId="77777777" w:rsidR="00B7167C" w:rsidRDefault="00B7167C" w:rsidP="00B15245">
            <w:pPr>
              <w:spacing w:before="240"/>
              <w:rPr>
                <w:color w:val="000000"/>
              </w:rPr>
            </w:pPr>
            <w:r>
              <w:rPr>
                <w:b/>
                <w:color w:val="000000"/>
                <w:sz w:val="26"/>
                <w:szCs w:val="26"/>
              </w:rPr>
              <w:t>BRIEF DESCRIPTION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F4410" w14:textId="77777777" w:rsidR="00B7167C" w:rsidRPr="00A755F0" w:rsidRDefault="00B7167C" w:rsidP="00B7167C">
            <w:pPr>
              <w:rPr>
                <w:color w:val="000000"/>
              </w:rPr>
            </w:pPr>
            <w:r>
              <w:rPr>
                <w:color w:val="000000"/>
                <w:sz w:val="26"/>
                <w:szCs w:val="26"/>
              </w:rPr>
              <w:t xml:space="preserve">Admin sử dụng tài khoản đăng nhập vào hệ </w:t>
            </w:r>
            <w:r>
              <w:rPr>
                <w:sz w:val="26"/>
                <w:szCs w:val="26"/>
              </w:rPr>
              <w:t>thống</w:t>
            </w:r>
            <w:r>
              <w:rPr>
                <w:color w:val="000000"/>
                <w:sz w:val="26"/>
                <w:szCs w:val="26"/>
              </w:rPr>
              <w:t xml:space="preserve"> để quản </w:t>
            </w:r>
            <w:r>
              <w:rPr>
                <w:sz w:val="26"/>
                <w:szCs w:val="26"/>
              </w:rPr>
              <w:t>lý</w:t>
            </w:r>
            <w:r>
              <w:rPr>
                <w:color w:val="000000"/>
                <w:sz w:val="26"/>
                <w:szCs w:val="26"/>
              </w:rPr>
              <w:t xml:space="preserve"> và chỉnh sửa hệ thống.</w:t>
            </w:r>
          </w:p>
          <w:p w14:paraId="3F53064F" w14:textId="77777777" w:rsidR="00B7167C" w:rsidRPr="00A755F0" w:rsidRDefault="00B7167C" w:rsidP="00B7167C">
            <w:pPr>
              <w:rPr>
                <w:color w:val="000000"/>
              </w:rPr>
            </w:pPr>
            <w:r>
              <w:rPr>
                <w:color w:val="000000"/>
                <w:sz w:val="26"/>
                <w:szCs w:val="26"/>
              </w:rPr>
              <w:t>Nhân viên sử dụng tài khoản được cấp để đăng nhập và sử dụng hệ thống.</w:t>
            </w:r>
          </w:p>
        </w:tc>
      </w:tr>
      <w:tr w:rsidR="00B7167C" w14:paraId="15ECA5A9"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EE24C6" w14:textId="77777777" w:rsidR="00B7167C" w:rsidRDefault="00B7167C" w:rsidP="00B15245">
            <w:pPr>
              <w:spacing w:before="240"/>
              <w:rPr>
                <w:color w:val="000000"/>
              </w:rPr>
            </w:pPr>
            <w:r>
              <w:rPr>
                <w:b/>
                <w:color w:val="000000"/>
                <w:sz w:val="26"/>
                <w:szCs w:val="26"/>
              </w:rPr>
              <w:t>ACTORS</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57880" w14:textId="77777777" w:rsidR="00B7167C" w:rsidRPr="00A755F0" w:rsidRDefault="00B7167C" w:rsidP="00B15245">
            <w:pPr>
              <w:spacing w:before="240"/>
              <w:rPr>
                <w:color w:val="000000"/>
              </w:rPr>
            </w:pPr>
            <w:r>
              <w:rPr>
                <w:color w:val="000000"/>
                <w:sz w:val="26"/>
                <w:szCs w:val="26"/>
              </w:rPr>
              <w:t>Admin, Nhân viên.</w:t>
            </w:r>
          </w:p>
        </w:tc>
      </w:tr>
      <w:tr w:rsidR="00B7167C" w14:paraId="46EF93B2"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9C1219" w14:textId="77777777" w:rsidR="00B7167C" w:rsidRDefault="00B7167C" w:rsidP="00B15245">
            <w:pPr>
              <w:spacing w:before="240"/>
              <w:rPr>
                <w:color w:val="000000"/>
              </w:rPr>
            </w:pPr>
            <w:r>
              <w:rPr>
                <w:b/>
                <w:color w:val="000000"/>
                <w:sz w:val="26"/>
                <w:szCs w:val="26"/>
              </w:rPr>
              <w:lastRenderedPageBreak/>
              <w:t>RELATED USE CASE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F0A6C" w14:textId="77777777" w:rsidR="00B7167C" w:rsidRPr="00A755F0" w:rsidRDefault="00B7167C" w:rsidP="00B15245">
            <w:pPr>
              <w:spacing w:before="240"/>
              <w:rPr>
                <w:color w:val="000000"/>
              </w:rPr>
            </w:pPr>
            <w:r>
              <w:rPr>
                <w:color w:val="000000"/>
                <w:sz w:val="26"/>
                <w:szCs w:val="26"/>
              </w:rPr>
              <w:t> Không.</w:t>
            </w:r>
          </w:p>
        </w:tc>
      </w:tr>
      <w:tr w:rsidR="00B7167C" w14:paraId="5629ABC8"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01F1EC" w14:textId="77777777" w:rsidR="00B7167C" w:rsidRDefault="00B7167C" w:rsidP="00B15245">
            <w:pPr>
              <w:spacing w:before="240"/>
              <w:rPr>
                <w:color w:val="000000"/>
              </w:rPr>
            </w:pPr>
            <w:r>
              <w:rPr>
                <w:b/>
                <w:color w:val="000000"/>
                <w:sz w:val="26"/>
                <w:szCs w:val="26"/>
              </w:rPr>
              <w:t>PRECONDITION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AD7E8" w14:textId="77777777" w:rsidR="00B7167C" w:rsidRDefault="00B7167C" w:rsidP="00B15245">
            <w:pPr>
              <w:spacing w:before="240"/>
              <w:rPr>
                <w:color w:val="000000"/>
              </w:rPr>
            </w:pPr>
            <w:r w:rsidRPr="005E7874">
              <w:rPr>
                <w:sz w:val="26"/>
                <w:szCs w:val="26"/>
              </w:rPr>
              <w:t>Tài khoản đã được tạo và được phân quyền.</w:t>
            </w:r>
          </w:p>
        </w:tc>
      </w:tr>
      <w:tr w:rsidR="00B7167C" w14:paraId="5B1B4D1D"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002F5" w14:textId="77777777" w:rsidR="00B7167C" w:rsidRDefault="00B7167C" w:rsidP="00B15245">
            <w:pPr>
              <w:spacing w:before="240"/>
              <w:rPr>
                <w:color w:val="000000"/>
              </w:rPr>
            </w:pPr>
            <w:r>
              <w:rPr>
                <w:b/>
                <w:color w:val="000000"/>
                <w:sz w:val="26"/>
                <w:szCs w:val="26"/>
              </w:rPr>
              <w:t>POSTCONDITION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E28AD" w14:textId="77777777" w:rsidR="00B7167C" w:rsidRPr="00B5511D" w:rsidRDefault="00B7167C" w:rsidP="00B15245">
            <w:pPr>
              <w:spacing w:before="240"/>
              <w:rPr>
                <w:color w:val="000000"/>
              </w:rPr>
            </w:pPr>
            <w:r>
              <w:rPr>
                <w:color w:val="000000"/>
                <w:sz w:val="26"/>
                <w:szCs w:val="26"/>
              </w:rPr>
              <w:t> Đăng nhập thành công.</w:t>
            </w:r>
          </w:p>
        </w:tc>
      </w:tr>
      <w:tr w:rsidR="00B7167C" w14:paraId="2116B1A3" w14:textId="77777777" w:rsidTr="00814A57">
        <w:trPr>
          <w:trHeight w:val="380"/>
        </w:trPr>
        <w:tc>
          <w:tcPr>
            <w:tcW w:w="2964"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A2A53" w14:textId="77777777" w:rsidR="00B7167C" w:rsidRDefault="00B7167C" w:rsidP="00B15245">
            <w:pPr>
              <w:spacing w:before="240"/>
              <w:rPr>
                <w:color w:val="000000"/>
              </w:rPr>
            </w:pPr>
            <w:r>
              <w:rPr>
                <w:b/>
                <w:color w:val="000000"/>
                <w:sz w:val="26"/>
                <w:szCs w:val="26"/>
              </w:rPr>
              <w:t>FLOW OF EVENTS</w:t>
            </w: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6955C" w14:textId="77777777" w:rsidR="00B7167C" w:rsidRDefault="00B7167C" w:rsidP="00B15245">
            <w:pPr>
              <w:spacing w:before="240"/>
              <w:jc w:val="center"/>
              <w:rPr>
                <w:color w:val="000000"/>
              </w:rPr>
            </w:pPr>
            <w:r>
              <w:rPr>
                <w:color w:val="000000"/>
                <w:sz w:val="26"/>
                <w:szCs w:val="26"/>
              </w:rPr>
              <w:t>Actor</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CB0C8" w14:textId="77777777" w:rsidR="00B7167C" w:rsidRDefault="00B7167C" w:rsidP="00B15245">
            <w:pPr>
              <w:spacing w:before="240"/>
              <w:jc w:val="center"/>
              <w:rPr>
                <w:color w:val="000000"/>
              </w:rPr>
            </w:pPr>
            <w:r>
              <w:rPr>
                <w:color w:val="000000"/>
                <w:sz w:val="26"/>
                <w:szCs w:val="26"/>
              </w:rPr>
              <w:t>System</w:t>
            </w:r>
          </w:p>
        </w:tc>
      </w:tr>
      <w:tr w:rsidR="00B7167C" w14:paraId="607F3B10" w14:textId="77777777" w:rsidTr="00814A57">
        <w:trPr>
          <w:trHeight w:val="420"/>
        </w:trPr>
        <w:tc>
          <w:tcPr>
            <w:tcW w:w="2964"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A990E7" w14:textId="77777777" w:rsidR="00B7167C" w:rsidRDefault="00B7167C" w:rsidP="00B15245">
            <w:pPr>
              <w:widowControl w:val="0"/>
              <w:pBdr>
                <w:top w:val="nil"/>
                <w:left w:val="nil"/>
                <w:bottom w:val="nil"/>
                <w:right w:val="nil"/>
                <w:between w:val="nil"/>
              </w:pBdr>
              <w:rPr>
                <w:color w:val="000000"/>
              </w:rPr>
            </w:pP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8F430" w14:textId="77777777" w:rsidR="00B7167C" w:rsidRDefault="00B7167C" w:rsidP="00B7167C">
            <w:pPr>
              <w:numPr>
                <w:ilvl w:val="0"/>
                <w:numId w:val="22"/>
              </w:numPr>
              <w:ind w:left="360"/>
              <w:jc w:val="left"/>
              <w:rPr>
                <w:color w:val="000000"/>
                <w:sz w:val="26"/>
                <w:szCs w:val="26"/>
              </w:rPr>
            </w:pPr>
            <w:r>
              <w:rPr>
                <w:color w:val="000000"/>
                <w:sz w:val="26"/>
                <w:szCs w:val="26"/>
              </w:rPr>
              <w:t>Truy cập trang đăng nhập.</w:t>
            </w:r>
          </w:p>
          <w:p w14:paraId="202CC276" w14:textId="77777777" w:rsidR="00B7167C" w:rsidRDefault="00B7167C" w:rsidP="00B7167C">
            <w:pPr>
              <w:numPr>
                <w:ilvl w:val="0"/>
                <w:numId w:val="22"/>
              </w:numPr>
              <w:ind w:left="360"/>
              <w:jc w:val="left"/>
              <w:rPr>
                <w:color w:val="000000"/>
                <w:sz w:val="26"/>
                <w:szCs w:val="26"/>
              </w:rPr>
            </w:pPr>
            <w:r>
              <w:rPr>
                <w:color w:val="000000"/>
                <w:sz w:val="26"/>
                <w:szCs w:val="26"/>
              </w:rPr>
              <w:t>Nhập tài khoản và mật khẩu.</w:t>
            </w:r>
          </w:p>
          <w:p w14:paraId="702CE75B" w14:textId="77777777" w:rsidR="00B7167C" w:rsidRPr="00912883" w:rsidRDefault="00B7167C" w:rsidP="00B7167C">
            <w:pPr>
              <w:numPr>
                <w:ilvl w:val="0"/>
                <w:numId w:val="22"/>
              </w:numPr>
              <w:ind w:left="360"/>
              <w:jc w:val="left"/>
              <w:rPr>
                <w:color w:val="000000"/>
                <w:sz w:val="26"/>
                <w:szCs w:val="26"/>
              </w:rPr>
            </w:pPr>
            <w:r>
              <w:rPr>
                <w:color w:val="000000"/>
                <w:sz w:val="26"/>
                <w:szCs w:val="26"/>
              </w:rPr>
              <w:t>Nhấp vào nút “Đăng nhập”.</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47AA2" w14:textId="77777777" w:rsidR="00B7167C" w:rsidRPr="00B5511D" w:rsidRDefault="00B7167C" w:rsidP="00B7167C">
            <w:pPr>
              <w:pStyle w:val="ListParagraph"/>
              <w:numPr>
                <w:ilvl w:val="1"/>
                <w:numId w:val="23"/>
              </w:numPr>
              <w:spacing w:after="0" w:line="360" w:lineRule="auto"/>
              <w:rPr>
                <w:color w:val="000000"/>
                <w:sz w:val="26"/>
                <w:szCs w:val="26"/>
              </w:rPr>
            </w:pPr>
            <w:r w:rsidRPr="00B5511D">
              <w:rPr>
                <w:color w:val="000000"/>
                <w:sz w:val="26"/>
                <w:szCs w:val="26"/>
              </w:rPr>
              <w:t>Hi</w:t>
            </w:r>
            <w:r w:rsidRPr="00B5511D">
              <w:rPr>
                <w:color w:val="000000"/>
                <w:sz w:val="26"/>
                <w:szCs w:val="26"/>
                <w:lang w:val="en-US"/>
              </w:rPr>
              <w:t>ển thị</w:t>
            </w:r>
            <w:r w:rsidRPr="00B5511D">
              <w:rPr>
                <w:color w:val="000000"/>
                <w:sz w:val="26"/>
                <w:szCs w:val="26"/>
              </w:rPr>
              <w:t xml:space="preserve"> giao diện</w:t>
            </w:r>
            <w:r w:rsidRPr="00B5511D">
              <w:rPr>
                <w:color w:val="000000"/>
                <w:sz w:val="26"/>
                <w:szCs w:val="26"/>
                <w:lang w:val="en-US"/>
              </w:rPr>
              <w:t xml:space="preserve"> form</w:t>
            </w:r>
            <w:r w:rsidRPr="00B5511D">
              <w:rPr>
                <w:color w:val="000000"/>
                <w:sz w:val="26"/>
                <w:szCs w:val="26"/>
              </w:rPr>
              <w:t xml:space="preserve"> đăng nhập</w:t>
            </w:r>
          </w:p>
          <w:p w14:paraId="77D153F8" w14:textId="77777777" w:rsidR="00B7167C" w:rsidRDefault="00B7167C" w:rsidP="00B15245">
            <w:pPr>
              <w:pStyle w:val="ListParagraph"/>
              <w:spacing w:after="0" w:line="360" w:lineRule="auto"/>
              <w:ind w:left="390"/>
              <w:rPr>
                <w:color w:val="000000"/>
                <w:sz w:val="26"/>
                <w:szCs w:val="26"/>
              </w:rPr>
            </w:pPr>
          </w:p>
          <w:p w14:paraId="348F36FF" w14:textId="77777777" w:rsidR="00B7167C" w:rsidRPr="00B5511D" w:rsidRDefault="00B7167C" w:rsidP="00B15245">
            <w:pPr>
              <w:pStyle w:val="ListParagraph"/>
              <w:spacing w:after="0" w:line="360" w:lineRule="auto"/>
              <w:ind w:left="390"/>
              <w:rPr>
                <w:color w:val="000000"/>
                <w:sz w:val="26"/>
                <w:szCs w:val="26"/>
              </w:rPr>
            </w:pPr>
          </w:p>
          <w:p w14:paraId="753DAFAC" w14:textId="77777777" w:rsidR="00B7167C" w:rsidRPr="005E7874" w:rsidRDefault="00B7167C" w:rsidP="00B15245">
            <w:pPr>
              <w:rPr>
                <w:sz w:val="26"/>
                <w:szCs w:val="26"/>
              </w:rPr>
            </w:pPr>
            <w:r w:rsidRPr="005E7874">
              <w:rPr>
                <w:sz w:val="26"/>
                <w:szCs w:val="26"/>
              </w:rPr>
              <w:t>3.1 Hệ thống xác thực thông tin đăng nhập, kiểm tra quyền.</w:t>
            </w:r>
          </w:p>
          <w:p w14:paraId="5A894DEC" w14:textId="77777777" w:rsidR="00B7167C" w:rsidRPr="00B5511D" w:rsidRDefault="00B7167C" w:rsidP="00B15245">
            <w:pPr>
              <w:rPr>
                <w:sz w:val="26"/>
                <w:szCs w:val="26"/>
              </w:rPr>
            </w:pPr>
            <w:r w:rsidRPr="005E7874">
              <w:rPr>
                <w:sz w:val="26"/>
                <w:szCs w:val="26"/>
              </w:rPr>
              <w:t xml:space="preserve">3.2 </w:t>
            </w:r>
            <w:r>
              <w:rPr>
                <w:sz w:val="26"/>
                <w:szCs w:val="26"/>
              </w:rPr>
              <w:t>Hiển thị đ</w:t>
            </w:r>
            <w:r w:rsidRPr="005E7874">
              <w:rPr>
                <w:sz w:val="26"/>
                <w:szCs w:val="26"/>
              </w:rPr>
              <w:t xml:space="preserve">ăng nhập thành công và </w:t>
            </w:r>
            <w:r>
              <w:rPr>
                <w:sz w:val="26"/>
                <w:szCs w:val="26"/>
              </w:rPr>
              <w:t>cho phép truy cập phần mềm</w:t>
            </w:r>
            <w:r w:rsidRPr="005E7874">
              <w:rPr>
                <w:sz w:val="26"/>
                <w:szCs w:val="26"/>
              </w:rPr>
              <w:t>.</w:t>
            </w:r>
          </w:p>
        </w:tc>
      </w:tr>
      <w:tr w:rsidR="00B7167C" w14:paraId="5180E2DC"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09B6F9" w14:textId="77777777" w:rsidR="00B7167C" w:rsidRDefault="00B7167C" w:rsidP="00B15245">
            <w:pPr>
              <w:spacing w:before="240"/>
              <w:rPr>
                <w:color w:val="000000"/>
              </w:rPr>
            </w:pPr>
            <w:r>
              <w:rPr>
                <w:b/>
                <w:color w:val="000000"/>
                <w:sz w:val="26"/>
                <w:szCs w:val="26"/>
              </w:rPr>
              <w:t>EXCEPTION 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D1FFB" w14:textId="77777777" w:rsidR="00B7167C" w:rsidRPr="00B5511D" w:rsidRDefault="00B7167C" w:rsidP="00B15245">
            <w:pPr>
              <w:spacing w:before="240"/>
              <w:rPr>
                <w:color w:val="000000"/>
              </w:rPr>
            </w:pPr>
            <w:r>
              <w:rPr>
                <w:color w:val="000000"/>
                <w:sz w:val="26"/>
                <w:szCs w:val="26"/>
              </w:rPr>
              <w:t xml:space="preserve">3.1 </w:t>
            </w:r>
            <w:r w:rsidRPr="005E7874">
              <w:rPr>
                <w:sz w:val="26"/>
                <w:szCs w:val="26"/>
              </w:rPr>
              <w:t>Hệ thống hiển thị thông báo nếu đăng nhập không thành công.</w:t>
            </w:r>
          </w:p>
        </w:tc>
      </w:tr>
    </w:tbl>
    <w:p w14:paraId="588BE35E" w14:textId="77777777" w:rsidR="00B7167C" w:rsidRDefault="00B7167C" w:rsidP="00B7167C">
      <w:pPr>
        <w:rPr>
          <w:b/>
          <w:i/>
          <w:color w:val="000000"/>
          <w:sz w:val="26"/>
          <w:szCs w:val="26"/>
        </w:rPr>
      </w:pPr>
    </w:p>
    <w:p w14:paraId="099E7800" w14:textId="77777777" w:rsidR="00B7167C" w:rsidRPr="00B7167C" w:rsidRDefault="00B7167C" w:rsidP="00B7167C">
      <w:pPr>
        <w:pStyle w:val="Heading3"/>
        <w:spacing w:before="0"/>
        <w:rPr>
          <w:rFonts w:ascii="Times New Roman" w:hAnsi="Times New Roman" w:cs="Times New Roman"/>
          <w:b w:val="0"/>
          <w:iCs/>
          <w:color w:val="auto"/>
          <w:sz w:val="28"/>
          <w:szCs w:val="28"/>
        </w:rPr>
      </w:pPr>
      <w:bookmarkStart w:id="57" w:name="_Toc131868561"/>
      <w:bookmarkStart w:id="58" w:name="_Toc133184575"/>
      <w:r w:rsidRPr="00B7167C">
        <w:rPr>
          <w:rFonts w:ascii="Times New Roman" w:hAnsi="Times New Roman" w:cs="Times New Roman"/>
          <w:iCs/>
          <w:color w:val="auto"/>
          <w:sz w:val="28"/>
          <w:szCs w:val="28"/>
        </w:rPr>
        <w:t>3.2.2 Use Case đăng ký</w:t>
      </w:r>
      <w:bookmarkEnd w:id="57"/>
      <w:bookmarkEnd w:id="58"/>
    </w:p>
    <w:p w14:paraId="1F6E4C3A" w14:textId="77777777" w:rsidR="00B7167C" w:rsidRDefault="00B7167C" w:rsidP="00B7167C">
      <w:pPr>
        <w:rPr>
          <w:b/>
          <w:i/>
          <w:color w:val="000000"/>
          <w:sz w:val="26"/>
          <w:szCs w:val="26"/>
        </w:rPr>
      </w:pPr>
    </w:p>
    <w:p w14:paraId="656F17B2" w14:textId="77777777" w:rsidR="00B7167C" w:rsidRDefault="00B7167C" w:rsidP="00B7167C">
      <w:pPr>
        <w:keepNext/>
        <w:rPr>
          <w:color w:val="000000"/>
        </w:rPr>
      </w:pPr>
      <w:r>
        <w:rPr>
          <w:noProof/>
        </w:rPr>
        <w:lastRenderedPageBreak/>
        <w:drawing>
          <wp:inline distT="0" distB="0" distL="0" distR="0" wp14:anchorId="1D77F966" wp14:editId="1EA772A8">
            <wp:extent cx="5916571" cy="2417196"/>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1810" cy="2468362"/>
                    </a:xfrm>
                    <a:prstGeom prst="rect">
                      <a:avLst/>
                    </a:prstGeom>
                  </pic:spPr>
                </pic:pic>
              </a:graphicData>
            </a:graphic>
          </wp:inline>
        </w:drawing>
      </w:r>
    </w:p>
    <w:p w14:paraId="71ED0491" w14:textId="77777777" w:rsidR="00B7167C" w:rsidRDefault="00B7167C" w:rsidP="00B7167C">
      <w:pPr>
        <w:pBdr>
          <w:top w:val="nil"/>
          <w:left w:val="nil"/>
          <w:bottom w:val="nil"/>
          <w:right w:val="nil"/>
          <w:between w:val="nil"/>
        </w:pBdr>
        <w:spacing w:before="240" w:after="240"/>
        <w:jc w:val="center"/>
        <w:rPr>
          <w:i/>
          <w:color w:val="000000"/>
          <w:sz w:val="26"/>
          <w:szCs w:val="26"/>
        </w:rPr>
      </w:pPr>
      <w:bookmarkStart w:id="59" w:name="_heading=h.23ckvvd" w:colFirst="0" w:colLast="0"/>
      <w:bookmarkEnd w:id="59"/>
      <w:r>
        <w:rPr>
          <w:i/>
          <w:color w:val="000000"/>
          <w:sz w:val="26"/>
          <w:szCs w:val="26"/>
        </w:rPr>
        <w:t>Hình 3.2.2 Use Case đăng ký</w:t>
      </w:r>
    </w:p>
    <w:tbl>
      <w:tblPr>
        <w:tblW w:w="9469" w:type="dxa"/>
        <w:tblLayout w:type="fixed"/>
        <w:tblLook w:val="0400" w:firstRow="0" w:lastRow="0" w:firstColumn="0" w:lastColumn="0" w:noHBand="0" w:noVBand="1"/>
      </w:tblPr>
      <w:tblGrid>
        <w:gridCol w:w="2972"/>
        <w:gridCol w:w="3160"/>
        <w:gridCol w:w="3337"/>
      </w:tblGrid>
      <w:tr w:rsidR="00B7167C" w14:paraId="10D5C9C2" w14:textId="77777777" w:rsidTr="00814A57">
        <w:trPr>
          <w:trHeight w:val="583"/>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D52703" w14:textId="77777777" w:rsidR="00B7167C" w:rsidRDefault="00B7167C" w:rsidP="00B15245">
            <w:pPr>
              <w:spacing w:before="240"/>
              <w:rPr>
                <w:color w:val="000000"/>
                <w:sz w:val="26"/>
                <w:szCs w:val="26"/>
              </w:rPr>
            </w:pPr>
            <w:r>
              <w:rPr>
                <w:b/>
                <w:color w:val="000000"/>
                <w:sz w:val="26"/>
                <w:szCs w:val="26"/>
              </w:rPr>
              <w:t>USE CASE NAME</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466D25" w14:textId="77777777" w:rsidR="00B7167C" w:rsidRPr="00B102E1" w:rsidRDefault="00B7167C" w:rsidP="00B15245">
            <w:pPr>
              <w:spacing w:before="240"/>
              <w:rPr>
                <w:color w:val="000000"/>
                <w:sz w:val="26"/>
                <w:szCs w:val="26"/>
              </w:rPr>
            </w:pPr>
            <w:r>
              <w:rPr>
                <w:color w:val="000000"/>
                <w:sz w:val="26"/>
                <w:szCs w:val="26"/>
              </w:rPr>
              <w:t> Đăng ký.</w:t>
            </w:r>
          </w:p>
        </w:tc>
      </w:tr>
      <w:tr w:rsidR="00B7167C" w14:paraId="4663D4DE"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A9DC7C" w14:textId="77777777" w:rsidR="00B7167C" w:rsidRDefault="00B7167C" w:rsidP="00B15245">
            <w:pPr>
              <w:spacing w:before="240"/>
              <w:rPr>
                <w:color w:val="000000"/>
                <w:sz w:val="26"/>
                <w:szCs w:val="26"/>
              </w:rPr>
            </w:pPr>
            <w:r>
              <w:rPr>
                <w:b/>
                <w:color w:val="000000"/>
                <w:sz w:val="26"/>
                <w:szCs w:val="26"/>
              </w:rPr>
              <w:t>SCENARIO</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C660D" w14:textId="77777777" w:rsidR="00B7167C" w:rsidRPr="005C062D" w:rsidRDefault="00B7167C" w:rsidP="00B15245">
            <w:pPr>
              <w:spacing w:before="240"/>
              <w:rPr>
                <w:color w:val="000000"/>
                <w:sz w:val="26"/>
                <w:szCs w:val="26"/>
              </w:rPr>
            </w:pPr>
            <w:r>
              <w:rPr>
                <w:color w:val="000000"/>
                <w:sz w:val="26"/>
                <w:szCs w:val="26"/>
              </w:rPr>
              <w:t>Đăng ký tài khoản cho nhân viên.</w:t>
            </w:r>
          </w:p>
        </w:tc>
      </w:tr>
      <w:tr w:rsidR="00B7167C" w14:paraId="22E93114"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EA21CF" w14:textId="77777777" w:rsidR="00B7167C" w:rsidRDefault="00B7167C" w:rsidP="00B15245">
            <w:pPr>
              <w:spacing w:before="240"/>
              <w:rPr>
                <w:color w:val="000000"/>
                <w:sz w:val="26"/>
                <w:szCs w:val="26"/>
              </w:rPr>
            </w:pPr>
            <w:r>
              <w:rPr>
                <w:b/>
                <w:color w:val="000000"/>
                <w:sz w:val="26"/>
                <w:szCs w:val="26"/>
              </w:rPr>
              <w:t>TRIGGERING EVENT</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20083E" w14:textId="77777777" w:rsidR="00B7167C" w:rsidRPr="00B102E1" w:rsidRDefault="00B7167C" w:rsidP="00B15245">
            <w:pPr>
              <w:spacing w:before="240"/>
              <w:rPr>
                <w:color w:val="000000"/>
                <w:sz w:val="26"/>
                <w:szCs w:val="26"/>
              </w:rPr>
            </w:pPr>
            <w:r>
              <w:rPr>
                <w:color w:val="000000"/>
                <w:sz w:val="26"/>
                <w:szCs w:val="26"/>
              </w:rPr>
              <w:t> Admin chọn chức năng đăng ký.</w:t>
            </w:r>
          </w:p>
        </w:tc>
      </w:tr>
      <w:tr w:rsidR="00B7167C" w14:paraId="61620EA9"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0C9E29" w14:textId="77777777" w:rsidR="00B7167C" w:rsidRDefault="00B7167C" w:rsidP="00B15245">
            <w:pPr>
              <w:spacing w:before="240"/>
              <w:rPr>
                <w:color w:val="000000"/>
                <w:sz w:val="26"/>
                <w:szCs w:val="26"/>
              </w:rPr>
            </w:pPr>
            <w:r>
              <w:rPr>
                <w:b/>
                <w:color w:val="000000"/>
                <w:sz w:val="26"/>
                <w:szCs w:val="26"/>
              </w:rPr>
              <w:t>BRIEF DESCRIPTION</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C7930" w14:textId="77777777" w:rsidR="00B7167C" w:rsidRDefault="00B7167C" w:rsidP="00B15245">
            <w:pPr>
              <w:spacing w:before="240"/>
              <w:rPr>
                <w:color w:val="000000"/>
                <w:sz w:val="26"/>
                <w:szCs w:val="26"/>
              </w:rPr>
            </w:pPr>
            <w:r>
              <w:rPr>
                <w:color w:val="000000"/>
                <w:sz w:val="26"/>
                <w:szCs w:val="26"/>
              </w:rPr>
              <w:t> Admin tạo tài khoản và phân quyền cho nhân viên mới.  </w:t>
            </w:r>
          </w:p>
        </w:tc>
      </w:tr>
      <w:tr w:rsidR="00B7167C" w14:paraId="550FDBEB"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D95CA3" w14:textId="77777777" w:rsidR="00B7167C" w:rsidRDefault="00B7167C" w:rsidP="00B15245">
            <w:pPr>
              <w:spacing w:before="240"/>
              <w:rPr>
                <w:color w:val="000000"/>
                <w:sz w:val="26"/>
                <w:szCs w:val="26"/>
              </w:rPr>
            </w:pPr>
            <w:r>
              <w:rPr>
                <w:b/>
                <w:color w:val="000000"/>
                <w:sz w:val="26"/>
                <w:szCs w:val="26"/>
              </w:rPr>
              <w:t>ACTORS</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39AA0" w14:textId="77777777" w:rsidR="00B7167C" w:rsidRPr="005C062D" w:rsidRDefault="00B7167C" w:rsidP="00B15245">
            <w:pPr>
              <w:spacing w:before="240"/>
              <w:rPr>
                <w:color w:val="000000"/>
                <w:sz w:val="26"/>
                <w:szCs w:val="26"/>
              </w:rPr>
            </w:pPr>
            <w:r>
              <w:rPr>
                <w:color w:val="000000"/>
                <w:sz w:val="26"/>
                <w:szCs w:val="26"/>
              </w:rPr>
              <w:t>Admin.</w:t>
            </w:r>
          </w:p>
        </w:tc>
      </w:tr>
      <w:tr w:rsidR="00B7167C" w14:paraId="5711DCD5"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74A082" w14:textId="77777777" w:rsidR="00B7167C" w:rsidRDefault="00B7167C" w:rsidP="00B15245">
            <w:pPr>
              <w:spacing w:before="240"/>
              <w:rPr>
                <w:color w:val="000000"/>
                <w:sz w:val="26"/>
                <w:szCs w:val="26"/>
              </w:rPr>
            </w:pPr>
            <w:r>
              <w:rPr>
                <w:b/>
                <w:color w:val="000000"/>
                <w:sz w:val="26"/>
                <w:szCs w:val="26"/>
              </w:rPr>
              <w:t>RELATED USE CASE</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E88C7" w14:textId="77777777" w:rsidR="00B7167C" w:rsidRPr="00B102E1" w:rsidRDefault="00B7167C" w:rsidP="00B15245">
            <w:pPr>
              <w:spacing w:before="240"/>
              <w:rPr>
                <w:color w:val="000000"/>
                <w:sz w:val="26"/>
                <w:szCs w:val="26"/>
              </w:rPr>
            </w:pPr>
            <w:r>
              <w:rPr>
                <w:color w:val="000000"/>
                <w:sz w:val="26"/>
                <w:szCs w:val="26"/>
              </w:rPr>
              <w:t> Đăng nhập.</w:t>
            </w:r>
          </w:p>
        </w:tc>
      </w:tr>
      <w:tr w:rsidR="00B7167C" w14:paraId="5900C6D6"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51CD77" w14:textId="77777777" w:rsidR="00B7167C" w:rsidRDefault="00B7167C" w:rsidP="00B15245">
            <w:pPr>
              <w:spacing w:before="240"/>
              <w:rPr>
                <w:color w:val="000000"/>
                <w:sz w:val="26"/>
                <w:szCs w:val="26"/>
              </w:rPr>
            </w:pPr>
            <w:r>
              <w:rPr>
                <w:b/>
                <w:color w:val="000000"/>
                <w:sz w:val="26"/>
                <w:szCs w:val="26"/>
              </w:rPr>
              <w:t>PRECONDITION</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43DB9" w14:textId="77777777" w:rsidR="00B7167C" w:rsidRPr="00A33697" w:rsidRDefault="00B7167C" w:rsidP="00B15245">
            <w:pPr>
              <w:spacing w:before="240"/>
              <w:rPr>
                <w:color w:val="000000"/>
                <w:sz w:val="26"/>
                <w:szCs w:val="26"/>
              </w:rPr>
            </w:pPr>
            <w:r>
              <w:rPr>
                <w:color w:val="000000"/>
                <w:sz w:val="26"/>
                <w:szCs w:val="26"/>
              </w:rPr>
              <w:t>Không.</w:t>
            </w:r>
          </w:p>
        </w:tc>
      </w:tr>
      <w:tr w:rsidR="00B7167C" w14:paraId="0EEB6509"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D8D769" w14:textId="77777777" w:rsidR="00B7167C" w:rsidRDefault="00B7167C" w:rsidP="00B15245">
            <w:pPr>
              <w:spacing w:before="240"/>
              <w:rPr>
                <w:color w:val="000000"/>
                <w:sz w:val="26"/>
                <w:szCs w:val="26"/>
              </w:rPr>
            </w:pPr>
            <w:r>
              <w:rPr>
                <w:b/>
                <w:color w:val="000000"/>
                <w:sz w:val="26"/>
                <w:szCs w:val="26"/>
              </w:rPr>
              <w:lastRenderedPageBreak/>
              <w:t>POSTCONDITION</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CC9E8D" w14:textId="77777777" w:rsidR="00B7167C" w:rsidRPr="005C062D" w:rsidRDefault="00B7167C" w:rsidP="00B15245">
            <w:pPr>
              <w:spacing w:before="240"/>
              <w:rPr>
                <w:color w:val="000000"/>
                <w:sz w:val="26"/>
                <w:szCs w:val="26"/>
              </w:rPr>
            </w:pPr>
            <w:r>
              <w:rPr>
                <w:color w:val="000000"/>
                <w:sz w:val="26"/>
                <w:szCs w:val="26"/>
              </w:rPr>
              <w:t> Đăng ký tài khoản thành công.</w:t>
            </w:r>
          </w:p>
        </w:tc>
      </w:tr>
      <w:tr w:rsidR="00B7167C" w14:paraId="0BDE5310"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8FCDA1" w14:textId="77777777" w:rsidR="00B7167C" w:rsidRDefault="00B7167C" w:rsidP="00B15245">
            <w:pPr>
              <w:spacing w:before="240"/>
              <w:rPr>
                <w:color w:val="000000"/>
                <w:sz w:val="26"/>
                <w:szCs w:val="26"/>
              </w:rPr>
            </w:pPr>
            <w:r>
              <w:rPr>
                <w:b/>
                <w:color w:val="000000"/>
                <w:sz w:val="26"/>
                <w:szCs w:val="26"/>
              </w:rPr>
              <w:t>FLOW OF EVENTS</w:t>
            </w:r>
          </w:p>
        </w:tc>
        <w:tc>
          <w:tcPr>
            <w:tcW w:w="3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07EA4" w14:textId="77777777" w:rsidR="00B7167C" w:rsidRDefault="00B7167C" w:rsidP="00B15245">
            <w:pPr>
              <w:spacing w:before="240"/>
              <w:jc w:val="center"/>
              <w:rPr>
                <w:color w:val="000000"/>
                <w:sz w:val="26"/>
                <w:szCs w:val="26"/>
              </w:rPr>
            </w:pPr>
            <w:r>
              <w:rPr>
                <w:color w:val="000000"/>
                <w:sz w:val="26"/>
                <w:szCs w:val="26"/>
              </w:rPr>
              <w:t>Actor</w:t>
            </w:r>
          </w:p>
        </w:tc>
        <w:tc>
          <w:tcPr>
            <w:tcW w:w="33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73BCE" w14:textId="77777777" w:rsidR="00B7167C" w:rsidRDefault="00B7167C" w:rsidP="00B15245">
            <w:pPr>
              <w:spacing w:before="240"/>
              <w:jc w:val="center"/>
              <w:rPr>
                <w:color w:val="000000"/>
                <w:sz w:val="26"/>
                <w:szCs w:val="26"/>
              </w:rPr>
            </w:pPr>
            <w:r>
              <w:rPr>
                <w:color w:val="000000"/>
                <w:sz w:val="26"/>
                <w:szCs w:val="26"/>
              </w:rPr>
              <w:t>System</w:t>
            </w:r>
          </w:p>
        </w:tc>
      </w:tr>
      <w:tr w:rsidR="00B7167C" w14:paraId="5D97BEA9" w14:textId="77777777" w:rsidTr="00814A57">
        <w:trPr>
          <w:trHeight w:val="420"/>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253ECA" w14:textId="77777777" w:rsidR="00B7167C" w:rsidRDefault="00B7167C" w:rsidP="00B15245">
            <w:pPr>
              <w:widowControl w:val="0"/>
              <w:pBdr>
                <w:top w:val="nil"/>
                <w:left w:val="nil"/>
                <w:bottom w:val="nil"/>
                <w:right w:val="nil"/>
                <w:between w:val="nil"/>
              </w:pBdr>
              <w:rPr>
                <w:color w:val="000000"/>
                <w:sz w:val="26"/>
                <w:szCs w:val="26"/>
              </w:rPr>
            </w:pPr>
          </w:p>
        </w:tc>
        <w:tc>
          <w:tcPr>
            <w:tcW w:w="31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6AB25" w14:textId="77777777" w:rsidR="00B7167C" w:rsidRDefault="00B7167C" w:rsidP="00B7167C">
            <w:pPr>
              <w:numPr>
                <w:ilvl w:val="0"/>
                <w:numId w:val="15"/>
              </w:numPr>
              <w:ind w:left="360"/>
              <w:jc w:val="left"/>
              <w:rPr>
                <w:color w:val="000000"/>
                <w:sz w:val="26"/>
                <w:szCs w:val="26"/>
              </w:rPr>
            </w:pPr>
            <w:r>
              <w:rPr>
                <w:color w:val="000000"/>
                <w:sz w:val="26"/>
                <w:szCs w:val="26"/>
              </w:rPr>
              <w:t>Chọn mục “Đăng ký tài khoản”.</w:t>
            </w:r>
          </w:p>
          <w:p w14:paraId="42406350" w14:textId="77777777" w:rsidR="00B7167C" w:rsidRDefault="00B7167C" w:rsidP="00B7167C">
            <w:pPr>
              <w:numPr>
                <w:ilvl w:val="0"/>
                <w:numId w:val="15"/>
              </w:numPr>
              <w:ind w:left="360"/>
              <w:jc w:val="left"/>
              <w:rPr>
                <w:color w:val="000000"/>
                <w:sz w:val="26"/>
                <w:szCs w:val="26"/>
              </w:rPr>
            </w:pPr>
            <w:r>
              <w:rPr>
                <w:color w:val="000000"/>
                <w:sz w:val="26"/>
                <w:szCs w:val="26"/>
              </w:rPr>
              <w:t>Admin nhập thông tin cần thiết.</w:t>
            </w:r>
          </w:p>
          <w:p w14:paraId="3B2EC8BB" w14:textId="77777777" w:rsidR="00B7167C" w:rsidRDefault="00B7167C" w:rsidP="00B7167C">
            <w:pPr>
              <w:numPr>
                <w:ilvl w:val="0"/>
                <w:numId w:val="15"/>
              </w:numPr>
              <w:ind w:left="360"/>
              <w:jc w:val="left"/>
              <w:rPr>
                <w:color w:val="000000"/>
                <w:sz w:val="26"/>
                <w:szCs w:val="26"/>
              </w:rPr>
            </w:pPr>
            <w:r>
              <w:rPr>
                <w:color w:val="000000"/>
                <w:sz w:val="26"/>
                <w:szCs w:val="26"/>
              </w:rPr>
              <w:t>Nhấn vào nút “Đăng ký”.</w:t>
            </w:r>
          </w:p>
        </w:tc>
        <w:tc>
          <w:tcPr>
            <w:tcW w:w="33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D79184" w14:textId="77777777" w:rsidR="00B7167C" w:rsidRPr="005C062D" w:rsidRDefault="00B7167C" w:rsidP="00B7167C">
            <w:pPr>
              <w:pStyle w:val="ListParagraph"/>
              <w:numPr>
                <w:ilvl w:val="1"/>
                <w:numId w:val="24"/>
              </w:numPr>
              <w:spacing w:after="0" w:line="360" w:lineRule="auto"/>
              <w:rPr>
                <w:color w:val="000000"/>
                <w:sz w:val="26"/>
                <w:szCs w:val="26"/>
              </w:rPr>
            </w:pPr>
            <w:r w:rsidRPr="005C062D">
              <w:rPr>
                <w:color w:val="000000"/>
                <w:sz w:val="26"/>
                <w:szCs w:val="26"/>
              </w:rPr>
              <w:t>Hiển thị giao diện</w:t>
            </w:r>
            <w:r w:rsidRPr="005C062D">
              <w:rPr>
                <w:color w:val="000000"/>
                <w:sz w:val="26"/>
                <w:szCs w:val="26"/>
                <w:lang w:val="en-US"/>
              </w:rPr>
              <w:t xml:space="preserve"> form</w:t>
            </w:r>
            <w:r w:rsidRPr="005C062D">
              <w:rPr>
                <w:color w:val="000000"/>
                <w:sz w:val="26"/>
                <w:szCs w:val="26"/>
              </w:rPr>
              <w:t xml:space="preserve"> đăng ký</w:t>
            </w:r>
            <w:r>
              <w:rPr>
                <w:color w:val="000000"/>
                <w:sz w:val="26"/>
                <w:szCs w:val="26"/>
                <w:lang w:val="en-US"/>
              </w:rPr>
              <w:t>.</w:t>
            </w:r>
          </w:p>
          <w:p w14:paraId="44F637CA" w14:textId="77777777" w:rsidR="00B7167C" w:rsidRDefault="00B7167C" w:rsidP="00B15245">
            <w:pPr>
              <w:rPr>
                <w:color w:val="000000"/>
                <w:sz w:val="26"/>
                <w:szCs w:val="26"/>
              </w:rPr>
            </w:pPr>
          </w:p>
          <w:p w14:paraId="34C71B1F" w14:textId="77777777" w:rsidR="00B7167C" w:rsidRPr="005C062D" w:rsidRDefault="00B7167C" w:rsidP="00B15245">
            <w:pPr>
              <w:rPr>
                <w:color w:val="000000"/>
                <w:sz w:val="26"/>
                <w:szCs w:val="26"/>
              </w:rPr>
            </w:pPr>
          </w:p>
          <w:p w14:paraId="55684CD3" w14:textId="77777777" w:rsidR="00B7167C" w:rsidRDefault="00B7167C" w:rsidP="00B15245">
            <w:pPr>
              <w:rPr>
                <w:color w:val="000000"/>
                <w:sz w:val="26"/>
                <w:szCs w:val="26"/>
              </w:rPr>
            </w:pPr>
            <w:r>
              <w:rPr>
                <w:color w:val="000000"/>
                <w:sz w:val="26"/>
                <w:szCs w:val="26"/>
              </w:rPr>
              <w:t>3.1 Hệ thống kiểm tra thông tin đã nhập.</w:t>
            </w:r>
          </w:p>
          <w:p w14:paraId="1D582F51" w14:textId="77777777" w:rsidR="00B7167C" w:rsidRDefault="00B7167C" w:rsidP="00B15245">
            <w:pPr>
              <w:rPr>
                <w:color w:val="000000"/>
                <w:sz w:val="26"/>
                <w:szCs w:val="26"/>
              </w:rPr>
            </w:pPr>
            <w:r>
              <w:rPr>
                <w:color w:val="000000"/>
                <w:sz w:val="26"/>
                <w:szCs w:val="26"/>
              </w:rPr>
              <w:t>3.2 Lưu dữ liệu đăng ký.</w:t>
            </w:r>
          </w:p>
          <w:p w14:paraId="5B1C0925" w14:textId="77777777" w:rsidR="00B7167C" w:rsidRPr="005C062D" w:rsidRDefault="00B7167C" w:rsidP="00B15245">
            <w:pPr>
              <w:rPr>
                <w:color w:val="000000"/>
                <w:sz w:val="26"/>
                <w:szCs w:val="26"/>
              </w:rPr>
            </w:pPr>
            <w:r>
              <w:rPr>
                <w:color w:val="000000"/>
                <w:sz w:val="26"/>
                <w:szCs w:val="26"/>
              </w:rPr>
              <w:t>3.3 Hiển thị đăng ký thành công.</w:t>
            </w:r>
          </w:p>
        </w:tc>
      </w:tr>
      <w:tr w:rsidR="00B7167C" w14:paraId="468E1FD9"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7A3AA7" w14:textId="77777777" w:rsidR="00B7167C" w:rsidRDefault="00B7167C" w:rsidP="00B15245">
            <w:pPr>
              <w:spacing w:before="240"/>
              <w:rPr>
                <w:color w:val="000000"/>
                <w:sz w:val="26"/>
                <w:szCs w:val="26"/>
              </w:rPr>
            </w:pPr>
            <w:r>
              <w:rPr>
                <w:b/>
                <w:color w:val="000000"/>
                <w:sz w:val="26"/>
                <w:szCs w:val="26"/>
              </w:rPr>
              <w:t>EXCEPTION CONDITION</w:t>
            </w:r>
          </w:p>
        </w:tc>
        <w:tc>
          <w:tcPr>
            <w:tcW w:w="6497"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8E9AA" w14:textId="77777777" w:rsidR="00B7167C" w:rsidRDefault="00B7167C" w:rsidP="00B15245">
            <w:pPr>
              <w:spacing w:before="240"/>
              <w:ind w:left="61"/>
              <w:rPr>
                <w:color w:val="000000"/>
                <w:sz w:val="26"/>
                <w:szCs w:val="26"/>
              </w:rPr>
            </w:pPr>
            <w:r>
              <w:rPr>
                <w:color w:val="000000"/>
                <w:sz w:val="26"/>
                <w:szCs w:val="26"/>
              </w:rPr>
              <w:t>3.1 Hiện thông báo nếu người dùng nhập thiếu thông tin.</w:t>
            </w:r>
          </w:p>
          <w:p w14:paraId="61990628" w14:textId="77777777" w:rsidR="00B7167C" w:rsidRPr="00B102E1" w:rsidRDefault="00B7167C" w:rsidP="00B15245">
            <w:pPr>
              <w:spacing w:before="240"/>
              <w:ind w:left="61"/>
              <w:rPr>
                <w:color w:val="000000"/>
                <w:sz w:val="26"/>
                <w:szCs w:val="26"/>
              </w:rPr>
            </w:pPr>
            <w:r w:rsidRPr="00B102E1">
              <w:rPr>
                <w:color w:val="FF0000"/>
                <w:sz w:val="26"/>
                <w:szCs w:val="26"/>
              </w:rPr>
              <w:t>3.1 Hiện thông báo nếu tài khoản đã tồn tại.</w:t>
            </w:r>
          </w:p>
        </w:tc>
      </w:tr>
    </w:tbl>
    <w:p w14:paraId="55689036" w14:textId="77777777" w:rsidR="00B7167C" w:rsidRDefault="00B7167C" w:rsidP="00B7167C">
      <w:pPr>
        <w:rPr>
          <w:b/>
          <w:i/>
          <w:color w:val="000000"/>
          <w:sz w:val="26"/>
          <w:szCs w:val="26"/>
        </w:rPr>
      </w:pPr>
    </w:p>
    <w:p w14:paraId="2771534A" w14:textId="77777777" w:rsidR="00B7167C" w:rsidRPr="00B7167C" w:rsidRDefault="00B7167C" w:rsidP="00B7167C">
      <w:pPr>
        <w:pStyle w:val="Heading3"/>
        <w:spacing w:before="0"/>
        <w:rPr>
          <w:rFonts w:ascii="Times New Roman" w:hAnsi="Times New Roman" w:cs="Times New Roman"/>
          <w:b w:val="0"/>
          <w:iCs/>
          <w:color w:val="auto"/>
          <w:sz w:val="28"/>
          <w:szCs w:val="28"/>
        </w:rPr>
      </w:pPr>
      <w:bookmarkStart w:id="60" w:name="_Toc131868562"/>
      <w:bookmarkStart w:id="61" w:name="_Toc133184576"/>
      <w:r w:rsidRPr="00B7167C">
        <w:rPr>
          <w:rFonts w:ascii="Times New Roman" w:hAnsi="Times New Roman" w:cs="Times New Roman"/>
          <w:iCs/>
          <w:color w:val="auto"/>
          <w:sz w:val="28"/>
          <w:szCs w:val="28"/>
        </w:rPr>
        <w:lastRenderedPageBreak/>
        <w:t>3.2.3 Use Case đăng xuất</w:t>
      </w:r>
      <w:bookmarkEnd w:id="60"/>
      <w:bookmarkEnd w:id="61"/>
    </w:p>
    <w:p w14:paraId="41951865" w14:textId="77777777" w:rsidR="00B7167C" w:rsidRDefault="00B7167C" w:rsidP="00B7167C">
      <w:pPr>
        <w:keepNext/>
        <w:rPr>
          <w:color w:val="000000"/>
        </w:rPr>
      </w:pPr>
      <w:r>
        <w:rPr>
          <w:noProof/>
        </w:rPr>
        <w:drawing>
          <wp:inline distT="0" distB="0" distL="0" distR="0" wp14:anchorId="18E65E24" wp14:editId="58B64D04">
            <wp:extent cx="6130274" cy="26557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631" cy="2681016"/>
                    </a:xfrm>
                    <a:prstGeom prst="rect">
                      <a:avLst/>
                    </a:prstGeom>
                  </pic:spPr>
                </pic:pic>
              </a:graphicData>
            </a:graphic>
          </wp:inline>
        </w:drawing>
      </w:r>
    </w:p>
    <w:p w14:paraId="0FD5C4B8" w14:textId="77777777" w:rsidR="00B7167C" w:rsidRDefault="00B7167C" w:rsidP="00B7167C">
      <w:pPr>
        <w:pBdr>
          <w:top w:val="nil"/>
          <w:left w:val="nil"/>
          <w:bottom w:val="nil"/>
          <w:right w:val="nil"/>
          <w:between w:val="nil"/>
        </w:pBdr>
        <w:spacing w:before="240" w:after="240"/>
        <w:jc w:val="center"/>
        <w:rPr>
          <w:i/>
          <w:color w:val="000000"/>
          <w:sz w:val="26"/>
          <w:szCs w:val="26"/>
        </w:rPr>
      </w:pPr>
      <w:bookmarkStart w:id="62" w:name="_heading=h.32hioqz" w:colFirst="0" w:colLast="0"/>
      <w:bookmarkEnd w:id="62"/>
      <w:r>
        <w:rPr>
          <w:i/>
          <w:color w:val="000000"/>
          <w:sz w:val="26"/>
          <w:szCs w:val="26"/>
        </w:rPr>
        <w:t>Hình 3.2.3 Use Case đăng xuất</w:t>
      </w:r>
    </w:p>
    <w:tbl>
      <w:tblPr>
        <w:tblW w:w="9678" w:type="dxa"/>
        <w:tblLayout w:type="fixed"/>
        <w:tblLook w:val="0400" w:firstRow="0" w:lastRow="0" w:firstColumn="0" w:lastColumn="0" w:noHBand="0" w:noVBand="1"/>
      </w:tblPr>
      <w:tblGrid>
        <w:gridCol w:w="2972"/>
        <w:gridCol w:w="2735"/>
        <w:gridCol w:w="3971"/>
      </w:tblGrid>
      <w:tr w:rsidR="00B7167C" w14:paraId="0EDFAE0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E87B26" w14:textId="77777777" w:rsidR="00B7167C" w:rsidRDefault="00B7167C" w:rsidP="00B15245">
            <w:pPr>
              <w:spacing w:before="240"/>
              <w:rPr>
                <w:color w:val="000000"/>
                <w:sz w:val="26"/>
                <w:szCs w:val="26"/>
              </w:rPr>
            </w:pPr>
            <w:r>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90C09" w14:textId="77777777" w:rsidR="00B7167C" w:rsidRPr="00B102E1" w:rsidRDefault="00B7167C" w:rsidP="00B15245">
            <w:pPr>
              <w:spacing w:before="240"/>
              <w:rPr>
                <w:color w:val="000000"/>
                <w:sz w:val="26"/>
                <w:szCs w:val="26"/>
              </w:rPr>
            </w:pPr>
            <w:r>
              <w:rPr>
                <w:color w:val="000000"/>
                <w:sz w:val="26"/>
                <w:szCs w:val="26"/>
              </w:rPr>
              <w:t>Đăng xuất.</w:t>
            </w:r>
          </w:p>
        </w:tc>
      </w:tr>
      <w:tr w:rsidR="00B7167C" w14:paraId="5E8A4A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25216F" w14:textId="77777777" w:rsidR="00B7167C" w:rsidRDefault="00B7167C" w:rsidP="00B15245">
            <w:pPr>
              <w:spacing w:before="240"/>
              <w:rPr>
                <w:color w:val="000000"/>
                <w:sz w:val="26"/>
                <w:szCs w:val="26"/>
              </w:rPr>
            </w:pPr>
            <w:r>
              <w:rPr>
                <w:b/>
                <w:color w:val="000000"/>
                <w:sz w:val="26"/>
                <w:szCs w:val="26"/>
              </w:rPr>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06AB4" w14:textId="77777777" w:rsidR="00B7167C" w:rsidRPr="00B102E1" w:rsidRDefault="00B7167C" w:rsidP="00B15245">
            <w:pPr>
              <w:spacing w:before="240"/>
              <w:rPr>
                <w:color w:val="000000"/>
                <w:sz w:val="26"/>
                <w:szCs w:val="26"/>
              </w:rPr>
            </w:pPr>
            <w:r>
              <w:rPr>
                <w:color w:val="000000"/>
                <w:sz w:val="26"/>
                <w:szCs w:val="26"/>
              </w:rPr>
              <w:t>Đăng xuất khỏi hệ thống.</w:t>
            </w:r>
          </w:p>
        </w:tc>
      </w:tr>
      <w:tr w:rsidR="00B7167C" w14:paraId="7DF4C1D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7DBF3" w14:textId="77777777" w:rsidR="00B7167C" w:rsidRDefault="00B7167C" w:rsidP="00B15245">
            <w:pPr>
              <w:spacing w:before="240"/>
              <w:rPr>
                <w:color w:val="000000"/>
                <w:sz w:val="26"/>
                <w:szCs w:val="26"/>
              </w:rPr>
            </w:pPr>
            <w:r>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DF248" w14:textId="77777777" w:rsidR="00B7167C" w:rsidRPr="00B102E1" w:rsidRDefault="00B7167C" w:rsidP="00B15245">
            <w:pPr>
              <w:spacing w:before="240"/>
              <w:rPr>
                <w:color w:val="000000"/>
                <w:sz w:val="26"/>
                <w:szCs w:val="26"/>
              </w:rPr>
            </w:pPr>
            <w:r>
              <w:rPr>
                <w:color w:val="000000"/>
                <w:sz w:val="26"/>
                <w:szCs w:val="26"/>
              </w:rPr>
              <w:t>Admin, Nhân viên chọn chức năng đăng xuất.</w:t>
            </w:r>
          </w:p>
        </w:tc>
      </w:tr>
      <w:tr w:rsidR="00B7167C" w14:paraId="30A24FA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BD67E4" w14:textId="77777777" w:rsidR="00B7167C" w:rsidRDefault="00B7167C" w:rsidP="00B15245">
            <w:pPr>
              <w:spacing w:before="240"/>
              <w:rPr>
                <w:color w:val="000000"/>
                <w:sz w:val="26"/>
                <w:szCs w:val="26"/>
              </w:rPr>
            </w:pPr>
            <w:r>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7695F" w14:textId="77777777" w:rsidR="00B7167C" w:rsidRPr="000E0802" w:rsidRDefault="00B7167C" w:rsidP="00B15245">
            <w:pPr>
              <w:spacing w:before="240"/>
              <w:rPr>
                <w:color w:val="000000"/>
                <w:sz w:val="26"/>
                <w:szCs w:val="26"/>
              </w:rPr>
            </w:pPr>
            <w:r>
              <w:rPr>
                <w:color w:val="000000"/>
                <w:sz w:val="26"/>
                <w:szCs w:val="26"/>
              </w:rPr>
              <w:t>Admin, Nhân viên muốn đăng xuất tài khoản khỏi hệ thống.</w:t>
            </w:r>
          </w:p>
        </w:tc>
      </w:tr>
      <w:tr w:rsidR="00B7167C" w14:paraId="28AD9B4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D6BA51" w14:textId="77777777" w:rsidR="00B7167C" w:rsidRDefault="00B7167C" w:rsidP="00B15245">
            <w:pPr>
              <w:spacing w:before="240"/>
              <w:rPr>
                <w:color w:val="000000"/>
                <w:sz w:val="26"/>
                <w:szCs w:val="26"/>
              </w:rPr>
            </w:pPr>
            <w:r>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6B0E9" w14:textId="77777777" w:rsidR="00B7167C" w:rsidRPr="000E0802" w:rsidRDefault="00B7167C" w:rsidP="00B15245">
            <w:pPr>
              <w:spacing w:before="240"/>
              <w:rPr>
                <w:color w:val="000000"/>
                <w:sz w:val="26"/>
                <w:szCs w:val="26"/>
              </w:rPr>
            </w:pPr>
            <w:r>
              <w:rPr>
                <w:color w:val="000000"/>
                <w:sz w:val="26"/>
                <w:szCs w:val="26"/>
              </w:rPr>
              <w:t>Admin, Nhân viên.</w:t>
            </w:r>
          </w:p>
        </w:tc>
      </w:tr>
      <w:tr w:rsidR="00B7167C" w14:paraId="149D5DE5"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BF62D" w14:textId="77777777" w:rsidR="00B7167C" w:rsidRDefault="00B7167C" w:rsidP="00B15245">
            <w:pPr>
              <w:spacing w:before="240"/>
              <w:rPr>
                <w:color w:val="000000"/>
                <w:sz w:val="26"/>
                <w:szCs w:val="26"/>
              </w:rPr>
            </w:pPr>
            <w:r>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FD2F8" w14:textId="77777777" w:rsidR="00B7167C" w:rsidRPr="000E0802" w:rsidRDefault="00B7167C" w:rsidP="00B15245">
            <w:pPr>
              <w:spacing w:before="240"/>
              <w:rPr>
                <w:color w:val="000000"/>
                <w:sz w:val="26"/>
                <w:szCs w:val="26"/>
              </w:rPr>
            </w:pPr>
            <w:r>
              <w:rPr>
                <w:color w:val="000000"/>
                <w:sz w:val="26"/>
                <w:szCs w:val="26"/>
              </w:rPr>
              <w:t>Đăng nhập.</w:t>
            </w:r>
          </w:p>
        </w:tc>
      </w:tr>
      <w:tr w:rsidR="00B7167C" w14:paraId="509E349B"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7DFF2" w14:textId="77777777" w:rsidR="00B7167C" w:rsidRDefault="00B7167C" w:rsidP="00B15245">
            <w:pPr>
              <w:spacing w:before="240"/>
              <w:rPr>
                <w:color w:val="000000"/>
                <w:sz w:val="26"/>
                <w:szCs w:val="26"/>
              </w:rPr>
            </w:pPr>
            <w:r>
              <w:rPr>
                <w:b/>
                <w:color w:val="000000"/>
                <w:sz w:val="26"/>
                <w:szCs w:val="26"/>
              </w:rPr>
              <w:lastRenderedPageBreak/>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74B3D" w14:textId="77777777" w:rsidR="00B7167C" w:rsidRPr="000E0802" w:rsidRDefault="00B7167C" w:rsidP="00B15245">
            <w:pPr>
              <w:spacing w:before="240"/>
              <w:rPr>
                <w:color w:val="000000"/>
                <w:sz w:val="26"/>
                <w:szCs w:val="26"/>
              </w:rPr>
            </w:pPr>
            <w:r>
              <w:rPr>
                <w:color w:val="000000"/>
                <w:sz w:val="26"/>
                <w:szCs w:val="26"/>
              </w:rPr>
              <w:t>Tài khoản đã được đăng nhập.</w:t>
            </w:r>
          </w:p>
        </w:tc>
      </w:tr>
      <w:tr w:rsidR="00B7167C" w14:paraId="5E8955E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50928" w14:textId="77777777" w:rsidR="00B7167C" w:rsidRDefault="00B7167C" w:rsidP="00B15245">
            <w:pPr>
              <w:spacing w:before="240"/>
              <w:rPr>
                <w:color w:val="000000"/>
                <w:sz w:val="26"/>
                <w:szCs w:val="26"/>
              </w:rPr>
            </w:pPr>
            <w:r>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D1E1F" w14:textId="77777777" w:rsidR="00B7167C" w:rsidRPr="000E0802" w:rsidRDefault="00B7167C" w:rsidP="00B15245">
            <w:pPr>
              <w:spacing w:before="240"/>
              <w:rPr>
                <w:color w:val="000000"/>
                <w:sz w:val="26"/>
                <w:szCs w:val="26"/>
              </w:rPr>
            </w:pPr>
            <w:r>
              <w:rPr>
                <w:color w:val="000000"/>
                <w:sz w:val="26"/>
                <w:szCs w:val="26"/>
              </w:rPr>
              <w:t>Đăng xuất thành công.</w:t>
            </w:r>
          </w:p>
        </w:tc>
      </w:tr>
      <w:tr w:rsidR="00B7167C" w14:paraId="74E28717"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B0E25F" w14:textId="77777777" w:rsidR="00B7167C" w:rsidRDefault="00B7167C" w:rsidP="00B15245">
            <w:pPr>
              <w:spacing w:before="240"/>
              <w:rPr>
                <w:color w:val="000000"/>
                <w:sz w:val="26"/>
                <w:szCs w:val="26"/>
              </w:rPr>
            </w:pPr>
            <w:r>
              <w:rPr>
                <w:b/>
                <w:color w:val="000000"/>
                <w:sz w:val="26"/>
                <w:szCs w:val="26"/>
              </w:rPr>
              <w:t>FLOW OF EVENTS</w:t>
            </w: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9287B" w14:textId="77777777" w:rsidR="00B7167C" w:rsidRDefault="00B7167C" w:rsidP="00B15245">
            <w:pPr>
              <w:spacing w:before="240"/>
              <w:rPr>
                <w:color w:val="000000"/>
                <w:sz w:val="26"/>
                <w:szCs w:val="26"/>
              </w:rPr>
            </w:pPr>
            <w:r>
              <w:rPr>
                <w:color w:val="000000"/>
                <w:sz w:val="26"/>
                <w:szCs w:val="26"/>
              </w:rPr>
              <w:t>Actor</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EBF2" w14:textId="77777777" w:rsidR="00B7167C" w:rsidRDefault="00B7167C" w:rsidP="00B15245">
            <w:pPr>
              <w:spacing w:before="240"/>
              <w:rPr>
                <w:color w:val="000000"/>
                <w:sz w:val="26"/>
                <w:szCs w:val="26"/>
              </w:rPr>
            </w:pPr>
            <w:r>
              <w:rPr>
                <w:color w:val="000000"/>
                <w:sz w:val="26"/>
                <w:szCs w:val="26"/>
              </w:rPr>
              <w:t>System</w:t>
            </w:r>
          </w:p>
        </w:tc>
      </w:tr>
      <w:tr w:rsidR="00B7167C" w14:paraId="5FC9B6AF" w14:textId="77777777" w:rsidTr="00814A57">
        <w:trPr>
          <w:trHeight w:val="672"/>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657804" w14:textId="77777777" w:rsidR="00B7167C" w:rsidRDefault="00B7167C" w:rsidP="00B15245">
            <w:pPr>
              <w:widowControl w:val="0"/>
              <w:pBdr>
                <w:top w:val="nil"/>
                <w:left w:val="nil"/>
                <w:bottom w:val="nil"/>
                <w:right w:val="nil"/>
                <w:between w:val="nil"/>
              </w:pBdr>
              <w:rPr>
                <w:color w:val="000000"/>
                <w:sz w:val="26"/>
                <w:szCs w:val="26"/>
              </w:rPr>
            </w:pP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9F245" w14:textId="77777777" w:rsidR="00B7167C" w:rsidRDefault="00B7167C" w:rsidP="00B7167C">
            <w:pPr>
              <w:numPr>
                <w:ilvl w:val="0"/>
                <w:numId w:val="16"/>
              </w:numPr>
              <w:ind w:left="360"/>
              <w:jc w:val="left"/>
              <w:rPr>
                <w:color w:val="000000"/>
                <w:sz w:val="26"/>
                <w:szCs w:val="26"/>
              </w:rPr>
            </w:pPr>
            <w:r>
              <w:rPr>
                <w:color w:val="000000"/>
                <w:sz w:val="26"/>
                <w:szCs w:val="26"/>
              </w:rPr>
              <w:t>Chọn nút “Đăng xuất”.</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26857" w14:textId="35A0DC4F" w:rsidR="00B7167C" w:rsidRPr="00B60098" w:rsidRDefault="00B2167A" w:rsidP="00B2167A">
            <w:pPr>
              <w:pStyle w:val="ListParagraph"/>
              <w:numPr>
                <w:ilvl w:val="1"/>
                <w:numId w:val="26"/>
              </w:numPr>
              <w:rPr>
                <w:sz w:val="26"/>
                <w:szCs w:val="26"/>
              </w:rPr>
            </w:pPr>
            <w:r w:rsidRPr="00814A57">
              <w:rPr>
                <w:sz w:val="26"/>
                <w:szCs w:val="26"/>
              </w:rPr>
              <w:t>Hệ thống hiển thị thông báo đăng xuất</w:t>
            </w:r>
            <w:r w:rsidR="00B60098">
              <w:rPr>
                <w:sz w:val="26"/>
                <w:szCs w:val="26"/>
                <w:lang w:val="en-US"/>
              </w:rPr>
              <w:t xml:space="preserve"> thành công.</w:t>
            </w:r>
          </w:p>
        </w:tc>
      </w:tr>
      <w:tr w:rsidR="00B7167C" w14:paraId="58BBA33E"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7232B0" w14:textId="77777777" w:rsidR="00B7167C" w:rsidRDefault="00B7167C" w:rsidP="00B15245">
            <w:pPr>
              <w:spacing w:before="240"/>
              <w:rPr>
                <w:color w:val="000000"/>
                <w:sz w:val="26"/>
                <w:szCs w:val="26"/>
              </w:rPr>
            </w:pPr>
            <w:r>
              <w:rPr>
                <w:b/>
                <w:color w:val="000000"/>
                <w:sz w:val="26"/>
                <w:szCs w:val="26"/>
              </w:rPr>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F5EFB" w14:textId="77777777" w:rsidR="00B7167C" w:rsidRPr="000E0802" w:rsidRDefault="00B7167C" w:rsidP="00B15245">
            <w:pPr>
              <w:spacing w:before="240"/>
              <w:rPr>
                <w:color w:val="000000"/>
                <w:sz w:val="26"/>
                <w:szCs w:val="26"/>
              </w:rPr>
            </w:pPr>
            <w:r>
              <w:rPr>
                <w:color w:val="000000"/>
                <w:sz w:val="26"/>
                <w:szCs w:val="26"/>
              </w:rPr>
              <w:t>Không.</w:t>
            </w:r>
          </w:p>
        </w:tc>
      </w:tr>
    </w:tbl>
    <w:p w14:paraId="3172561E" w14:textId="77777777" w:rsidR="00B7167C" w:rsidRDefault="00B7167C" w:rsidP="00B7167C">
      <w:pPr>
        <w:rPr>
          <w:b/>
          <w:i/>
          <w:color w:val="000000"/>
          <w:sz w:val="26"/>
          <w:szCs w:val="26"/>
        </w:rPr>
      </w:pPr>
    </w:p>
    <w:p w14:paraId="0A5E9983" w14:textId="77777777" w:rsidR="00B7167C" w:rsidRPr="00B7167C" w:rsidRDefault="00B7167C" w:rsidP="00B7167C">
      <w:pPr>
        <w:pStyle w:val="Heading3"/>
        <w:spacing w:before="0"/>
        <w:rPr>
          <w:rFonts w:ascii="Times New Roman" w:hAnsi="Times New Roman" w:cs="Times New Roman"/>
          <w:b w:val="0"/>
          <w:iCs/>
          <w:color w:val="auto"/>
          <w:sz w:val="28"/>
          <w:szCs w:val="28"/>
        </w:rPr>
      </w:pPr>
      <w:bookmarkStart w:id="63" w:name="_Toc131868563"/>
      <w:bookmarkStart w:id="64" w:name="_Toc133184577"/>
      <w:r w:rsidRPr="00B7167C">
        <w:rPr>
          <w:rFonts w:ascii="Times New Roman" w:hAnsi="Times New Roman" w:cs="Times New Roman"/>
          <w:iCs/>
          <w:color w:val="auto"/>
          <w:sz w:val="28"/>
          <w:szCs w:val="28"/>
        </w:rPr>
        <w:t>3.2.4 Use Case đổi mật khẩu</w:t>
      </w:r>
      <w:bookmarkEnd w:id="63"/>
      <w:bookmarkEnd w:id="64"/>
    </w:p>
    <w:p w14:paraId="6A33FD8B" w14:textId="77777777" w:rsidR="00B7167C" w:rsidRDefault="00B7167C" w:rsidP="00B7167C">
      <w:pPr>
        <w:keepNext/>
        <w:rPr>
          <w:color w:val="000000"/>
        </w:rPr>
      </w:pPr>
      <w:r>
        <w:rPr>
          <w:noProof/>
        </w:rPr>
        <w:drawing>
          <wp:inline distT="0" distB="0" distL="0" distR="0" wp14:anchorId="64B5664C" wp14:editId="1E225544">
            <wp:extent cx="6066846" cy="25230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6265" cy="2526968"/>
                    </a:xfrm>
                    <a:prstGeom prst="rect">
                      <a:avLst/>
                    </a:prstGeom>
                  </pic:spPr>
                </pic:pic>
              </a:graphicData>
            </a:graphic>
          </wp:inline>
        </w:drawing>
      </w:r>
    </w:p>
    <w:p w14:paraId="6792BE39" w14:textId="77777777" w:rsidR="00B7167C" w:rsidRDefault="00B7167C" w:rsidP="00B7167C">
      <w:pPr>
        <w:pBdr>
          <w:top w:val="nil"/>
          <w:left w:val="nil"/>
          <w:bottom w:val="nil"/>
          <w:right w:val="nil"/>
          <w:between w:val="nil"/>
        </w:pBdr>
        <w:spacing w:before="240" w:after="240"/>
        <w:jc w:val="center"/>
        <w:rPr>
          <w:i/>
          <w:color w:val="000000"/>
          <w:sz w:val="26"/>
          <w:szCs w:val="26"/>
        </w:rPr>
      </w:pPr>
      <w:bookmarkStart w:id="65" w:name="_heading=h.41mghml" w:colFirst="0" w:colLast="0"/>
      <w:bookmarkEnd w:id="65"/>
      <w:r>
        <w:rPr>
          <w:i/>
          <w:color w:val="000000"/>
          <w:sz w:val="26"/>
          <w:szCs w:val="26"/>
        </w:rPr>
        <w:t>Hình 3.2.4 Use Case đổi mật khẩu</w:t>
      </w:r>
    </w:p>
    <w:tbl>
      <w:tblPr>
        <w:tblW w:w="9678" w:type="dxa"/>
        <w:tblLayout w:type="fixed"/>
        <w:tblLook w:val="0400" w:firstRow="0" w:lastRow="0" w:firstColumn="0" w:lastColumn="0" w:noHBand="0" w:noVBand="1"/>
      </w:tblPr>
      <w:tblGrid>
        <w:gridCol w:w="2972"/>
        <w:gridCol w:w="2971"/>
        <w:gridCol w:w="3735"/>
      </w:tblGrid>
      <w:tr w:rsidR="00B7167C" w14:paraId="55DDF98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986CCC" w14:textId="77777777" w:rsidR="00B7167C" w:rsidRPr="000D5C53" w:rsidRDefault="00B7167C" w:rsidP="00B15245">
            <w:pPr>
              <w:spacing w:before="240"/>
              <w:rPr>
                <w:color w:val="000000"/>
                <w:sz w:val="26"/>
                <w:szCs w:val="26"/>
              </w:rPr>
            </w:pPr>
            <w:r w:rsidRPr="000D5C53">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8AA8" w14:textId="77777777" w:rsidR="00B7167C" w:rsidRPr="000D5C53" w:rsidRDefault="00B7167C" w:rsidP="00B15245">
            <w:pPr>
              <w:spacing w:before="240"/>
              <w:rPr>
                <w:color w:val="000000"/>
                <w:sz w:val="26"/>
                <w:szCs w:val="26"/>
              </w:rPr>
            </w:pPr>
            <w:r w:rsidRPr="000D5C53">
              <w:rPr>
                <w:color w:val="000000"/>
                <w:sz w:val="26"/>
                <w:szCs w:val="26"/>
              </w:rPr>
              <w:t>Đổi mật khẩu.</w:t>
            </w:r>
          </w:p>
        </w:tc>
      </w:tr>
      <w:tr w:rsidR="00B7167C" w14:paraId="12D93FC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BA166B" w14:textId="77777777" w:rsidR="00B7167C" w:rsidRPr="000D5C53" w:rsidRDefault="00B7167C" w:rsidP="00B15245">
            <w:pPr>
              <w:spacing w:before="240"/>
              <w:rPr>
                <w:color w:val="000000"/>
                <w:sz w:val="26"/>
                <w:szCs w:val="26"/>
              </w:rPr>
            </w:pPr>
            <w:r w:rsidRPr="000D5C53">
              <w:rPr>
                <w:b/>
                <w:color w:val="000000"/>
                <w:sz w:val="26"/>
                <w:szCs w:val="26"/>
              </w:rPr>
              <w:lastRenderedPageBreak/>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ADC10" w14:textId="77777777" w:rsidR="00B7167C" w:rsidRPr="000D5C53" w:rsidRDefault="00B7167C" w:rsidP="00B15245">
            <w:pPr>
              <w:spacing w:before="240"/>
              <w:rPr>
                <w:color w:val="000000"/>
                <w:sz w:val="26"/>
                <w:szCs w:val="26"/>
              </w:rPr>
            </w:pPr>
            <w:r w:rsidRPr="000D5C53">
              <w:rPr>
                <w:color w:val="000000"/>
                <w:sz w:val="26"/>
                <w:szCs w:val="26"/>
              </w:rPr>
              <w:t> Đổi mật khẩu của tài khoản đăng nhập.</w:t>
            </w:r>
          </w:p>
        </w:tc>
      </w:tr>
      <w:tr w:rsidR="00B7167C" w14:paraId="245AD46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71B48D" w14:textId="77777777" w:rsidR="00B7167C" w:rsidRPr="000D5C53" w:rsidRDefault="00B7167C" w:rsidP="00B15245">
            <w:pPr>
              <w:spacing w:before="240"/>
              <w:rPr>
                <w:color w:val="000000"/>
                <w:sz w:val="26"/>
                <w:szCs w:val="26"/>
              </w:rPr>
            </w:pPr>
            <w:r w:rsidRPr="000D5C53">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86296" w14:textId="77777777" w:rsidR="00B7167C" w:rsidRPr="000D5C53" w:rsidRDefault="00B7167C" w:rsidP="00B15245">
            <w:pPr>
              <w:spacing w:before="240"/>
              <w:rPr>
                <w:color w:val="000000"/>
                <w:sz w:val="26"/>
                <w:szCs w:val="26"/>
              </w:rPr>
            </w:pPr>
            <w:r w:rsidRPr="000D5C53">
              <w:rPr>
                <w:color w:val="000000"/>
                <w:sz w:val="26"/>
                <w:szCs w:val="26"/>
              </w:rPr>
              <w:t> Admin, Nhân viên chọn chức năng đổi mật khẩu.</w:t>
            </w:r>
          </w:p>
        </w:tc>
      </w:tr>
      <w:tr w:rsidR="00B7167C" w14:paraId="0D10E51B"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3714C" w14:textId="77777777" w:rsidR="00B7167C" w:rsidRPr="000D5C53" w:rsidRDefault="00B7167C" w:rsidP="00B15245">
            <w:pPr>
              <w:spacing w:before="240"/>
              <w:rPr>
                <w:color w:val="000000"/>
                <w:sz w:val="26"/>
                <w:szCs w:val="26"/>
              </w:rPr>
            </w:pPr>
            <w:r w:rsidRPr="000D5C53">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E5071" w14:textId="77777777" w:rsidR="00B7167C" w:rsidRPr="000D5C53" w:rsidRDefault="00B7167C" w:rsidP="00B15245">
            <w:pPr>
              <w:spacing w:before="240"/>
              <w:rPr>
                <w:color w:val="000000"/>
                <w:sz w:val="26"/>
                <w:szCs w:val="26"/>
              </w:rPr>
            </w:pPr>
            <w:r w:rsidRPr="000D5C53">
              <w:rPr>
                <w:color w:val="000000"/>
                <w:sz w:val="26"/>
                <w:szCs w:val="26"/>
              </w:rPr>
              <w:t>Admin, Nhân viên muốn thay đổi mật khẩu cho tài khoản của mình.</w:t>
            </w:r>
          </w:p>
        </w:tc>
      </w:tr>
      <w:tr w:rsidR="00B7167C" w14:paraId="2B037C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31FF91" w14:textId="77777777" w:rsidR="00B7167C" w:rsidRPr="000D5C53" w:rsidRDefault="00B7167C" w:rsidP="00B15245">
            <w:pPr>
              <w:spacing w:before="240"/>
              <w:rPr>
                <w:color w:val="000000"/>
                <w:sz w:val="26"/>
                <w:szCs w:val="26"/>
              </w:rPr>
            </w:pPr>
            <w:r w:rsidRPr="000D5C53">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657D0" w14:textId="77777777" w:rsidR="00B7167C" w:rsidRPr="000D5C53" w:rsidRDefault="00B7167C" w:rsidP="00B15245">
            <w:pPr>
              <w:spacing w:before="240"/>
              <w:rPr>
                <w:color w:val="000000"/>
                <w:sz w:val="26"/>
                <w:szCs w:val="26"/>
              </w:rPr>
            </w:pPr>
            <w:r w:rsidRPr="000D5C53">
              <w:rPr>
                <w:color w:val="000000"/>
                <w:sz w:val="26"/>
                <w:szCs w:val="26"/>
              </w:rPr>
              <w:t> Admin, Nhân viên.</w:t>
            </w:r>
          </w:p>
        </w:tc>
      </w:tr>
      <w:tr w:rsidR="00B7167C" w14:paraId="7028557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DADE64" w14:textId="77777777" w:rsidR="00B7167C" w:rsidRPr="000D5C53" w:rsidRDefault="00B7167C" w:rsidP="00B15245">
            <w:pPr>
              <w:spacing w:before="240"/>
              <w:rPr>
                <w:color w:val="000000"/>
                <w:sz w:val="26"/>
                <w:szCs w:val="26"/>
              </w:rPr>
            </w:pPr>
            <w:r w:rsidRPr="000D5C53">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27892" w14:textId="77777777" w:rsidR="00B7167C" w:rsidRPr="000D5C53" w:rsidRDefault="00B7167C" w:rsidP="00B15245">
            <w:pPr>
              <w:spacing w:before="240"/>
              <w:rPr>
                <w:color w:val="000000"/>
                <w:sz w:val="26"/>
                <w:szCs w:val="26"/>
              </w:rPr>
            </w:pPr>
            <w:r w:rsidRPr="000D5C53">
              <w:rPr>
                <w:color w:val="000000"/>
                <w:sz w:val="26"/>
                <w:szCs w:val="26"/>
              </w:rPr>
              <w:t> Đăng nhập.</w:t>
            </w:r>
          </w:p>
        </w:tc>
      </w:tr>
      <w:tr w:rsidR="00B7167C" w14:paraId="569B78F6"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64EEE2" w14:textId="77777777" w:rsidR="00B7167C" w:rsidRPr="000D5C53" w:rsidRDefault="00B7167C" w:rsidP="00B15245">
            <w:pPr>
              <w:spacing w:before="240"/>
              <w:rPr>
                <w:color w:val="000000"/>
                <w:sz w:val="26"/>
                <w:szCs w:val="26"/>
              </w:rPr>
            </w:pPr>
            <w:r w:rsidRPr="000D5C53">
              <w:rPr>
                <w:b/>
                <w:color w:val="000000"/>
                <w:sz w:val="26"/>
                <w:szCs w:val="26"/>
              </w:rPr>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D36C7" w14:textId="77777777" w:rsidR="00B7167C" w:rsidRPr="000D5C53" w:rsidRDefault="00B7167C" w:rsidP="00B15245">
            <w:pPr>
              <w:spacing w:before="240"/>
              <w:rPr>
                <w:color w:val="000000"/>
                <w:sz w:val="26"/>
                <w:szCs w:val="26"/>
              </w:rPr>
            </w:pPr>
            <w:r w:rsidRPr="000D5C53">
              <w:rPr>
                <w:color w:val="000000"/>
                <w:sz w:val="26"/>
                <w:szCs w:val="26"/>
              </w:rPr>
              <w:t> Tài khoản đã được đăng nhập.</w:t>
            </w:r>
          </w:p>
        </w:tc>
      </w:tr>
      <w:tr w:rsidR="00B7167C" w14:paraId="18760CF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7C5B32" w14:textId="77777777" w:rsidR="00B7167C" w:rsidRPr="000D5C53" w:rsidRDefault="00B7167C" w:rsidP="00B15245">
            <w:pPr>
              <w:spacing w:before="240"/>
              <w:rPr>
                <w:color w:val="000000"/>
                <w:sz w:val="26"/>
                <w:szCs w:val="26"/>
              </w:rPr>
            </w:pPr>
            <w:r w:rsidRPr="000D5C53">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3613C" w14:textId="77777777" w:rsidR="00B7167C" w:rsidRPr="000D5C53" w:rsidRDefault="00B7167C" w:rsidP="00B15245">
            <w:pPr>
              <w:spacing w:before="240"/>
              <w:rPr>
                <w:color w:val="000000"/>
                <w:sz w:val="26"/>
                <w:szCs w:val="26"/>
              </w:rPr>
            </w:pPr>
            <w:r w:rsidRPr="000D5C53">
              <w:rPr>
                <w:color w:val="000000"/>
                <w:sz w:val="26"/>
                <w:szCs w:val="26"/>
              </w:rPr>
              <w:t> Đổi mật khẩu thành công.</w:t>
            </w:r>
          </w:p>
        </w:tc>
      </w:tr>
      <w:tr w:rsidR="00B7167C" w14:paraId="24D2ED23"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DD5015" w14:textId="77777777" w:rsidR="00B7167C" w:rsidRPr="000D5C53" w:rsidRDefault="00B7167C" w:rsidP="00B15245">
            <w:pPr>
              <w:spacing w:before="240"/>
              <w:rPr>
                <w:color w:val="000000"/>
                <w:sz w:val="26"/>
                <w:szCs w:val="26"/>
              </w:rPr>
            </w:pPr>
            <w:r w:rsidRPr="000D5C53">
              <w:rPr>
                <w:b/>
                <w:color w:val="000000"/>
                <w:sz w:val="26"/>
                <w:szCs w:val="26"/>
              </w:rPr>
              <w:t>FLOW OF EVENTS</w:t>
            </w: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E701" w14:textId="77777777" w:rsidR="00B7167C" w:rsidRPr="000D5C53" w:rsidRDefault="00B7167C" w:rsidP="00B15245">
            <w:pPr>
              <w:spacing w:before="240"/>
              <w:jc w:val="center"/>
              <w:rPr>
                <w:color w:val="000000"/>
                <w:sz w:val="26"/>
                <w:szCs w:val="26"/>
              </w:rPr>
            </w:pPr>
            <w:r w:rsidRPr="000D5C53">
              <w:rPr>
                <w:color w:val="000000"/>
                <w:sz w:val="26"/>
                <w:szCs w:val="26"/>
              </w:rPr>
              <w:t>Actor</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8C0619" w14:textId="77777777" w:rsidR="00B7167C" w:rsidRPr="000D5C53" w:rsidRDefault="00B7167C" w:rsidP="00B15245">
            <w:pPr>
              <w:spacing w:before="240"/>
              <w:jc w:val="center"/>
              <w:rPr>
                <w:color w:val="000000"/>
                <w:sz w:val="26"/>
                <w:szCs w:val="26"/>
              </w:rPr>
            </w:pPr>
            <w:r w:rsidRPr="000D5C53">
              <w:rPr>
                <w:color w:val="000000"/>
                <w:sz w:val="26"/>
                <w:szCs w:val="26"/>
              </w:rPr>
              <w:t>System</w:t>
            </w:r>
          </w:p>
        </w:tc>
      </w:tr>
      <w:tr w:rsidR="00B7167C" w14:paraId="5C7EC90A" w14:textId="77777777" w:rsidTr="00814A57">
        <w:trPr>
          <w:trHeight w:val="420"/>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E01B73" w14:textId="77777777" w:rsidR="00B7167C" w:rsidRPr="000D5C53" w:rsidRDefault="00B7167C" w:rsidP="00B15245">
            <w:pPr>
              <w:widowControl w:val="0"/>
              <w:pBdr>
                <w:top w:val="nil"/>
                <w:left w:val="nil"/>
                <w:bottom w:val="nil"/>
                <w:right w:val="nil"/>
                <w:between w:val="nil"/>
              </w:pBdr>
              <w:rPr>
                <w:color w:val="000000"/>
                <w:sz w:val="26"/>
                <w:szCs w:val="26"/>
              </w:rPr>
            </w:pP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9EC69"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Chọn mục “Đổi mật khẩu”.</w:t>
            </w:r>
          </w:p>
          <w:p w14:paraId="503F459F"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Nhập các thông tin cần thiết:</w:t>
            </w:r>
          </w:p>
          <w:p w14:paraId="265EB78F" w14:textId="77777777" w:rsidR="00B7167C" w:rsidRPr="000D5C53" w:rsidRDefault="00B7167C" w:rsidP="00B15245">
            <w:pPr>
              <w:ind w:left="360"/>
              <w:rPr>
                <w:color w:val="000000"/>
                <w:sz w:val="26"/>
                <w:szCs w:val="26"/>
              </w:rPr>
            </w:pPr>
            <w:r w:rsidRPr="000D5C53">
              <w:rPr>
                <w:color w:val="000000"/>
                <w:sz w:val="26"/>
                <w:szCs w:val="26"/>
              </w:rPr>
              <w:t>+ Mật khẩu cũ</w:t>
            </w:r>
          </w:p>
          <w:p w14:paraId="1AB4B7C7" w14:textId="77777777" w:rsidR="00B7167C" w:rsidRPr="000D5C53" w:rsidRDefault="00B7167C" w:rsidP="00B15245">
            <w:pPr>
              <w:ind w:left="360"/>
              <w:rPr>
                <w:color w:val="000000"/>
                <w:sz w:val="26"/>
                <w:szCs w:val="26"/>
              </w:rPr>
            </w:pPr>
            <w:r w:rsidRPr="000D5C53">
              <w:rPr>
                <w:color w:val="000000"/>
                <w:sz w:val="26"/>
                <w:szCs w:val="26"/>
              </w:rPr>
              <w:t>+ Mật khẩu mới</w:t>
            </w:r>
          </w:p>
          <w:p w14:paraId="21FB0411" w14:textId="77777777" w:rsidR="00B7167C" w:rsidRPr="000D5C53" w:rsidRDefault="00B7167C" w:rsidP="00B15245">
            <w:pPr>
              <w:ind w:left="360"/>
              <w:rPr>
                <w:color w:val="000000"/>
                <w:sz w:val="26"/>
                <w:szCs w:val="26"/>
              </w:rPr>
            </w:pPr>
            <w:r w:rsidRPr="000D5C53">
              <w:rPr>
                <w:color w:val="000000"/>
                <w:sz w:val="26"/>
                <w:szCs w:val="26"/>
              </w:rPr>
              <w:t>+ Xác nhận mật khẩu</w:t>
            </w:r>
          </w:p>
          <w:p w14:paraId="35D7D18D"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Nhấn vào nút “Đổi mật khẩu”</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AF060" w14:textId="191A9048" w:rsidR="00B7167C" w:rsidRPr="000D5C53" w:rsidRDefault="00B2167A" w:rsidP="00B15245">
            <w:pPr>
              <w:rPr>
                <w:color w:val="000000"/>
                <w:sz w:val="26"/>
                <w:szCs w:val="26"/>
              </w:rPr>
            </w:pPr>
            <w:r>
              <w:rPr>
                <w:color w:val="000000"/>
                <w:sz w:val="26"/>
                <w:szCs w:val="26"/>
              </w:rPr>
              <w:t xml:space="preserve">1.1 </w:t>
            </w:r>
            <w:r w:rsidRPr="00B2167A">
              <w:rPr>
                <w:color w:val="000000"/>
                <w:sz w:val="26"/>
                <w:szCs w:val="26"/>
              </w:rPr>
              <w:t>Hiển thị giao diện đổi mật khẩu.</w:t>
            </w:r>
          </w:p>
          <w:p w14:paraId="725436C3" w14:textId="77777777" w:rsidR="00B7167C" w:rsidRPr="000D5C53" w:rsidRDefault="00B7167C" w:rsidP="00B15245">
            <w:pPr>
              <w:rPr>
                <w:color w:val="000000"/>
                <w:sz w:val="26"/>
                <w:szCs w:val="26"/>
              </w:rPr>
            </w:pPr>
          </w:p>
          <w:p w14:paraId="23C5D745" w14:textId="77777777" w:rsidR="00B7167C" w:rsidRPr="000D5C53" w:rsidRDefault="00B7167C" w:rsidP="00B15245">
            <w:pPr>
              <w:rPr>
                <w:color w:val="000000"/>
                <w:sz w:val="26"/>
                <w:szCs w:val="26"/>
              </w:rPr>
            </w:pPr>
          </w:p>
          <w:p w14:paraId="6EFB80EC" w14:textId="2B1DD846" w:rsidR="00B7167C" w:rsidRDefault="00B7167C" w:rsidP="00B15245">
            <w:pPr>
              <w:rPr>
                <w:color w:val="000000"/>
                <w:sz w:val="26"/>
                <w:szCs w:val="26"/>
              </w:rPr>
            </w:pPr>
          </w:p>
          <w:p w14:paraId="32FEBF29" w14:textId="77777777" w:rsidR="00B2167A" w:rsidRPr="000D5C53" w:rsidRDefault="00B2167A" w:rsidP="00B15245">
            <w:pPr>
              <w:rPr>
                <w:color w:val="000000"/>
                <w:sz w:val="26"/>
                <w:szCs w:val="26"/>
              </w:rPr>
            </w:pPr>
          </w:p>
          <w:p w14:paraId="418DCB5B" w14:textId="77777777" w:rsidR="00B7167C" w:rsidRPr="000D5C53" w:rsidRDefault="00B7167C" w:rsidP="00B15245">
            <w:pPr>
              <w:rPr>
                <w:color w:val="000000"/>
                <w:sz w:val="26"/>
                <w:szCs w:val="26"/>
              </w:rPr>
            </w:pPr>
            <w:r w:rsidRPr="000D5C53">
              <w:rPr>
                <w:color w:val="000000"/>
                <w:sz w:val="26"/>
                <w:szCs w:val="26"/>
              </w:rPr>
              <w:t>3.1 Hệ thống kiểm tra thông tin đã nhập.</w:t>
            </w:r>
          </w:p>
          <w:p w14:paraId="77BF3201" w14:textId="77777777" w:rsidR="00B7167C" w:rsidRPr="000D5C53" w:rsidRDefault="00B7167C" w:rsidP="00B15245">
            <w:pPr>
              <w:rPr>
                <w:color w:val="000000"/>
                <w:sz w:val="26"/>
                <w:szCs w:val="26"/>
              </w:rPr>
            </w:pPr>
            <w:r w:rsidRPr="000D5C53">
              <w:rPr>
                <w:color w:val="000000"/>
                <w:sz w:val="26"/>
                <w:szCs w:val="26"/>
              </w:rPr>
              <w:t>3.2 Lưu dữ liệu vừa thay đổi.</w:t>
            </w:r>
          </w:p>
          <w:p w14:paraId="7CEE494B" w14:textId="77777777" w:rsidR="00B7167C" w:rsidRPr="000D5C53" w:rsidRDefault="00B7167C" w:rsidP="00B15245">
            <w:pPr>
              <w:rPr>
                <w:color w:val="000000"/>
                <w:sz w:val="26"/>
                <w:szCs w:val="26"/>
              </w:rPr>
            </w:pPr>
            <w:r w:rsidRPr="000D5C53">
              <w:rPr>
                <w:color w:val="000000"/>
                <w:sz w:val="26"/>
                <w:szCs w:val="26"/>
              </w:rPr>
              <w:lastRenderedPageBreak/>
              <w:t>3.3 Hiển thị thông báo đổi mật khẩu thành công.</w:t>
            </w:r>
          </w:p>
        </w:tc>
      </w:tr>
      <w:tr w:rsidR="00B7167C" w14:paraId="3E83AC42"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F37C26" w14:textId="77777777" w:rsidR="00B7167C" w:rsidRPr="000D5C53" w:rsidRDefault="00B7167C" w:rsidP="00B15245">
            <w:pPr>
              <w:spacing w:before="240"/>
              <w:rPr>
                <w:color w:val="000000"/>
                <w:sz w:val="26"/>
                <w:szCs w:val="26"/>
              </w:rPr>
            </w:pPr>
            <w:r w:rsidRPr="000D5C53">
              <w:rPr>
                <w:b/>
                <w:color w:val="000000"/>
                <w:sz w:val="26"/>
                <w:szCs w:val="26"/>
              </w:rPr>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E666A" w14:textId="77777777" w:rsidR="00B7167C" w:rsidRPr="000D5C53" w:rsidRDefault="00B7167C" w:rsidP="00B15245">
            <w:pPr>
              <w:spacing w:before="240"/>
              <w:ind w:left="61"/>
              <w:rPr>
                <w:color w:val="000000"/>
                <w:sz w:val="26"/>
                <w:szCs w:val="26"/>
              </w:rPr>
            </w:pPr>
            <w:r w:rsidRPr="000D5C53">
              <w:rPr>
                <w:color w:val="000000"/>
                <w:sz w:val="26"/>
                <w:szCs w:val="26"/>
              </w:rPr>
              <w:t>3.1 Thông báo nếu nhập thiếu thông tin hoặc mật khẩu không trùng khớp.</w:t>
            </w:r>
          </w:p>
          <w:p w14:paraId="65DBDB94" w14:textId="77777777" w:rsidR="00B7167C" w:rsidRPr="000D5C53" w:rsidRDefault="00B7167C" w:rsidP="00B15245">
            <w:pPr>
              <w:rPr>
                <w:color w:val="000000"/>
                <w:sz w:val="26"/>
                <w:szCs w:val="26"/>
              </w:rPr>
            </w:pPr>
          </w:p>
        </w:tc>
      </w:tr>
    </w:tbl>
    <w:p w14:paraId="5C74449B" w14:textId="77777777" w:rsidR="00B7167C" w:rsidRDefault="00B7167C" w:rsidP="00B7167C">
      <w:pPr>
        <w:rPr>
          <w:color w:val="000000"/>
          <w:sz w:val="26"/>
          <w:szCs w:val="26"/>
        </w:rPr>
      </w:pPr>
    </w:p>
    <w:p w14:paraId="7378C5F9" w14:textId="77777777" w:rsidR="00B7167C" w:rsidRPr="00684528" w:rsidRDefault="00B7167C" w:rsidP="00684528">
      <w:pPr>
        <w:pStyle w:val="Heading3"/>
        <w:spacing w:before="0"/>
        <w:rPr>
          <w:rFonts w:ascii="Times New Roman" w:hAnsi="Times New Roman" w:cs="Times New Roman"/>
          <w:b w:val="0"/>
          <w:iCs/>
          <w:color w:val="auto"/>
          <w:sz w:val="28"/>
          <w:szCs w:val="28"/>
        </w:rPr>
      </w:pPr>
      <w:bookmarkStart w:id="66" w:name="_Toc131868564"/>
      <w:bookmarkStart w:id="67" w:name="_Toc133184578"/>
      <w:r w:rsidRPr="00684528">
        <w:rPr>
          <w:rFonts w:ascii="Times New Roman" w:hAnsi="Times New Roman" w:cs="Times New Roman"/>
          <w:iCs/>
          <w:color w:val="auto"/>
          <w:sz w:val="28"/>
          <w:szCs w:val="28"/>
        </w:rPr>
        <w:t>3.2.5 Use case</w:t>
      </w:r>
      <w:bookmarkEnd w:id="66"/>
      <w:r w:rsidRPr="00684528">
        <w:rPr>
          <w:rFonts w:ascii="Times New Roman" w:hAnsi="Times New Roman" w:cs="Times New Roman"/>
          <w:iCs/>
          <w:color w:val="auto"/>
          <w:sz w:val="28"/>
          <w:szCs w:val="28"/>
        </w:rPr>
        <w:t xml:space="preserve"> quản lý học viên</w:t>
      </w:r>
      <w:bookmarkEnd w:id="67"/>
    </w:p>
    <w:p w14:paraId="7B4FCF39" w14:textId="1BB5DAFD" w:rsidR="00B7167C" w:rsidRDefault="00B15245" w:rsidP="00B7167C">
      <w:pPr>
        <w:keepNext/>
        <w:rPr>
          <w:color w:val="000000"/>
        </w:rPr>
      </w:pPr>
      <w:r>
        <w:rPr>
          <w:noProof/>
        </w:rPr>
        <w:drawing>
          <wp:inline distT="0" distB="0" distL="0" distR="0" wp14:anchorId="2A9ECD97" wp14:editId="7652C0B4">
            <wp:extent cx="5791835" cy="2352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52675"/>
                    </a:xfrm>
                    <a:prstGeom prst="rect">
                      <a:avLst/>
                    </a:prstGeom>
                  </pic:spPr>
                </pic:pic>
              </a:graphicData>
            </a:graphic>
          </wp:inline>
        </w:drawing>
      </w:r>
    </w:p>
    <w:p w14:paraId="3FCDC1F5" w14:textId="076A3FE3" w:rsidR="00B7167C" w:rsidRPr="00535F7F" w:rsidRDefault="00B7167C" w:rsidP="00B7167C">
      <w:pPr>
        <w:ind w:firstLine="720"/>
        <w:jc w:val="center"/>
        <w:rPr>
          <w:i/>
          <w:color w:val="000000"/>
          <w:sz w:val="26"/>
          <w:szCs w:val="26"/>
        </w:rPr>
      </w:pPr>
      <w:bookmarkStart w:id="68" w:name="_heading=h.vx1227" w:colFirst="0" w:colLast="0"/>
      <w:bookmarkEnd w:id="68"/>
      <w:r w:rsidRPr="00535F7F">
        <w:rPr>
          <w:i/>
          <w:iCs/>
          <w:color w:val="000000"/>
          <w:sz w:val="26"/>
          <w:szCs w:val="26"/>
        </w:rPr>
        <w:t>Hình 3.2.5</w:t>
      </w:r>
      <w:r w:rsidRPr="00535F7F">
        <w:rPr>
          <w:i/>
          <w:color w:val="000000"/>
          <w:sz w:val="26"/>
          <w:szCs w:val="26"/>
        </w:rPr>
        <w:t xml:space="preserve"> Use case quản lý học viên</w:t>
      </w:r>
    </w:p>
    <w:p w14:paraId="12219852" w14:textId="77777777" w:rsidR="00DC31A6" w:rsidRPr="00DA4D94" w:rsidRDefault="00DC31A6" w:rsidP="00B7167C">
      <w:pPr>
        <w:ind w:firstLine="720"/>
        <w:jc w:val="center"/>
        <w:rPr>
          <w:i/>
          <w:color w:val="000000"/>
          <w:sz w:val="26"/>
          <w:szCs w:val="26"/>
        </w:rPr>
      </w:pPr>
    </w:p>
    <w:tbl>
      <w:tblPr>
        <w:tblW w:w="9678" w:type="dxa"/>
        <w:tblLayout w:type="fixed"/>
        <w:tblLook w:val="0400" w:firstRow="0" w:lastRow="0" w:firstColumn="0" w:lastColumn="0" w:noHBand="0" w:noVBand="1"/>
      </w:tblPr>
      <w:tblGrid>
        <w:gridCol w:w="2999"/>
        <w:gridCol w:w="3557"/>
        <w:gridCol w:w="3122"/>
      </w:tblGrid>
      <w:tr w:rsidR="00B7167C" w14:paraId="64FA4DFD"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969E68" w14:textId="77777777" w:rsidR="00B7167C" w:rsidRPr="00684528" w:rsidRDefault="00B7167C" w:rsidP="00B15245">
            <w:pPr>
              <w:spacing w:before="240"/>
              <w:rPr>
                <w:color w:val="000000"/>
                <w:sz w:val="26"/>
                <w:szCs w:val="26"/>
              </w:rPr>
            </w:pPr>
            <w:r w:rsidRPr="00684528">
              <w:rPr>
                <w:b/>
                <w:color w:val="000000"/>
                <w:sz w:val="26"/>
                <w:szCs w:val="26"/>
              </w:rPr>
              <w:t>USE CASE NAME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7E3C8" w14:textId="290A3BE1" w:rsidR="00B7167C" w:rsidRPr="00684528" w:rsidRDefault="00B7167C" w:rsidP="00B15245">
            <w:pPr>
              <w:spacing w:before="240"/>
              <w:rPr>
                <w:color w:val="000000"/>
                <w:sz w:val="26"/>
                <w:szCs w:val="26"/>
              </w:rPr>
            </w:pPr>
            <w:r w:rsidRPr="00684528">
              <w:rPr>
                <w:color w:val="000000"/>
                <w:sz w:val="26"/>
                <w:szCs w:val="26"/>
              </w:rPr>
              <w:t>Quản lý học viên</w:t>
            </w:r>
            <w:r w:rsidR="00684528">
              <w:rPr>
                <w:color w:val="000000"/>
                <w:sz w:val="26"/>
                <w:szCs w:val="26"/>
              </w:rPr>
              <w:t>.</w:t>
            </w:r>
          </w:p>
        </w:tc>
      </w:tr>
      <w:tr w:rsidR="00B7167C" w14:paraId="260BAF53"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8ED70C" w14:textId="77777777" w:rsidR="00B7167C" w:rsidRPr="00684528" w:rsidRDefault="00B7167C" w:rsidP="00B15245">
            <w:pPr>
              <w:spacing w:before="240"/>
              <w:rPr>
                <w:color w:val="000000"/>
                <w:sz w:val="26"/>
                <w:szCs w:val="26"/>
              </w:rPr>
            </w:pPr>
            <w:r w:rsidRPr="00684528">
              <w:rPr>
                <w:b/>
                <w:color w:val="000000"/>
                <w:sz w:val="26"/>
                <w:szCs w:val="26"/>
              </w:rPr>
              <w:t>SCENARIO</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CD608" w14:textId="08A7EB60" w:rsidR="00B7167C" w:rsidRPr="00684528" w:rsidRDefault="00B7167C" w:rsidP="00B15245">
            <w:pPr>
              <w:spacing w:before="240"/>
              <w:rPr>
                <w:color w:val="000000"/>
                <w:sz w:val="26"/>
                <w:szCs w:val="26"/>
              </w:rPr>
            </w:pPr>
            <w:r w:rsidRPr="00684528">
              <w:rPr>
                <w:color w:val="000000"/>
                <w:sz w:val="26"/>
                <w:szCs w:val="26"/>
              </w:rPr>
              <w:t>Quản lý thông tin học viên</w:t>
            </w:r>
            <w:r w:rsidR="00684528">
              <w:rPr>
                <w:color w:val="000000"/>
                <w:sz w:val="26"/>
                <w:szCs w:val="26"/>
              </w:rPr>
              <w:t>.</w:t>
            </w:r>
          </w:p>
        </w:tc>
      </w:tr>
      <w:tr w:rsidR="00B7167C" w14:paraId="231FBF1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1C265" w14:textId="77777777" w:rsidR="00B7167C" w:rsidRPr="00684528" w:rsidRDefault="00B7167C" w:rsidP="00B15245">
            <w:pPr>
              <w:spacing w:before="240"/>
              <w:rPr>
                <w:color w:val="000000"/>
                <w:sz w:val="26"/>
                <w:szCs w:val="26"/>
              </w:rPr>
            </w:pPr>
            <w:r w:rsidRPr="00684528">
              <w:rPr>
                <w:b/>
                <w:color w:val="000000"/>
                <w:sz w:val="26"/>
                <w:szCs w:val="26"/>
              </w:rPr>
              <w:t>TRIGGERING EVENT</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B5BDB" w14:textId="45242ECA" w:rsidR="00B7167C" w:rsidRPr="00684528" w:rsidRDefault="00B7167C" w:rsidP="00B15245">
            <w:pPr>
              <w:spacing w:before="240"/>
              <w:rPr>
                <w:color w:val="000000"/>
                <w:sz w:val="26"/>
                <w:szCs w:val="26"/>
              </w:rPr>
            </w:pPr>
            <w:r w:rsidRPr="00684528">
              <w:rPr>
                <w:color w:val="000000"/>
                <w:sz w:val="26"/>
                <w:szCs w:val="26"/>
              </w:rPr>
              <w:t> </w:t>
            </w:r>
            <w:r w:rsidR="00684528">
              <w:rPr>
                <w:color w:val="000000"/>
                <w:sz w:val="26"/>
                <w:szCs w:val="26"/>
              </w:rPr>
              <w:t>Nhân viên tiếp tân chọn chức năng quản lý học viên.</w:t>
            </w:r>
          </w:p>
        </w:tc>
      </w:tr>
      <w:tr w:rsidR="00B7167C" w14:paraId="09454C5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3C495" w14:textId="77777777" w:rsidR="00B7167C" w:rsidRPr="00684528" w:rsidRDefault="00B7167C" w:rsidP="00B15245">
            <w:pPr>
              <w:spacing w:before="240"/>
              <w:rPr>
                <w:color w:val="000000"/>
                <w:sz w:val="26"/>
                <w:szCs w:val="26"/>
              </w:rPr>
            </w:pPr>
            <w:r w:rsidRPr="00684528">
              <w:rPr>
                <w:b/>
                <w:color w:val="000000"/>
                <w:sz w:val="26"/>
                <w:szCs w:val="26"/>
              </w:rPr>
              <w:lastRenderedPageBreak/>
              <w:t>BRIEF DESCRIPTION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94413" w14:textId="36B5797D" w:rsidR="00B7167C" w:rsidRPr="00684528" w:rsidRDefault="00DC31A6" w:rsidP="00B15245">
            <w:pPr>
              <w:spacing w:before="240"/>
              <w:rPr>
                <w:color w:val="000000"/>
                <w:sz w:val="26"/>
                <w:szCs w:val="26"/>
              </w:rPr>
            </w:pPr>
            <w:r>
              <w:rPr>
                <w:color w:val="000000"/>
                <w:sz w:val="26"/>
                <w:szCs w:val="26"/>
              </w:rPr>
              <w:t>Nhân viên tiếp tân muốn</w:t>
            </w:r>
            <w:r w:rsidR="00D36A46">
              <w:rPr>
                <w:color w:val="000000"/>
                <w:sz w:val="26"/>
                <w:szCs w:val="26"/>
              </w:rPr>
              <w:t xml:space="preserve"> xem và</w:t>
            </w:r>
            <w:r>
              <w:rPr>
                <w:color w:val="000000"/>
                <w:sz w:val="26"/>
                <w:szCs w:val="26"/>
              </w:rPr>
              <w:t xml:space="preserve"> quản lý thông tin của học viên.</w:t>
            </w:r>
          </w:p>
        </w:tc>
      </w:tr>
      <w:tr w:rsidR="00B7167C" w14:paraId="4A7865F0"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8F8638" w14:textId="77777777" w:rsidR="00B7167C" w:rsidRPr="00684528" w:rsidRDefault="00B7167C" w:rsidP="00B15245">
            <w:pPr>
              <w:spacing w:before="240"/>
              <w:rPr>
                <w:color w:val="000000"/>
                <w:sz w:val="26"/>
                <w:szCs w:val="26"/>
              </w:rPr>
            </w:pPr>
            <w:r w:rsidRPr="00684528">
              <w:rPr>
                <w:b/>
                <w:color w:val="000000"/>
                <w:sz w:val="26"/>
                <w:szCs w:val="26"/>
              </w:rPr>
              <w:t>ACTORS</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CE48B" w14:textId="524F3EAC" w:rsidR="00B7167C" w:rsidRPr="00684528" w:rsidRDefault="00B7167C" w:rsidP="00B15245">
            <w:pPr>
              <w:spacing w:before="240"/>
              <w:rPr>
                <w:color w:val="000000"/>
                <w:sz w:val="26"/>
                <w:szCs w:val="26"/>
              </w:rPr>
            </w:pPr>
            <w:r w:rsidRPr="00684528">
              <w:rPr>
                <w:color w:val="000000"/>
                <w:sz w:val="26"/>
                <w:szCs w:val="26"/>
              </w:rPr>
              <w:t xml:space="preserve"> Nhân viên </w:t>
            </w:r>
            <w:r w:rsidR="00DC31A6">
              <w:rPr>
                <w:color w:val="000000"/>
                <w:sz w:val="26"/>
                <w:szCs w:val="26"/>
              </w:rPr>
              <w:t xml:space="preserve">tiếp </w:t>
            </w:r>
            <w:r w:rsidRPr="00684528">
              <w:rPr>
                <w:color w:val="000000"/>
                <w:sz w:val="26"/>
                <w:szCs w:val="26"/>
              </w:rPr>
              <w:t>tân</w:t>
            </w:r>
            <w:r w:rsidR="00DC31A6">
              <w:rPr>
                <w:color w:val="000000"/>
                <w:sz w:val="26"/>
                <w:szCs w:val="26"/>
              </w:rPr>
              <w:t>.</w:t>
            </w:r>
          </w:p>
        </w:tc>
      </w:tr>
      <w:tr w:rsidR="00B7167C" w14:paraId="03423A6F"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EB7FEF" w14:textId="77777777" w:rsidR="00B7167C" w:rsidRPr="00684528" w:rsidRDefault="00B7167C" w:rsidP="00B15245">
            <w:pPr>
              <w:spacing w:before="240"/>
              <w:rPr>
                <w:color w:val="000000"/>
                <w:sz w:val="26"/>
                <w:szCs w:val="26"/>
              </w:rPr>
            </w:pPr>
            <w:r w:rsidRPr="00684528">
              <w:rPr>
                <w:b/>
                <w:color w:val="000000"/>
                <w:sz w:val="26"/>
                <w:szCs w:val="26"/>
              </w:rPr>
              <w:t>RELATED USE CASE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79BD5" w14:textId="5EBD34F7" w:rsidR="00B7167C" w:rsidRPr="00684528" w:rsidRDefault="00DC31A6" w:rsidP="00B15245">
            <w:pPr>
              <w:spacing w:before="240"/>
              <w:rPr>
                <w:color w:val="000000"/>
                <w:sz w:val="26"/>
                <w:szCs w:val="26"/>
              </w:rPr>
            </w:pPr>
            <w:r>
              <w:rPr>
                <w:color w:val="000000"/>
                <w:sz w:val="26"/>
                <w:szCs w:val="26"/>
              </w:rPr>
              <w:t>Đăng nhập.</w:t>
            </w:r>
          </w:p>
        </w:tc>
      </w:tr>
      <w:tr w:rsidR="00DC31A6" w14:paraId="3F0DC1A5"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52F1A" w14:textId="77777777" w:rsidR="00DC31A6" w:rsidRPr="00684528" w:rsidRDefault="00DC31A6" w:rsidP="00DC31A6">
            <w:pPr>
              <w:spacing w:before="240"/>
              <w:rPr>
                <w:color w:val="000000"/>
                <w:sz w:val="26"/>
                <w:szCs w:val="26"/>
              </w:rPr>
            </w:pPr>
            <w:r w:rsidRPr="00684528">
              <w:rPr>
                <w:b/>
                <w:color w:val="000000"/>
                <w:sz w:val="26"/>
                <w:szCs w:val="26"/>
              </w:rPr>
              <w:t>PRECONDITION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3CEAEF" w14:textId="14C500EF" w:rsidR="00DC31A6" w:rsidRPr="00684528" w:rsidRDefault="00DC31A6" w:rsidP="00DC31A6">
            <w:pPr>
              <w:spacing w:before="240"/>
              <w:rPr>
                <w:color w:val="000000"/>
                <w:sz w:val="26"/>
                <w:szCs w:val="26"/>
              </w:rPr>
            </w:pPr>
            <w:r w:rsidRPr="000D5C53">
              <w:rPr>
                <w:color w:val="000000"/>
                <w:sz w:val="26"/>
                <w:szCs w:val="26"/>
              </w:rPr>
              <w:t> Tài khoản đã được đăng nhập.</w:t>
            </w:r>
          </w:p>
        </w:tc>
      </w:tr>
      <w:tr w:rsidR="00B7167C" w14:paraId="23EC23B2"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CAA339" w14:textId="77777777" w:rsidR="00B7167C" w:rsidRPr="00684528" w:rsidRDefault="00B7167C" w:rsidP="00B15245">
            <w:pPr>
              <w:spacing w:before="240"/>
              <w:rPr>
                <w:color w:val="000000"/>
                <w:sz w:val="26"/>
                <w:szCs w:val="26"/>
              </w:rPr>
            </w:pPr>
            <w:r w:rsidRPr="00684528">
              <w:rPr>
                <w:b/>
                <w:color w:val="000000"/>
                <w:sz w:val="26"/>
                <w:szCs w:val="26"/>
              </w:rPr>
              <w:t>POSTCONDITION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471BD" w14:textId="6F4BEFD0" w:rsidR="00B7167C" w:rsidRPr="00684528" w:rsidRDefault="00B7167C" w:rsidP="00B15245">
            <w:pPr>
              <w:spacing w:before="240"/>
              <w:rPr>
                <w:color w:val="000000"/>
                <w:sz w:val="26"/>
                <w:szCs w:val="26"/>
              </w:rPr>
            </w:pPr>
            <w:r w:rsidRPr="00684528">
              <w:rPr>
                <w:color w:val="000000"/>
                <w:sz w:val="26"/>
                <w:szCs w:val="26"/>
              </w:rPr>
              <w:t> </w:t>
            </w:r>
            <w:r w:rsidR="00DC31A6">
              <w:rPr>
                <w:color w:val="000000"/>
                <w:sz w:val="26"/>
                <w:szCs w:val="26"/>
              </w:rPr>
              <w:t>Không.</w:t>
            </w:r>
          </w:p>
        </w:tc>
      </w:tr>
      <w:tr w:rsidR="00B7167C" w14:paraId="667CEFE5" w14:textId="77777777" w:rsidTr="00814A57">
        <w:trPr>
          <w:trHeight w:val="380"/>
        </w:trPr>
        <w:tc>
          <w:tcPr>
            <w:tcW w:w="299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223ACF" w14:textId="77777777" w:rsidR="00B7167C" w:rsidRPr="00684528" w:rsidRDefault="00B7167C" w:rsidP="00B15245">
            <w:pPr>
              <w:spacing w:before="240"/>
              <w:rPr>
                <w:color w:val="000000"/>
                <w:sz w:val="26"/>
                <w:szCs w:val="26"/>
              </w:rPr>
            </w:pPr>
            <w:r w:rsidRPr="00684528">
              <w:rPr>
                <w:b/>
                <w:color w:val="000000"/>
                <w:sz w:val="26"/>
                <w:szCs w:val="26"/>
              </w:rPr>
              <w:t>FLOW OF EVENTS</w:t>
            </w: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36D430" w14:textId="77777777" w:rsidR="00B7167C" w:rsidRPr="00684528" w:rsidRDefault="00B7167C" w:rsidP="00B15245">
            <w:pPr>
              <w:spacing w:before="240"/>
              <w:jc w:val="center"/>
              <w:rPr>
                <w:color w:val="000000"/>
                <w:sz w:val="26"/>
                <w:szCs w:val="26"/>
              </w:rPr>
            </w:pPr>
            <w:r w:rsidRPr="00684528">
              <w:rPr>
                <w:color w:val="000000"/>
                <w:sz w:val="26"/>
                <w:szCs w:val="26"/>
              </w:rPr>
              <w:t>Actor</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73019" w14:textId="77777777" w:rsidR="00B7167C" w:rsidRPr="00684528" w:rsidRDefault="00B7167C" w:rsidP="00B15245">
            <w:pPr>
              <w:spacing w:before="240"/>
              <w:jc w:val="center"/>
              <w:rPr>
                <w:color w:val="000000"/>
                <w:sz w:val="26"/>
                <w:szCs w:val="26"/>
              </w:rPr>
            </w:pPr>
            <w:r w:rsidRPr="00684528">
              <w:rPr>
                <w:color w:val="000000"/>
                <w:sz w:val="26"/>
                <w:szCs w:val="26"/>
              </w:rPr>
              <w:t>System</w:t>
            </w:r>
          </w:p>
        </w:tc>
      </w:tr>
      <w:tr w:rsidR="00B7167C" w14:paraId="432813DC" w14:textId="77777777" w:rsidTr="00814A57">
        <w:trPr>
          <w:trHeight w:val="420"/>
        </w:trPr>
        <w:tc>
          <w:tcPr>
            <w:tcW w:w="299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0C0299" w14:textId="77777777" w:rsidR="00B7167C" w:rsidRPr="00684528" w:rsidRDefault="00B7167C" w:rsidP="00B15245">
            <w:pPr>
              <w:widowControl w:val="0"/>
              <w:pBdr>
                <w:top w:val="nil"/>
                <w:left w:val="nil"/>
                <w:bottom w:val="nil"/>
                <w:right w:val="nil"/>
                <w:between w:val="nil"/>
              </w:pBdr>
              <w:rPr>
                <w:color w:val="000000"/>
                <w:sz w:val="26"/>
                <w:szCs w:val="26"/>
              </w:rPr>
            </w:pP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753BE" w14:textId="2F1D0662" w:rsidR="00B7167C" w:rsidRPr="00DC31A6" w:rsidRDefault="00B7167C" w:rsidP="00DC31A6">
            <w:pPr>
              <w:numPr>
                <w:ilvl w:val="0"/>
                <w:numId w:val="19"/>
              </w:numPr>
              <w:ind w:left="360"/>
              <w:jc w:val="left"/>
              <w:rPr>
                <w:color w:val="000000"/>
                <w:sz w:val="26"/>
                <w:szCs w:val="26"/>
              </w:rPr>
            </w:pPr>
            <w:r w:rsidRPr="00684528">
              <w:rPr>
                <w:color w:val="000000"/>
                <w:sz w:val="26"/>
                <w:szCs w:val="26"/>
              </w:rPr>
              <w:t xml:space="preserve">Nhân viên </w:t>
            </w:r>
            <w:r w:rsidR="00DC31A6">
              <w:rPr>
                <w:color w:val="000000"/>
                <w:sz w:val="26"/>
                <w:szCs w:val="26"/>
              </w:rPr>
              <w:t>tiếp</w:t>
            </w:r>
            <w:r w:rsidRPr="00684528">
              <w:rPr>
                <w:color w:val="000000"/>
                <w:sz w:val="26"/>
                <w:szCs w:val="26"/>
              </w:rPr>
              <w:t xml:space="preserve"> tân </w:t>
            </w:r>
            <w:r w:rsidR="00DC31A6">
              <w:rPr>
                <w:color w:val="000000"/>
                <w:sz w:val="26"/>
                <w:szCs w:val="26"/>
              </w:rPr>
              <w:t>chọn mục “Quản lý học viên”.</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94F68" w14:textId="386AE365" w:rsidR="00B7167C" w:rsidRPr="00DC31A6" w:rsidRDefault="00DC31A6" w:rsidP="00DC31A6">
            <w:pPr>
              <w:tabs>
                <w:tab w:val="center" w:pos="1461"/>
              </w:tabs>
              <w:rPr>
                <w:color w:val="000000"/>
                <w:sz w:val="26"/>
                <w:szCs w:val="26"/>
              </w:rPr>
            </w:pPr>
            <w:r w:rsidRPr="00DC31A6">
              <w:rPr>
                <w:color w:val="000000"/>
                <w:sz w:val="26"/>
                <w:szCs w:val="26"/>
              </w:rPr>
              <w:t>1.</w:t>
            </w:r>
            <w:r w:rsidR="00AD4778">
              <w:rPr>
                <w:color w:val="000000"/>
                <w:sz w:val="26"/>
                <w:szCs w:val="26"/>
              </w:rPr>
              <w:t>1</w:t>
            </w:r>
            <w:r>
              <w:rPr>
                <w:color w:val="000000"/>
                <w:sz w:val="26"/>
                <w:szCs w:val="26"/>
              </w:rPr>
              <w:t xml:space="preserve"> Hiển thị</w:t>
            </w:r>
            <w:r w:rsidR="007B7671">
              <w:rPr>
                <w:color w:val="000000"/>
                <w:sz w:val="26"/>
                <w:szCs w:val="26"/>
              </w:rPr>
              <w:t xml:space="preserve"> </w:t>
            </w:r>
            <w:r>
              <w:rPr>
                <w:color w:val="000000"/>
                <w:sz w:val="26"/>
                <w:szCs w:val="26"/>
              </w:rPr>
              <w:t xml:space="preserve">giao diện </w:t>
            </w:r>
            <w:r w:rsidR="00B2167A">
              <w:rPr>
                <w:color w:val="000000"/>
                <w:sz w:val="26"/>
                <w:szCs w:val="26"/>
              </w:rPr>
              <w:t xml:space="preserve">quản lý </w:t>
            </w:r>
            <w:r w:rsidR="007B7671">
              <w:rPr>
                <w:color w:val="000000"/>
                <w:sz w:val="26"/>
                <w:szCs w:val="26"/>
              </w:rPr>
              <w:t xml:space="preserve">và danh sách </w:t>
            </w:r>
            <w:r>
              <w:rPr>
                <w:color w:val="000000"/>
                <w:sz w:val="26"/>
                <w:szCs w:val="26"/>
              </w:rPr>
              <w:t>thông tin học viên.</w:t>
            </w:r>
          </w:p>
        </w:tc>
      </w:tr>
      <w:tr w:rsidR="00B7167C" w14:paraId="0BA0CFD1"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8EB8E8" w14:textId="77777777" w:rsidR="00B7167C" w:rsidRPr="00684528" w:rsidRDefault="00B7167C" w:rsidP="00B15245">
            <w:pPr>
              <w:spacing w:before="240"/>
              <w:rPr>
                <w:color w:val="000000"/>
                <w:sz w:val="26"/>
                <w:szCs w:val="26"/>
              </w:rPr>
            </w:pPr>
            <w:r w:rsidRPr="00684528">
              <w:rPr>
                <w:b/>
                <w:color w:val="000000"/>
                <w:sz w:val="26"/>
                <w:szCs w:val="26"/>
              </w:rPr>
              <w:t>EXCEPTION 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568C2" w14:textId="4A19CCF0" w:rsidR="00B7167C" w:rsidRPr="00684528" w:rsidRDefault="00B2167A" w:rsidP="00B2167A">
            <w:pPr>
              <w:spacing w:before="240"/>
              <w:ind w:left="61"/>
              <w:rPr>
                <w:color w:val="000000"/>
                <w:sz w:val="26"/>
                <w:szCs w:val="26"/>
              </w:rPr>
            </w:pPr>
            <w:r>
              <w:rPr>
                <w:color w:val="000000"/>
                <w:sz w:val="26"/>
                <w:szCs w:val="26"/>
              </w:rPr>
              <w:t>Không.</w:t>
            </w:r>
          </w:p>
        </w:tc>
      </w:tr>
    </w:tbl>
    <w:p w14:paraId="7526027E" w14:textId="5852D696" w:rsidR="00B7167C" w:rsidRDefault="00B7167C" w:rsidP="00834DE0">
      <w:pPr>
        <w:pStyle w:val="Chng"/>
        <w:jc w:val="center"/>
        <w:rPr>
          <w:b w:val="0"/>
        </w:rPr>
      </w:pPr>
    </w:p>
    <w:p w14:paraId="243FE948" w14:textId="34D50F32" w:rsidR="00B2167A" w:rsidRPr="00B2167A" w:rsidRDefault="00B2167A" w:rsidP="00B2167A">
      <w:pPr>
        <w:pStyle w:val="Heading3"/>
        <w:spacing w:before="0"/>
        <w:rPr>
          <w:rFonts w:ascii="Times New Roman" w:hAnsi="Times New Roman" w:cs="Times New Roman"/>
          <w:b w:val="0"/>
          <w:iCs/>
          <w:sz w:val="28"/>
          <w:szCs w:val="28"/>
        </w:rPr>
      </w:pPr>
      <w:bookmarkStart w:id="69" w:name="_Toc131868565"/>
      <w:bookmarkStart w:id="70" w:name="_Toc133184579"/>
      <w:r w:rsidRPr="00B2167A">
        <w:rPr>
          <w:rFonts w:ascii="Times New Roman" w:hAnsi="Times New Roman" w:cs="Times New Roman"/>
          <w:iCs/>
          <w:color w:val="auto"/>
          <w:sz w:val="28"/>
          <w:szCs w:val="28"/>
        </w:rPr>
        <w:lastRenderedPageBreak/>
        <w:t xml:space="preserve">3.2.6 Use Case </w:t>
      </w:r>
      <w:bookmarkEnd w:id="69"/>
      <w:r w:rsidR="00B15245">
        <w:rPr>
          <w:rFonts w:ascii="Times New Roman" w:hAnsi="Times New Roman" w:cs="Times New Roman"/>
          <w:iCs/>
          <w:color w:val="auto"/>
          <w:sz w:val="28"/>
          <w:szCs w:val="28"/>
        </w:rPr>
        <w:t>thêm học viên</w:t>
      </w:r>
      <w:bookmarkEnd w:id="70"/>
    </w:p>
    <w:p w14:paraId="42E53FA1" w14:textId="01B13364" w:rsidR="00B2167A" w:rsidRDefault="00F82E43" w:rsidP="00B2167A">
      <w:pPr>
        <w:keepNext/>
        <w:rPr>
          <w:color w:val="000000"/>
        </w:rPr>
      </w:pPr>
      <w:r>
        <w:rPr>
          <w:noProof/>
        </w:rPr>
        <w:drawing>
          <wp:inline distT="0" distB="0" distL="0" distR="0" wp14:anchorId="060D2773" wp14:editId="3259F284">
            <wp:extent cx="5791835" cy="2316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16480"/>
                    </a:xfrm>
                    <a:prstGeom prst="rect">
                      <a:avLst/>
                    </a:prstGeom>
                  </pic:spPr>
                </pic:pic>
              </a:graphicData>
            </a:graphic>
          </wp:inline>
        </w:drawing>
      </w:r>
    </w:p>
    <w:p w14:paraId="6FC6E079" w14:textId="64EFD878" w:rsidR="00B2167A" w:rsidRDefault="00B2167A" w:rsidP="00B2167A">
      <w:pPr>
        <w:pBdr>
          <w:top w:val="nil"/>
          <w:left w:val="nil"/>
          <w:bottom w:val="nil"/>
          <w:right w:val="nil"/>
          <w:between w:val="nil"/>
        </w:pBdr>
        <w:spacing w:before="240" w:after="240"/>
        <w:jc w:val="center"/>
        <w:rPr>
          <w:i/>
          <w:color w:val="000000"/>
          <w:sz w:val="26"/>
          <w:szCs w:val="26"/>
        </w:rPr>
      </w:pPr>
      <w:bookmarkStart w:id="71" w:name="_heading=h.1v1yuxt" w:colFirst="0" w:colLast="0"/>
      <w:bookmarkEnd w:id="71"/>
      <w:r>
        <w:rPr>
          <w:i/>
          <w:color w:val="000000"/>
          <w:sz w:val="26"/>
          <w:szCs w:val="26"/>
        </w:rPr>
        <w:t xml:space="preserve">Hình 3.2.6 Use Case </w:t>
      </w:r>
      <w:r w:rsidR="00F82E43">
        <w:rPr>
          <w:i/>
          <w:color w:val="000000"/>
          <w:sz w:val="26"/>
          <w:szCs w:val="26"/>
        </w:rPr>
        <w:t>thêm học viên.</w:t>
      </w:r>
    </w:p>
    <w:tbl>
      <w:tblPr>
        <w:tblW w:w="9678" w:type="dxa"/>
        <w:tblLayout w:type="fixed"/>
        <w:tblLook w:val="0400" w:firstRow="0" w:lastRow="0" w:firstColumn="0" w:lastColumn="0" w:noHBand="0" w:noVBand="1"/>
      </w:tblPr>
      <w:tblGrid>
        <w:gridCol w:w="2979"/>
        <w:gridCol w:w="4210"/>
        <w:gridCol w:w="2489"/>
      </w:tblGrid>
      <w:tr w:rsidR="00B2167A" w14:paraId="48BA56C2"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E6BC2" w14:textId="77777777" w:rsidR="00B2167A" w:rsidRPr="00AF4921" w:rsidRDefault="00B2167A" w:rsidP="00B15245">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98B73C" w14:textId="62019AF9" w:rsidR="00B2167A" w:rsidRPr="00AF4921" w:rsidRDefault="00F82E43" w:rsidP="00B15245">
            <w:pPr>
              <w:spacing w:before="240"/>
              <w:rPr>
                <w:color w:val="000000"/>
                <w:sz w:val="26"/>
                <w:szCs w:val="26"/>
              </w:rPr>
            </w:pPr>
            <w:r w:rsidRPr="00AF4921">
              <w:rPr>
                <w:color w:val="000000"/>
                <w:sz w:val="26"/>
                <w:szCs w:val="26"/>
              </w:rPr>
              <w:t>Thêm học viên.</w:t>
            </w:r>
          </w:p>
        </w:tc>
      </w:tr>
      <w:tr w:rsidR="00B2167A" w14:paraId="481E6BF0"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9F21C6" w14:textId="77777777" w:rsidR="00B2167A" w:rsidRPr="00AF4921" w:rsidRDefault="00B2167A" w:rsidP="00B15245">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F85D8" w14:textId="5C8B2B1B" w:rsidR="00B2167A" w:rsidRPr="00AF4921" w:rsidRDefault="00F82E43" w:rsidP="00B15245">
            <w:pPr>
              <w:spacing w:before="240"/>
              <w:rPr>
                <w:color w:val="000000"/>
                <w:sz w:val="26"/>
                <w:szCs w:val="26"/>
              </w:rPr>
            </w:pPr>
            <w:r w:rsidRPr="00AF4921">
              <w:rPr>
                <w:color w:val="000000"/>
                <w:sz w:val="26"/>
                <w:szCs w:val="26"/>
              </w:rPr>
              <w:t>Thêm thông tin học viên.</w:t>
            </w:r>
          </w:p>
        </w:tc>
      </w:tr>
      <w:tr w:rsidR="00B2167A" w14:paraId="6D4DD2A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FA011" w14:textId="77777777" w:rsidR="00B2167A" w:rsidRPr="00AF4921" w:rsidRDefault="00B2167A" w:rsidP="00B15245">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C89C3" w14:textId="1A7D8605" w:rsidR="00B2167A" w:rsidRPr="00AF4921" w:rsidRDefault="00F82E43" w:rsidP="00B15245">
            <w:pPr>
              <w:spacing w:before="240"/>
              <w:rPr>
                <w:color w:val="000000"/>
                <w:sz w:val="26"/>
                <w:szCs w:val="26"/>
              </w:rPr>
            </w:pPr>
            <w:r w:rsidRPr="00AF4921">
              <w:rPr>
                <w:color w:val="000000"/>
                <w:sz w:val="26"/>
                <w:szCs w:val="26"/>
              </w:rPr>
              <w:t>Nhân viên tiếp tân chọn chức năng thêm học viên.</w:t>
            </w:r>
          </w:p>
        </w:tc>
      </w:tr>
      <w:tr w:rsidR="00B2167A" w14:paraId="58A6444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7688C" w14:textId="77777777" w:rsidR="00B2167A" w:rsidRPr="00AF4921" w:rsidRDefault="00B2167A" w:rsidP="00B15245">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2A3E5" w14:textId="1D56801C" w:rsidR="00B2167A" w:rsidRPr="00AF4921" w:rsidRDefault="00B2167A" w:rsidP="00B15245">
            <w:pPr>
              <w:spacing w:before="240"/>
              <w:rPr>
                <w:color w:val="000000"/>
                <w:sz w:val="26"/>
                <w:szCs w:val="26"/>
              </w:rPr>
            </w:pPr>
            <w:r w:rsidRPr="00AF4921">
              <w:rPr>
                <w:color w:val="000000"/>
                <w:sz w:val="26"/>
                <w:szCs w:val="26"/>
              </w:rPr>
              <w:t> </w:t>
            </w:r>
            <w:r w:rsidR="00F82E43" w:rsidRPr="00AF4921">
              <w:rPr>
                <w:color w:val="000000"/>
                <w:sz w:val="26"/>
                <w:szCs w:val="26"/>
              </w:rPr>
              <w:t>Nhân viên tiếp tân muốn thêm thông tin của học viên.</w:t>
            </w:r>
          </w:p>
        </w:tc>
      </w:tr>
      <w:tr w:rsidR="00B2167A" w14:paraId="1D430543"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671EB" w14:textId="77777777" w:rsidR="00B2167A" w:rsidRPr="00AF4921" w:rsidRDefault="00B2167A" w:rsidP="00B15245">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D3691" w14:textId="02E3A1F6" w:rsidR="00B2167A" w:rsidRPr="00AF4921" w:rsidRDefault="00AF4921" w:rsidP="00B15245">
            <w:pPr>
              <w:spacing w:before="240"/>
              <w:rPr>
                <w:color w:val="000000"/>
                <w:sz w:val="26"/>
                <w:szCs w:val="26"/>
              </w:rPr>
            </w:pPr>
            <w:r w:rsidRPr="00AF4921">
              <w:rPr>
                <w:color w:val="000000"/>
                <w:sz w:val="26"/>
                <w:szCs w:val="26"/>
              </w:rPr>
              <w:t>Nhân viên tiếp tân.</w:t>
            </w:r>
          </w:p>
        </w:tc>
      </w:tr>
      <w:tr w:rsidR="00B2167A" w14:paraId="72B31DB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2D91BD" w14:textId="308D95AE" w:rsidR="00B2167A" w:rsidRPr="00AF4921" w:rsidRDefault="00B2167A" w:rsidP="00B15245">
            <w:pPr>
              <w:spacing w:before="240"/>
              <w:rPr>
                <w:color w:val="000000"/>
                <w:sz w:val="26"/>
                <w:szCs w:val="26"/>
              </w:rPr>
            </w:pPr>
            <w:r w:rsidRPr="00AF4921">
              <w:rPr>
                <w:b/>
                <w:color w:val="000000"/>
                <w:sz w:val="26"/>
                <w:szCs w:val="26"/>
              </w:rPr>
              <w:t>RELATED</w:t>
            </w:r>
            <w:r w:rsidR="00AF4921" w:rsidRPr="00AF4921">
              <w:rPr>
                <w:b/>
                <w:color w:val="000000"/>
                <w:sz w:val="26"/>
                <w:szCs w:val="26"/>
              </w:rPr>
              <w:t xml:space="preserve"> </w:t>
            </w:r>
            <w:r w:rsidRPr="00AF4921">
              <w:rPr>
                <w:b/>
                <w:color w:val="000000"/>
                <w:sz w:val="26"/>
                <w:szCs w:val="26"/>
              </w:rPr>
              <w:t>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CD48F" w14:textId="5AA90B87" w:rsidR="00B2167A" w:rsidRPr="00AF4921" w:rsidRDefault="00AF4921" w:rsidP="00B15245">
            <w:pPr>
              <w:spacing w:before="240"/>
              <w:rPr>
                <w:color w:val="000000"/>
                <w:sz w:val="26"/>
                <w:szCs w:val="26"/>
              </w:rPr>
            </w:pPr>
            <w:r>
              <w:rPr>
                <w:color w:val="000000"/>
                <w:sz w:val="26"/>
                <w:szCs w:val="26"/>
              </w:rPr>
              <w:t>Quản lý học viên.</w:t>
            </w:r>
          </w:p>
        </w:tc>
      </w:tr>
      <w:tr w:rsidR="00B2167A" w14:paraId="28E4364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F0D1E" w14:textId="77777777" w:rsidR="00B2167A" w:rsidRPr="00AF4921" w:rsidRDefault="00B2167A" w:rsidP="00B15245">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6E9CE" w14:textId="6E0A04A1" w:rsidR="00B2167A" w:rsidRPr="00AF4921" w:rsidRDefault="00AF4921" w:rsidP="00B15245">
            <w:pPr>
              <w:spacing w:before="240"/>
              <w:rPr>
                <w:color w:val="000000"/>
                <w:sz w:val="26"/>
                <w:szCs w:val="26"/>
              </w:rPr>
            </w:pPr>
            <w:r>
              <w:rPr>
                <w:color w:val="000000"/>
                <w:sz w:val="26"/>
                <w:szCs w:val="26"/>
              </w:rPr>
              <w:t>Nhân viên tiếp tân đã đăng nhập vào hệ thống.</w:t>
            </w:r>
          </w:p>
        </w:tc>
      </w:tr>
      <w:tr w:rsidR="00B2167A" w14:paraId="169C6D5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28B8B" w14:textId="77777777" w:rsidR="00B2167A" w:rsidRPr="00AF4921" w:rsidRDefault="00B2167A" w:rsidP="00B15245">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04038" w14:textId="7C40BA5C" w:rsidR="00B2167A" w:rsidRPr="00AF4921" w:rsidRDefault="00B2167A" w:rsidP="00B15245">
            <w:pPr>
              <w:spacing w:before="240"/>
              <w:rPr>
                <w:color w:val="000000"/>
                <w:sz w:val="26"/>
                <w:szCs w:val="26"/>
              </w:rPr>
            </w:pPr>
            <w:r w:rsidRPr="00AF4921">
              <w:rPr>
                <w:color w:val="000000"/>
                <w:sz w:val="26"/>
                <w:szCs w:val="26"/>
              </w:rPr>
              <w:t> </w:t>
            </w:r>
            <w:r w:rsidR="00AF4921">
              <w:rPr>
                <w:color w:val="000000"/>
                <w:sz w:val="26"/>
                <w:szCs w:val="26"/>
              </w:rPr>
              <w:t>Thêm thông tin học viên thành công.</w:t>
            </w:r>
          </w:p>
        </w:tc>
      </w:tr>
      <w:tr w:rsidR="00B2167A" w14:paraId="7EDEF20B"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1ADFD9" w14:textId="77777777" w:rsidR="00B2167A" w:rsidRPr="00AF4921" w:rsidRDefault="00B2167A" w:rsidP="00B15245">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A4161" w14:textId="77777777" w:rsidR="00B2167A" w:rsidRPr="00AF4921" w:rsidRDefault="00B2167A" w:rsidP="00B15245">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AECE5" w14:textId="77777777" w:rsidR="00B2167A" w:rsidRPr="00AF4921" w:rsidRDefault="00B2167A" w:rsidP="00B15245">
            <w:pPr>
              <w:spacing w:before="240"/>
              <w:jc w:val="center"/>
              <w:rPr>
                <w:color w:val="000000"/>
                <w:sz w:val="26"/>
                <w:szCs w:val="26"/>
              </w:rPr>
            </w:pPr>
            <w:r w:rsidRPr="00AF4921">
              <w:rPr>
                <w:color w:val="000000"/>
                <w:sz w:val="26"/>
                <w:szCs w:val="26"/>
              </w:rPr>
              <w:t>System</w:t>
            </w:r>
          </w:p>
        </w:tc>
      </w:tr>
      <w:tr w:rsidR="00B2167A" w14:paraId="57BFFA64"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F87C91" w14:textId="77777777" w:rsidR="00B2167A" w:rsidRPr="00AF4921" w:rsidRDefault="00B2167A" w:rsidP="00B15245">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ABB31" w14:textId="7730A53A" w:rsidR="00535F7F" w:rsidRDefault="006E4194" w:rsidP="00535F7F">
            <w:pPr>
              <w:numPr>
                <w:ilvl w:val="0"/>
                <w:numId w:val="27"/>
              </w:numPr>
              <w:ind w:left="360"/>
              <w:jc w:val="left"/>
              <w:rPr>
                <w:color w:val="000000"/>
                <w:sz w:val="26"/>
                <w:szCs w:val="26"/>
              </w:rPr>
            </w:pPr>
            <w:r>
              <w:rPr>
                <w:color w:val="000000"/>
                <w:sz w:val="26"/>
                <w:szCs w:val="26"/>
              </w:rPr>
              <w:t>Chọn mục “</w:t>
            </w:r>
            <w:r w:rsidR="00C43911">
              <w:rPr>
                <w:color w:val="000000"/>
                <w:sz w:val="26"/>
                <w:szCs w:val="26"/>
              </w:rPr>
              <w:t>Quản lý học viên</w:t>
            </w:r>
            <w:r>
              <w:rPr>
                <w:color w:val="000000"/>
                <w:sz w:val="26"/>
                <w:szCs w:val="26"/>
              </w:rPr>
              <w:t>”.</w:t>
            </w:r>
          </w:p>
          <w:p w14:paraId="203F9CCE" w14:textId="436F52B1" w:rsidR="00B60098" w:rsidRDefault="00B60098" w:rsidP="00B60098">
            <w:pPr>
              <w:ind w:left="360"/>
              <w:jc w:val="left"/>
              <w:rPr>
                <w:color w:val="000000"/>
                <w:sz w:val="26"/>
                <w:szCs w:val="26"/>
              </w:rPr>
            </w:pPr>
          </w:p>
          <w:p w14:paraId="20C4318F" w14:textId="77777777" w:rsidR="00B60098" w:rsidRPr="00535F7F" w:rsidRDefault="00B60098" w:rsidP="00B60098">
            <w:pPr>
              <w:ind w:left="360"/>
              <w:jc w:val="left"/>
              <w:rPr>
                <w:color w:val="000000"/>
                <w:sz w:val="26"/>
                <w:szCs w:val="26"/>
              </w:rPr>
            </w:pPr>
          </w:p>
          <w:p w14:paraId="098BA419" w14:textId="77777777" w:rsidR="006E4194" w:rsidRDefault="006E4194" w:rsidP="00AF4921">
            <w:pPr>
              <w:numPr>
                <w:ilvl w:val="0"/>
                <w:numId w:val="27"/>
              </w:numPr>
              <w:ind w:left="360"/>
              <w:jc w:val="left"/>
              <w:rPr>
                <w:color w:val="000000"/>
                <w:sz w:val="26"/>
                <w:szCs w:val="26"/>
              </w:rPr>
            </w:pPr>
            <w:r>
              <w:rPr>
                <w:color w:val="000000"/>
                <w:sz w:val="26"/>
                <w:szCs w:val="26"/>
              </w:rPr>
              <w:t>Nhập các thông tin cá nhân của học viên.</w:t>
            </w:r>
          </w:p>
          <w:p w14:paraId="44E5395D" w14:textId="72C46E9C" w:rsidR="006E4194" w:rsidRPr="00AF4921" w:rsidRDefault="006E4194" w:rsidP="00AF4921">
            <w:pPr>
              <w:numPr>
                <w:ilvl w:val="0"/>
                <w:numId w:val="27"/>
              </w:numPr>
              <w:ind w:left="360"/>
              <w:jc w:val="left"/>
              <w:rPr>
                <w:color w:val="000000"/>
                <w:sz w:val="26"/>
                <w:szCs w:val="26"/>
              </w:rPr>
            </w:pPr>
            <w:r>
              <w:rPr>
                <w:color w:val="000000"/>
                <w:sz w:val="26"/>
                <w:szCs w:val="26"/>
              </w:rPr>
              <w:t>Nhấn vào nút “Thêm”</w:t>
            </w:r>
            <w:r w:rsidR="0075329A">
              <w:rPr>
                <w:color w:val="000000"/>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B27AA" w14:textId="6D1D3260" w:rsidR="00B2167A" w:rsidRPr="00B60098" w:rsidRDefault="006E4194" w:rsidP="00B60098">
            <w:pPr>
              <w:pStyle w:val="ListParagraph"/>
              <w:numPr>
                <w:ilvl w:val="1"/>
                <w:numId w:val="28"/>
              </w:numPr>
              <w:rPr>
                <w:color w:val="000000"/>
                <w:sz w:val="26"/>
                <w:szCs w:val="26"/>
              </w:rPr>
            </w:pPr>
            <w:r w:rsidRPr="00B60098">
              <w:rPr>
                <w:color w:val="000000"/>
                <w:sz w:val="26"/>
                <w:szCs w:val="26"/>
              </w:rPr>
              <w:t xml:space="preserve">Hiển thị giao diện form </w:t>
            </w:r>
            <w:r w:rsidR="00C43911" w:rsidRPr="00B60098">
              <w:rPr>
                <w:color w:val="000000"/>
                <w:sz w:val="26"/>
                <w:szCs w:val="26"/>
              </w:rPr>
              <w:t>thông tin</w:t>
            </w:r>
            <w:r w:rsidRPr="00B60098">
              <w:rPr>
                <w:color w:val="000000"/>
                <w:sz w:val="26"/>
                <w:szCs w:val="26"/>
              </w:rPr>
              <w:t xml:space="preserve"> học viên.</w:t>
            </w:r>
          </w:p>
          <w:p w14:paraId="2D0D2A51" w14:textId="0D7E0598" w:rsidR="00B60098" w:rsidRDefault="00B60098" w:rsidP="00B60098">
            <w:pPr>
              <w:pStyle w:val="ListParagraph"/>
              <w:ind w:left="390"/>
              <w:rPr>
                <w:color w:val="000000"/>
                <w:sz w:val="26"/>
                <w:szCs w:val="26"/>
              </w:rPr>
            </w:pPr>
          </w:p>
          <w:p w14:paraId="36A957E9" w14:textId="199E4842" w:rsidR="00B60098" w:rsidRDefault="00B60098" w:rsidP="00B60098">
            <w:pPr>
              <w:pStyle w:val="ListParagraph"/>
              <w:ind w:left="390"/>
              <w:rPr>
                <w:color w:val="000000"/>
                <w:sz w:val="26"/>
                <w:szCs w:val="26"/>
              </w:rPr>
            </w:pPr>
          </w:p>
          <w:p w14:paraId="15A8DA2B" w14:textId="77777777" w:rsidR="00B60098" w:rsidRPr="00B60098" w:rsidRDefault="00B60098" w:rsidP="00B60098">
            <w:pPr>
              <w:pStyle w:val="ListParagraph"/>
              <w:ind w:left="390"/>
              <w:rPr>
                <w:color w:val="000000"/>
                <w:sz w:val="26"/>
                <w:szCs w:val="26"/>
              </w:rPr>
            </w:pPr>
          </w:p>
          <w:p w14:paraId="5923BA99" w14:textId="77777777" w:rsidR="006E4194" w:rsidRPr="000D5C53" w:rsidRDefault="006E4194" w:rsidP="006E4194">
            <w:pPr>
              <w:rPr>
                <w:color w:val="000000"/>
                <w:sz w:val="26"/>
                <w:szCs w:val="26"/>
              </w:rPr>
            </w:pPr>
            <w:r w:rsidRPr="000D5C53">
              <w:rPr>
                <w:color w:val="000000"/>
                <w:sz w:val="26"/>
                <w:szCs w:val="26"/>
              </w:rPr>
              <w:t>3.1 Hệ thống kiểm tra thông tin đã nhập.</w:t>
            </w:r>
          </w:p>
          <w:p w14:paraId="4ABA61E3" w14:textId="32F512FA" w:rsidR="006E4194" w:rsidRPr="000D5C53" w:rsidRDefault="006E4194" w:rsidP="006E4194">
            <w:pPr>
              <w:rPr>
                <w:color w:val="000000"/>
                <w:sz w:val="26"/>
                <w:szCs w:val="26"/>
              </w:rPr>
            </w:pPr>
            <w:r w:rsidRPr="000D5C53">
              <w:rPr>
                <w:color w:val="000000"/>
                <w:sz w:val="26"/>
                <w:szCs w:val="26"/>
              </w:rPr>
              <w:t>3.2 Lưu dữ liệu vừa</w:t>
            </w:r>
            <w:r w:rsidR="00B60098">
              <w:rPr>
                <w:color w:val="000000"/>
                <w:sz w:val="26"/>
                <w:szCs w:val="26"/>
              </w:rPr>
              <w:t xml:space="preserve"> nhập</w:t>
            </w:r>
            <w:r w:rsidRPr="000D5C53">
              <w:rPr>
                <w:color w:val="000000"/>
                <w:sz w:val="26"/>
                <w:szCs w:val="26"/>
              </w:rPr>
              <w:t>.</w:t>
            </w:r>
          </w:p>
          <w:p w14:paraId="0D5D84E5" w14:textId="06813D49" w:rsidR="00B2167A" w:rsidRPr="00AF4921" w:rsidRDefault="006E4194" w:rsidP="006E4194">
            <w:pPr>
              <w:rPr>
                <w:color w:val="000000"/>
                <w:sz w:val="26"/>
                <w:szCs w:val="26"/>
              </w:rPr>
            </w:pPr>
            <w:r w:rsidRPr="000D5C53">
              <w:rPr>
                <w:color w:val="000000"/>
                <w:sz w:val="26"/>
                <w:szCs w:val="26"/>
              </w:rPr>
              <w:t>3.3 Hiển thị thông báo</w:t>
            </w:r>
            <w:r>
              <w:rPr>
                <w:color w:val="000000"/>
                <w:sz w:val="26"/>
                <w:szCs w:val="26"/>
              </w:rPr>
              <w:t xml:space="preserve"> thêm thông tin học viên</w:t>
            </w:r>
            <w:r w:rsidRPr="000D5C53">
              <w:rPr>
                <w:color w:val="000000"/>
                <w:sz w:val="26"/>
                <w:szCs w:val="26"/>
              </w:rPr>
              <w:t xml:space="preserve"> thành công.</w:t>
            </w:r>
          </w:p>
        </w:tc>
      </w:tr>
      <w:tr w:rsidR="00B2167A" w14:paraId="0C6E78CB"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F5A6D1" w14:textId="77777777" w:rsidR="00B2167A" w:rsidRPr="00AF4921" w:rsidRDefault="00B2167A" w:rsidP="00B15245">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FEE39A" w14:textId="0BC3EE1F" w:rsidR="006E4194" w:rsidRPr="00AF4921" w:rsidRDefault="006E4194" w:rsidP="006E4194">
            <w:pPr>
              <w:spacing w:before="240"/>
              <w:ind w:left="61"/>
              <w:rPr>
                <w:color w:val="000000"/>
                <w:sz w:val="26"/>
                <w:szCs w:val="26"/>
              </w:rPr>
            </w:pPr>
            <w:r w:rsidRPr="000D5C53">
              <w:rPr>
                <w:color w:val="000000"/>
                <w:sz w:val="26"/>
                <w:szCs w:val="26"/>
              </w:rPr>
              <w:t>3.1 Thông báo nếu nhập thiếu thông tin.</w:t>
            </w:r>
          </w:p>
        </w:tc>
      </w:tr>
    </w:tbl>
    <w:p w14:paraId="15D67CF0" w14:textId="77777777" w:rsidR="000F673C" w:rsidRDefault="000F673C" w:rsidP="000F673C">
      <w:pPr>
        <w:rPr>
          <w:iCs/>
          <w:sz w:val="28"/>
          <w:szCs w:val="28"/>
        </w:rPr>
      </w:pPr>
    </w:p>
    <w:p w14:paraId="38C0E711" w14:textId="77777777" w:rsidR="00814A57" w:rsidRPr="00B2167A" w:rsidRDefault="00814A57" w:rsidP="00814A57">
      <w:pPr>
        <w:pStyle w:val="Heading3"/>
        <w:spacing w:before="0"/>
        <w:rPr>
          <w:rFonts w:ascii="Times New Roman" w:hAnsi="Times New Roman" w:cs="Times New Roman"/>
          <w:b w:val="0"/>
          <w:iCs/>
          <w:sz w:val="28"/>
          <w:szCs w:val="28"/>
        </w:rPr>
      </w:pPr>
      <w:bookmarkStart w:id="72" w:name="_Toc133184580"/>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học viên</w:t>
      </w:r>
      <w:bookmarkEnd w:id="72"/>
    </w:p>
    <w:p w14:paraId="5B6D5AC1" w14:textId="77777777" w:rsidR="00814A57" w:rsidRDefault="00814A57" w:rsidP="00814A57">
      <w:pPr>
        <w:keepNext/>
        <w:rPr>
          <w:color w:val="000000"/>
        </w:rPr>
      </w:pPr>
      <w:r>
        <w:rPr>
          <w:noProof/>
        </w:rPr>
        <w:drawing>
          <wp:inline distT="0" distB="0" distL="0" distR="0" wp14:anchorId="6990ECAE" wp14:editId="77D4BCE7">
            <wp:extent cx="5791835" cy="2335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35530"/>
                    </a:xfrm>
                    <a:prstGeom prst="rect">
                      <a:avLst/>
                    </a:prstGeom>
                  </pic:spPr>
                </pic:pic>
              </a:graphicData>
            </a:graphic>
          </wp:inline>
        </w:drawing>
      </w:r>
    </w:p>
    <w:p w14:paraId="0D3F8751" w14:textId="77777777" w:rsidR="00814A57" w:rsidRDefault="00814A57" w:rsidP="00814A57">
      <w:pPr>
        <w:pBdr>
          <w:top w:val="nil"/>
          <w:left w:val="nil"/>
          <w:bottom w:val="nil"/>
          <w:right w:val="nil"/>
          <w:between w:val="nil"/>
        </w:pBdr>
        <w:spacing w:before="240" w:after="240"/>
        <w:jc w:val="center"/>
        <w:rPr>
          <w:i/>
          <w:color w:val="000000"/>
          <w:sz w:val="26"/>
          <w:szCs w:val="26"/>
        </w:rPr>
      </w:pPr>
      <w:r>
        <w:rPr>
          <w:i/>
          <w:color w:val="000000"/>
          <w:sz w:val="26"/>
          <w:szCs w:val="26"/>
        </w:rPr>
        <w:t>Hình 3.2.7 Use Case sửa học viên.</w:t>
      </w:r>
    </w:p>
    <w:tbl>
      <w:tblPr>
        <w:tblW w:w="9678" w:type="dxa"/>
        <w:tblLayout w:type="fixed"/>
        <w:tblLook w:val="0400" w:firstRow="0" w:lastRow="0" w:firstColumn="0" w:lastColumn="0" w:noHBand="0" w:noVBand="1"/>
      </w:tblPr>
      <w:tblGrid>
        <w:gridCol w:w="2979"/>
        <w:gridCol w:w="4210"/>
        <w:gridCol w:w="2489"/>
      </w:tblGrid>
      <w:tr w:rsidR="00814A57" w14:paraId="20596CEF"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36E2CD" w14:textId="77777777" w:rsidR="00814A57" w:rsidRPr="00AF4921" w:rsidRDefault="00814A57" w:rsidP="00B556C1">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7AB0A"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học viên.</w:t>
            </w:r>
          </w:p>
        </w:tc>
      </w:tr>
      <w:tr w:rsidR="00814A57" w14:paraId="59DDDEBC"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B4DF8C" w14:textId="77777777" w:rsidR="00814A57" w:rsidRPr="00AF4921" w:rsidRDefault="00814A57" w:rsidP="00B556C1">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5B7"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thông tin học viên.</w:t>
            </w:r>
          </w:p>
        </w:tc>
      </w:tr>
      <w:tr w:rsidR="00814A57" w14:paraId="7ED38446"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B6C9A9" w14:textId="77777777" w:rsidR="00814A57" w:rsidRPr="00AF4921" w:rsidRDefault="00814A57" w:rsidP="00B556C1">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3196F" w14:textId="77777777" w:rsidR="00814A57" w:rsidRPr="00AF4921" w:rsidRDefault="00814A57" w:rsidP="00B556C1">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Pr="00AF4921">
              <w:rPr>
                <w:color w:val="000000"/>
                <w:sz w:val="26"/>
                <w:szCs w:val="26"/>
              </w:rPr>
              <w:t xml:space="preserve"> học viên.</w:t>
            </w:r>
          </w:p>
        </w:tc>
      </w:tr>
      <w:tr w:rsidR="00814A57" w14:paraId="0015BE4A"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6602D" w14:textId="77777777" w:rsidR="00814A57" w:rsidRPr="00AF4921" w:rsidRDefault="00814A57" w:rsidP="00B556C1">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463CF" w14:textId="76DC8FDA" w:rsidR="00814A57" w:rsidRPr="00AF4921" w:rsidRDefault="00814A57" w:rsidP="00B556C1">
            <w:pPr>
              <w:spacing w:before="240"/>
              <w:rPr>
                <w:color w:val="000000"/>
                <w:sz w:val="26"/>
                <w:szCs w:val="26"/>
              </w:rPr>
            </w:pPr>
            <w:r w:rsidRPr="00AF4921">
              <w:rPr>
                <w:color w:val="000000"/>
                <w:sz w:val="26"/>
                <w:szCs w:val="26"/>
              </w:rPr>
              <w:t xml:space="preserve"> Nhân viên tiếp tân muốn </w:t>
            </w:r>
            <w:r w:rsidR="007A5429">
              <w:rPr>
                <w:color w:val="000000"/>
                <w:sz w:val="26"/>
                <w:szCs w:val="26"/>
              </w:rPr>
              <w:t>thay đổi</w:t>
            </w:r>
            <w:r w:rsidRPr="00AF4921">
              <w:rPr>
                <w:color w:val="000000"/>
                <w:sz w:val="26"/>
                <w:szCs w:val="26"/>
              </w:rPr>
              <w:t xml:space="preserve"> thông tin của học viên.</w:t>
            </w:r>
          </w:p>
        </w:tc>
      </w:tr>
      <w:tr w:rsidR="00814A57" w14:paraId="3290F728"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31D84D" w14:textId="77777777" w:rsidR="00814A57" w:rsidRPr="00AF4921" w:rsidRDefault="00814A57" w:rsidP="00B556C1">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3DD63" w14:textId="77777777" w:rsidR="00814A57" w:rsidRPr="00AF4921" w:rsidRDefault="00814A57" w:rsidP="00B556C1">
            <w:pPr>
              <w:spacing w:before="240"/>
              <w:rPr>
                <w:color w:val="000000"/>
                <w:sz w:val="26"/>
                <w:szCs w:val="26"/>
              </w:rPr>
            </w:pPr>
            <w:r w:rsidRPr="00AF4921">
              <w:rPr>
                <w:color w:val="000000"/>
                <w:sz w:val="26"/>
                <w:szCs w:val="26"/>
              </w:rPr>
              <w:t>Nhân viên tiếp tân.</w:t>
            </w:r>
          </w:p>
        </w:tc>
      </w:tr>
      <w:tr w:rsidR="00814A57" w14:paraId="069E23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68B59" w14:textId="77777777" w:rsidR="00814A57" w:rsidRPr="00AF4921" w:rsidRDefault="00814A57" w:rsidP="00B556C1">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E306" w14:textId="77777777" w:rsidR="00814A57" w:rsidRPr="00AF4921" w:rsidRDefault="00814A57" w:rsidP="00B556C1">
            <w:pPr>
              <w:spacing w:before="240"/>
              <w:rPr>
                <w:color w:val="000000"/>
                <w:sz w:val="26"/>
                <w:szCs w:val="26"/>
              </w:rPr>
            </w:pPr>
            <w:r>
              <w:rPr>
                <w:color w:val="000000"/>
                <w:sz w:val="26"/>
                <w:szCs w:val="26"/>
              </w:rPr>
              <w:t>Quản lý học viên.</w:t>
            </w:r>
          </w:p>
        </w:tc>
      </w:tr>
      <w:tr w:rsidR="00814A57" w14:paraId="40AC81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BAAEA1" w14:textId="77777777" w:rsidR="00814A57" w:rsidRPr="00AF4921" w:rsidRDefault="00814A57" w:rsidP="00B556C1">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A3DAA" w14:textId="77777777" w:rsidR="00814A57" w:rsidRPr="00AF4921" w:rsidRDefault="00814A57" w:rsidP="00B556C1">
            <w:pPr>
              <w:spacing w:before="240"/>
              <w:rPr>
                <w:color w:val="000000"/>
                <w:sz w:val="26"/>
                <w:szCs w:val="26"/>
              </w:rPr>
            </w:pPr>
            <w:r>
              <w:rPr>
                <w:color w:val="000000"/>
                <w:sz w:val="26"/>
                <w:szCs w:val="26"/>
              </w:rPr>
              <w:t>Nhân viên tiếp tân đã đăng nhập vào hệ thống.</w:t>
            </w:r>
          </w:p>
        </w:tc>
      </w:tr>
      <w:tr w:rsidR="00814A57" w14:paraId="05799F2A"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7033D" w14:textId="77777777" w:rsidR="00814A57" w:rsidRPr="00AF4921" w:rsidRDefault="00814A57" w:rsidP="00B556C1">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3FB3A" w14:textId="77777777" w:rsidR="00814A57" w:rsidRPr="00AF4921" w:rsidRDefault="00814A57" w:rsidP="00B556C1">
            <w:pPr>
              <w:spacing w:before="240"/>
              <w:rPr>
                <w:color w:val="000000"/>
                <w:sz w:val="26"/>
                <w:szCs w:val="26"/>
              </w:rPr>
            </w:pPr>
            <w:r w:rsidRPr="00AF4921">
              <w:rPr>
                <w:color w:val="000000"/>
                <w:sz w:val="26"/>
                <w:szCs w:val="26"/>
              </w:rPr>
              <w:t> </w:t>
            </w:r>
            <w:r>
              <w:rPr>
                <w:color w:val="000000"/>
                <w:sz w:val="26"/>
                <w:szCs w:val="26"/>
              </w:rPr>
              <w:t>Sửa thông tin học viên thành công.</w:t>
            </w:r>
          </w:p>
        </w:tc>
      </w:tr>
      <w:tr w:rsidR="00814A57" w14:paraId="5DD57E43" w14:textId="77777777" w:rsidTr="00B556C1">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BF7D" w14:textId="77777777" w:rsidR="00814A57" w:rsidRPr="00AF4921" w:rsidRDefault="00814A57" w:rsidP="00B556C1">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DDED8" w14:textId="77777777" w:rsidR="00814A57" w:rsidRPr="00AF4921" w:rsidRDefault="00814A57" w:rsidP="00B556C1">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B0CC4" w14:textId="77777777" w:rsidR="00814A57" w:rsidRPr="00AF4921" w:rsidRDefault="00814A57" w:rsidP="00B556C1">
            <w:pPr>
              <w:spacing w:before="240"/>
              <w:jc w:val="center"/>
              <w:rPr>
                <w:color w:val="000000"/>
                <w:sz w:val="26"/>
                <w:szCs w:val="26"/>
              </w:rPr>
            </w:pPr>
            <w:r w:rsidRPr="00AF4921">
              <w:rPr>
                <w:color w:val="000000"/>
                <w:sz w:val="26"/>
                <w:szCs w:val="26"/>
              </w:rPr>
              <w:t>System</w:t>
            </w:r>
          </w:p>
        </w:tc>
      </w:tr>
      <w:tr w:rsidR="00814A57" w14:paraId="101CF18E" w14:textId="77777777" w:rsidTr="00B556C1">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59BFFB" w14:textId="77777777" w:rsidR="00814A57" w:rsidRPr="00AF4921" w:rsidRDefault="00814A57" w:rsidP="00B556C1">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6F2C0" w14:textId="67D0C08F" w:rsidR="00814A57" w:rsidRPr="00B60098" w:rsidRDefault="00B60098" w:rsidP="00B60098">
            <w:pPr>
              <w:rPr>
                <w:sz w:val="26"/>
                <w:szCs w:val="26"/>
              </w:rPr>
            </w:pPr>
            <w:r w:rsidRPr="00B60098">
              <w:rPr>
                <w:sz w:val="26"/>
                <w:szCs w:val="26"/>
              </w:rPr>
              <w:t>1.</w:t>
            </w:r>
            <w:r>
              <w:rPr>
                <w:sz w:val="26"/>
                <w:szCs w:val="26"/>
              </w:rPr>
              <w:t xml:space="preserve"> </w:t>
            </w:r>
            <w:r w:rsidR="00814A57" w:rsidRPr="00B60098">
              <w:rPr>
                <w:sz w:val="26"/>
                <w:szCs w:val="26"/>
              </w:rPr>
              <w:t>Chọn mục “Quản lý học viên”.</w:t>
            </w:r>
          </w:p>
          <w:p w14:paraId="1992258D" w14:textId="4E781460" w:rsidR="00B60098" w:rsidRDefault="00B60098" w:rsidP="00B60098"/>
          <w:p w14:paraId="6FB28C53" w14:textId="77777777" w:rsidR="00B60098" w:rsidRPr="00B60098" w:rsidRDefault="00B60098" w:rsidP="00B60098"/>
          <w:p w14:paraId="793B7F2C" w14:textId="77777777" w:rsidR="00814A57" w:rsidRPr="00C43911" w:rsidRDefault="00814A57" w:rsidP="00B556C1">
            <w:pPr>
              <w:rPr>
                <w:sz w:val="26"/>
                <w:szCs w:val="26"/>
              </w:rPr>
            </w:pPr>
            <w:r>
              <w:rPr>
                <w:sz w:val="26"/>
                <w:szCs w:val="26"/>
              </w:rPr>
              <w:t xml:space="preserve">2. </w:t>
            </w:r>
            <w:r w:rsidRPr="00C43911">
              <w:rPr>
                <w:sz w:val="26"/>
                <w:szCs w:val="26"/>
              </w:rPr>
              <w:t>Nhập các thông tin cần sửa của học viên.</w:t>
            </w:r>
          </w:p>
          <w:p w14:paraId="7A8AA980" w14:textId="77777777" w:rsidR="00814A57" w:rsidRPr="00C43911" w:rsidRDefault="00814A57" w:rsidP="00B556C1">
            <w:pPr>
              <w:rPr>
                <w:sz w:val="26"/>
                <w:szCs w:val="26"/>
              </w:rPr>
            </w:pPr>
            <w:r>
              <w:rPr>
                <w:sz w:val="26"/>
                <w:szCs w:val="26"/>
              </w:rPr>
              <w:t xml:space="preserve">3. </w:t>
            </w:r>
            <w:r w:rsidRPr="00C43911">
              <w:rPr>
                <w:sz w:val="26"/>
                <w:szCs w:val="26"/>
              </w:rPr>
              <w:t>Nhấn vào nút “Sửa”.</w:t>
            </w:r>
          </w:p>
          <w:p w14:paraId="349590B5" w14:textId="77777777" w:rsidR="00814A57" w:rsidRDefault="00814A57" w:rsidP="00B556C1">
            <w:pPr>
              <w:rPr>
                <w:color w:val="000000"/>
                <w:sz w:val="26"/>
                <w:szCs w:val="26"/>
              </w:rPr>
            </w:pPr>
          </w:p>
          <w:p w14:paraId="68DD374F" w14:textId="77777777" w:rsidR="00814A57" w:rsidRPr="00C43911" w:rsidRDefault="00814A57" w:rsidP="00B556C1">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FBD73" w14:textId="2345267A" w:rsidR="00814A57" w:rsidRPr="00B60098" w:rsidRDefault="00814A57" w:rsidP="00B60098">
            <w:pPr>
              <w:pStyle w:val="ListParagraph"/>
              <w:numPr>
                <w:ilvl w:val="1"/>
                <w:numId w:val="29"/>
              </w:numPr>
              <w:rPr>
                <w:color w:val="000000"/>
                <w:sz w:val="26"/>
                <w:szCs w:val="26"/>
              </w:rPr>
            </w:pPr>
            <w:r w:rsidRPr="00B60098">
              <w:rPr>
                <w:color w:val="000000"/>
                <w:sz w:val="26"/>
                <w:szCs w:val="26"/>
              </w:rPr>
              <w:t>Hiển thị giao diện form thông tin học viên.</w:t>
            </w:r>
          </w:p>
          <w:p w14:paraId="322DD4B0" w14:textId="197F273A" w:rsidR="00B60098" w:rsidRDefault="00B60098" w:rsidP="00B60098">
            <w:pPr>
              <w:pStyle w:val="ListParagraph"/>
              <w:ind w:left="390"/>
              <w:rPr>
                <w:color w:val="000000"/>
                <w:sz w:val="26"/>
                <w:szCs w:val="26"/>
              </w:rPr>
            </w:pPr>
          </w:p>
          <w:p w14:paraId="3E109AF0" w14:textId="1E14ABE0" w:rsidR="00B60098" w:rsidRDefault="00B60098" w:rsidP="00B60098">
            <w:pPr>
              <w:pStyle w:val="ListParagraph"/>
              <w:ind w:left="390"/>
              <w:rPr>
                <w:color w:val="000000"/>
                <w:sz w:val="26"/>
                <w:szCs w:val="26"/>
              </w:rPr>
            </w:pPr>
          </w:p>
          <w:p w14:paraId="1A127D2E" w14:textId="77777777" w:rsidR="00B60098" w:rsidRPr="00B60098" w:rsidRDefault="00B60098" w:rsidP="00B60098">
            <w:pPr>
              <w:pStyle w:val="ListParagraph"/>
              <w:ind w:left="390"/>
              <w:rPr>
                <w:color w:val="000000"/>
                <w:sz w:val="26"/>
                <w:szCs w:val="26"/>
              </w:rPr>
            </w:pPr>
          </w:p>
          <w:p w14:paraId="50339FE5" w14:textId="77777777" w:rsidR="00814A57" w:rsidRPr="000D5C53" w:rsidRDefault="00814A57" w:rsidP="00B556C1">
            <w:pPr>
              <w:rPr>
                <w:color w:val="000000"/>
                <w:sz w:val="26"/>
                <w:szCs w:val="26"/>
              </w:rPr>
            </w:pPr>
            <w:r w:rsidRPr="000D5C53">
              <w:rPr>
                <w:color w:val="000000"/>
                <w:sz w:val="26"/>
                <w:szCs w:val="26"/>
              </w:rPr>
              <w:t>3.1 Hệ thống kiểm tra thông tin đã nhập.</w:t>
            </w:r>
          </w:p>
          <w:p w14:paraId="6789FA17" w14:textId="77777777" w:rsidR="00814A57" w:rsidRPr="000D5C53" w:rsidRDefault="00814A57" w:rsidP="00B556C1">
            <w:pPr>
              <w:rPr>
                <w:color w:val="000000"/>
                <w:sz w:val="26"/>
                <w:szCs w:val="26"/>
              </w:rPr>
            </w:pPr>
            <w:r w:rsidRPr="000D5C53">
              <w:rPr>
                <w:color w:val="000000"/>
                <w:sz w:val="26"/>
                <w:szCs w:val="26"/>
              </w:rPr>
              <w:t>3.2 Lưu dữ liệu vừa thay đổi.</w:t>
            </w:r>
          </w:p>
          <w:p w14:paraId="334C45C2" w14:textId="77777777" w:rsidR="00814A57" w:rsidRPr="00AF4921" w:rsidRDefault="00814A57" w:rsidP="00B556C1">
            <w:pPr>
              <w:rPr>
                <w:color w:val="000000"/>
                <w:sz w:val="26"/>
                <w:szCs w:val="26"/>
              </w:rPr>
            </w:pPr>
            <w:r w:rsidRPr="000D5C53">
              <w:rPr>
                <w:color w:val="000000"/>
                <w:sz w:val="26"/>
                <w:szCs w:val="26"/>
              </w:rPr>
              <w:t>3.3 Hiển thị thông báo</w:t>
            </w:r>
            <w:r>
              <w:rPr>
                <w:color w:val="000000"/>
                <w:sz w:val="26"/>
                <w:szCs w:val="26"/>
              </w:rPr>
              <w:t xml:space="preserve"> sửa thông tin học viên</w:t>
            </w:r>
            <w:r w:rsidRPr="000D5C53">
              <w:rPr>
                <w:color w:val="000000"/>
                <w:sz w:val="26"/>
                <w:szCs w:val="26"/>
              </w:rPr>
              <w:t xml:space="preserve"> thành công.</w:t>
            </w:r>
          </w:p>
        </w:tc>
      </w:tr>
      <w:tr w:rsidR="00814A57" w14:paraId="5C9B4659"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B9267" w14:textId="77777777" w:rsidR="00814A57" w:rsidRPr="00AF4921" w:rsidRDefault="00814A57" w:rsidP="00B556C1">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C4DA3" w14:textId="0518A4ED" w:rsidR="00814A57" w:rsidRPr="00AF4921" w:rsidRDefault="00814A57" w:rsidP="00B556C1">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4BE69FE5" w14:textId="77777777" w:rsidR="00814A57" w:rsidRDefault="00814A57" w:rsidP="00814A57">
      <w:pPr>
        <w:rPr>
          <w:iCs/>
          <w:sz w:val="28"/>
          <w:szCs w:val="28"/>
        </w:rPr>
      </w:pPr>
    </w:p>
    <w:p w14:paraId="5805A92C" w14:textId="6083BC22" w:rsidR="00424E38" w:rsidRPr="00B2167A" w:rsidRDefault="00424E38" w:rsidP="00424E38">
      <w:pPr>
        <w:pStyle w:val="Heading3"/>
        <w:spacing w:before="0"/>
        <w:rPr>
          <w:rFonts w:ascii="Times New Roman" w:hAnsi="Times New Roman" w:cs="Times New Roman"/>
          <w:b w:val="0"/>
          <w:iCs/>
          <w:sz w:val="28"/>
          <w:szCs w:val="28"/>
        </w:rPr>
      </w:pPr>
      <w:bookmarkStart w:id="73" w:name="_Toc133184581"/>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học viên</w:t>
      </w:r>
      <w:bookmarkEnd w:id="73"/>
    </w:p>
    <w:p w14:paraId="6C37E7E8" w14:textId="0E91F4FC" w:rsidR="00424E38" w:rsidRDefault="00424E38" w:rsidP="00424E38">
      <w:pPr>
        <w:keepNext/>
        <w:rPr>
          <w:color w:val="000000"/>
        </w:rPr>
      </w:pPr>
      <w:r>
        <w:rPr>
          <w:noProof/>
        </w:rPr>
        <w:drawing>
          <wp:inline distT="0" distB="0" distL="0" distR="0" wp14:anchorId="1070248B" wp14:editId="2C6D2936">
            <wp:extent cx="5791835" cy="226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68220"/>
                    </a:xfrm>
                    <a:prstGeom prst="rect">
                      <a:avLst/>
                    </a:prstGeom>
                  </pic:spPr>
                </pic:pic>
              </a:graphicData>
            </a:graphic>
          </wp:inline>
        </w:drawing>
      </w:r>
    </w:p>
    <w:p w14:paraId="37C890D7" w14:textId="235FB49B" w:rsidR="00424E38" w:rsidRDefault="00424E38" w:rsidP="00424E3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43911">
        <w:rPr>
          <w:i/>
          <w:color w:val="000000"/>
          <w:sz w:val="26"/>
          <w:szCs w:val="26"/>
        </w:rPr>
        <w:t>8</w:t>
      </w:r>
      <w:r>
        <w:rPr>
          <w:i/>
          <w:color w:val="000000"/>
          <w:sz w:val="26"/>
          <w:szCs w:val="26"/>
        </w:rPr>
        <w:t xml:space="preserve"> Use Case xóa học viên.</w:t>
      </w:r>
    </w:p>
    <w:tbl>
      <w:tblPr>
        <w:tblW w:w="9678" w:type="dxa"/>
        <w:tblLayout w:type="fixed"/>
        <w:tblLook w:val="0400" w:firstRow="0" w:lastRow="0" w:firstColumn="0" w:lastColumn="0" w:noHBand="0" w:noVBand="1"/>
      </w:tblPr>
      <w:tblGrid>
        <w:gridCol w:w="2979"/>
        <w:gridCol w:w="4210"/>
        <w:gridCol w:w="2489"/>
      </w:tblGrid>
      <w:tr w:rsidR="00424E38" w14:paraId="410639D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694EC4" w14:textId="77777777" w:rsidR="00424E38" w:rsidRPr="00AF4921" w:rsidRDefault="00424E3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73B1" w14:textId="514D9C5D"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học viên.</w:t>
            </w:r>
          </w:p>
        </w:tc>
      </w:tr>
      <w:tr w:rsidR="00424E38" w14:paraId="0358DBE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E7017F" w14:textId="77777777" w:rsidR="00424E38" w:rsidRPr="00AF4921" w:rsidRDefault="00424E3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124AE" w14:textId="296E117F"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thông tin học viên.</w:t>
            </w:r>
          </w:p>
        </w:tc>
      </w:tr>
      <w:tr w:rsidR="00424E38" w14:paraId="0598044A"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F8618B" w14:textId="77777777" w:rsidR="00424E38" w:rsidRPr="00AF4921" w:rsidRDefault="00424E3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2CF51" w14:textId="66B19D3A" w:rsidR="00424E38" w:rsidRPr="00AF4921" w:rsidRDefault="00424E38"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Pr="00AF4921">
              <w:rPr>
                <w:color w:val="000000"/>
                <w:sz w:val="26"/>
                <w:szCs w:val="26"/>
              </w:rPr>
              <w:t xml:space="preserve"> học viên.</w:t>
            </w:r>
          </w:p>
        </w:tc>
      </w:tr>
      <w:tr w:rsidR="00424E38" w14:paraId="7E5C6256"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E9354B" w14:textId="77777777" w:rsidR="00424E38" w:rsidRPr="00AF4921" w:rsidRDefault="00424E3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50BF" w14:textId="5D7F6B47" w:rsidR="00424E38" w:rsidRPr="00AF4921" w:rsidRDefault="00424E38" w:rsidP="00E36644">
            <w:pPr>
              <w:spacing w:before="240"/>
              <w:rPr>
                <w:color w:val="000000"/>
                <w:sz w:val="26"/>
                <w:szCs w:val="26"/>
              </w:rPr>
            </w:pPr>
            <w:r w:rsidRPr="00AF4921">
              <w:rPr>
                <w:color w:val="000000"/>
                <w:sz w:val="26"/>
                <w:szCs w:val="26"/>
              </w:rPr>
              <w:t xml:space="preserve"> Nhân viên tiếp tân muốn </w:t>
            </w:r>
            <w:r>
              <w:rPr>
                <w:color w:val="000000"/>
                <w:sz w:val="26"/>
                <w:szCs w:val="26"/>
              </w:rPr>
              <w:t>xóa</w:t>
            </w:r>
            <w:r w:rsidRPr="00AF4921">
              <w:rPr>
                <w:color w:val="000000"/>
                <w:sz w:val="26"/>
                <w:szCs w:val="26"/>
              </w:rPr>
              <w:t xml:space="preserve"> thông tin của học viên.</w:t>
            </w:r>
          </w:p>
        </w:tc>
      </w:tr>
      <w:tr w:rsidR="00424E38" w14:paraId="3C4B805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356ADD" w14:textId="77777777" w:rsidR="00424E38" w:rsidRPr="00AF4921" w:rsidRDefault="00424E3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1703C" w14:textId="77777777" w:rsidR="00424E38" w:rsidRPr="00AF4921" w:rsidRDefault="00424E38" w:rsidP="00E36644">
            <w:pPr>
              <w:spacing w:before="240"/>
              <w:rPr>
                <w:color w:val="000000"/>
                <w:sz w:val="26"/>
                <w:szCs w:val="26"/>
              </w:rPr>
            </w:pPr>
            <w:r w:rsidRPr="00AF4921">
              <w:rPr>
                <w:color w:val="000000"/>
                <w:sz w:val="26"/>
                <w:szCs w:val="26"/>
              </w:rPr>
              <w:t>Nhân viên tiếp tân.</w:t>
            </w:r>
          </w:p>
        </w:tc>
      </w:tr>
      <w:tr w:rsidR="00424E38" w14:paraId="350CD61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88766F" w14:textId="77777777" w:rsidR="00424E38" w:rsidRPr="00AF4921" w:rsidRDefault="00424E3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44377" w14:textId="77777777" w:rsidR="00424E38" w:rsidRPr="00AF4921" w:rsidRDefault="00424E38" w:rsidP="00E36644">
            <w:pPr>
              <w:spacing w:before="240"/>
              <w:rPr>
                <w:color w:val="000000"/>
                <w:sz w:val="26"/>
                <w:szCs w:val="26"/>
              </w:rPr>
            </w:pPr>
            <w:r>
              <w:rPr>
                <w:color w:val="000000"/>
                <w:sz w:val="26"/>
                <w:szCs w:val="26"/>
              </w:rPr>
              <w:t>Quản lý học viên.</w:t>
            </w:r>
          </w:p>
        </w:tc>
      </w:tr>
      <w:tr w:rsidR="00424E38" w14:paraId="2639E82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7F04FB" w14:textId="77777777" w:rsidR="00424E38" w:rsidRPr="00AF4921" w:rsidRDefault="00424E3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EE0FB" w14:textId="77777777" w:rsidR="00424E38" w:rsidRPr="00AF4921" w:rsidRDefault="00424E38" w:rsidP="00E36644">
            <w:pPr>
              <w:spacing w:before="240"/>
              <w:rPr>
                <w:color w:val="000000"/>
                <w:sz w:val="26"/>
                <w:szCs w:val="26"/>
              </w:rPr>
            </w:pPr>
            <w:r>
              <w:rPr>
                <w:color w:val="000000"/>
                <w:sz w:val="26"/>
                <w:szCs w:val="26"/>
              </w:rPr>
              <w:t>Nhân viên tiếp tân đã đăng nhập vào hệ thống.</w:t>
            </w:r>
          </w:p>
        </w:tc>
      </w:tr>
      <w:tr w:rsidR="00424E38" w14:paraId="3A80DD2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8D153D" w14:textId="77777777" w:rsidR="00424E38" w:rsidRPr="00AF4921" w:rsidRDefault="00424E3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878C" w14:textId="3ADFAFA1" w:rsidR="00424E38" w:rsidRPr="00AF4921" w:rsidRDefault="00424E38" w:rsidP="00E36644">
            <w:pPr>
              <w:spacing w:before="240"/>
              <w:rPr>
                <w:color w:val="000000"/>
                <w:sz w:val="26"/>
                <w:szCs w:val="26"/>
              </w:rPr>
            </w:pPr>
            <w:r w:rsidRPr="00AF4921">
              <w:rPr>
                <w:color w:val="000000"/>
                <w:sz w:val="26"/>
                <w:szCs w:val="26"/>
              </w:rPr>
              <w:t> </w:t>
            </w:r>
            <w:r w:rsidR="00C43911">
              <w:rPr>
                <w:color w:val="000000"/>
                <w:sz w:val="26"/>
                <w:szCs w:val="26"/>
              </w:rPr>
              <w:t>Xóa</w:t>
            </w:r>
            <w:r w:rsidR="00C43911" w:rsidRPr="00AF4921">
              <w:rPr>
                <w:color w:val="000000"/>
                <w:sz w:val="26"/>
                <w:szCs w:val="26"/>
              </w:rPr>
              <w:t xml:space="preserve"> </w:t>
            </w:r>
            <w:r>
              <w:rPr>
                <w:color w:val="000000"/>
                <w:sz w:val="26"/>
                <w:szCs w:val="26"/>
              </w:rPr>
              <w:t>thông tin học viên thành công.</w:t>
            </w:r>
          </w:p>
        </w:tc>
      </w:tr>
      <w:tr w:rsidR="00424E38" w14:paraId="74123A28"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B0EC18" w14:textId="77777777" w:rsidR="00424E38" w:rsidRPr="00AF4921" w:rsidRDefault="00424E3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E4723" w14:textId="77777777" w:rsidR="00424E38" w:rsidRPr="00AF4921" w:rsidRDefault="00424E3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BCB46" w14:textId="77777777" w:rsidR="00424E38" w:rsidRPr="00AF4921" w:rsidRDefault="00424E38" w:rsidP="00E36644">
            <w:pPr>
              <w:spacing w:before="240"/>
              <w:jc w:val="center"/>
              <w:rPr>
                <w:color w:val="000000"/>
                <w:sz w:val="26"/>
                <w:szCs w:val="26"/>
              </w:rPr>
            </w:pPr>
            <w:r w:rsidRPr="00AF4921">
              <w:rPr>
                <w:color w:val="000000"/>
                <w:sz w:val="26"/>
                <w:szCs w:val="26"/>
              </w:rPr>
              <w:t>System</w:t>
            </w:r>
          </w:p>
        </w:tc>
      </w:tr>
      <w:tr w:rsidR="00424E38" w14:paraId="3361A1C1"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4E08F0" w14:textId="77777777" w:rsidR="00424E38" w:rsidRPr="00AF4921" w:rsidRDefault="00424E3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669EA" w14:textId="2616D887" w:rsidR="00C43911" w:rsidRPr="00B60098" w:rsidRDefault="00B60098" w:rsidP="00B60098">
            <w:pPr>
              <w:rPr>
                <w:sz w:val="26"/>
                <w:szCs w:val="26"/>
              </w:rPr>
            </w:pPr>
            <w:r w:rsidRPr="00B60098">
              <w:rPr>
                <w:sz w:val="26"/>
                <w:szCs w:val="26"/>
              </w:rPr>
              <w:t>1.</w:t>
            </w:r>
            <w:r>
              <w:rPr>
                <w:sz w:val="26"/>
                <w:szCs w:val="26"/>
              </w:rPr>
              <w:t xml:space="preserve"> </w:t>
            </w:r>
            <w:r w:rsidR="00C43911" w:rsidRPr="00B60098">
              <w:rPr>
                <w:sz w:val="26"/>
                <w:szCs w:val="26"/>
              </w:rPr>
              <w:t>Chọn mục “</w:t>
            </w:r>
            <w:r w:rsidR="00C43911" w:rsidRPr="00B60098">
              <w:rPr>
                <w:color w:val="000000"/>
                <w:sz w:val="26"/>
                <w:szCs w:val="26"/>
              </w:rPr>
              <w:t xml:space="preserve">Quản lý </w:t>
            </w:r>
            <w:r w:rsidR="00C43911" w:rsidRPr="00B60098">
              <w:rPr>
                <w:sz w:val="26"/>
                <w:szCs w:val="26"/>
              </w:rPr>
              <w:t>học viên”.</w:t>
            </w:r>
          </w:p>
          <w:p w14:paraId="3C9AB415" w14:textId="557D7EF2" w:rsidR="00B60098" w:rsidRDefault="00B60098" w:rsidP="00B60098"/>
          <w:p w14:paraId="4A7BE3D4" w14:textId="77777777" w:rsidR="00B60098" w:rsidRPr="00B60098" w:rsidRDefault="00B60098" w:rsidP="00B60098"/>
          <w:p w14:paraId="5E4A135E" w14:textId="386F8BF4" w:rsidR="00C43911" w:rsidRPr="00C43911" w:rsidRDefault="00C43911" w:rsidP="00C43911">
            <w:pPr>
              <w:rPr>
                <w:sz w:val="26"/>
                <w:szCs w:val="26"/>
              </w:rPr>
            </w:pPr>
            <w:r>
              <w:rPr>
                <w:sz w:val="26"/>
                <w:szCs w:val="26"/>
              </w:rPr>
              <w:t xml:space="preserve">2. </w:t>
            </w:r>
            <w:r w:rsidRPr="00C43911">
              <w:rPr>
                <w:sz w:val="26"/>
                <w:szCs w:val="26"/>
              </w:rPr>
              <w:t xml:space="preserve">Nhập các thông tin cần </w:t>
            </w:r>
            <w:r>
              <w:rPr>
                <w:sz w:val="26"/>
                <w:szCs w:val="26"/>
              </w:rPr>
              <w:t>xóa</w:t>
            </w:r>
            <w:r w:rsidRPr="00C43911">
              <w:rPr>
                <w:sz w:val="26"/>
                <w:szCs w:val="26"/>
              </w:rPr>
              <w:t xml:space="preserve"> của học viên.</w:t>
            </w:r>
          </w:p>
          <w:p w14:paraId="690323F2" w14:textId="661C8D7F" w:rsidR="00C43911" w:rsidRPr="00C43911" w:rsidRDefault="00C43911" w:rsidP="00C43911">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57C5B" w14:textId="0DE014A9" w:rsidR="00424E38" w:rsidRDefault="00424E38"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w:t>
            </w:r>
            <w:r w:rsidR="00C43911">
              <w:rPr>
                <w:color w:val="000000"/>
                <w:sz w:val="26"/>
                <w:szCs w:val="26"/>
              </w:rPr>
              <w:t>thông tin</w:t>
            </w:r>
            <w:r>
              <w:rPr>
                <w:color w:val="000000"/>
                <w:sz w:val="26"/>
                <w:szCs w:val="26"/>
              </w:rPr>
              <w:t xml:space="preserve"> học viên.</w:t>
            </w:r>
          </w:p>
          <w:p w14:paraId="6885464C" w14:textId="5BE6C692" w:rsidR="00B60098" w:rsidRDefault="00B60098" w:rsidP="00E36644">
            <w:pPr>
              <w:rPr>
                <w:color w:val="000000"/>
                <w:sz w:val="26"/>
                <w:szCs w:val="26"/>
              </w:rPr>
            </w:pPr>
          </w:p>
          <w:p w14:paraId="3F5CBDA2" w14:textId="77777777" w:rsidR="00B60098" w:rsidRPr="00AF4921" w:rsidRDefault="00B60098" w:rsidP="00E36644">
            <w:pPr>
              <w:rPr>
                <w:color w:val="000000"/>
                <w:sz w:val="26"/>
                <w:szCs w:val="26"/>
              </w:rPr>
            </w:pPr>
          </w:p>
          <w:p w14:paraId="5B5074D1" w14:textId="77777777" w:rsidR="00424E38" w:rsidRPr="000D5C53" w:rsidRDefault="00424E38" w:rsidP="00E36644">
            <w:pPr>
              <w:rPr>
                <w:color w:val="000000"/>
                <w:sz w:val="26"/>
                <w:szCs w:val="26"/>
              </w:rPr>
            </w:pPr>
            <w:r w:rsidRPr="000D5C53">
              <w:rPr>
                <w:color w:val="000000"/>
                <w:sz w:val="26"/>
                <w:szCs w:val="26"/>
              </w:rPr>
              <w:t>3.1 Hệ thống kiểm tra thông tin đã nhập.</w:t>
            </w:r>
          </w:p>
          <w:p w14:paraId="389E53E3" w14:textId="7AD1F879" w:rsidR="00424E38" w:rsidRPr="000D5C53" w:rsidRDefault="00424E38" w:rsidP="00E36644">
            <w:pPr>
              <w:rPr>
                <w:color w:val="000000"/>
                <w:sz w:val="26"/>
                <w:szCs w:val="26"/>
              </w:rPr>
            </w:pPr>
            <w:r w:rsidRPr="000D5C53">
              <w:rPr>
                <w:color w:val="000000"/>
                <w:sz w:val="26"/>
                <w:szCs w:val="26"/>
              </w:rPr>
              <w:t xml:space="preserve">3.2 </w:t>
            </w:r>
            <w:r w:rsidR="00C43911">
              <w:rPr>
                <w:color w:val="000000"/>
                <w:sz w:val="26"/>
                <w:szCs w:val="26"/>
              </w:rPr>
              <w:t>Xóa</w:t>
            </w:r>
            <w:r w:rsidRPr="000D5C53">
              <w:rPr>
                <w:color w:val="000000"/>
                <w:sz w:val="26"/>
                <w:szCs w:val="26"/>
              </w:rPr>
              <w:t xml:space="preserve"> dữ liệu</w:t>
            </w:r>
            <w:r w:rsidR="00C76CB3">
              <w:rPr>
                <w:color w:val="000000"/>
                <w:sz w:val="26"/>
                <w:szCs w:val="26"/>
              </w:rPr>
              <w:t xml:space="preserve"> của</w:t>
            </w:r>
            <w:r w:rsidRPr="000D5C53">
              <w:rPr>
                <w:color w:val="000000"/>
                <w:sz w:val="26"/>
                <w:szCs w:val="26"/>
              </w:rPr>
              <w:t xml:space="preserve"> </w:t>
            </w:r>
            <w:r w:rsidR="00C43911">
              <w:rPr>
                <w:color w:val="000000"/>
                <w:sz w:val="26"/>
                <w:szCs w:val="26"/>
              </w:rPr>
              <w:t>học viên vừa nhập</w:t>
            </w:r>
            <w:r w:rsidRPr="000D5C53">
              <w:rPr>
                <w:color w:val="000000"/>
                <w:sz w:val="26"/>
                <w:szCs w:val="26"/>
              </w:rPr>
              <w:t xml:space="preserve"> .</w:t>
            </w:r>
          </w:p>
          <w:p w14:paraId="2D04FCC3" w14:textId="6CC958F8" w:rsidR="00424E38" w:rsidRPr="00AF4921" w:rsidRDefault="00424E38" w:rsidP="00E36644">
            <w:pPr>
              <w:rPr>
                <w:color w:val="000000"/>
                <w:sz w:val="26"/>
                <w:szCs w:val="26"/>
              </w:rPr>
            </w:pPr>
            <w:r w:rsidRPr="000D5C53">
              <w:rPr>
                <w:color w:val="000000"/>
                <w:sz w:val="26"/>
                <w:szCs w:val="26"/>
              </w:rPr>
              <w:t>3.3 Hiển thị thông báo</w:t>
            </w:r>
            <w:r>
              <w:rPr>
                <w:color w:val="000000"/>
                <w:sz w:val="26"/>
                <w:szCs w:val="26"/>
              </w:rPr>
              <w:t xml:space="preserve"> </w:t>
            </w:r>
            <w:r w:rsidR="00C43911">
              <w:rPr>
                <w:color w:val="000000"/>
                <w:sz w:val="26"/>
                <w:szCs w:val="26"/>
              </w:rPr>
              <w:t>xóa</w:t>
            </w:r>
            <w:r>
              <w:rPr>
                <w:color w:val="000000"/>
                <w:sz w:val="26"/>
                <w:szCs w:val="26"/>
              </w:rPr>
              <w:t xml:space="preserve"> thông tin học viên</w:t>
            </w:r>
            <w:r w:rsidRPr="000D5C53">
              <w:rPr>
                <w:color w:val="000000"/>
                <w:sz w:val="26"/>
                <w:szCs w:val="26"/>
              </w:rPr>
              <w:t xml:space="preserve"> thành công.</w:t>
            </w:r>
          </w:p>
        </w:tc>
      </w:tr>
      <w:tr w:rsidR="00424E38" w14:paraId="13B01D51"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872595" w14:textId="77777777" w:rsidR="00424E38" w:rsidRPr="00AF4921" w:rsidRDefault="00424E3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98F02" w14:textId="3789FB0D" w:rsidR="00424E38" w:rsidRPr="00AF4921" w:rsidRDefault="00424E38" w:rsidP="00E36644">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66615AE1" w14:textId="4663975A" w:rsidR="00424E38" w:rsidRDefault="00424E38" w:rsidP="00424E38">
      <w:pPr>
        <w:pStyle w:val="Chng"/>
        <w:jc w:val="center"/>
        <w:rPr>
          <w:b w:val="0"/>
        </w:rPr>
      </w:pPr>
    </w:p>
    <w:p w14:paraId="4FF52883" w14:textId="11CAED32" w:rsidR="00D8350A" w:rsidRPr="00B2167A" w:rsidRDefault="00D8350A" w:rsidP="00D8350A">
      <w:pPr>
        <w:pStyle w:val="Heading3"/>
        <w:spacing w:before="0"/>
        <w:rPr>
          <w:rFonts w:ascii="Times New Roman" w:hAnsi="Times New Roman" w:cs="Times New Roman"/>
          <w:b w:val="0"/>
          <w:iCs/>
          <w:sz w:val="28"/>
          <w:szCs w:val="28"/>
        </w:rPr>
      </w:pPr>
      <w:bookmarkStart w:id="74" w:name="_Toc133184582"/>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học viên</w:t>
      </w:r>
      <w:bookmarkEnd w:id="74"/>
    </w:p>
    <w:p w14:paraId="0B1FF858" w14:textId="1B1A64D7" w:rsidR="00D8350A" w:rsidRDefault="00D8350A" w:rsidP="00D8350A">
      <w:pPr>
        <w:keepNext/>
        <w:rPr>
          <w:color w:val="000000"/>
        </w:rPr>
      </w:pPr>
      <w:r>
        <w:rPr>
          <w:noProof/>
        </w:rPr>
        <w:drawing>
          <wp:inline distT="0" distB="0" distL="0" distR="0" wp14:anchorId="5E9B3CA8" wp14:editId="3D6807C7">
            <wp:extent cx="5791835" cy="2258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258060"/>
                    </a:xfrm>
                    <a:prstGeom prst="rect">
                      <a:avLst/>
                    </a:prstGeom>
                  </pic:spPr>
                </pic:pic>
              </a:graphicData>
            </a:graphic>
          </wp:inline>
        </w:drawing>
      </w:r>
    </w:p>
    <w:p w14:paraId="6486F7C5" w14:textId="2B7CDAFD" w:rsidR="00D8350A" w:rsidRDefault="00D8350A" w:rsidP="00D8350A">
      <w:pPr>
        <w:pBdr>
          <w:top w:val="nil"/>
          <w:left w:val="nil"/>
          <w:bottom w:val="nil"/>
          <w:right w:val="nil"/>
          <w:between w:val="nil"/>
        </w:pBdr>
        <w:spacing w:before="240" w:after="240"/>
        <w:jc w:val="center"/>
        <w:rPr>
          <w:i/>
          <w:color w:val="000000"/>
          <w:sz w:val="26"/>
          <w:szCs w:val="26"/>
        </w:rPr>
      </w:pPr>
      <w:r>
        <w:rPr>
          <w:i/>
          <w:color w:val="000000"/>
          <w:sz w:val="26"/>
          <w:szCs w:val="26"/>
        </w:rPr>
        <w:t>Hình 3.2.</w:t>
      </w:r>
      <w:r>
        <w:rPr>
          <w:i/>
          <w:color w:val="000000"/>
          <w:sz w:val="26"/>
          <w:szCs w:val="26"/>
        </w:rPr>
        <w:t>9</w:t>
      </w:r>
      <w:r>
        <w:rPr>
          <w:i/>
          <w:color w:val="000000"/>
          <w:sz w:val="26"/>
          <w:szCs w:val="26"/>
        </w:rPr>
        <w:t xml:space="preserve"> Use Case </w:t>
      </w:r>
      <w:r>
        <w:rPr>
          <w:i/>
          <w:color w:val="000000"/>
          <w:sz w:val="26"/>
          <w:szCs w:val="26"/>
        </w:rPr>
        <w:t>tìm</w:t>
      </w:r>
      <w:r>
        <w:rPr>
          <w:i/>
          <w:color w:val="000000"/>
          <w:sz w:val="26"/>
          <w:szCs w:val="26"/>
        </w:rPr>
        <w:t xml:space="preserve"> học viên.</w:t>
      </w:r>
    </w:p>
    <w:tbl>
      <w:tblPr>
        <w:tblW w:w="9678" w:type="dxa"/>
        <w:tblLayout w:type="fixed"/>
        <w:tblLook w:val="0400" w:firstRow="0" w:lastRow="0" w:firstColumn="0" w:lastColumn="0" w:noHBand="0" w:noVBand="1"/>
      </w:tblPr>
      <w:tblGrid>
        <w:gridCol w:w="2979"/>
        <w:gridCol w:w="4210"/>
        <w:gridCol w:w="2489"/>
      </w:tblGrid>
      <w:tr w:rsidR="00D8350A" w14:paraId="369BDAE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DC3C6D" w14:textId="77777777" w:rsidR="00D8350A" w:rsidRPr="00AF4921" w:rsidRDefault="00D8350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6DEBE" w14:textId="6D37E732" w:rsidR="00D8350A" w:rsidRPr="00AF4921" w:rsidRDefault="00D8350A" w:rsidP="00712F59">
            <w:pPr>
              <w:spacing w:before="240"/>
              <w:rPr>
                <w:color w:val="000000"/>
                <w:sz w:val="26"/>
                <w:szCs w:val="26"/>
              </w:rPr>
            </w:pPr>
            <w:r>
              <w:rPr>
                <w:color w:val="000000"/>
                <w:sz w:val="26"/>
                <w:szCs w:val="26"/>
              </w:rPr>
              <w:t>Tìm</w:t>
            </w:r>
            <w:r w:rsidRPr="00AF4921">
              <w:rPr>
                <w:color w:val="000000"/>
                <w:sz w:val="26"/>
                <w:szCs w:val="26"/>
              </w:rPr>
              <w:t xml:space="preserve"> học viên.</w:t>
            </w:r>
          </w:p>
        </w:tc>
      </w:tr>
      <w:tr w:rsidR="00D8350A" w14:paraId="148F6ED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293BB1" w14:textId="77777777" w:rsidR="00D8350A" w:rsidRPr="00AF4921" w:rsidRDefault="00D8350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3A722" w14:textId="48EB9A74" w:rsidR="00D8350A" w:rsidRPr="00AF4921" w:rsidRDefault="00D8350A" w:rsidP="00712F59">
            <w:pPr>
              <w:spacing w:before="240"/>
              <w:rPr>
                <w:color w:val="000000"/>
                <w:sz w:val="26"/>
                <w:szCs w:val="26"/>
              </w:rPr>
            </w:pPr>
            <w:r>
              <w:rPr>
                <w:color w:val="000000"/>
                <w:sz w:val="26"/>
                <w:szCs w:val="26"/>
              </w:rPr>
              <w:t>Tìm kiếm</w:t>
            </w:r>
            <w:r w:rsidRPr="00AF4921">
              <w:rPr>
                <w:color w:val="000000"/>
                <w:sz w:val="26"/>
                <w:szCs w:val="26"/>
              </w:rPr>
              <w:t xml:space="preserve"> thông tin học viên.</w:t>
            </w:r>
          </w:p>
        </w:tc>
      </w:tr>
      <w:tr w:rsidR="00D8350A" w14:paraId="51A6A80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AE286" w14:textId="77777777" w:rsidR="00D8350A" w:rsidRPr="00AF4921" w:rsidRDefault="00D8350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11B07" w14:textId="3B676689" w:rsidR="00D8350A" w:rsidRPr="00AF4921" w:rsidRDefault="00D8350A"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Pr="00AF4921">
              <w:rPr>
                <w:color w:val="000000"/>
                <w:sz w:val="26"/>
                <w:szCs w:val="26"/>
              </w:rPr>
              <w:t xml:space="preserve"> học viên.</w:t>
            </w:r>
          </w:p>
        </w:tc>
      </w:tr>
      <w:tr w:rsidR="00D8350A" w14:paraId="78D992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89994C" w14:textId="77777777" w:rsidR="00D8350A" w:rsidRPr="00AF4921" w:rsidRDefault="00D8350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AB049" w14:textId="271AD68C" w:rsidR="00D8350A" w:rsidRPr="00AF4921" w:rsidRDefault="00D8350A"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tìm kiếm</w:t>
            </w:r>
            <w:r w:rsidRPr="00AF4921">
              <w:rPr>
                <w:color w:val="000000"/>
                <w:sz w:val="26"/>
                <w:szCs w:val="26"/>
              </w:rPr>
              <w:t xml:space="preserve"> thông tin của học viên.</w:t>
            </w:r>
          </w:p>
        </w:tc>
      </w:tr>
      <w:tr w:rsidR="00D8350A" w14:paraId="7733915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D31D86" w14:textId="77777777" w:rsidR="00D8350A" w:rsidRPr="00AF4921" w:rsidRDefault="00D8350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08FA5" w14:textId="77777777" w:rsidR="00D8350A" w:rsidRPr="00AF4921" w:rsidRDefault="00D8350A" w:rsidP="00712F59">
            <w:pPr>
              <w:spacing w:before="240"/>
              <w:rPr>
                <w:color w:val="000000"/>
                <w:sz w:val="26"/>
                <w:szCs w:val="26"/>
              </w:rPr>
            </w:pPr>
            <w:r w:rsidRPr="00AF4921">
              <w:rPr>
                <w:color w:val="000000"/>
                <w:sz w:val="26"/>
                <w:szCs w:val="26"/>
              </w:rPr>
              <w:t>Nhân viên tiếp tân.</w:t>
            </w:r>
          </w:p>
        </w:tc>
      </w:tr>
      <w:tr w:rsidR="00D8350A" w14:paraId="335E29F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5BC619" w14:textId="77777777" w:rsidR="00D8350A" w:rsidRPr="00AF4921" w:rsidRDefault="00D8350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5A91" w14:textId="77777777" w:rsidR="00D8350A" w:rsidRPr="00AF4921" w:rsidRDefault="00D8350A" w:rsidP="00712F59">
            <w:pPr>
              <w:spacing w:before="240"/>
              <w:rPr>
                <w:color w:val="000000"/>
                <w:sz w:val="26"/>
                <w:szCs w:val="26"/>
              </w:rPr>
            </w:pPr>
            <w:r>
              <w:rPr>
                <w:color w:val="000000"/>
                <w:sz w:val="26"/>
                <w:szCs w:val="26"/>
              </w:rPr>
              <w:t>Quản lý học viên.</w:t>
            </w:r>
          </w:p>
        </w:tc>
      </w:tr>
      <w:tr w:rsidR="00D8350A" w14:paraId="64545EE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7CD8E6" w14:textId="77777777" w:rsidR="00D8350A" w:rsidRPr="00AF4921" w:rsidRDefault="00D8350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9C62C" w14:textId="77777777" w:rsidR="00D8350A" w:rsidRPr="00AF4921" w:rsidRDefault="00D8350A" w:rsidP="00712F59">
            <w:pPr>
              <w:spacing w:before="240"/>
              <w:rPr>
                <w:color w:val="000000"/>
                <w:sz w:val="26"/>
                <w:szCs w:val="26"/>
              </w:rPr>
            </w:pPr>
            <w:r>
              <w:rPr>
                <w:color w:val="000000"/>
                <w:sz w:val="26"/>
                <w:szCs w:val="26"/>
              </w:rPr>
              <w:t>Nhân viên tiếp tân đã đăng nhập vào hệ thống.</w:t>
            </w:r>
          </w:p>
        </w:tc>
      </w:tr>
      <w:tr w:rsidR="00D8350A" w14:paraId="6E05304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CA74E1" w14:textId="77777777" w:rsidR="00D8350A" w:rsidRPr="00AF4921" w:rsidRDefault="00D8350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299DA" w14:textId="381AD2B3" w:rsidR="00D8350A" w:rsidRPr="00AF4921" w:rsidRDefault="00D8350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thông tin học viên thành công.</w:t>
            </w:r>
          </w:p>
        </w:tc>
      </w:tr>
      <w:tr w:rsidR="00D8350A" w14:paraId="3C78758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1A5688" w14:textId="77777777" w:rsidR="00D8350A" w:rsidRPr="00AF4921" w:rsidRDefault="00D8350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67C8C" w14:textId="77777777" w:rsidR="00D8350A" w:rsidRPr="00AF4921" w:rsidRDefault="00D8350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4B1DF" w14:textId="77777777" w:rsidR="00D8350A" w:rsidRPr="00AF4921" w:rsidRDefault="00D8350A" w:rsidP="00712F59">
            <w:pPr>
              <w:spacing w:before="240"/>
              <w:jc w:val="center"/>
              <w:rPr>
                <w:color w:val="000000"/>
                <w:sz w:val="26"/>
                <w:szCs w:val="26"/>
              </w:rPr>
            </w:pPr>
            <w:r w:rsidRPr="00AF4921">
              <w:rPr>
                <w:color w:val="000000"/>
                <w:sz w:val="26"/>
                <w:szCs w:val="26"/>
              </w:rPr>
              <w:t>System</w:t>
            </w:r>
          </w:p>
        </w:tc>
      </w:tr>
      <w:tr w:rsidR="00D8350A" w14:paraId="41176C80"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419AC0" w14:textId="77777777" w:rsidR="00D8350A" w:rsidRPr="00AF4921" w:rsidRDefault="00D8350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AA85F" w14:textId="77777777" w:rsidR="00D8350A" w:rsidRPr="00B60098" w:rsidRDefault="00D8350A" w:rsidP="00712F59">
            <w:pPr>
              <w:rPr>
                <w:sz w:val="26"/>
                <w:szCs w:val="26"/>
              </w:rPr>
            </w:pPr>
            <w:r w:rsidRPr="00B60098">
              <w:rPr>
                <w:sz w:val="26"/>
                <w:szCs w:val="26"/>
              </w:rPr>
              <w:t>1.</w:t>
            </w:r>
            <w:r>
              <w:rPr>
                <w:sz w:val="26"/>
                <w:szCs w:val="26"/>
              </w:rPr>
              <w:t xml:space="preserve"> </w:t>
            </w:r>
            <w:r w:rsidRPr="00B60098">
              <w:rPr>
                <w:sz w:val="26"/>
                <w:szCs w:val="26"/>
              </w:rPr>
              <w:t>Chọn mục “</w:t>
            </w:r>
            <w:r w:rsidRPr="00B60098">
              <w:rPr>
                <w:color w:val="000000"/>
                <w:sz w:val="26"/>
                <w:szCs w:val="26"/>
              </w:rPr>
              <w:t xml:space="preserve">Quản lý </w:t>
            </w:r>
            <w:r w:rsidRPr="00B60098">
              <w:rPr>
                <w:sz w:val="26"/>
                <w:szCs w:val="26"/>
              </w:rPr>
              <w:t>học viên”.</w:t>
            </w:r>
          </w:p>
          <w:p w14:paraId="4679F849" w14:textId="77777777" w:rsidR="00D8350A" w:rsidRDefault="00D8350A" w:rsidP="00712F59"/>
          <w:p w14:paraId="5036F610" w14:textId="77777777" w:rsidR="00D8350A" w:rsidRPr="00B60098" w:rsidRDefault="00D8350A" w:rsidP="00712F59"/>
          <w:p w14:paraId="678AB314" w14:textId="3820B690" w:rsidR="00D8350A" w:rsidRPr="00C43911" w:rsidRDefault="00D8350A" w:rsidP="00712F59">
            <w:pPr>
              <w:rPr>
                <w:sz w:val="26"/>
                <w:szCs w:val="26"/>
              </w:rPr>
            </w:pPr>
            <w:r>
              <w:rPr>
                <w:sz w:val="26"/>
                <w:szCs w:val="26"/>
              </w:rPr>
              <w:t xml:space="preserve">2. </w:t>
            </w:r>
            <w:r w:rsidRPr="00C43911">
              <w:rPr>
                <w:sz w:val="26"/>
                <w:szCs w:val="26"/>
              </w:rPr>
              <w:t>Nhập các thông tin</w:t>
            </w:r>
            <w:r>
              <w:rPr>
                <w:sz w:val="26"/>
                <w:szCs w:val="26"/>
              </w:rPr>
              <w:t xml:space="preserve"> </w:t>
            </w:r>
            <w:r w:rsidRPr="00C43911">
              <w:rPr>
                <w:sz w:val="26"/>
                <w:szCs w:val="26"/>
              </w:rPr>
              <w:t>của học viên</w:t>
            </w:r>
            <w:r>
              <w:rPr>
                <w:sz w:val="26"/>
                <w:szCs w:val="26"/>
              </w:rPr>
              <w:t xml:space="preserve"> cần tìm</w:t>
            </w:r>
            <w:r w:rsidRPr="00C43911">
              <w:rPr>
                <w:sz w:val="26"/>
                <w:szCs w:val="26"/>
              </w:rPr>
              <w:t>.</w:t>
            </w:r>
          </w:p>
          <w:p w14:paraId="4F04FC5A" w14:textId="1BEE1B6D" w:rsidR="00D8350A" w:rsidRPr="00C43911" w:rsidRDefault="00D8350A"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1ECBA" w14:textId="77777777" w:rsidR="00D8350A" w:rsidRDefault="00D8350A" w:rsidP="00712F59">
            <w:pPr>
              <w:rPr>
                <w:color w:val="000000"/>
                <w:sz w:val="26"/>
                <w:szCs w:val="26"/>
              </w:rPr>
            </w:pPr>
            <w:r w:rsidRPr="00AF4921">
              <w:rPr>
                <w:color w:val="000000"/>
                <w:sz w:val="26"/>
                <w:szCs w:val="26"/>
              </w:rPr>
              <w:t xml:space="preserve">1.1 </w:t>
            </w:r>
            <w:r>
              <w:rPr>
                <w:color w:val="000000"/>
                <w:sz w:val="26"/>
                <w:szCs w:val="26"/>
              </w:rPr>
              <w:t>Hiển thị giao diện form thông tin học viên.</w:t>
            </w:r>
          </w:p>
          <w:p w14:paraId="1AF361DB" w14:textId="77777777" w:rsidR="00D8350A" w:rsidRDefault="00D8350A" w:rsidP="00712F59">
            <w:pPr>
              <w:rPr>
                <w:color w:val="000000"/>
                <w:sz w:val="26"/>
                <w:szCs w:val="26"/>
              </w:rPr>
            </w:pPr>
          </w:p>
          <w:p w14:paraId="05FDD093" w14:textId="77777777" w:rsidR="00D8350A" w:rsidRPr="00AF4921" w:rsidRDefault="00D8350A" w:rsidP="00712F59">
            <w:pPr>
              <w:rPr>
                <w:color w:val="000000"/>
                <w:sz w:val="26"/>
                <w:szCs w:val="26"/>
              </w:rPr>
            </w:pPr>
          </w:p>
          <w:p w14:paraId="75374BD9" w14:textId="77777777" w:rsidR="00D8350A" w:rsidRPr="000D5C53" w:rsidRDefault="00D8350A" w:rsidP="00712F59">
            <w:pPr>
              <w:rPr>
                <w:color w:val="000000"/>
                <w:sz w:val="26"/>
                <w:szCs w:val="26"/>
              </w:rPr>
            </w:pPr>
            <w:r w:rsidRPr="000D5C53">
              <w:rPr>
                <w:color w:val="000000"/>
                <w:sz w:val="26"/>
                <w:szCs w:val="26"/>
              </w:rPr>
              <w:t>3.1 Hệ thống kiểm tra thông tin đã nhập.</w:t>
            </w:r>
          </w:p>
          <w:p w14:paraId="6565C9BA" w14:textId="411BD6A3" w:rsidR="00D8350A" w:rsidRPr="000D5C53" w:rsidRDefault="00D8350A"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Pr>
                <w:color w:val="000000"/>
                <w:sz w:val="26"/>
                <w:szCs w:val="26"/>
              </w:rPr>
              <w:t xml:space="preserve"> của</w:t>
            </w:r>
            <w:r w:rsidRPr="000D5C53">
              <w:rPr>
                <w:color w:val="000000"/>
                <w:sz w:val="26"/>
                <w:szCs w:val="26"/>
              </w:rPr>
              <w:t xml:space="preserve"> </w:t>
            </w:r>
            <w:r>
              <w:rPr>
                <w:color w:val="000000"/>
                <w:sz w:val="26"/>
                <w:szCs w:val="26"/>
              </w:rPr>
              <w:t>học viên vừa nhập</w:t>
            </w:r>
            <w:r w:rsidRPr="000D5C53">
              <w:rPr>
                <w:color w:val="000000"/>
                <w:sz w:val="26"/>
                <w:szCs w:val="26"/>
              </w:rPr>
              <w:t xml:space="preserve"> .</w:t>
            </w:r>
          </w:p>
          <w:p w14:paraId="0CF8D531" w14:textId="5D473375" w:rsidR="00D8350A" w:rsidRPr="00AF4921" w:rsidRDefault="00D8350A" w:rsidP="00712F59">
            <w:pPr>
              <w:rPr>
                <w:color w:val="000000"/>
                <w:sz w:val="26"/>
                <w:szCs w:val="26"/>
              </w:rPr>
            </w:pPr>
            <w:r w:rsidRPr="000D5C53">
              <w:rPr>
                <w:color w:val="000000"/>
                <w:sz w:val="26"/>
                <w:szCs w:val="26"/>
              </w:rPr>
              <w:t>3.3 Hiển thị thông</w:t>
            </w:r>
            <w:r>
              <w:rPr>
                <w:color w:val="000000"/>
                <w:sz w:val="26"/>
                <w:szCs w:val="26"/>
              </w:rPr>
              <w:t xml:space="preserve"> tin </w:t>
            </w:r>
            <w:r>
              <w:rPr>
                <w:color w:val="000000"/>
                <w:sz w:val="26"/>
                <w:szCs w:val="26"/>
              </w:rPr>
              <w:t>học viên</w:t>
            </w:r>
            <w:r w:rsidRPr="000D5C53">
              <w:rPr>
                <w:color w:val="000000"/>
                <w:sz w:val="26"/>
                <w:szCs w:val="26"/>
              </w:rPr>
              <w:t>.</w:t>
            </w:r>
          </w:p>
        </w:tc>
      </w:tr>
      <w:tr w:rsidR="00D8350A" w14:paraId="04A3C1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AA5114" w14:textId="77777777" w:rsidR="00D8350A" w:rsidRPr="00AF4921" w:rsidRDefault="00D8350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5394B" w14:textId="5E675F06" w:rsidR="00D8350A" w:rsidRPr="00AF4921" w:rsidRDefault="00D8350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DD2191">
              <w:rPr>
                <w:color w:val="000000"/>
                <w:sz w:val="26"/>
                <w:szCs w:val="26"/>
              </w:rPr>
              <w:t xml:space="preserve"> </w:t>
            </w:r>
            <w:r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5B23055" w14:textId="77777777" w:rsidR="00D8350A" w:rsidRPr="00834DE0" w:rsidRDefault="00D8350A" w:rsidP="00424E38">
      <w:pPr>
        <w:pStyle w:val="Chng"/>
        <w:jc w:val="center"/>
        <w:rPr>
          <w:b w:val="0"/>
        </w:rPr>
      </w:pPr>
    </w:p>
    <w:p w14:paraId="0E5851A5" w14:textId="4507E8DB" w:rsidR="00CD4270" w:rsidRPr="00B2167A" w:rsidRDefault="00CD4270" w:rsidP="00CD4270">
      <w:pPr>
        <w:pStyle w:val="Heading3"/>
        <w:spacing w:before="0"/>
        <w:rPr>
          <w:rFonts w:ascii="Times New Roman" w:hAnsi="Times New Roman" w:cs="Times New Roman"/>
          <w:b w:val="0"/>
          <w:iCs/>
          <w:sz w:val="28"/>
          <w:szCs w:val="28"/>
        </w:rPr>
      </w:pPr>
      <w:bookmarkStart w:id="75" w:name="_Toc133184583"/>
      <w:r w:rsidRPr="00B2167A">
        <w:rPr>
          <w:rFonts w:ascii="Times New Roman" w:hAnsi="Times New Roman" w:cs="Times New Roman"/>
          <w:iCs/>
          <w:color w:val="auto"/>
          <w:sz w:val="28"/>
          <w:szCs w:val="28"/>
        </w:rPr>
        <w:lastRenderedPageBreak/>
        <w:t>3.2.</w:t>
      </w:r>
      <w:r w:rsidR="00463ADE">
        <w:rPr>
          <w:rFonts w:ascii="Times New Roman" w:hAnsi="Times New Roman" w:cs="Times New Roman"/>
          <w:iCs/>
          <w:color w:val="auto"/>
          <w:sz w:val="28"/>
          <w:szCs w:val="28"/>
        </w:rPr>
        <w:t>10</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ghi danh</w:t>
      </w:r>
      <w:bookmarkEnd w:id="75"/>
    </w:p>
    <w:p w14:paraId="6D40D266" w14:textId="13C32FE5" w:rsidR="00CD4270" w:rsidRDefault="00BF1CC3" w:rsidP="00CD4270">
      <w:pPr>
        <w:keepNext/>
        <w:rPr>
          <w:color w:val="000000"/>
        </w:rPr>
      </w:pPr>
      <w:r w:rsidRPr="00BF1CC3">
        <w:rPr>
          <w:color w:val="000000"/>
        </w:rPr>
        <w:drawing>
          <wp:inline distT="0" distB="0" distL="0" distR="0" wp14:anchorId="42111472" wp14:editId="6C9D3555">
            <wp:extent cx="5791835" cy="2185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185035"/>
                    </a:xfrm>
                    <a:prstGeom prst="rect">
                      <a:avLst/>
                    </a:prstGeom>
                  </pic:spPr>
                </pic:pic>
              </a:graphicData>
            </a:graphic>
          </wp:inline>
        </w:drawing>
      </w:r>
    </w:p>
    <w:p w14:paraId="6AD47A61" w14:textId="4FCC7D6F" w:rsidR="00CD4270" w:rsidRDefault="00CD4270" w:rsidP="00CD4270">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463ADE">
        <w:rPr>
          <w:i/>
          <w:color w:val="000000"/>
          <w:sz w:val="26"/>
          <w:szCs w:val="26"/>
        </w:rPr>
        <w:t>10</w:t>
      </w:r>
      <w:r>
        <w:rPr>
          <w:i/>
          <w:color w:val="000000"/>
          <w:sz w:val="26"/>
          <w:szCs w:val="26"/>
        </w:rPr>
        <w:t xml:space="preserve"> Use Case</w:t>
      </w:r>
      <w:r w:rsidR="009D4A29">
        <w:rPr>
          <w:i/>
          <w:color w:val="000000"/>
          <w:sz w:val="26"/>
          <w:szCs w:val="26"/>
        </w:rPr>
        <w:t xml:space="preserve"> </w:t>
      </w:r>
      <w:r>
        <w:rPr>
          <w:i/>
          <w:color w:val="000000"/>
          <w:sz w:val="26"/>
          <w:szCs w:val="26"/>
        </w:rPr>
        <w:t>ghi danh.</w:t>
      </w:r>
    </w:p>
    <w:tbl>
      <w:tblPr>
        <w:tblW w:w="9678" w:type="dxa"/>
        <w:tblLayout w:type="fixed"/>
        <w:tblLook w:val="0400" w:firstRow="0" w:lastRow="0" w:firstColumn="0" w:lastColumn="0" w:noHBand="0" w:noVBand="1"/>
      </w:tblPr>
      <w:tblGrid>
        <w:gridCol w:w="2979"/>
        <w:gridCol w:w="4210"/>
        <w:gridCol w:w="2489"/>
      </w:tblGrid>
      <w:tr w:rsidR="00CD4270" w14:paraId="1E16F269"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67C7A8" w14:textId="77777777" w:rsidR="00CD4270" w:rsidRPr="00227B9B" w:rsidRDefault="00CD4270" w:rsidP="00E36644">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371F0" w14:textId="3B8E3E4E"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00CD4270" w:rsidRPr="00227B9B">
              <w:rPr>
                <w:color w:val="000000"/>
                <w:sz w:val="26"/>
                <w:szCs w:val="26"/>
              </w:rPr>
              <w:t>.</w:t>
            </w:r>
          </w:p>
        </w:tc>
      </w:tr>
      <w:tr w:rsidR="00CD4270" w14:paraId="1EEF40F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E6109" w14:textId="77777777" w:rsidR="00CD4270" w:rsidRPr="00227B9B" w:rsidRDefault="00CD4270" w:rsidP="00E36644">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D8DA1" w14:textId="291774E8"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Pr="00227B9B">
              <w:rPr>
                <w:color w:val="000000"/>
                <w:sz w:val="26"/>
                <w:szCs w:val="26"/>
              </w:rPr>
              <w:t xml:space="preserve"> lớp học</w:t>
            </w:r>
            <w:r w:rsidR="00AC64BD" w:rsidRPr="00227B9B">
              <w:rPr>
                <w:color w:val="000000"/>
                <w:sz w:val="26"/>
                <w:szCs w:val="26"/>
              </w:rPr>
              <w:t xml:space="preserve"> c</w:t>
            </w:r>
            <w:r w:rsidRPr="00227B9B">
              <w:rPr>
                <w:color w:val="000000"/>
                <w:sz w:val="26"/>
                <w:szCs w:val="26"/>
              </w:rPr>
              <w:t>ho</w:t>
            </w:r>
            <w:r w:rsidR="00CD4270" w:rsidRPr="00227B9B">
              <w:rPr>
                <w:color w:val="000000"/>
                <w:sz w:val="26"/>
                <w:szCs w:val="26"/>
              </w:rPr>
              <w:t xml:space="preserve"> học viên.</w:t>
            </w:r>
          </w:p>
        </w:tc>
      </w:tr>
      <w:tr w:rsidR="00CD4270" w14:paraId="676FE124"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9C17A6" w14:textId="77777777" w:rsidR="00CD4270" w:rsidRPr="00227B9B" w:rsidRDefault="00CD4270" w:rsidP="00E36644">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425EE" w14:textId="16AD5D55" w:rsidR="00CD4270" w:rsidRPr="00227B9B" w:rsidRDefault="00CD4270" w:rsidP="00E36644">
            <w:pPr>
              <w:spacing w:before="240"/>
              <w:rPr>
                <w:color w:val="000000"/>
                <w:sz w:val="26"/>
                <w:szCs w:val="26"/>
              </w:rPr>
            </w:pPr>
            <w:r w:rsidRPr="00227B9B">
              <w:rPr>
                <w:color w:val="000000"/>
                <w:sz w:val="26"/>
                <w:szCs w:val="26"/>
              </w:rPr>
              <w:t>Nhân viên tiếp tân chọn chức năng</w:t>
            </w:r>
            <w:r w:rsidR="00AC64BD" w:rsidRPr="00227B9B">
              <w:rPr>
                <w:color w:val="000000"/>
                <w:sz w:val="26"/>
                <w:szCs w:val="26"/>
              </w:rPr>
              <w:t xml:space="preserve"> ghi danh</w:t>
            </w:r>
            <w:r w:rsidRPr="00227B9B">
              <w:rPr>
                <w:color w:val="000000"/>
                <w:sz w:val="26"/>
                <w:szCs w:val="26"/>
              </w:rPr>
              <w:t>.</w:t>
            </w:r>
          </w:p>
        </w:tc>
      </w:tr>
      <w:tr w:rsidR="00CD4270" w14:paraId="2647E790"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D1F6F" w14:textId="77777777" w:rsidR="00CD4270" w:rsidRPr="00227B9B" w:rsidRDefault="00CD4270" w:rsidP="00E36644">
            <w:pPr>
              <w:spacing w:before="240"/>
              <w:rPr>
                <w:color w:val="000000"/>
                <w:sz w:val="26"/>
                <w:szCs w:val="26"/>
              </w:rPr>
            </w:pPr>
            <w:r w:rsidRPr="00227B9B">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BBABE" w14:textId="7C0D6CA6" w:rsidR="00CD4270" w:rsidRPr="00227B9B" w:rsidRDefault="00CD4270" w:rsidP="00E36644">
            <w:pPr>
              <w:spacing w:before="240"/>
              <w:rPr>
                <w:color w:val="000000"/>
                <w:sz w:val="26"/>
                <w:szCs w:val="26"/>
              </w:rPr>
            </w:pPr>
            <w:r w:rsidRPr="00227B9B">
              <w:rPr>
                <w:color w:val="000000"/>
                <w:sz w:val="26"/>
                <w:szCs w:val="26"/>
              </w:rPr>
              <w:t>Nhân viên tiếp tân muốn</w:t>
            </w:r>
            <w:r w:rsidR="00D36A46" w:rsidRPr="00227B9B">
              <w:rPr>
                <w:color w:val="000000"/>
                <w:sz w:val="26"/>
                <w:szCs w:val="26"/>
              </w:rPr>
              <w:t xml:space="preserve"> xem và</w:t>
            </w:r>
            <w:r w:rsidR="00AC64BD" w:rsidRPr="00227B9B">
              <w:rPr>
                <w:color w:val="000000"/>
                <w:sz w:val="26"/>
                <w:szCs w:val="26"/>
              </w:rPr>
              <w:t xml:space="preserve"> ghi danh</w:t>
            </w:r>
            <w:r w:rsidRPr="00227B9B">
              <w:rPr>
                <w:color w:val="000000"/>
                <w:sz w:val="26"/>
                <w:szCs w:val="26"/>
              </w:rPr>
              <w:t xml:space="preserve"> </w:t>
            </w:r>
            <w:r w:rsidR="009D4A29" w:rsidRPr="00227B9B">
              <w:rPr>
                <w:color w:val="000000"/>
                <w:sz w:val="26"/>
                <w:szCs w:val="26"/>
              </w:rPr>
              <w:t xml:space="preserve">xếp lớp học </w:t>
            </w:r>
            <w:r w:rsidRPr="00227B9B">
              <w:rPr>
                <w:color w:val="000000"/>
                <w:sz w:val="26"/>
                <w:szCs w:val="26"/>
              </w:rPr>
              <w:t>c</w:t>
            </w:r>
            <w:r w:rsidR="009D4A29" w:rsidRPr="00227B9B">
              <w:rPr>
                <w:color w:val="000000"/>
                <w:sz w:val="26"/>
                <w:szCs w:val="26"/>
              </w:rPr>
              <w:t>ho</w:t>
            </w:r>
            <w:r w:rsidRPr="00227B9B">
              <w:rPr>
                <w:color w:val="000000"/>
                <w:sz w:val="26"/>
                <w:szCs w:val="26"/>
              </w:rPr>
              <w:t xml:space="preserve"> học viên.</w:t>
            </w:r>
          </w:p>
        </w:tc>
      </w:tr>
      <w:tr w:rsidR="00CD4270" w14:paraId="3543A338"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8B3F4D" w14:textId="77777777" w:rsidR="00CD4270" w:rsidRPr="00227B9B" w:rsidRDefault="00CD4270" w:rsidP="00E36644">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4B76" w14:textId="77777777" w:rsidR="00CD4270" w:rsidRPr="00227B9B" w:rsidRDefault="00CD4270" w:rsidP="00E36644">
            <w:pPr>
              <w:spacing w:before="240"/>
              <w:rPr>
                <w:color w:val="000000"/>
                <w:sz w:val="26"/>
                <w:szCs w:val="26"/>
              </w:rPr>
            </w:pPr>
            <w:r w:rsidRPr="00227B9B">
              <w:rPr>
                <w:color w:val="000000"/>
                <w:sz w:val="26"/>
                <w:szCs w:val="26"/>
              </w:rPr>
              <w:t>Nhân viên tiếp tân.</w:t>
            </w:r>
          </w:p>
        </w:tc>
      </w:tr>
      <w:tr w:rsidR="00CD4270" w14:paraId="2487F78A"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D95B67" w14:textId="77777777" w:rsidR="00CD4270" w:rsidRPr="00227B9B" w:rsidRDefault="00CD4270" w:rsidP="00E36644">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48A3B" w14:textId="7607F6AA" w:rsidR="00CD4270" w:rsidRPr="00227B9B" w:rsidRDefault="00AC64BD" w:rsidP="00E36644">
            <w:pPr>
              <w:spacing w:before="240"/>
              <w:rPr>
                <w:color w:val="000000"/>
                <w:sz w:val="26"/>
                <w:szCs w:val="26"/>
              </w:rPr>
            </w:pPr>
            <w:r w:rsidRPr="00227B9B">
              <w:rPr>
                <w:color w:val="000000"/>
                <w:sz w:val="26"/>
                <w:szCs w:val="26"/>
              </w:rPr>
              <w:t>Đăng nhập</w:t>
            </w:r>
            <w:r w:rsidR="00CD4270" w:rsidRPr="00227B9B">
              <w:rPr>
                <w:color w:val="000000"/>
                <w:sz w:val="26"/>
                <w:szCs w:val="26"/>
              </w:rPr>
              <w:t>.</w:t>
            </w:r>
          </w:p>
        </w:tc>
      </w:tr>
      <w:tr w:rsidR="00CD4270" w14:paraId="3F2317F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303796" w14:textId="77777777" w:rsidR="00CD4270" w:rsidRPr="00227B9B" w:rsidRDefault="00CD4270" w:rsidP="00E36644">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12FC9" w14:textId="5F9969C7" w:rsidR="00CD4270" w:rsidRPr="00227B9B" w:rsidRDefault="00AC64BD" w:rsidP="00E36644">
            <w:pPr>
              <w:spacing w:before="240"/>
              <w:rPr>
                <w:color w:val="000000"/>
                <w:sz w:val="26"/>
                <w:szCs w:val="26"/>
              </w:rPr>
            </w:pPr>
            <w:r w:rsidRPr="00227B9B">
              <w:rPr>
                <w:color w:val="000000"/>
                <w:sz w:val="26"/>
                <w:szCs w:val="26"/>
              </w:rPr>
              <w:t>Tài khoản đã được đăng nhập</w:t>
            </w:r>
            <w:r w:rsidR="00CD4270" w:rsidRPr="00227B9B">
              <w:rPr>
                <w:color w:val="000000"/>
                <w:sz w:val="26"/>
                <w:szCs w:val="26"/>
              </w:rPr>
              <w:t>.</w:t>
            </w:r>
          </w:p>
        </w:tc>
      </w:tr>
      <w:tr w:rsidR="00CD4270" w14:paraId="1FBF17B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C73A5" w14:textId="77777777" w:rsidR="00CD4270" w:rsidRPr="00227B9B" w:rsidRDefault="00CD4270" w:rsidP="00E36644">
            <w:pPr>
              <w:spacing w:before="240"/>
              <w:rPr>
                <w:color w:val="000000"/>
                <w:sz w:val="26"/>
                <w:szCs w:val="26"/>
              </w:rPr>
            </w:pPr>
            <w:r w:rsidRPr="00227B9B">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D4AE6" w14:textId="6BD06629" w:rsidR="00CD4270" w:rsidRPr="00227B9B" w:rsidRDefault="00CD4270" w:rsidP="00E36644">
            <w:pPr>
              <w:spacing w:before="240"/>
              <w:rPr>
                <w:color w:val="000000"/>
                <w:sz w:val="26"/>
                <w:szCs w:val="26"/>
              </w:rPr>
            </w:pPr>
            <w:r w:rsidRPr="00227B9B">
              <w:rPr>
                <w:color w:val="000000"/>
                <w:sz w:val="26"/>
                <w:szCs w:val="26"/>
              </w:rPr>
              <w:t> </w:t>
            </w:r>
            <w:r w:rsidR="00641B30">
              <w:rPr>
                <w:color w:val="000000"/>
                <w:sz w:val="26"/>
                <w:szCs w:val="26"/>
              </w:rPr>
              <w:t>Ghi danh</w:t>
            </w:r>
            <w:r w:rsidR="009D4A29" w:rsidRPr="00227B9B">
              <w:rPr>
                <w:color w:val="000000"/>
                <w:sz w:val="26"/>
                <w:szCs w:val="26"/>
              </w:rPr>
              <w:t xml:space="preserve"> thành công</w:t>
            </w:r>
            <w:r w:rsidRPr="00227B9B">
              <w:rPr>
                <w:color w:val="000000"/>
                <w:sz w:val="26"/>
                <w:szCs w:val="26"/>
              </w:rPr>
              <w:t>.</w:t>
            </w:r>
          </w:p>
        </w:tc>
      </w:tr>
      <w:tr w:rsidR="00CD4270" w14:paraId="02648377"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ECB17" w14:textId="77777777" w:rsidR="00CD4270" w:rsidRPr="00227B9B" w:rsidRDefault="00CD4270" w:rsidP="00E36644">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1D685" w14:textId="77777777" w:rsidR="00CD4270" w:rsidRPr="00227B9B" w:rsidRDefault="00CD4270" w:rsidP="00E36644">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F89C1" w14:textId="77777777" w:rsidR="00CD4270" w:rsidRPr="00227B9B" w:rsidRDefault="00CD4270" w:rsidP="00E36644">
            <w:pPr>
              <w:spacing w:before="240"/>
              <w:jc w:val="center"/>
              <w:rPr>
                <w:color w:val="000000"/>
                <w:sz w:val="26"/>
                <w:szCs w:val="26"/>
              </w:rPr>
            </w:pPr>
            <w:r w:rsidRPr="00227B9B">
              <w:rPr>
                <w:color w:val="000000"/>
                <w:sz w:val="26"/>
                <w:szCs w:val="26"/>
              </w:rPr>
              <w:t>System</w:t>
            </w:r>
          </w:p>
        </w:tc>
      </w:tr>
      <w:tr w:rsidR="00CD4270" w14:paraId="27399DB2"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14113E" w14:textId="77777777" w:rsidR="00CD4270" w:rsidRPr="00227B9B" w:rsidRDefault="00CD4270"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7CB6A" w14:textId="574C5349" w:rsidR="00CD4270" w:rsidRPr="00227B9B" w:rsidRDefault="009D4A29" w:rsidP="009D4A29">
            <w:pPr>
              <w:rPr>
                <w:sz w:val="26"/>
                <w:szCs w:val="26"/>
              </w:rPr>
            </w:pPr>
            <w:r w:rsidRPr="00227B9B">
              <w:rPr>
                <w:sz w:val="26"/>
                <w:szCs w:val="26"/>
              </w:rPr>
              <w:t xml:space="preserve">1. </w:t>
            </w:r>
            <w:r w:rsidR="00AC64BD" w:rsidRPr="00227B9B">
              <w:rPr>
                <w:sz w:val="26"/>
                <w:szCs w:val="26"/>
              </w:rPr>
              <w:t>Nhân viên tiếp tân c</w:t>
            </w:r>
            <w:r w:rsidR="00CD4270" w:rsidRPr="00227B9B">
              <w:rPr>
                <w:sz w:val="26"/>
                <w:szCs w:val="26"/>
              </w:rPr>
              <w:t>họn mục “</w:t>
            </w:r>
            <w:r w:rsidRPr="00227B9B">
              <w:rPr>
                <w:color w:val="000000"/>
                <w:sz w:val="26"/>
                <w:szCs w:val="26"/>
              </w:rPr>
              <w:t>G</w:t>
            </w:r>
            <w:r w:rsidR="00AC64BD" w:rsidRPr="00227B9B">
              <w:rPr>
                <w:sz w:val="26"/>
                <w:szCs w:val="26"/>
              </w:rPr>
              <w:t>hi danh</w:t>
            </w:r>
            <w:r w:rsidR="00CD4270" w:rsidRPr="00227B9B">
              <w:rPr>
                <w:sz w:val="26"/>
                <w:szCs w:val="26"/>
              </w:rPr>
              <w:t>”.</w:t>
            </w:r>
          </w:p>
          <w:p w14:paraId="0D616833" w14:textId="77777777" w:rsidR="009D4A29" w:rsidRPr="00227B9B" w:rsidRDefault="009D4A29" w:rsidP="009D4A29">
            <w:pPr>
              <w:rPr>
                <w:sz w:val="26"/>
                <w:szCs w:val="26"/>
              </w:rPr>
            </w:pPr>
          </w:p>
          <w:p w14:paraId="2D70434D" w14:textId="3DB4D3B4" w:rsidR="009D4A29" w:rsidRPr="00227B9B" w:rsidRDefault="009D4A29" w:rsidP="009D4A2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0805F" w14:textId="5B649464" w:rsidR="009D4A29" w:rsidRPr="00227B9B" w:rsidRDefault="00CD4270" w:rsidP="00E36644">
            <w:pPr>
              <w:rPr>
                <w:color w:val="000000"/>
                <w:sz w:val="26"/>
                <w:szCs w:val="26"/>
              </w:rPr>
            </w:pPr>
            <w:r w:rsidRPr="00227B9B">
              <w:rPr>
                <w:color w:val="000000"/>
                <w:sz w:val="26"/>
                <w:szCs w:val="26"/>
              </w:rPr>
              <w:t>1.1 Hiển thị</w:t>
            </w:r>
            <w:r w:rsidR="002D64BF">
              <w:rPr>
                <w:color w:val="000000"/>
                <w:sz w:val="26"/>
                <w:szCs w:val="26"/>
              </w:rPr>
              <w:t xml:space="preserve"> </w:t>
            </w:r>
            <w:r w:rsidR="007B7671" w:rsidRPr="00227B9B">
              <w:rPr>
                <w:color w:val="000000"/>
                <w:sz w:val="26"/>
                <w:szCs w:val="26"/>
              </w:rPr>
              <w:t>danh sách</w:t>
            </w:r>
            <w:r w:rsidR="00AC64BD" w:rsidRPr="00227B9B">
              <w:rPr>
                <w:color w:val="000000"/>
                <w:sz w:val="26"/>
                <w:szCs w:val="26"/>
              </w:rPr>
              <w:t xml:space="preserve"> thông tin ghi danh</w:t>
            </w:r>
            <w:r w:rsidRPr="00227B9B">
              <w:rPr>
                <w:color w:val="000000"/>
                <w:sz w:val="26"/>
                <w:szCs w:val="26"/>
              </w:rPr>
              <w:t>.</w:t>
            </w:r>
          </w:p>
        </w:tc>
      </w:tr>
      <w:tr w:rsidR="00CD4270" w14:paraId="6D6E991E"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637FC4" w14:textId="77777777" w:rsidR="00CD4270" w:rsidRPr="00227B9B" w:rsidRDefault="00CD4270" w:rsidP="00E36644">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974B1" w14:textId="646BFC65" w:rsidR="00CD4270" w:rsidRPr="00227B9B" w:rsidRDefault="00AC64BD" w:rsidP="00E36644">
            <w:pPr>
              <w:spacing w:before="240"/>
              <w:ind w:left="61"/>
              <w:rPr>
                <w:color w:val="000000"/>
                <w:sz w:val="26"/>
                <w:szCs w:val="26"/>
              </w:rPr>
            </w:pPr>
            <w:r w:rsidRPr="00227B9B">
              <w:rPr>
                <w:color w:val="000000"/>
                <w:sz w:val="26"/>
                <w:szCs w:val="26"/>
              </w:rPr>
              <w:t>Không.</w:t>
            </w:r>
          </w:p>
        </w:tc>
      </w:tr>
    </w:tbl>
    <w:p w14:paraId="16557BBA" w14:textId="38A5D54A" w:rsidR="000F673C" w:rsidRDefault="000F673C" w:rsidP="000F673C">
      <w:pPr>
        <w:rPr>
          <w:iCs/>
          <w:sz w:val="28"/>
          <w:szCs w:val="28"/>
        </w:rPr>
      </w:pPr>
    </w:p>
    <w:p w14:paraId="531E2152" w14:textId="702688BD" w:rsidR="009D4B57" w:rsidRPr="00B2167A" w:rsidRDefault="009D4B57" w:rsidP="009D4B57">
      <w:pPr>
        <w:pStyle w:val="Heading3"/>
        <w:spacing w:before="0"/>
        <w:rPr>
          <w:rFonts w:ascii="Times New Roman" w:hAnsi="Times New Roman" w:cs="Times New Roman"/>
          <w:b w:val="0"/>
          <w:iCs/>
          <w:sz w:val="28"/>
          <w:szCs w:val="28"/>
        </w:rPr>
      </w:pPr>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1</w:t>
      </w:r>
      <w:r>
        <w:rPr>
          <w:rFonts w:ascii="Times New Roman" w:hAnsi="Times New Roman" w:cs="Times New Roman"/>
          <w:iCs/>
          <w:color w:val="auto"/>
          <w:sz w:val="28"/>
          <w:szCs w:val="28"/>
        </w:rPr>
        <w:t>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xếp lớp</w:t>
      </w:r>
    </w:p>
    <w:p w14:paraId="45F11A1C" w14:textId="25A2E587" w:rsidR="009D4B57" w:rsidRDefault="009D4B57" w:rsidP="009D4B57">
      <w:pPr>
        <w:keepNext/>
        <w:rPr>
          <w:color w:val="000000"/>
        </w:rPr>
      </w:pPr>
      <w:r w:rsidRPr="009D4B57">
        <w:rPr>
          <w:color w:val="000000"/>
        </w:rPr>
        <w:drawing>
          <wp:inline distT="0" distB="0" distL="0" distR="0" wp14:anchorId="754C40A2" wp14:editId="0DF053C9">
            <wp:extent cx="5791835" cy="2113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113280"/>
                    </a:xfrm>
                    <a:prstGeom prst="rect">
                      <a:avLst/>
                    </a:prstGeom>
                  </pic:spPr>
                </pic:pic>
              </a:graphicData>
            </a:graphic>
          </wp:inline>
        </w:drawing>
      </w:r>
    </w:p>
    <w:p w14:paraId="4D837D69" w14:textId="7CD64DD4" w:rsidR="009D4B57" w:rsidRDefault="009D4B57" w:rsidP="009D4B57">
      <w:pPr>
        <w:pBdr>
          <w:top w:val="nil"/>
          <w:left w:val="nil"/>
          <w:bottom w:val="nil"/>
          <w:right w:val="nil"/>
          <w:between w:val="nil"/>
        </w:pBdr>
        <w:spacing w:before="240" w:after="240"/>
        <w:jc w:val="center"/>
        <w:rPr>
          <w:i/>
          <w:color w:val="000000"/>
          <w:sz w:val="26"/>
          <w:szCs w:val="26"/>
        </w:rPr>
      </w:pPr>
      <w:r>
        <w:rPr>
          <w:i/>
          <w:color w:val="000000"/>
          <w:sz w:val="26"/>
          <w:szCs w:val="26"/>
        </w:rPr>
        <w:t>Hình 3.2.1</w:t>
      </w:r>
      <w:r>
        <w:rPr>
          <w:i/>
          <w:color w:val="000000"/>
          <w:sz w:val="26"/>
          <w:szCs w:val="26"/>
        </w:rPr>
        <w:t>1</w:t>
      </w:r>
      <w:r>
        <w:rPr>
          <w:i/>
          <w:color w:val="000000"/>
          <w:sz w:val="26"/>
          <w:szCs w:val="26"/>
        </w:rPr>
        <w:t xml:space="preserve"> Use Case </w:t>
      </w:r>
      <w:r>
        <w:rPr>
          <w:i/>
          <w:color w:val="000000"/>
          <w:sz w:val="26"/>
          <w:szCs w:val="26"/>
        </w:rPr>
        <w:t>xếp lớp</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D4B57" w14:paraId="7A4788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6F0BCC" w14:textId="77777777" w:rsidR="009D4B57" w:rsidRPr="00AF4921" w:rsidRDefault="009D4B5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24651A" w14:textId="41262A8C" w:rsidR="009D4B57" w:rsidRPr="00AF4921" w:rsidRDefault="009D4B57" w:rsidP="00712F59">
            <w:pPr>
              <w:spacing w:before="240"/>
              <w:rPr>
                <w:color w:val="000000"/>
                <w:sz w:val="26"/>
                <w:szCs w:val="26"/>
              </w:rPr>
            </w:pPr>
            <w:r>
              <w:rPr>
                <w:color w:val="000000"/>
                <w:sz w:val="26"/>
                <w:szCs w:val="26"/>
              </w:rPr>
              <w:t>Xếp lớp</w:t>
            </w:r>
            <w:r w:rsidRPr="00AF4921">
              <w:rPr>
                <w:color w:val="000000"/>
                <w:sz w:val="26"/>
                <w:szCs w:val="26"/>
              </w:rPr>
              <w:t>.</w:t>
            </w:r>
          </w:p>
        </w:tc>
      </w:tr>
      <w:tr w:rsidR="009D4B57" w14:paraId="16F8A5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3AA932" w14:textId="77777777" w:rsidR="009D4B57" w:rsidRPr="00AF4921" w:rsidRDefault="009D4B57"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9BA9B" w14:textId="6F5F978A" w:rsidR="009D4B57" w:rsidRPr="00AF4921" w:rsidRDefault="009D4B57" w:rsidP="00712F59">
            <w:pPr>
              <w:spacing w:before="240"/>
              <w:rPr>
                <w:color w:val="000000"/>
                <w:sz w:val="26"/>
                <w:szCs w:val="26"/>
              </w:rPr>
            </w:pPr>
            <w:r>
              <w:rPr>
                <w:color w:val="000000"/>
                <w:sz w:val="26"/>
                <w:szCs w:val="26"/>
              </w:rPr>
              <w:t xml:space="preserve">Xếp lớp cho </w:t>
            </w:r>
            <w:r>
              <w:rPr>
                <w:color w:val="000000"/>
                <w:sz w:val="26"/>
                <w:szCs w:val="26"/>
              </w:rPr>
              <w:t>học viên</w:t>
            </w:r>
            <w:r>
              <w:rPr>
                <w:color w:val="000000"/>
                <w:sz w:val="26"/>
                <w:szCs w:val="26"/>
              </w:rPr>
              <w:t xml:space="preserve"> ghi danh</w:t>
            </w:r>
            <w:r w:rsidRPr="00AF4921">
              <w:rPr>
                <w:color w:val="000000"/>
                <w:sz w:val="26"/>
                <w:szCs w:val="26"/>
              </w:rPr>
              <w:t>.</w:t>
            </w:r>
          </w:p>
        </w:tc>
      </w:tr>
      <w:tr w:rsidR="009D4B57" w14:paraId="194817B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E57328" w14:textId="77777777" w:rsidR="009D4B57" w:rsidRPr="00AF4921" w:rsidRDefault="009D4B5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FAE22" w14:textId="26BEE7B6" w:rsidR="009D4B57" w:rsidRPr="00AF4921" w:rsidRDefault="009D4B57"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xếp lớp</w:t>
            </w:r>
            <w:r w:rsidRPr="00AF4921">
              <w:rPr>
                <w:color w:val="000000"/>
                <w:sz w:val="26"/>
                <w:szCs w:val="26"/>
              </w:rPr>
              <w:t>.</w:t>
            </w:r>
          </w:p>
        </w:tc>
      </w:tr>
      <w:tr w:rsidR="009D4B57" w14:paraId="4ACA600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C24DEC" w14:textId="77777777" w:rsidR="009D4B57" w:rsidRPr="00AF4921" w:rsidRDefault="009D4B5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44867" w14:textId="3C41003E" w:rsidR="009D4B57" w:rsidRPr="00AF4921" w:rsidRDefault="009D4B57"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ghi danh lớp học mới cho học viên</w:t>
            </w:r>
            <w:r w:rsidRPr="00AF4921">
              <w:rPr>
                <w:color w:val="000000"/>
                <w:sz w:val="26"/>
                <w:szCs w:val="26"/>
              </w:rPr>
              <w:t>.</w:t>
            </w:r>
          </w:p>
        </w:tc>
      </w:tr>
      <w:tr w:rsidR="009D4B57" w14:paraId="6F72F34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D2A065" w14:textId="77777777" w:rsidR="009D4B57" w:rsidRPr="00AF4921" w:rsidRDefault="009D4B5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010D8" w14:textId="77777777" w:rsidR="009D4B57" w:rsidRPr="00AF4921" w:rsidRDefault="009D4B57" w:rsidP="00712F59">
            <w:pPr>
              <w:spacing w:before="240"/>
              <w:rPr>
                <w:color w:val="000000"/>
                <w:sz w:val="26"/>
                <w:szCs w:val="26"/>
              </w:rPr>
            </w:pPr>
            <w:r w:rsidRPr="00AF4921">
              <w:rPr>
                <w:color w:val="000000"/>
                <w:sz w:val="26"/>
                <w:szCs w:val="26"/>
              </w:rPr>
              <w:t>Nhân viên tiếp tân.</w:t>
            </w:r>
          </w:p>
        </w:tc>
      </w:tr>
      <w:tr w:rsidR="009D4B57" w14:paraId="5045F4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EAD4B7" w14:textId="77777777" w:rsidR="009D4B57" w:rsidRPr="00AF4921" w:rsidRDefault="009D4B5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F2AB2" w14:textId="5BAC7911" w:rsidR="009D4B57" w:rsidRPr="00AF4921" w:rsidRDefault="009D4B57" w:rsidP="00712F59">
            <w:pPr>
              <w:spacing w:before="240"/>
              <w:rPr>
                <w:color w:val="000000"/>
                <w:sz w:val="26"/>
                <w:szCs w:val="26"/>
              </w:rPr>
            </w:pPr>
            <w:r>
              <w:rPr>
                <w:color w:val="000000"/>
                <w:sz w:val="26"/>
                <w:szCs w:val="26"/>
              </w:rPr>
              <w:t>Ghi danh</w:t>
            </w:r>
            <w:r>
              <w:rPr>
                <w:color w:val="000000"/>
                <w:sz w:val="26"/>
                <w:szCs w:val="26"/>
              </w:rPr>
              <w:t>.</w:t>
            </w:r>
          </w:p>
        </w:tc>
      </w:tr>
      <w:tr w:rsidR="009D4B57" w14:paraId="36B3F3E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AFE366" w14:textId="77777777" w:rsidR="009D4B57" w:rsidRPr="00AF4921" w:rsidRDefault="009D4B5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89A2" w14:textId="77777777" w:rsidR="009D4B57" w:rsidRPr="00AF4921" w:rsidRDefault="009D4B57" w:rsidP="00712F59">
            <w:pPr>
              <w:spacing w:before="240"/>
              <w:rPr>
                <w:color w:val="000000"/>
                <w:sz w:val="26"/>
                <w:szCs w:val="26"/>
              </w:rPr>
            </w:pPr>
            <w:r>
              <w:rPr>
                <w:color w:val="000000"/>
                <w:sz w:val="26"/>
                <w:szCs w:val="26"/>
              </w:rPr>
              <w:t>Nhân viên tiếp tân đã đăng nhập vào hệ thống.</w:t>
            </w:r>
          </w:p>
        </w:tc>
      </w:tr>
      <w:tr w:rsidR="009D4B57" w14:paraId="02A9869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A1B067" w14:textId="77777777" w:rsidR="009D4B57" w:rsidRPr="00AF4921" w:rsidRDefault="009D4B57"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92913" w14:textId="2E82748F" w:rsidR="009D4B57" w:rsidRPr="00AF4921" w:rsidRDefault="009D4B57" w:rsidP="00712F59">
            <w:pPr>
              <w:spacing w:before="240"/>
              <w:rPr>
                <w:color w:val="000000"/>
                <w:sz w:val="26"/>
                <w:szCs w:val="26"/>
              </w:rPr>
            </w:pPr>
            <w:r w:rsidRPr="00AF4921">
              <w:rPr>
                <w:color w:val="000000"/>
                <w:sz w:val="26"/>
                <w:szCs w:val="26"/>
              </w:rPr>
              <w:t> </w:t>
            </w:r>
            <w:r>
              <w:rPr>
                <w:color w:val="000000"/>
                <w:sz w:val="26"/>
                <w:szCs w:val="26"/>
              </w:rPr>
              <w:t>Xếp lớp</w:t>
            </w:r>
            <w:r>
              <w:rPr>
                <w:color w:val="000000"/>
                <w:sz w:val="26"/>
                <w:szCs w:val="26"/>
              </w:rPr>
              <w:t xml:space="preserve"> thành công.</w:t>
            </w:r>
          </w:p>
        </w:tc>
      </w:tr>
      <w:tr w:rsidR="009D4B57" w14:paraId="4528739D"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9CE350" w14:textId="77777777" w:rsidR="009D4B57" w:rsidRPr="00AF4921" w:rsidRDefault="009D4B5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93E17" w14:textId="77777777" w:rsidR="009D4B57" w:rsidRPr="00AF4921" w:rsidRDefault="009D4B5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FFAE1" w14:textId="77777777" w:rsidR="009D4B57" w:rsidRPr="00AF4921" w:rsidRDefault="009D4B57" w:rsidP="00712F59">
            <w:pPr>
              <w:spacing w:before="240"/>
              <w:jc w:val="center"/>
              <w:rPr>
                <w:color w:val="000000"/>
                <w:sz w:val="26"/>
                <w:szCs w:val="26"/>
              </w:rPr>
            </w:pPr>
            <w:r w:rsidRPr="00AF4921">
              <w:rPr>
                <w:color w:val="000000"/>
                <w:sz w:val="26"/>
                <w:szCs w:val="26"/>
              </w:rPr>
              <w:t>System</w:t>
            </w:r>
          </w:p>
        </w:tc>
      </w:tr>
      <w:tr w:rsidR="009D4B57" w14:paraId="73C10FC6"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E81AC3" w14:textId="77777777" w:rsidR="009D4B57" w:rsidRPr="00AF4921" w:rsidRDefault="009D4B5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784AE" w14:textId="70556EA5" w:rsidR="009D4B57" w:rsidRDefault="009D4B5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0289D8E3" w14:textId="77777777" w:rsidR="009D4B57" w:rsidRDefault="009D4B57" w:rsidP="00712F59">
            <w:pPr>
              <w:rPr>
                <w:sz w:val="26"/>
                <w:szCs w:val="26"/>
              </w:rPr>
            </w:pPr>
          </w:p>
          <w:p w14:paraId="7D522F7D" w14:textId="4BA3180D" w:rsidR="009D4B57" w:rsidRDefault="009D4B57" w:rsidP="00712F59">
            <w:pPr>
              <w:rPr>
                <w:sz w:val="26"/>
                <w:szCs w:val="26"/>
              </w:rPr>
            </w:pPr>
          </w:p>
          <w:p w14:paraId="4ADE8935" w14:textId="77777777" w:rsidR="009D4B57" w:rsidRPr="00B60098" w:rsidRDefault="009D4B57" w:rsidP="00712F59">
            <w:pPr>
              <w:rPr>
                <w:sz w:val="26"/>
                <w:szCs w:val="26"/>
              </w:rPr>
            </w:pPr>
          </w:p>
          <w:p w14:paraId="3E83BEEE" w14:textId="77777777" w:rsidR="009D4B57" w:rsidRPr="00227B9B" w:rsidRDefault="009D4B57" w:rsidP="009D4B57">
            <w:pPr>
              <w:rPr>
                <w:sz w:val="26"/>
                <w:szCs w:val="26"/>
              </w:rPr>
            </w:pPr>
            <w:r w:rsidRPr="00227B9B">
              <w:rPr>
                <w:sz w:val="26"/>
                <w:szCs w:val="26"/>
              </w:rPr>
              <w:t>2. Chọn học viên cần được ghi danh.</w:t>
            </w:r>
          </w:p>
          <w:p w14:paraId="5F40807C" w14:textId="77777777" w:rsidR="009D4B57" w:rsidRPr="00227B9B" w:rsidRDefault="009D4B57" w:rsidP="009D4B57">
            <w:pPr>
              <w:rPr>
                <w:sz w:val="26"/>
                <w:szCs w:val="26"/>
              </w:rPr>
            </w:pPr>
          </w:p>
          <w:p w14:paraId="488DEE96" w14:textId="77777777" w:rsidR="009D4B57" w:rsidRPr="00227B9B" w:rsidRDefault="009D4B57" w:rsidP="009D4B57">
            <w:pPr>
              <w:rPr>
                <w:sz w:val="26"/>
                <w:szCs w:val="26"/>
              </w:rPr>
            </w:pPr>
          </w:p>
          <w:p w14:paraId="0806CCA8" w14:textId="77777777" w:rsidR="009D4B57" w:rsidRPr="00227B9B" w:rsidRDefault="009D4B57" w:rsidP="009D4B57">
            <w:pPr>
              <w:rPr>
                <w:sz w:val="26"/>
                <w:szCs w:val="26"/>
              </w:rPr>
            </w:pPr>
          </w:p>
          <w:p w14:paraId="07E60C8C" w14:textId="77777777" w:rsidR="009D4B57" w:rsidRPr="00227B9B" w:rsidRDefault="009D4B57" w:rsidP="009D4B57">
            <w:pPr>
              <w:rPr>
                <w:sz w:val="26"/>
                <w:szCs w:val="26"/>
              </w:rPr>
            </w:pPr>
          </w:p>
          <w:p w14:paraId="1F7BFD3A" w14:textId="77777777" w:rsidR="009D4B57" w:rsidRPr="00227B9B" w:rsidRDefault="009D4B57" w:rsidP="009D4B57">
            <w:pPr>
              <w:rPr>
                <w:sz w:val="26"/>
                <w:szCs w:val="26"/>
              </w:rPr>
            </w:pPr>
          </w:p>
          <w:p w14:paraId="72AE4D8B" w14:textId="77777777" w:rsidR="009D4B57" w:rsidRPr="00227B9B" w:rsidRDefault="009D4B57" w:rsidP="009D4B57">
            <w:pPr>
              <w:rPr>
                <w:sz w:val="26"/>
                <w:szCs w:val="26"/>
              </w:rPr>
            </w:pPr>
          </w:p>
          <w:p w14:paraId="23E1C589" w14:textId="77777777" w:rsidR="009D4B57" w:rsidRPr="00227B9B" w:rsidRDefault="009D4B57" w:rsidP="009D4B57">
            <w:pPr>
              <w:rPr>
                <w:sz w:val="26"/>
                <w:szCs w:val="26"/>
              </w:rPr>
            </w:pPr>
          </w:p>
          <w:p w14:paraId="3A93DF14" w14:textId="77777777" w:rsidR="009D4B57" w:rsidRPr="00227B9B" w:rsidRDefault="009D4B57" w:rsidP="009D4B57">
            <w:pPr>
              <w:rPr>
                <w:sz w:val="26"/>
                <w:szCs w:val="26"/>
              </w:rPr>
            </w:pPr>
          </w:p>
          <w:p w14:paraId="4CE9B9D4" w14:textId="55E1C5C6" w:rsidR="009D4B57" w:rsidRPr="00B60098" w:rsidRDefault="009D4B57" w:rsidP="009D4B57">
            <w:pPr>
              <w:rPr>
                <w:sz w:val="26"/>
                <w:szCs w:val="26"/>
              </w:rPr>
            </w:pPr>
            <w:r w:rsidRPr="00227B9B">
              <w:rPr>
                <w:sz w:val="26"/>
                <w:szCs w:val="26"/>
              </w:rPr>
              <w:t>3. Chọn lớp học cho học viên và nhấn “OK”.</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9C391" w14:textId="48328305" w:rsidR="009D4B57" w:rsidRPr="00AF4921" w:rsidRDefault="009D4B57" w:rsidP="00712F59">
            <w:pPr>
              <w:rPr>
                <w:color w:val="000000"/>
                <w:sz w:val="26"/>
                <w:szCs w:val="26"/>
              </w:rPr>
            </w:pPr>
            <w:r w:rsidRPr="00AF4921">
              <w:rPr>
                <w:color w:val="000000"/>
                <w:sz w:val="26"/>
                <w:szCs w:val="26"/>
              </w:rPr>
              <w:lastRenderedPageBreak/>
              <w:t xml:space="preserve">1.1 </w:t>
            </w:r>
            <w:r>
              <w:rPr>
                <w:color w:val="000000"/>
                <w:sz w:val="26"/>
                <w:szCs w:val="26"/>
              </w:rPr>
              <w:t>Hiển thị giao diện</w:t>
            </w:r>
            <w:r>
              <w:rPr>
                <w:color w:val="000000"/>
                <w:sz w:val="26"/>
                <w:szCs w:val="26"/>
              </w:rPr>
              <w:t xml:space="preserve"> quản lý và</w:t>
            </w:r>
            <w:r>
              <w:rPr>
                <w:color w:val="000000"/>
                <w:sz w:val="26"/>
                <w:szCs w:val="26"/>
              </w:rPr>
              <w:t xml:space="preserve"> form thông tin </w:t>
            </w:r>
            <w:r>
              <w:rPr>
                <w:color w:val="000000"/>
                <w:sz w:val="26"/>
                <w:szCs w:val="26"/>
              </w:rPr>
              <w:t>ghi danh lớp học</w:t>
            </w:r>
            <w:r>
              <w:rPr>
                <w:color w:val="000000"/>
                <w:sz w:val="26"/>
                <w:szCs w:val="26"/>
              </w:rPr>
              <w:t>.</w:t>
            </w:r>
          </w:p>
          <w:p w14:paraId="710F5985" w14:textId="77777777" w:rsidR="009D4B57" w:rsidRPr="00227B9B" w:rsidRDefault="009D4B57" w:rsidP="009D4B57">
            <w:pPr>
              <w:rPr>
                <w:color w:val="000000"/>
                <w:sz w:val="26"/>
                <w:szCs w:val="26"/>
              </w:rPr>
            </w:pPr>
            <w:r w:rsidRPr="00227B9B">
              <w:rPr>
                <w:color w:val="000000"/>
                <w:sz w:val="26"/>
                <w:szCs w:val="26"/>
              </w:rPr>
              <w:t>2.1 Hệ thống hiển thị danh sách các lớp học không trùng lặp đồng thời</w:t>
            </w:r>
            <w:r>
              <w:rPr>
                <w:color w:val="000000"/>
                <w:sz w:val="26"/>
                <w:szCs w:val="26"/>
              </w:rPr>
              <w:t xml:space="preserve"> </w:t>
            </w:r>
            <w:r w:rsidRPr="00227B9B">
              <w:rPr>
                <w:color w:val="000000"/>
                <w:sz w:val="26"/>
                <w:szCs w:val="26"/>
              </w:rPr>
              <w:t xml:space="preserve">ca học và thời gian học và không được trùng môn học </w:t>
            </w:r>
            <w:r w:rsidRPr="00227B9B">
              <w:rPr>
                <w:color w:val="000000"/>
                <w:sz w:val="26"/>
                <w:szCs w:val="26"/>
              </w:rPr>
              <w:lastRenderedPageBreak/>
              <w:t>với các lớp học đã được học sinh ghi danh trước đó.</w:t>
            </w:r>
          </w:p>
          <w:p w14:paraId="74EA3A13" w14:textId="77777777" w:rsidR="009D4B57" w:rsidRPr="00227B9B" w:rsidRDefault="009D4B57" w:rsidP="009D4B57">
            <w:pPr>
              <w:rPr>
                <w:color w:val="000000"/>
                <w:sz w:val="26"/>
                <w:szCs w:val="26"/>
              </w:rPr>
            </w:pPr>
            <w:r w:rsidRPr="00227B9B">
              <w:rPr>
                <w:color w:val="000000"/>
                <w:sz w:val="26"/>
                <w:szCs w:val="26"/>
              </w:rPr>
              <w:t>3.1 Tiến hành ghi danh lớp học cho học viên và lưu vào hệ thống.</w:t>
            </w:r>
          </w:p>
          <w:p w14:paraId="68A3ECD1" w14:textId="58C2E75B" w:rsidR="009D4B57" w:rsidRPr="00AF4921" w:rsidRDefault="009D4B57" w:rsidP="009D4B57">
            <w:pPr>
              <w:rPr>
                <w:color w:val="000000"/>
                <w:sz w:val="26"/>
                <w:szCs w:val="26"/>
              </w:rPr>
            </w:pPr>
            <w:r w:rsidRPr="00227B9B">
              <w:rPr>
                <w:color w:val="000000"/>
                <w:sz w:val="26"/>
                <w:szCs w:val="26"/>
              </w:rPr>
              <w:t>3.2 Hiển thị thông báo ghi danh thành công.</w:t>
            </w:r>
          </w:p>
        </w:tc>
      </w:tr>
      <w:tr w:rsidR="009D4B57" w14:paraId="65BE2E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8716D0" w14:textId="77777777" w:rsidR="009D4B57" w:rsidRPr="00AF4921" w:rsidRDefault="009D4B57"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31B60" w14:textId="204A1766" w:rsidR="009D4B57" w:rsidRPr="00AF4921" w:rsidRDefault="00417AFE" w:rsidP="00712F59">
            <w:pPr>
              <w:spacing w:before="240"/>
              <w:ind w:left="61"/>
              <w:rPr>
                <w:color w:val="000000"/>
                <w:sz w:val="26"/>
                <w:szCs w:val="26"/>
              </w:rPr>
            </w:pPr>
            <w:r>
              <w:rPr>
                <w:color w:val="000000"/>
                <w:sz w:val="26"/>
                <w:szCs w:val="26"/>
              </w:rPr>
              <w:t>Không.</w:t>
            </w:r>
          </w:p>
        </w:tc>
      </w:tr>
    </w:tbl>
    <w:p w14:paraId="4CF44C40" w14:textId="66D099EB" w:rsidR="009D4B57" w:rsidRDefault="009D4B57" w:rsidP="000F673C">
      <w:pPr>
        <w:rPr>
          <w:iCs/>
          <w:sz w:val="28"/>
          <w:szCs w:val="28"/>
        </w:rPr>
      </w:pPr>
    </w:p>
    <w:p w14:paraId="000D7473" w14:textId="0CAE75FE" w:rsidR="009E63A8" w:rsidRPr="00B2167A" w:rsidRDefault="009E63A8" w:rsidP="009E63A8">
      <w:pPr>
        <w:pStyle w:val="Heading3"/>
        <w:spacing w:before="0"/>
        <w:rPr>
          <w:rFonts w:ascii="Times New Roman" w:hAnsi="Times New Roman" w:cs="Times New Roman"/>
          <w:b w:val="0"/>
          <w:iCs/>
          <w:sz w:val="28"/>
          <w:szCs w:val="28"/>
        </w:rPr>
      </w:pPr>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Pr>
          <w:rFonts w:ascii="Times New Roman" w:hAnsi="Times New Roman" w:cs="Times New Roman"/>
          <w:iCs/>
          <w:color w:val="auto"/>
          <w:sz w:val="28"/>
          <w:szCs w:val="28"/>
        </w:rPr>
        <w:t>ghi danh</w:t>
      </w:r>
    </w:p>
    <w:p w14:paraId="1F3904DF" w14:textId="5FA5F4EA" w:rsidR="009E63A8" w:rsidRDefault="009E63A8" w:rsidP="009E63A8">
      <w:pPr>
        <w:keepNext/>
        <w:rPr>
          <w:color w:val="000000"/>
        </w:rPr>
      </w:pPr>
      <w:r w:rsidRPr="009E63A8">
        <w:rPr>
          <w:color w:val="000000"/>
        </w:rPr>
        <w:drawing>
          <wp:inline distT="0" distB="0" distL="0" distR="0" wp14:anchorId="7CB1AA31" wp14:editId="203C44F4">
            <wp:extent cx="5791835" cy="21710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171065"/>
                    </a:xfrm>
                    <a:prstGeom prst="rect">
                      <a:avLst/>
                    </a:prstGeom>
                  </pic:spPr>
                </pic:pic>
              </a:graphicData>
            </a:graphic>
          </wp:inline>
        </w:drawing>
      </w:r>
    </w:p>
    <w:p w14:paraId="697C8F1D" w14:textId="5AF2EEC7" w:rsidR="009E63A8" w:rsidRDefault="009E63A8" w:rsidP="009E63A8">
      <w:pPr>
        <w:pBdr>
          <w:top w:val="nil"/>
          <w:left w:val="nil"/>
          <w:bottom w:val="nil"/>
          <w:right w:val="nil"/>
          <w:between w:val="nil"/>
        </w:pBdr>
        <w:spacing w:before="240" w:after="240"/>
        <w:jc w:val="center"/>
        <w:rPr>
          <w:i/>
          <w:color w:val="000000"/>
          <w:sz w:val="26"/>
          <w:szCs w:val="26"/>
        </w:rPr>
      </w:pPr>
      <w:r>
        <w:rPr>
          <w:i/>
          <w:color w:val="000000"/>
          <w:sz w:val="26"/>
          <w:szCs w:val="26"/>
        </w:rPr>
        <w:t xml:space="preserve">Hình 3.2.8 Use Case xóa </w:t>
      </w:r>
      <w:r>
        <w:rPr>
          <w:i/>
          <w:color w:val="000000"/>
          <w:sz w:val="26"/>
          <w:szCs w:val="26"/>
        </w:rPr>
        <w:t>ghi danh</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E63A8" w14:paraId="22B9EF0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8B4A89" w14:textId="77777777" w:rsidR="009E63A8" w:rsidRPr="00AF4921" w:rsidRDefault="009E63A8" w:rsidP="00712F59">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76566" w14:textId="14C0CEC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2B481A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35B1F" w14:textId="77777777" w:rsidR="009E63A8" w:rsidRPr="00AF4921" w:rsidRDefault="009E63A8"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B98F7" w14:textId="5A00035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ghi danh lớp học của học viên</w:t>
            </w:r>
            <w:r w:rsidRPr="00AF4921">
              <w:rPr>
                <w:color w:val="000000"/>
                <w:sz w:val="26"/>
                <w:szCs w:val="26"/>
              </w:rPr>
              <w:t>.</w:t>
            </w:r>
          </w:p>
        </w:tc>
      </w:tr>
      <w:tr w:rsidR="009E63A8" w14:paraId="71D9C4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284B70" w14:textId="77777777" w:rsidR="009E63A8" w:rsidRPr="00AF4921" w:rsidRDefault="009E63A8"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2BF83" w14:textId="00DA4627" w:rsidR="009E63A8" w:rsidRPr="00AF4921" w:rsidRDefault="009E63A8"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4970AD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518082" w14:textId="77777777" w:rsidR="009E63A8" w:rsidRPr="00AF4921" w:rsidRDefault="009E63A8"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BDF42" w14:textId="78C30188" w:rsidR="009E63A8" w:rsidRPr="00AF4921" w:rsidRDefault="009E63A8"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xóa</w:t>
            </w:r>
            <w:r>
              <w:rPr>
                <w:color w:val="000000"/>
                <w:sz w:val="26"/>
                <w:szCs w:val="26"/>
              </w:rPr>
              <w:t xml:space="preserve"> bỏ</w:t>
            </w:r>
            <w:r w:rsidRPr="00AF4921">
              <w:rPr>
                <w:color w:val="000000"/>
                <w:sz w:val="26"/>
                <w:szCs w:val="26"/>
              </w:rPr>
              <w:t xml:space="preserve"> thông tin </w:t>
            </w:r>
            <w:r>
              <w:rPr>
                <w:color w:val="000000"/>
                <w:sz w:val="26"/>
                <w:szCs w:val="26"/>
              </w:rPr>
              <w:t xml:space="preserve">ghi danh lớp học </w:t>
            </w:r>
            <w:r w:rsidRPr="00AF4921">
              <w:rPr>
                <w:color w:val="000000"/>
                <w:sz w:val="26"/>
                <w:szCs w:val="26"/>
              </w:rPr>
              <w:t>của học viên.</w:t>
            </w:r>
          </w:p>
        </w:tc>
      </w:tr>
      <w:tr w:rsidR="009E63A8" w14:paraId="377982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B3A55B" w14:textId="77777777" w:rsidR="009E63A8" w:rsidRPr="00AF4921" w:rsidRDefault="009E63A8"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DB4882" w14:textId="77777777" w:rsidR="009E63A8" w:rsidRPr="00AF4921" w:rsidRDefault="009E63A8" w:rsidP="00712F59">
            <w:pPr>
              <w:spacing w:before="240"/>
              <w:rPr>
                <w:color w:val="000000"/>
                <w:sz w:val="26"/>
                <w:szCs w:val="26"/>
              </w:rPr>
            </w:pPr>
            <w:r w:rsidRPr="00AF4921">
              <w:rPr>
                <w:color w:val="000000"/>
                <w:sz w:val="26"/>
                <w:szCs w:val="26"/>
              </w:rPr>
              <w:t>Nhân viên tiếp tân.</w:t>
            </w:r>
          </w:p>
        </w:tc>
      </w:tr>
      <w:tr w:rsidR="009E63A8" w14:paraId="6F5DC0C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A5405" w14:textId="77777777" w:rsidR="009E63A8" w:rsidRPr="00AF4921" w:rsidRDefault="009E63A8"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63435" w14:textId="0F2BC8CB" w:rsidR="009E63A8" w:rsidRPr="00AF4921" w:rsidRDefault="009E63A8" w:rsidP="00712F59">
            <w:pPr>
              <w:spacing w:before="240"/>
              <w:rPr>
                <w:color w:val="000000"/>
                <w:sz w:val="26"/>
                <w:szCs w:val="26"/>
              </w:rPr>
            </w:pPr>
            <w:r>
              <w:rPr>
                <w:color w:val="000000"/>
                <w:sz w:val="26"/>
                <w:szCs w:val="26"/>
              </w:rPr>
              <w:t>Ghi danh</w:t>
            </w:r>
            <w:r>
              <w:rPr>
                <w:color w:val="000000"/>
                <w:sz w:val="26"/>
                <w:szCs w:val="26"/>
              </w:rPr>
              <w:t>.</w:t>
            </w:r>
          </w:p>
        </w:tc>
      </w:tr>
      <w:tr w:rsidR="009E63A8" w14:paraId="1D37A0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5EF1" w14:textId="77777777" w:rsidR="009E63A8" w:rsidRPr="00AF4921" w:rsidRDefault="009E63A8"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C3CDC" w14:textId="77777777" w:rsidR="009E63A8" w:rsidRPr="00AF4921" w:rsidRDefault="009E63A8" w:rsidP="00712F59">
            <w:pPr>
              <w:spacing w:before="240"/>
              <w:rPr>
                <w:color w:val="000000"/>
                <w:sz w:val="26"/>
                <w:szCs w:val="26"/>
              </w:rPr>
            </w:pPr>
            <w:r>
              <w:rPr>
                <w:color w:val="000000"/>
                <w:sz w:val="26"/>
                <w:szCs w:val="26"/>
              </w:rPr>
              <w:t>Nhân viên tiếp tân đã đăng nhập vào hệ thống.</w:t>
            </w:r>
          </w:p>
        </w:tc>
      </w:tr>
      <w:tr w:rsidR="009E63A8" w14:paraId="0B29309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1F0E56" w14:textId="77777777" w:rsidR="009E63A8" w:rsidRPr="00AF4921" w:rsidRDefault="009E63A8"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5ED9C" w14:textId="6B937556" w:rsidR="009E63A8" w:rsidRPr="00AF4921" w:rsidRDefault="009E63A8" w:rsidP="00712F59">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ghi danh</w:t>
            </w:r>
            <w:r>
              <w:rPr>
                <w:color w:val="000000"/>
                <w:sz w:val="26"/>
                <w:szCs w:val="26"/>
              </w:rPr>
              <w:t xml:space="preserve"> thành công.</w:t>
            </w:r>
          </w:p>
        </w:tc>
      </w:tr>
      <w:tr w:rsidR="009E63A8" w14:paraId="46C327B2"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A1687" w14:textId="77777777" w:rsidR="009E63A8" w:rsidRPr="00AF4921" w:rsidRDefault="009E63A8"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F14AE" w14:textId="77777777" w:rsidR="009E63A8" w:rsidRPr="00AF4921" w:rsidRDefault="009E63A8"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936AB" w14:textId="77777777" w:rsidR="009E63A8" w:rsidRPr="00AF4921" w:rsidRDefault="009E63A8" w:rsidP="00712F59">
            <w:pPr>
              <w:spacing w:before="240"/>
              <w:jc w:val="center"/>
              <w:rPr>
                <w:color w:val="000000"/>
                <w:sz w:val="26"/>
                <w:szCs w:val="26"/>
              </w:rPr>
            </w:pPr>
            <w:r w:rsidRPr="00AF4921">
              <w:rPr>
                <w:color w:val="000000"/>
                <w:sz w:val="26"/>
                <w:szCs w:val="26"/>
              </w:rPr>
              <w:t>System</w:t>
            </w:r>
          </w:p>
        </w:tc>
      </w:tr>
      <w:tr w:rsidR="009E63A8" w14:paraId="241A498B"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D6AEE1" w14:textId="77777777" w:rsidR="009E63A8" w:rsidRPr="00AF4921" w:rsidRDefault="009E63A8"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FD811" w14:textId="3D38E942" w:rsidR="009E63A8" w:rsidRPr="00B60098" w:rsidRDefault="009E63A8"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1F10ADFD" w14:textId="77777777" w:rsidR="009E63A8" w:rsidRDefault="009E63A8" w:rsidP="00712F59"/>
          <w:p w14:paraId="5DEF8405" w14:textId="77777777" w:rsidR="009E63A8" w:rsidRPr="00B60098" w:rsidRDefault="009E63A8" w:rsidP="00712F59"/>
          <w:p w14:paraId="48A8AE19" w14:textId="2075B912" w:rsidR="009E63A8" w:rsidRPr="00C43911" w:rsidRDefault="009E63A8" w:rsidP="00712F59">
            <w:pPr>
              <w:rPr>
                <w:sz w:val="26"/>
                <w:szCs w:val="26"/>
              </w:rPr>
            </w:pPr>
            <w:r>
              <w:rPr>
                <w:sz w:val="26"/>
                <w:szCs w:val="26"/>
              </w:rPr>
              <w:t xml:space="preserve">2. </w:t>
            </w:r>
            <w:r w:rsidRPr="00C43911">
              <w:rPr>
                <w:sz w:val="26"/>
                <w:szCs w:val="26"/>
              </w:rPr>
              <w:t>Nhập</w:t>
            </w:r>
            <w:r>
              <w:rPr>
                <w:sz w:val="26"/>
                <w:szCs w:val="26"/>
              </w:rPr>
              <w:t xml:space="preserve"> </w:t>
            </w:r>
            <w:r w:rsidRPr="00C43911">
              <w:rPr>
                <w:sz w:val="26"/>
                <w:szCs w:val="26"/>
              </w:rPr>
              <w:t>thông tin</w:t>
            </w:r>
            <w:r>
              <w:rPr>
                <w:sz w:val="26"/>
                <w:szCs w:val="26"/>
              </w:rPr>
              <w:t xml:space="preserve"> ghi danh muốn</w:t>
            </w:r>
            <w:r w:rsidRPr="00C43911">
              <w:rPr>
                <w:sz w:val="26"/>
                <w:szCs w:val="26"/>
              </w:rPr>
              <w:t xml:space="preserve"> </w:t>
            </w:r>
            <w:r>
              <w:rPr>
                <w:sz w:val="26"/>
                <w:szCs w:val="26"/>
              </w:rPr>
              <w:t>xóa</w:t>
            </w:r>
            <w:r w:rsidRPr="00C43911">
              <w:rPr>
                <w:sz w:val="26"/>
                <w:szCs w:val="26"/>
              </w:rPr>
              <w:t xml:space="preserve"> của học viên.</w:t>
            </w:r>
          </w:p>
          <w:p w14:paraId="0A2BDFB5" w14:textId="77777777" w:rsidR="009E63A8" w:rsidRPr="00C43911" w:rsidRDefault="009E63A8" w:rsidP="00712F59">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1E870" w14:textId="2176D90D" w:rsidR="009E63A8" w:rsidRDefault="009E63A8" w:rsidP="00712F59">
            <w:pPr>
              <w:rPr>
                <w:color w:val="000000"/>
                <w:sz w:val="26"/>
                <w:szCs w:val="26"/>
              </w:rPr>
            </w:pPr>
            <w:r w:rsidRPr="00AF4921">
              <w:rPr>
                <w:color w:val="000000"/>
                <w:sz w:val="26"/>
                <w:szCs w:val="26"/>
              </w:rPr>
              <w:t xml:space="preserve">1.1 </w:t>
            </w:r>
            <w:r>
              <w:rPr>
                <w:color w:val="000000"/>
                <w:sz w:val="26"/>
                <w:szCs w:val="26"/>
              </w:rPr>
              <w:t>Hiển thị giao diện</w:t>
            </w:r>
            <w:r>
              <w:rPr>
                <w:color w:val="000000"/>
                <w:sz w:val="26"/>
                <w:szCs w:val="26"/>
              </w:rPr>
              <w:t xml:space="preserve"> quản lý thông tin ghi danh</w:t>
            </w:r>
            <w:r>
              <w:rPr>
                <w:color w:val="000000"/>
                <w:sz w:val="26"/>
                <w:szCs w:val="26"/>
              </w:rPr>
              <w:t>.</w:t>
            </w:r>
          </w:p>
          <w:p w14:paraId="41FAD3A1" w14:textId="677193D9" w:rsidR="009E63A8" w:rsidRDefault="009E63A8" w:rsidP="00712F59">
            <w:pPr>
              <w:rPr>
                <w:color w:val="000000"/>
                <w:sz w:val="26"/>
                <w:szCs w:val="26"/>
              </w:rPr>
            </w:pPr>
          </w:p>
          <w:p w14:paraId="0B41DAA8" w14:textId="77777777" w:rsidR="009E63A8" w:rsidRPr="00AF4921" w:rsidRDefault="009E63A8" w:rsidP="00712F59">
            <w:pPr>
              <w:rPr>
                <w:color w:val="000000"/>
                <w:sz w:val="26"/>
                <w:szCs w:val="26"/>
              </w:rPr>
            </w:pPr>
          </w:p>
          <w:p w14:paraId="4E95A406" w14:textId="77777777" w:rsidR="009E63A8" w:rsidRPr="000D5C53" w:rsidRDefault="009E63A8" w:rsidP="00712F59">
            <w:pPr>
              <w:rPr>
                <w:color w:val="000000"/>
                <w:sz w:val="26"/>
                <w:szCs w:val="26"/>
              </w:rPr>
            </w:pPr>
            <w:r w:rsidRPr="000D5C53">
              <w:rPr>
                <w:color w:val="000000"/>
                <w:sz w:val="26"/>
                <w:szCs w:val="26"/>
              </w:rPr>
              <w:t>3.1 Hệ thống kiểm tra thông tin đã nhập.</w:t>
            </w:r>
          </w:p>
          <w:p w14:paraId="5DC26088" w14:textId="31F75A41" w:rsidR="009E63A8" w:rsidRPr="000D5C53" w:rsidRDefault="009E63A8" w:rsidP="00712F59">
            <w:pPr>
              <w:rPr>
                <w:color w:val="000000"/>
                <w:sz w:val="26"/>
                <w:szCs w:val="26"/>
              </w:rPr>
            </w:pPr>
            <w:r w:rsidRPr="000D5C53">
              <w:rPr>
                <w:color w:val="000000"/>
                <w:sz w:val="26"/>
                <w:szCs w:val="26"/>
              </w:rPr>
              <w:lastRenderedPageBreak/>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ghi danh</w:t>
            </w:r>
            <w:r>
              <w:rPr>
                <w:color w:val="000000"/>
                <w:sz w:val="26"/>
                <w:szCs w:val="26"/>
              </w:rPr>
              <w:t xml:space="preserve"> vừa nhập</w:t>
            </w:r>
            <w:r w:rsidRPr="000D5C53">
              <w:rPr>
                <w:color w:val="000000"/>
                <w:sz w:val="26"/>
                <w:szCs w:val="26"/>
              </w:rPr>
              <w:t xml:space="preserve"> .</w:t>
            </w:r>
          </w:p>
          <w:p w14:paraId="04FE1FE5" w14:textId="77777777" w:rsidR="009E63A8" w:rsidRPr="00AF4921" w:rsidRDefault="009E63A8" w:rsidP="00712F59">
            <w:pPr>
              <w:rPr>
                <w:color w:val="000000"/>
                <w:sz w:val="26"/>
                <w:szCs w:val="26"/>
              </w:rPr>
            </w:pPr>
            <w:r w:rsidRPr="000D5C53">
              <w:rPr>
                <w:color w:val="000000"/>
                <w:sz w:val="26"/>
                <w:szCs w:val="26"/>
              </w:rPr>
              <w:t>3.3 Hiển thị thông báo</w:t>
            </w:r>
            <w:r>
              <w:rPr>
                <w:color w:val="000000"/>
                <w:sz w:val="26"/>
                <w:szCs w:val="26"/>
              </w:rPr>
              <w:t xml:space="preserve"> xóa thông tin học viên</w:t>
            </w:r>
            <w:r w:rsidRPr="000D5C53">
              <w:rPr>
                <w:color w:val="000000"/>
                <w:sz w:val="26"/>
                <w:szCs w:val="26"/>
              </w:rPr>
              <w:t xml:space="preserve"> thành công.</w:t>
            </w:r>
          </w:p>
        </w:tc>
      </w:tr>
      <w:tr w:rsidR="009E63A8" w14:paraId="7B130F0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841990" w14:textId="77777777" w:rsidR="009E63A8" w:rsidRPr="00AF4921" w:rsidRDefault="009E63A8"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56867" w14:textId="77777777" w:rsidR="009E63A8" w:rsidRPr="00AF4921" w:rsidRDefault="009E63A8"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BADA7DB" w14:textId="77777777" w:rsidR="009E63A8" w:rsidRDefault="009E63A8" w:rsidP="000F673C">
      <w:pPr>
        <w:rPr>
          <w:iCs/>
          <w:sz w:val="28"/>
          <w:szCs w:val="28"/>
        </w:rPr>
      </w:pPr>
    </w:p>
    <w:p w14:paraId="3A0AC9D7" w14:textId="2CFB6C14" w:rsidR="00692D72" w:rsidRPr="00B2167A" w:rsidRDefault="00692D72" w:rsidP="00692D72">
      <w:pPr>
        <w:pStyle w:val="Heading3"/>
        <w:spacing w:before="0"/>
        <w:rPr>
          <w:rFonts w:ascii="Times New Roman" w:hAnsi="Times New Roman" w:cs="Times New Roman"/>
          <w:b w:val="0"/>
          <w:iCs/>
          <w:sz w:val="28"/>
          <w:szCs w:val="28"/>
        </w:rPr>
      </w:pPr>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11</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w:t>
      </w:r>
      <w:r>
        <w:rPr>
          <w:rFonts w:ascii="Times New Roman" w:hAnsi="Times New Roman" w:cs="Times New Roman"/>
          <w:iCs/>
          <w:color w:val="auto"/>
          <w:sz w:val="28"/>
          <w:szCs w:val="28"/>
        </w:rPr>
        <w:t>thống kê học phí</w:t>
      </w:r>
    </w:p>
    <w:p w14:paraId="4AEE07A9" w14:textId="1933BE4D" w:rsidR="00692D72" w:rsidRDefault="00692D72" w:rsidP="00692D72">
      <w:pPr>
        <w:keepNext/>
        <w:rPr>
          <w:color w:val="000000"/>
        </w:rPr>
      </w:pPr>
      <w:r w:rsidRPr="00692D72">
        <w:rPr>
          <w:color w:val="000000"/>
        </w:rPr>
        <w:drawing>
          <wp:inline distT="0" distB="0" distL="0" distR="0" wp14:anchorId="71185A73" wp14:editId="43736706">
            <wp:extent cx="5791835" cy="218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184400"/>
                    </a:xfrm>
                    <a:prstGeom prst="rect">
                      <a:avLst/>
                    </a:prstGeom>
                  </pic:spPr>
                </pic:pic>
              </a:graphicData>
            </a:graphic>
          </wp:inline>
        </w:drawing>
      </w:r>
    </w:p>
    <w:p w14:paraId="28A8ADF8" w14:textId="0EBEEAF2" w:rsidR="00692D72" w:rsidRDefault="00692D72" w:rsidP="00692D72">
      <w:pPr>
        <w:pBdr>
          <w:top w:val="nil"/>
          <w:left w:val="nil"/>
          <w:bottom w:val="nil"/>
          <w:right w:val="nil"/>
          <w:between w:val="nil"/>
        </w:pBdr>
        <w:spacing w:before="240" w:after="240"/>
        <w:jc w:val="center"/>
        <w:rPr>
          <w:i/>
          <w:color w:val="000000"/>
          <w:sz w:val="26"/>
          <w:szCs w:val="26"/>
        </w:rPr>
      </w:pPr>
      <w:r>
        <w:rPr>
          <w:i/>
          <w:color w:val="000000"/>
          <w:sz w:val="26"/>
          <w:szCs w:val="26"/>
        </w:rPr>
        <w:t>Hình 3.2.1</w:t>
      </w:r>
      <w:r>
        <w:rPr>
          <w:i/>
          <w:color w:val="000000"/>
          <w:sz w:val="26"/>
          <w:szCs w:val="26"/>
        </w:rPr>
        <w:t>1</w:t>
      </w:r>
      <w:r>
        <w:rPr>
          <w:i/>
          <w:color w:val="000000"/>
          <w:sz w:val="26"/>
          <w:szCs w:val="26"/>
        </w:rPr>
        <w:t xml:space="preserve"> Use Case </w:t>
      </w:r>
      <w:r>
        <w:rPr>
          <w:i/>
          <w:color w:val="000000"/>
          <w:sz w:val="26"/>
          <w:szCs w:val="26"/>
        </w:rPr>
        <w:t>thống kê học phí</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92D72" w14:paraId="5704C8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26D92F" w14:textId="77777777" w:rsidR="00692D72" w:rsidRPr="00227B9B" w:rsidRDefault="00692D72" w:rsidP="00712F59">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6D4F6" w14:textId="5D221CB7" w:rsidR="00692D72" w:rsidRPr="00227B9B" w:rsidRDefault="00692D72" w:rsidP="00712F59">
            <w:pPr>
              <w:spacing w:before="240"/>
              <w:rPr>
                <w:color w:val="000000"/>
                <w:sz w:val="26"/>
                <w:szCs w:val="26"/>
              </w:rPr>
            </w:pPr>
            <w:r>
              <w:rPr>
                <w:color w:val="000000"/>
                <w:sz w:val="26"/>
                <w:szCs w:val="26"/>
              </w:rPr>
              <w:t>Thống kê học phí</w:t>
            </w:r>
            <w:r w:rsidRPr="00227B9B">
              <w:rPr>
                <w:color w:val="000000"/>
                <w:sz w:val="26"/>
                <w:szCs w:val="26"/>
              </w:rPr>
              <w:t>.</w:t>
            </w:r>
          </w:p>
        </w:tc>
      </w:tr>
      <w:tr w:rsidR="00692D72" w14:paraId="51555AF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9F9A34" w14:textId="77777777" w:rsidR="00692D72" w:rsidRPr="00227B9B" w:rsidRDefault="00692D72" w:rsidP="00712F59">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BA63E" w14:textId="6F177E6B" w:rsidR="00692D72" w:rsidRPr="00227B9B" w:rsidRDefault="00692D72" w:rsidP="00712F59">
            <w:pPr>
              <w:spacing w:before="240"/>
              <w:rPr>
                <w:color w:val="000000"/>
                <w:sz w:val="26"/>
                <w:szCs w:val="26"/>
              </w:rPr>
            </w:pPr>
            <w:r>
              <w:rPr>
                <w:color w:val="000000"/>
                <w:sz w:val="26"/>
                <w:szCs w:val="26"/>
              </w:rPr>
              <w:t>Thống kê danh sách đóng học phí của học viên</w:t>
            </w:r>
            <w:r w:rsidRPr="00227B9B">
              <w:rPr>
                <w:color w:val="000000"/>
                <w:sz w:val="26"/>
                <w:szCs w:val="26"/>
              </w:rPr>
              <w:t>.</w:t>
            </w:r>
          </w:p>
        </w:tc>
      </w:tr>
      <w:tr w:rsidR="00692D72" w14:paraId="47D6602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9053CE" w14:textId="77777777" w:rsidR="00692D72" w:rsidRPr="00227B9B" w:rsidRDefault="00692D72" w:rsidP="00712F59">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BF303" w14:textId="0B7EA941" w:rsidR="00692D72" w:rsidRPr="00227B9B" w:rsidRDefault="00692D72" w:rsidP="00712F59">
            <w:pPr>
              <w:spacing w:before="240"/>
              <w:rPr>
                <w:color w:val="000000"/>
                <w:sz w:val="26"/>
                <w:szCs w:val="26"/>
              </w:rPr>
            </w:pPr>
            <w:r w:rsidRPr="00227B9B">
              <w:rPr>
                <w:color w:val="000000"/>
                <w:sz w:val="26"/>
                <w:szCs w:val="26"/>
              </w:rPr>
              <w:t xml:space="preserve">Nhân viên tiếp tân chọn chức năng </w:t>
            </w:r>
            <w:r>
              <w:rPr>
                <w:color w:val="000000"/>
                <w:sz w:val="26"/>
                <w:szCs w:val="26"/>
              </w:rPr>
              <w:t>thống kê học phí</w:t>
            </w:r>
            <w:r w:rsidRPr="00227B9B">
              <w:rPr>
                <w:color w:val="000000"/>
                <w:sz w:val="26"/>
                <w:szCs w:val="26"/>
              </w:rPr>
              <w:t>.</w:t>
            </w:r>
          </w:p>
        </w:tc>
      </w:tr>
      <w:tr w:rsidR="00692D72" w14:paraId="0F1D932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39C80" w14:textId="77777777" w:rsidR="00692D72" w:rsidRPr="00227B9B" w:rsidRDefault="00692D72" w:rsidP="00712F59">
            <w:pPr>
              <w:spacing w:before="240"/>
              <w:rPr>
                <w:color w:val="000000"/>
                <w:sz w:val="26"/>
                <w:szCs w:val="26"/>
              </w:rPr>
            </w:pPr>
            <w:r w:rsidRPr="00227B9B">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7964C" w14:textId="278C6047" w:rsidR="00692D72" w:rsidRPr="00227B9B" w:rsidRDefault="00692D72" w:rsidP="00712F59">
            <w:pPr>
              <w:spacing w:before="240"/>
              <w:rPr>
                <w:color w:val="000000"/>
                <w:sz w:val="26"/>
                <w:szCs w:val="26"/>
              </w:rPr>
            </w:pPr>
            <w:r w:rsidRPr="00227B9B">
              <w:rPr>
                <w:color w:val="000000"/>
                <w:sz w:val="26"/>
                <w:szCs w:val="26"/>
              </w:rPr>
              <w:t xml:space="preserve">Nhân viên tiếp tân muốn xem </w:t>
            </w:r>
            <w:r w:rsidR="002F6482">
              <w:rPr>
                <w:color w:val="000000"/>
                <w:sz w:val="26"/>
                <w:szCs w:val="26"/>
              </w:rPr>
              <w:t>thông tin đóng học phí của học viên</w:t>
            </w:r>
            <w:r w:rsidRPr="00227B9B">
              <w:rPr>
                <w:color w:val="000000"/>
                <w:sz w:val="26"/>
                <w:szCs w:val="26"/>
              </w:rPr>
              <w:t>.</w:t>
            </w:r>
          </w:p>
        </w:tc>
      </w:tr>
      <w:tr w:rsidR="00692D72" w14:paraId="519C2FD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A28206" w14:textId="77777777" w:rsidR="00692D72" w:rsidRPr="00227B9B" w:rsidRDefault="00692D72" w:rsidP="00712F59">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317FF" w14:textId="77777777" w:rsidR="00692D72" w:rsidRPr="00227B9B" w:rsidRDefault="00692D72" w:rsidP="00712F59">
            <w:pPr>
              <w:spacing w:before="240"/>
              <w:rPr>
                <w:color w:val="000000"/>
                <w:sz w:val="26"/>
                <w:szCs w:val="26"/>
              </w:rPr>
            </w:pPr>
            <w:r w:rsidRPr="00227B9B">
              <w:rPr>
                <w:color w:val="000000"/>
                <w:sz w:val="26"/>
                <w:szCs w:val="26"/>
              </w:rPr>
              <w:t>Nhân viên tiếp tân.</w:t>
            </w:r>
          </w:p>
        </w:tc>
      </w:tr>
      <w:tr w:rsidR="00692D72" w14:paraId="302F0FF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E3DFEF" w14:textId="77777777" w:rsidR="00692D72" w:rsidRPr="00227B9B" w:rsidRDefault="00692D72" w:rsidP="00712F59">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12CC29" w14:textId="77777777" w:rsidR="00692D72" w:rsidRPr="00227B9B" w:rsidRDefault="00692D72" w:rsidP="00712F59">
            <w:pPr>
              <w:spacing w:before="240"/>
              <w:rPr>
                <w:color w:val="000000"/>
                <w:sz w:val="26"/>
                <w:szCs w:val="26"/>
              </w:rPr>
            </w:pPr>
            <w:r w:rsidRPr="00227B9B">
              <w:rPr>
                <w:color w:val="000000"/>
                <w:sz w:val="26"/>
                <w:szCs w:val="26"/>
              </w:rPr>
              <w:t>Đăng nhập.</w:t>
            </w:r>
          </w:p>
        </w:tc>
      </w:tr>
      <w:tr w:rsidR="00692D72" w14:paraId="1202841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38298" w14:textId="77777777" w:rsidR="00692D72" w:rsidRPr="00227B9B" w:rsidRDefault="00692D72" w:rsidP="00712F59">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5C63B" w14:textId="77777777" w:rsidR="00692D72" w:rsidRPr="00227B9B" w:rsidRDefault="00692D72" w:rsidP="00712F59">
            <w:pPr>
              <w:spacing w:before="240"/>
              <w:rPr>
                <w:color w:val="000000"/>
                <w:sz w:val="26"/>
                <w:szCs w:val="26"/>
              </w:rPr>
            </w:pPr>
            <w:r w:rsidRPr="00227B9B">
              <w:rPr>
                <w:color w:val="000000"/>
                <w:sz w:val="26"/>
                <w:szCs w:val="26"/>
              </w:rPr>
              <w:t>Tài khoản đã được đăng nhập.</w:t>
            </w:r>
          </w:p>
        </w:tc>
      </w:tr>
      <w:tr w:rsidR="00692D72" w14:paraId="1E254E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91A10D" w14:textId="77777777" w:rsidR="00692D72" w:rsidRPr="00227B9B" w:rsidRDefault="00692D72" w:rsidP="00712F59">
            <w:pPr>
              <w:spacing w:before="240"/>
              <w:rPr>
                <w:color w:val="000000"/>
                <w:sz w:val="26"/>
                <w:szCs w:val="26"/>
              </w:rPr>
            </w:pPr>
            <w:r w:rsidRPr="00227B9B">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C2286" w14:textId="2435E629" w:rsidR="00692D72" w:rsidRPr="00227B9B" w:rsidRDefault="00692D72" w:rsidP="00712F59">
            <w:pPr>
              <w:spacing w:before="240"/>
              <w:rPr>
                <w:color w:val="000000"/>
                <w:sz w:val="26"/>
                <w:szCs w:val="26"/>
              </w:rPr>
            </w:pPr>
            <w:r w:rsidRPr="00227B9B">
              <w:rPr>
                <w:color w:val="000000"/>
                <w:sz w:val="26"/>
                <w:szCs w:val="26"/>
              </w:rPr>
              <w:t> </w:t>
            </w:r>
            <w:r w:rsidR="002F6482">
              <w:rPr>
                <w:color w:val="000000"/>
                <w:sz w:val="26"/>
                <w:szCs w:val="26"/>
              </w:rPr>
              <w:t>Không.</w:t>
            </w:r>
          </w:p>
        </w:tc>
      </w:tr>
      <w:tr w:rsidR="00692D72" w14:paraId="0D13A51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3C1DE7" w14:textId="77777777" w:rsidR="00692D72" w:rsidRPr="00227B9B" w:rsidRDefault="00692D72" w:rsidP="00712F59">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3F1C5" w14:textId="77777777" w:rsidR="00692D72" w:rsidRPr="00227B9B" w:rsidRDefault="00692D72" w:rsidP="00712F59">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EFE04" w14:textId="77777777" w:rsidR="00692D72" w:rsidRPr="00227B9B" w:rsidRDefault="00692D72" w:rsidP="00712F59">
            <w:pPr>
              <w:spacing w:before="240"/>
              <w:jc w:val="center"/>
              <w:rPr>
                <w:color w:val="000000"/>
                <w:sz w:val="26"/>
                <w:szCs w:val="26"/>
              </w:rPr>
            </w:pPr>
            <w:r w:rsidRPr="00227B9B">
              <w:rPr>
                <w:color w:val="000000"/>
                <w:sz w:val="26"/>
                <w:szCs w:val="26"/>
              </w:rPr>
              <w:t>System</w:t>
            </w:r>
          </w:p>
        </w:tc>
      </w:tr>
      <w:tr w:rsidR="00692D72" w14:paraId="65579D3B" w14:textId="77777777" w:rsidTr="00856117">
        <w:trPr>
          <w:trHeight w:val="420"/>
        </w:trPr>
        <w:tc>
          <w:tcPr>
            <w:tcW w:w="2979" w:type="dxa"/>
            <w:vMerge/>
            <w:tcBorders>
              <w:top w:val="single" w:sz="4" w:space="0" w:color="000000"/>
              <w:left w:val="single" w:sz="4" w:space="0" w:color="000000"/>
              <w:bottom w:val="single" w:sz="4" w:space="0" w:color="auto"/>
              <w:right w:val="single" w:sz="4" w:space="0" w:color="000000"/>
            </w:tcBorders>
            <w:shd w:val="clear" w:color="auto" w:fill="DBE5F1" w:themeFill="accent1" w:themeFillTint="33"/>
            <w:tcMar>
              <w:top w:w="100" w:type="dxa"/>
              <w:left w:w="100" w:type="dxa"/>
              <w:bottom w:w="100" w:type="dxa"/>
              <w:right w:w="100" w:type="dxa"/>
            </w:tcMar>
          </w:tcPr>
          <w:p w14:paraId="45B026D6" w14:textId="77777777" w:rsidR="00692D72" w:rsidRPr="00227B9B" w:rsidRDefault="00692D72"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EB949" w14:textId="0D727DE8" w:rsidR="00692D72" w:rsidRPr="00227B9B" w:rsidRDefault="00692D72" w:rsidP="00712F59">
            <w:pPr>
              <w:rPr>
                <w:sz w:val="26"/>
                <w:szCs w:val="26"/>
              </w:rPr>
            </w:pPr>
            <w:r w:rsidRPr="00227B9B">
              <w:rPr>
                <w:sz w:val="26"/>
                <w:szCs w:val="26"/>
              </w:rPr>
              <w:t>1. Nhân viên tiếp tân chọn mục “</w:t>
            </w:r>
            <w:r w:rsidR="002F6482">
              <w:rPr>
                <w:color w:val="000000"/>
                <w:sz w:val="26"/>
                <w:szCs w:val="26"/>
              </w:rPr>
              <w:t>Thống kê học phí</w:t>
            </w:r>
            <w:r w:rsidRPr="00227B9B">
              <w:rPr>
                <w:sz w:val="26"/>
                <w:szCs w:val="26"/>
              </w:rPr>
              <w:t>”.</w:t>
            </w:r>
          </w:p>
          <w:p w14:paraId="42A6DB51" w14:textId="0D0AFA85" w:rsidR="00692D72" w:rsidRDefault="00692D72" w:rsidP="00712F59">
            <w:pPr>
              <w:rPr>
                <w:sz w:val="26"/>
                <w:szCs w:val="26"/>
              </w:rPr>
            </w:pPr>
          </w:p>
          <w:p w14:paraId="79396EC5" w14:textId="77777777" w:rsidR="002F6482" w:rsidRPr="00227B9B" w:rsidRDefault="002F6482" w:rsidP="00712F59">
            <w:pPr>
              <w:rPr>
                <w:sz w:val="26"/>
                <w:szCs w:val="26"/>
              </w:rPr>
            </w:pPr>
          </w:p>
          <w:p w14:paraId="1293B43D" w14:textId="43F61E74" w:rsidR="00692D72" w:rsidRPr="00227B9B" w:rsidRDefault="00692D72" w:rsidP="00712F5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742B9" w14:textId="66759348" w:rsidR="00692D72" w:rsidRPr="00227B9B" w:rsidRDefault="00692D72" w:rsidP="00712F59">
            <w:pPr>
              <w:rPr>
                <w:color w:val="000000"/>
                <w:sz w:val="26"/>
                <w:szCs w:val="26"/>
              </w:rPr>
            </w:pPr>
            <w:r w:rsidRPr="00227B9B">
              <w:rPr>
                <w:color w:val="000000"/>
                <w:sz w:val="26"/>
                <w:szCs w:val="26"/>
              </w:rPr>
              <w:t>1.1 Hiển thị giao diện</w:t>
            </w:r>
            <w:r w:rsidR="002F6482">
              <w:rPr>
                <w:color w:val="000000"/>
                <w:sz w:val="26"/>
                <w:szCs w:val="26"/>
              </w:rPr>
              <w:t xml:space="preserve"> </w:t>
            </w:r>
            <w:r w:rsidRPr="00227B9B">
              <w:rPr>
                <w:color w:val="000000"/>
                <w:sz w:val="26"/>
                <w:szCs w:val="26"/>
              </w:rPr>
              <w:t>danh sách thông tin</w:t>
            </w:r>
            <w:r w:rsidR="002F6482">
              <w:rPr>
                <w:color w:val="000000"/>
                <w:sz w:val="26"/>
                <w:szCs w:val="26"/>
              </w:rPr>
              <w:t xml:space="preserve"> đóng học phí của các học viên</w:t>
            </w:r>
            <w:r w:rsidRPr="00227B9B">
              <w:rPr>
                <w:color w:val="000000"/>
                <w:sz w:val="26"/>
                <w:szCs w:val="26"/>
              </w:rPr>
              <w:t>.</w:t>
            </w:r>
          </w:p>
        </w:tc>
      </w:tr>
      <w:tr w:rsidR="00AD7E48" w14:paraId="505C08B5" w14:textId="77777777" w:rsidTr="00856117">
        <w:trPr>
          <w:trHeight w:val="760"/>
        </w:trPr>
        <w:tc>
          <w:tcPr>
            <w:tcW w:w="2979" w:type="dxa"/>
            <w:tcBorders>
              <w:top w:val="single" w:sz="4" w:space="0" w:color="auto"/>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7BB18" w14:textId="77777777" w:rsidR="00AD7E48" w:rsidRPr="00227B9B" w:rsidRDefault="00AD7E48" w:rsidP="00AD7E48">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17FAF" w14:textId="59449E79" w:rsidR="00AD7E48" w:rsidRPr="00227B9B" w:rsidRDefault="00766BB6" w:rsidP="00AD7E48">
            <w:pPr>
              <w:spacing w:before="240"/>
              <w:ind w:left="61"/>
              <w:rPr>
                <w:color w:val="000000"/>
                <w:sz w:val="26"/>
                <w:szCs w:val="26"/>
              </w:rPr>
            </w:pPr>
            <w:r>
              <w:rPr>
                <w:color w:val="000000"/>
                <w:sz w:val="26"/>
                <w:szCs w:val="26"/>
              </w:rPr>
              <w:t>3a.1 Thông báo nếu nhập thiếu hoặc thông tin không tồn tại</w:t>
            </w:r>
            <w:r w:rsidR="00AD7E48" w:rsidRPr="00227B9B">
              <w:rPr>
                <w:color w:val="000000"/>
                <w:sz w:val="26"/>
                <w:szCs w:val="26"/>
              </w:rPr>
              <w:t>.</w:t>
            </w:r>
          </w:p>
        </w:tc>
      </w:tr>
    </w:tbl>
    <w:p w14:paraId="30C78A2D" w14:textId="7CB430F2" w:rsidR="005B3A46" w:rsidRDefault="005B3A46" w:rsidP="00834DE0">
      <w:pPr>
        <w:pStyle w:val="Chng"/>
        <w:jc w:val="center"/>
        <w:rPr>
          <w:b w:val="0"/>
        </w:rPr>
      </w:pPr>
    </w:p>
    <w:p w14:paraId="0EAAC132" w14:textId="1514279C" w:rsidR="006973E3" w:rsidRPr="00B2167A" w:rsidRDefault="006973E3" w:rsidP="006973E3">
      <w:pPr>
        <w:pStyle w:val="Heading3"/>
        <w:spacing w:before="0"/>
        <w:rPr>
          <w:rFonts w:ascii="Times New Roman" w:hAnsi="Times New Roman" w:cs="Times New Roman"/>
          <w:b w:val="0"/>
          <w:iCs/>
          <w:sz w:val="28"/>
          <w:szCs w:val="28"/>
        </w:rPr>
      </w:pPr>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tìm học </w:t>
      </w:r>
      <w:r>
        <w:rPr>
          <w:rFonts w:ascii="Times New Roman" w:hAnsi="Times New Roman" w:cs="Times New Roman"/>
          <w:iCs/>
          <w:color w:val="auto"/>
          <w:sz w:val="28"/>
          <w:szCs w:val="28"/>
        </w:rPr>
        <w:t>phí</w:t>
      </w:r>
    </w:p>
    <w:p w14:paraId="47C253A9" w14:textId="4771C12C" w:rsidR="006973E3" w:rsidRDefault="006973E3" w:rsidP="006973E3">
      <w:pPr>
        <w:keepNext/>
        <w:rPr>
          <w:color w:val="000000"/>
        </w:rPr>
      </w:pPr>
      <w:r w:rsidRPr="006973E3">
        <w:rPr>
          <w:color w:val="000000"/>
        </w:rPr>
        <w:drawing>
          <wp:inline distT="0" distB="0" distL="0" distR="0" wp14:anchorId="720C7F50" wp14:editId="4AEEAA9C">
            <wp:extent cx="5791835" cy="2160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14:paraId="05105297" w14:textId="55390C73" w:rsidR="006973E3" w:rsidRDefault="006973E3" w:rsidP="006973E3">
      <w:pPr>
        <w:pBdr>
          <w:top w:val="nil"/>
          <w:left w:val="nil"/>
          <w:bottom w:val="nil"/>
          <w:right w:val="nil"/>
          <w:between w:val="nil"/>
        </w:pBdr>
        <w:spacing w:before="240" w:after="240"/>
        <w:jc w:val="center"/>
        <w:rPr>
          <w:i/>
          <w:color w:val="000000"/>
          <w:sz w:val="26"/>
          <w:szCs w:val="26"/>
        </w:rPr>
      </w:pPr>
      <w:r>
        <w:rPr>
          <w:i/>
          <w:color w:val="000000"/>
          <w:sz w:val="26"/>
          <w:szCs w:val="26"/>
        </w:rPr>
        <w:t xml:space="preserve">Hình 3.2.9 Use Case tìm học </w:t>
      </w:r>
      <w:r>
        <w:rPr>
          <w:i/>
          <w:color w:val="000000"/>
          <w:sz w:val="26"/>
          <w:szCs w:val="26"/>
        </w:rPr>
        <w:t>phí</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973E3" w14:paraId="2632DC5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3D1650" w14:textId="77777777" w:rsidR="006973E3" w:rsidRPr="00AF4921" w:rsidRDefault="006973E3"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DE263" w14:textId="14B62543" w:rsidR="006973E3" w:rsidRPr="00AF4921" w:rsidRDefault="006973E3" w:rsidP="00712F59">
            <w:pPr>
              <w:spacing w:before="240"/>
              <w:rPr>
                <w:color w:val="000000"/>
                <w:sz w:val="26"/>
                <w:szCs w:val="26"/>
              </w:rPr>
            </w:pPr>
            <w:r>
              <w:rPr>
                <w:color w:val="000000"/>
                <w:sz w:val="26"/>
                <w:szCs w:val="26"/>
              </w:rPr>
              <w:t>Tìm</w:t>
            </w:r>
            <w:r w:rsidRPr="00AF4921">
              <w:rPr>
                <w:color w:val="000000"/>
                <w:sz w:val="26"/>
                <w:szCs w:val="26"/>
              </w:rPr>
              <w:t xml:space="preserve"> học </w:t>
            </w:r>
            <w:r w:rsidR="00147974">
              <w:rPr>
                <w:color w:val="000000"/>
                <w:sz w:val="26"/>
                <w:szCs w:val="26"/>
              </w:rPr>
              <w:t>phí</w:t>
            </w:r>
            <w:r w:rsidRPr="00AF4921">
              <w:rPr>
                <w:color w:val="000000"/>
                <w:sz w:val="26"/>
                <w:szCs w:val="26"/>
              </w:rPr>
              <w:t>.</w:t>
            </w:r>
          </w:p>
        </w:tc>
      </w:tr>
      <w:tr w:rsidR="006973E3" w14:paraId="6E3F7EB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B591" w14:textId="77777777" w:rsidR="006973E3" w:rsidRPr="00AF4921" w:rsidRDefault="006973E3"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4409C" w14:textId="3DB1FC86" w:rsidR="006973E3" w:rsidRPr="00AF4921" w:rsidRDefault="006973E3" w:rsidP="00712F59">
            <w:pPr>
              <w:spacing w:before="240"/>
              <w:rPr>
                <w:color w:val="000000"/>
                <w:sz w:val="26"/>
                <w:szCs w:val="26"/>
              </w:rPr>
            </w:pP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 của</w:t>
            </w:r>
            <w:r w:rsidRPr="00AF4921">
              <w:rPr>
                <w:color w:val="000000"/>
                <w:sz w:val="26"/>
                <w:szCs w:val="26"/>
              </w:rPr>
              <w:t xml:space="preserve"> học viên.</w:t>
            </w:r>
          </w:p>
        </w:tc>
      </w:tr>
      <w:tr w:rsidR="006973E3" w14:paraId="6BD143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ECBE06" w14:textId="77777777" w:rsidR="006973E3" w:rsidRPr="00AF4921" w:rsidRDefault="006973E3"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29EC1" w14:textId="0AE7461E" w:rsidR="006973E3" w:rsidRPr="00AF4921" w:rsidRDefault="006973E3"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Pr="00AF4921">
              <w:rPr>
                <w:color w:val="000000"/>
                <w:sz w:val="26"/>
                <w:szCs w:val="26"/>
              </w:rPr>
              <w:t xml:space="preserve"> </w:t>
            </w:r>
            <w:r w:rsidR="00147974">
              <w:rPr>
                <w:color w:val="000000"/>
                <w:sz w:val="26"/>
                <w:szCs w:val="26"/>
              </w:rPr>
              <w:t>học phí</w:t>
            </w:r>
            <w:r w:rsidRPr="00AF4921">
              <w:rPr>
                <w:color w:val="000000"/>
                <w:sz w:val="26"/>
                <w:szCs w:val="26"/>
              </w:rPr>
              <w:t>.</w:t>
            </w:r>
          </w:p>
        </w:tc>
      </w:tr>
      <w:tr w:rsidR="006973E3" w14:paraId="076E064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DF917" w14:textId="77777777" w:rsidR="006973E3" w:rsidRPr="00AF4921" w:rsidRDefault="006973E3"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9D785" w14:textId="5F221B7F" w:rsidR="006973E3" w:rsidRPr="00AF4921" w:rsidRDefault="006973E3" w:rsidP="00712F59">
            <w:pPr>
              <w:spacing w:before="240"/>
              <w:rPr>
                <w:color w:val="000000"/>
                <w:sz w:val="26"/>
                <w:szCs w:val="26"/>
              </w:rPr>
            </w:pPr>
            <w:r w:rsidRPr="00AF4921">
              <w:rPr>
                <w:color w:val="000000"/>
                <w:sz w:val="26"/>
                <w:szCs w:val="26"/>
              </w:rPr>
              <w:t xml:space="preserve">Nhân viên tiếp tân muốn </w:t>
            </w: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w:t>
            </w:r>
            <w:r w:rsidRPr="00AF4921">
              <w:rPr>
                <w:color w:val="000000"/>
                <w:sz w:val="26"/>
                <w:szCs w:val="26"/>
              </w:rPr>
              <w:t xml:space="preserve"> của học viên.</w:t>
            </w:r>
          </w:p>
        </w:tc>
      </w:tr>
      <w:tr w:rsidR="006973E3" w14:paraId="7990D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F46A8D" w14:textId="77777777" w:rsidR="006973E3" w:rsidRPr="00AF4921" w:rsidRDefault="006973E3"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86E01" w14:textId="77777777" w:rsidR="006973E3" w:rsidRPr="00AF4921" w:rsidRDefault="006973E3" w:rsidP="00712F59">
            <w:pPr>
              <w:spacing w:before="240"/>
              <w:rPr>
                <w:color w:val="000000"/>
                <w:sz w:val="26"/>
                <w:szCs w:val="26"/>
              </w:rPr>
            </w:pPr>
            <w:r w:rsidRPr="00AF4921">
              <w:rPr>
                <w:color w:val="000000"/>
                <w:sz w:val="26"/>
                <w:szCs w:val="26"/>
              </w:rPr>
              <w:t>Nhân viên tiếp tân.</w:t>
            </w:r>
          </w:p>
        </w:tc>
      </w:tr>
      <w:tr w:rsidR="006973E3" w14:paraId="0EEABF9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A6A6A" w14:textId="77777777" w:rsidR="006973E3" w:rsidRPr="00AF4921" w:rsidRDefault="006973E3"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13429" w14:textId="388E8028" w:rsidR="006973E3" w:rsidRPr="00AF4921" w:rsidRDefault="00147974" w:rsidP="00712F59">
            <w:pPr>
              <w:spacing w:before="240"/>
              <w:rPr>
                <w:color w:val="000000"/>
                <w:sz w:val="26"/>
                <w:szCs w:val="26"/>
              </w:rPr>
            </w:pPr>
            <w:r>
              <w:rPr>
                <w:color w:val="000000"/>
                <w:sz w:val="26"/>
                <w:szCs w:val="26"/>
              </w:rPr>
              <w:t>Thống kê học phí</w:t>
            </w:r>
            <w:r w:rsidR="006973E3">
              <w:rPr>
                <w:color w:val="000000"/>
                <w:sz w:val="26"/>
                <w:szCs w:val="26"/>
              </w:rPr>
              <w:t>.</w:t>
            </w:r>
          </w:p>
        </w:tc>
      </w:tr>
      <w:tr w:rsidR="006973E3" w14:paraId="480B9A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C4F49F" w14:textId="77777777" w:rsidR="006973E3" w:rsidRPr="00AF4921" w:rsidRDefault="006973E3"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95FC3" w14:textId="77777777" w:rsidR="006973E3" w:rsidRPr="00AF4921" w:rsidRDefault="006973E3" w:rsidP="00712F59">
            <w:pPr>
              <w:spacing w:before="240"/>
              <w:rPr>
                <w:color w:val="000000"/>
                <w:sz w:val="26"/>
                <w:szCs w:val="26"/>
              </w:rPr>
            </w:pPr>
            <w:r>
              <w:rPr>
                <w:color w:val="000000"/>
                <w:sz w:val="26"/>
                <w:szCs w:val="26"/>
              </w:rPr>
              <w:t>Nhân viên tiếp tân đã đăng nhập vào hệ thống.</w:t>
            </w:r>
          </w:p>
        </w:tc>
      </w:tr>
      <w:tr w:rsidR="006973E3" w14:paraId="17A3E42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267E21" w14:textId="77777777" w:rsidR="006973E3" w:rsidRPr="00AF4921" w:rsidRDefault="006973E3"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159EE" w14:textId="2D7B6338" w:rsidR="006973E3" w:rsidRPr="00AF4921" w:rsidRDefault="006973E3"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 xml:space="preserve">thông tin </w:t>
            </w:r>
            <w:r w:rsidR="00147974">
              <w:rPr>
                <w:color w:val="000000"/>
                <w:sz w:val="26"/>
                <w:szCs w:val="26"/>
              </w:rPr>
              <w:t>học phí</w:t>
            </w:r>
            <w:r>
              <w:rPr>
                <w:color w:val="000000"/>
                <w:sz w:val="26"/>
                <w:szCs w:val="26"/>
              </w:rPr>
              <w:t xml:space="preserve"> thành công.</w:t>
            </w:r>
          </w:p>
        </w:tc>
      </w:tr>
      <w:tr w:rsidR="006973E3" w14:paraId="1BFCD51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50C48" w14:textId="77777777" w:rsidR="006973E3" w:rsidRPr="00AF4921" w:rsidRDefault="006973E3"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4E4A5" w14:textId="77777777" w:rsidR="006973E3" w:rsidRPr="00AF4921" w:rsidRDefault="006973E3"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47A84" w14:textId="77777777" w:rsidR="006973E3" w:rsidRPr="00AF4921" w:rsidRDefault="006973E3" w:rsidP="00712F59">
            <w:pPr>
              <w:spacing w:before="240"/>
              <w:jc w:val="center"/>
              <w:rPr>
                <w:color w:val="000000"/>
                <w:sz w:val="26"/>
                <w:szCs w:val="26"/>
              </w:rPr>
            </w:pPr>
            <w:r w:rsidRPr="00AF4921">
              <w:rPr>
                <w:color w:val="000000"/>
                <w:sz w:val="26"/>
                <w:szCs w:val="26"/>
              </w:rPr>
              <w:t>System</w:t>
            </w:r>
          </w:p>
        </w:tc>
      </w:tr>
      <w:tr w:rsidR="006973E3" w14:paraId="4CAA8661"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86F971" w14:textId="77777777" w:rsidR="006973E3" w:rsidRPr="00AF4921" w:rsidRDefault="006973E3"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C3F17" w14:textId="3EC19ED6" w:rsidR="006973E3" w:rsidRPr="00B60098" w:rsidRDefault="006973E3" w:rsidP="00712F59">
            <w:pPr>
              <w:rPr>
                <w:sz w:val="26"/>
                <w:szCs w:val="26"/>
              </w:rPr>
            </w:pPr>
            <w:r w:rsidRPr="00B60098">
              <w:rPr>
                <w:sz w:val="26"/>
                <w:szCs w:val="26"/>
              </w:rPr>
              <w:t>1.</w:t>
            </w:r>
            <w:r>
              <w:rPr>
                <w:sz w:val="26"/>
                <w:szCs w:val="26"/>
              </w:rPr>
              <w:t xml:space="preserve"> </w:t>
            </w:r>
            <w:r w:rsidRPr="00B60098">
              <w:rPr>
                <w:sz w:val="26"/>
                <w:szCs w:val="26"/>
              </w:rPr>
              <w:t>Chọn mục “</w:t>
            </w:r>
            <w:r w:rsidR="00147974">
              <w:rPr>
                <w:color w:val="000000"/>
                <w:sz w:val="26"/>
                <w:szCs w:val="26"/>
              </w:rPr>
              <w:t>Thống kê học phí</w:t>
            </w:r>
            <w:r w:rsidRPr="00B60098">
              <w:rPr>
                <w:sz w:val="26"/>
                <w:szCs w:val="26"/>
              </w:rPr>
              <w:t>”.</w:t>
            </w:r>
          </w:p>
          <w:p w14:paraId="2CAD236F" w14:textId="77777777" w:rsidR="006973E3" w:rsidRDefault="006973E3" w:rsidP="00712F59"/>
          <w:p w14:paraId="09351725" w14:textId="77777777" w:rsidR="006973E3" w:rsidRPr="00B60098" w:rsidRDefault="006973E3" w:rsidP="00712F59"/>
          <w:p w14:paraId="54C5944C" w14:textId="0AD30019" w:rsidR="006973E3" w:rsidRPr="00C43911" w:rsidRDefault="006973E3" w:rsidP="00712F59">
            <w:pPr>
              <w:rPr>
                <w:sz w:val="26"/>
                <w:szCs w:val="26"/>
              </w:rPr>
            </w:pPr>
            <w:r>
              <w:rPr>
                <w:sz w:val="26"/>
                <w:szCs w:val="26"/>
              </w:rPr>
              <w:t xml:space="preserve">2. </w:t>
            </w:r>
            <w:r w:rsidRPr="00C43911">
              <w:rPr>
                <w:sz w:val="26"/>
                <w:szCs w:val="26"/>
              </w:rPr>
              <w:t>Nhập</w:t>
            </w:r>
            <w:r w:rsidR="00147974">
              <w:rPr>
                <w:sz w:val="26"/>
                <w:szCs w:val="26"/>
              </w:rPr>
              <w:t xml:space="preserve"> </w:t>
            </w:r>
            <w:r w:rsidRPr="00C43911">
              <w:rPr>
                <w:sz w:val="26"/>
                <w:szCs w:val="26"/>
              </w:rPr>
              <w:t>thông tin</w:t>
            </w:r>
            <w:r>
              <w:rPr>
                <w:sz w:val="26"/>
                <w:szCs w:val="26"/>
              </w:rPr>
              <w:t xml:space="preserve"> </w:t>
            </w:r>
            <w:r w:rsidRPr="00C43911">
              <w:rPr>
                <w:sz w:val="26"/>
                <w:szCs w:val="26"/>
              </w:rPr>
              <w:t>của học viên</w:t>
            </w:r>
            <w:r>
              <w:rPr>
                <w:sz w:val="26"/>
                <w:szCs w:val="26"/>
              </w:rPr>
              <w:t xml:space="preserve"> cần tìm</w:t>
            </w:r>
            <w:r w:rsidR="00147974">
              <w:rPr>
                <w:sz w:val="26"/>
                <w:szCs w:val="26"/>
              </w:rPr>
              <w:t xml:space="preserve"> học phí</w:t>
            </w:r>
            <w:r w:rsidRPr="00C43911">
              <w:rPr>
                <w:sz w:val="26"/>
                <w:szCs w:val="26"/>
              </w:rPr>
              <w:t>.</w:t>
            </w:r>
          </w:p>
          <w:p w14:paraId="3AD707BE" w14:textId="77777777" w:rsidR="006973E3" w:rsidRPr="00C43911" w:rsidRDefault="006973E3"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0DF95" w14:textId="6A58D8AB" w:rsidR="006973E3" w:rsidRDefault="006973E3" w:rsidP="00712F59">
            <w:pPr>
              <w:rPr>
                <w:color w:val="000000"/>
                <w:sz w:val="26"/>
                <w:szCs w:val="26"/>
              </w:rPr>
            </w:pPr>
            <w:r w:rsidRPr="00AF4921">
              <w:rPr>
                <w:color w:val="000000"/>
                <w:sz w:val="26"/>
                <w:szCs w:val="26"/>
              </w:rPr>
              <w:t xml:space="preserve">1.1 </w:t>
            </w:r>
            <w:r>
              <w:rPr>
                <w:color w:val="000000"/>
                <w:sz w:val="26"/>
                <w:szCs w:val="26"/>
              </w:rPr>
              <w:t>Hiển thị giao diện</w:t>
            </w:r>
            <w:r w:rsidR="00147974">
              <w:rPr>
                <w:color w:val="000000"/>
                <w:sz w:val="26"/>
                <w:szCs w:val="26"/>
              </w:rPr>
              <w:t xml:space="preserve"> quản lý thông tin học phí</w:t>
            </w:r>
            <w:r>
              <w:rPr>
                <w:color w:val="000000"/>
                <w:sz w:val="26"/>
                <w:szCs w:val="26"/>
              </w:rPr>
              <w:t>.</w:t>
            </w:r>
          </w:p>
          <w:p w14:paraId="479E55FB" w14:textId="77777777" w:rsidR="006973E3" w:rsidRDefault="006973E3" w:rsidP="00712F59">
            <w:pPr>
              <w:rPr>
                <w:color w:val="000000"/>
                <w:sz w:val="26"/>
                <w:szCs w:val="26"/>
              </w:rPr>
            </w:pPr>
          </w:p>
          <w:p w14:paraId="20556BE2" w14:textId="77777777" w:rsidR="006973E3" w:rsidRPr="00AF4921" w:rsidRDefault="006973E3" w:rsidP="00712F59">
            <w:pPr>
              <w:rPr>
                <w:color w:val="000000"/>
                <w:sz w:val="26"/>
                <w:szCs w:val="26"/>
              </w:rPr>
            </w:pPr>
          </w:p>
          <w:p w14:paraId="08186D95" w14:textId="77777777" w:rsidR="006973E3" w:rsidRPr="000D5C53" w:rsidRDefault="006973E3" w:rsidP="00712F59">
            <w:pPr>
              <w:rPr>
                <w:color w:val="000000"/>
                <w:sz w:val="26"/>
                <w:szCs w:val="26"/>
              </w:rPr>
            </w:pPr>
            <w:r w:rsidRPr="000D5C53">
              <w:rPr>
                <w:color w:val="000000"/>
                <w:sz w:val="26"/>
                <w:szCs w:val="26"/>
              </w:rPr>
              <w:t>3.1 Hệ thống kiểm tra thông tin đã nhập.</w:t>
            </w:r>
          </w:p>
          <w:p w14:paraId="2C30B49D" w14:textId="1835666A" w:rsidR="006973E3" w:rsidRPr="000D5C53" w:rsidRDefault="006973E3"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sidR="00147974">
              <w:rPr>
                <w:color w:val="000000"/>
                <w:sz w:val="26"/>
                <w:szCs w:val="26"/>
              </w:rPr>
              <w:t xml:space="preserve"> học phí</w:t>
            </w:r>
            <w:r>
              <w:rPr>
                <w:color w:val="000000"/>
                <w:sz w:val="26"/>
                <w:szCs w:val="26"/>
              </w:rPr>
              <w:t xml:space="preserve"> của</w:t>
            </w:r>
            <w:r w:rsidRPr="000D5C53">
              <w:rPr>
                <w:color w:val="000000"/>
                <w:sz w:val="26"/>
                <w:szCs w:val="26"/>
              </w:rPr>
              <w:t xml:space="preserve"> </w:t>
            </w:r>
            <w:r>
              <w:rPr>
                <w:color w:val="000000"/>
                <w:sz w:val="26"/>
                <w:szCs w:val="26"/>
              </w:rPr>
              <w:t>học viên</w:t>
            </w:r>
            <w:r w:rsidRPr="000D5C53">
              <w:rPr>
                <w:color w:val="000000"/>
                <w:sz w:val="26"/>
                <w:szCs w:val="26"/>
              </w:rPr>
              <w:t>.</w:t>
            </w:r>
          </w:p>
          <w:p w14:paraId="638DA973" w14:textId="4F4C3D81" w:rsidR="006973E3" w:rsidRPr="00AF4921" w:rsidRDefault="006973E3" w:rsidP="00712F59">
            <w:pPr>
              <w:rPr>
                <w:color w:val="000000"/>
                <w:sz w:val="26"/>
                <w:szCs w:val="26"/>
              </w:rPr>
            </w:pPr>
            <w:r w:rsidRPr="000D5C53">
              <w:rPr>
                <w:color w:val="000000"/>
                <w:sz w:val="26"/>
                <w:szCs w:val="26"/>
              </w:rPr>
              <w:t>3.3 Hiển thị thông</w:t>
            </w:r>
            <w:r>
              <w:rPr>
                <w:color w:val="000000"/>
                <w:sz w:val="26"/>
                <w:szCs w:val="26"/>
              </w:rPr>
              <w:t xml:space="preserve"> ti</w:t>
            </w:r>
            <w:r w:rsidR="00147974">
              <w:rPr>
                <w:color w:val="000000"/>
                <w:sz w:val="26"/>
                <w:szCs w:val="26"/>
              </w:rPr>
              <w:t>n học phí của học viên</w:t>
            </w:r>
            <w:r w:rsidRPr="000D5C53">
              <w:rPr>
                <w:color w:val="000000"/>
                <w:sz w:val="26"/>
                <w:szCs w:val="26"/>
              </w:rPr>
              <w:t>.</w:t>
            </w:r>
          </w:p>
        </w:tc>
      </w:tr>
      <w:tr w:rsidR="006973E3" w14:paraId="035440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F21CC4" w14:textId="77777777" w:rsidR="006973E3" w:rsidRPr="00AF4921" w:rsidRDefault="006973E3"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669C4" w14:textId="77777777" w:rsidR="006973E3" w:rsidRPr="00AF4921" w:rsidRDefault="006973E3"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27C6BF6F" w14:textId="77777777" w:rsidR="006973E3" w:rsidRDefault="006973E3" w:rsidP="00834DE0">
      <w:pPr>
        <w:pStyle w:val="Chng"/>
        <w:jc w:val="center"/>
        <w:rPr>
          <w:b w:val="0"/>
        </w:rPr>
      </w:pPr>
    </w:p>
    <w:p w14:paraId="35D9B392" w14:textId="5CB4DA01" w:rsidR="007A5197" w:rsidRPr="00B2167A" w:rsidRDefault="007A5197" w:rsidP="007A5197">
      <w:pPr>
        <w:pStyle w:val="Heading3"/>
        <w:spacing w:before="0"/>
        <w:rPr>
          <w:rFonts w:ascii="Times New Roman" w:hAnsi="Times New Roman" w:cs="Times New Roman"/>
          <w:b w:val="0"/>
          <w:iCs/>
          <w:sz w:val="28"/>
          <w:szCs w:val="28"/>
        </w:rPr>
      </w:pPr>
      <w:bookmarkStart w:id="76" w:name="_Toc133184588"/>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1</w:t>
      </w:r>
      <w:r w:rsidR="005B3A46">
        <w:rPr>
          <w:rFonts w:ascii="Times New Roman" w:hAnsi="Times New Roman" w:cs="Times New Roman"/>
          <w:iCs/>
          <w:color w:val="auto"/>
          <w:sz w:val="28"/>
          <w:szCs w:val="28"/>
        </w:rPr>
        <w:t>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biên lai</w:t>
      </w:r>
      <w:bookmarkEnd w:id="76"/>
    </w:p>
    <w:p w14:paraId="7BCAB3CA" w14:textId="5BCEE0FC" w:rsidR="007A5197" w:rsidRDefault="007A5197" w:rsidP="007A5197">
      <w:pPr>
        <w:keepNext/>
        <w:rPr>
          <w:color w:val="000000"/>
        </w:rPr>
      </w:pPr>
      <w:r>
        <w:rPr>
          <w:noProof/>
        </w:rPr>
        <w:drawing>
          <wp:inline distT="0" distB="0" distL="0" distR="0" wp14:anchorId="2A9A0AA6" wp14:editId="1B1DB2A9">
            <wp:extent cx="5791835"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86000"/>
                    </a:xfrm>
                    <a:prstGeom prst="rect">
                      <a:avLst/>
                    </a:prstGeom>
                  </pic:spPr>
                </pic:pic>
              </a:graphicData>
            </a:graphic>
          </wp:inline>
        </w:drawing>
      </w:r>
    </w:p>
    <w:p w14:paraId="2A603EBA" w14:textId="529C1C9B"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3.2.1</w:t>
      </w:r>
      <w:r w:rsidR="005B3A46">
        <w:rPr>
          <w:i/>
          <w:color w:val="000000"/>
          <w:sz w:val="26"/>
          <w:szCs w:val="26"/>
        </w:rPr>
        <w:t>5</w:t>
      </w:r>
      <w:r>
        <w:rPr>
          <w:i/>
          <w:color w:val="000000"/>
          <w:sz w:val="26"/>
          <w:szCs w:val="26"/>
        </w:rPr>
        <w:t xml:space="preserve"> Use Case quản lý biên lai.</w:t>
      </w:r>
    </w:p>
    <w:tbl>
      <w:tblPr>
        <w:tblW w:w="9678" w:type="dxa"/>
        <w:tblLayout w:type="fixed"/>
        <w:tblLook w:val="0400" w:firstRow="0" w:lastRow="0" w:firstColumn="0" w:lastColumn="0" w:noHBand="0" w:noVBand="1"/>
      </w:tblPr>
      <w:tblGrid>
        <w:gridCol w:w="2979"/>
        <w:gridCol w:w="4210"/>
        <w:gridCol w:w="2489"/>
      </w:tblGrid>
      <w:tr w:rsidR="007A5197" w14:paraId="07ECC8C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53203D"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8A69E" w14:textId="27C5269A" w:rsidR="007A5197" w:rsidRPr="00AF4921" w:rsidRDefault="007A5197" w:rsidP="00E36644">
            <w:pPr>
              <w:spacing w:before="240"/>
              <w:rPr>
                <w:color w:val="000000"/>
                <w:sz w:val="26"/>
                <w:szCs w:val="26"/>
              </w:rPr>
            </w:pPr>
            <w:r>
              <w:rPr>
                <w:color w:val="000000"/>
                <w:sz w:val="26"/>
                <w:szCs w:val="26"/>
              </w:rPr>
              <w:t>Quản lý biên lai</w:t>
            </w:r>
            <w:r w:rsidRPr="00AF4921">
              <w:rPr>
                <w:color w:val="000000"/>
                <w:sz w:val="26"/>
                <w:szCs w:val="26"/>
              </w:rPr>
              <w:t>.</w:t>
            </w:r>
          </w:p>
        </w:tc>
      </w:tr>
      <w:tr w:rsidR="007A5197" w14:paraId="7E300C2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02C4D" w14:textId="77777777" w:rsidR="007A5197" w:rsidRPr="00AF4921" w:rsidRDefault="007A5197"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058EB" w14:textId="5165DC42" w:rsidR="007A5197" w:rsidRPr="00AF4921" w:rsidRDefault="007A5197"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biên lai đóng tiền của</w:t>
            </w:r>
            <w:r w:rsidRPr="00AF4921">
              <w:rPr>
                <w:color w:val="000000"/>
                <w:sz w:val="26"/>
                <w:szCs w:val="26"/>
              </w:rPr>
              <w:t xml:space="preserve"> học viên.</w:t>
            </w:r>
          </w:p>
        </w:tc>
      </w:tr>
      <w:tr w:rsidR="007A5197" w14:paraId="7474B16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4E4940"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CC816" w14:textId="3F1AC5E7"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quản lý biên lai</w:t>
            </w:r>
            <w:r w:rsidRPr="00AF4921">
              <w:rPr>
                <w:color w:val="000000"/>
                <w:sz w:val="26"/>
                <w:szCs w:val="26"/>
              </w:rPr>
              <w:t>.</w:t>
            </w:r>
          </w:p>
        </w:tc>
      </w:tr>
      <w:tr w:rsidR="007A5197" w14:paraId="1DDACBC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C7C711"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CA59F" w14:textId="08BE4A2B" w:rsidR="007A5197" w:rsidRPr="00AF4921" w:rsidRDefault="007A5197" w:rsidP="00E36644">
            <w:pPr>
              <w:spacing w:before="240"/>
              <w:rPr>
                <w:color w:val="000000"/>
                <w:sz w:val="26"/>
                <w:szCs w:val="26"/>
              </w:rPr>
            </w:pPr>
            <w:r w:rsidRPr="00AF4921">
              <w:rPr>
                <w:color w:val="000000"/>
                <w:sz w:val="26"/>
                <w:szCs w:val="26"/>
              </w:rPr>
              <w:t> Nhân viên tiếp tân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biên lai đóng học phí của học viên</w:t>
            </w:r>
            <w:r w:rsidRPr="00AF4921">
              <w:rPr>
                <w:color w:val="000000"/>
                <w:sz w:val="26"/>
                <w:szCs w:val="26"/>
              </w:rPr>
              <w:t>.</w:t>
            </w:r>
          </w:p>
        </w:tc>
      </w:tr>
      <w:tr w:rsidR="007A5197" w14:paraId="499662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C89DC8"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9F199"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565168A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96C14"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3FCAD" w14:textId="77777777" w:rsidR="007A5197" w:rsidRPr="00AF4921" w:rsidRDefault="007A5197" w:rsidP="00E36644">
            <w:pPr>
              <w:spacing w:before="240"/>
              <w:rPr>
                <w:color w:val="000000"/>
                <w:sz w:val="26"/>
                <w:szCs w:val="26"/>
              </w:rPr>
            </w:pPr>
            <w:r>
              <w:rPr>
                <w:color w:val="000000"/>
                <w:sz w:val="26"/>
                <w:szCs w:val="26"/>
              </w:rPr>
              <w:t>Đăng nhập.</w:t>
            </w:r>
          </w:p>
        </w:tc>
      </w:tr>
      <w:tr w:rsidR="007A5197" w14:paraId="3BC5247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835B8"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19B06" w14:textId="77777777" w:rsidR="007A5197" w:rsidRPr="00AF4921" w:rsidRDefault="007A5197" w:rsidP="00E36644">
            <w:pPr>
              <w:spacing w:before="240"/>
              <w:rPr>
                <w:color w:val="000000"/>
                <w:sz w:val="26"/>
                <w:szCs w:val="26"/>
              </w:rPr>
            </w:pPr>
            <w:r>
              <w:rPr>
                <w:color w:val="000000"/>
                <w:sz w:val="26"/>
                <w:szCs w:val="26"/>
              </w:rPr>
              <w:t>Tài khoản đã được đăng nhập.</w:t>
            </w:r>
          </w:p>
        </w:tc>
      </w:tr>
      <w:tr w:rsidR="007A5197" w14:paraId="2F6972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141F94" w14:textId="77777777" w:rsidR="007A5197" w:rsidRPr="00AF4921" w:rsidRDefault="007A5197"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C3566" w14:textId="77777777"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Không.</w:t>
            </w:r>
          </w:p>
        </w:tc>
      </w:tr>
      <w:tr w:rsidR="007A5197" w14:paraId="36D7C3D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5D8083"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81F3E"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37EE4"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0AD860D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13F91"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04817" w14:textId="70E45831" w:rsidR="007A5197" w:rsidRPr="00C43911" w:rsidRDefault="007A5197" w:rsidP="00E36644">
            <w:pPr>
              <w:rPr>
                <w:sz w:val="26"/>
                <w:szCs w:val="26"/>
              </w:rPr>
            </w:pPr>
            <w:r w:rsidRPr="00C43911">
              <w:rPr>
                <w:sz w:val="26"/>
                <w:szCs w:val="26"/>
              </w:rPr>
              <w:t>1.</w:t>
            </w:r>
            <w:r>
              <w:rPr>
                <w:sz w:val="26"/>
                <w:szCs w:val="26"/>
              </w:rPr>
              <w:t xml:space="preserve"> Nhân viên tiếp tân c</w:t>
            </w:r>
            <w:r w:rsidRPr="00C43911">
              <w:rPr>
                <w:sz w:val="26"/>
                <w:szCs w:val="26"/>
              </w:rPr>
              <w:t>họn mục “</w:t>
            </w:r>
            <w:r>
              <w:rPr>
                <w:color w:val="000000"/>
                <w:sz w:val="26"/>
                <w:szCs w:val="26"/>
              </w:rPr>
              <w:t>Quản lý</w:t>
            </w:r>
            <w:r w:rsidRPr="00AF4921">
              <w:rPr>
                <w:color w:val="000000"/>
                <w:sz w:val="26"/>
                <w:szCs w:val="26"/>
              </w:rPr>
              <w:t xml:space="preserve"> </w:t>
            </w:r>
            <w:r>
              <w:rPr>
                <w:sz w:val="26"/>
                <w:szCs w:val="26"/>
              </w:rPr>
              <w:t>biên lai</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A467D" w14:textId="41D5C18A" w:rsidR="007A5197" w:rsidRPr="00AF4921" w:rsidRDefault="007A5197" w:rsidP="00E36644">
            <w:pPr>
              <w:rPr>
                <w:color w:val="000000"/>
                <w:sz w:val="26"/>
                <w:szCs w:val="26"/>
              </w:rPr>
            </w:pPr>
            <w:r w:rsidRPr="00AF4921">
              <w:rPr>
                <w:color w:val="000000"/>
                <w:sz w:val="26"/>
                <w:szCs w:val="26"/>
              </w:rPr>
              <w:t xml:space="preserve">1.1 </w:t>
            </w:r>
            <w:r>
              <w:rPr>
                <w:color w:val="000000"/>
                <w:sz w:val="26"/>
                <w:szCs w:val="26"/>
              </w:rPr>
              <w:t>Hiển thị</w:t>
            </w:r>
            <w:r w:rsidR="007B7671">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thông tin biên lai.</w:t>
            </w:r>
          </w:p>
          <w:p w14:paraId="10BF02BA" w14:textId="77777777" w:rsidR="007A5197" w:rsidRPr="00AF4921" w:rsidRDefault="007A5197" w:rsidP="00E36644">
            <w:pPr>
              <w:rPr>
                <w:color w:val="000000"/>
                <w:sz w:val="26"/>
                <w:szCs w:val="26"/>
              </w:rPr>
            </w:pPr>
          </w:p>
        </w:tc>
      </w:tr>
      <w:tr w:rsidR="007A5197" w14:paraId="002ED25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0774E4" w14:textId="77777777" w:rsidR="007A5197" w:rsidRPr="00AF4921" w:rsidRDefault="007A5197"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C1A6D" w14:textId="77777777" w:rsidR="007A5197" w:rsidRPr="00AF4921" w:rsidRDefault="007A5197" w:rsidP="00E36644">
            <w:pPr>
              <w:spacing w:before="240"/>
              <w:ind w:left="61"/>
              <w:rPr>
                <w:color w:val="000000"/>
                <w:sz w:val="26"/>
                <w:szCs w:val="26"/>
              </w:rPr>
            </w:pPr>
            <w:r>
              <w:rPr>
                <w:color w:val="000000"/>
                <w:sz w:val="26"/>
                <w:szCs w:val="26"/>
              </w:rPr>
              <w:t>Không.</w:t>
            </w:r>
          </w:p>
        </w:tc>
      </w:tr>
    </w:tbl>
    <w:p w14:paraId="226C7538" w14:textId="5A2745CB" w:rsidR="007A5197" w:rsidRDefault="007A5197" w:rsidP="00834DE0">
      <w:pPr>
        <w:pStyle w:val="Chng"/>
        <w:jc w:val="center"/>
        <w:rPr>
          <w:b w:val="0"/>
        </w:rPr>
      </w:pPr>
    </w:p>
    <w:p w14:paraId="2735F1CC" w14:textId="51C2F63A" w:rsidR="007A5197" w:rsidRPr="00B2167A" w:rsidRDefault="007A5197" w:rsidP="007A5197">
      <w:pPr>
        <w:pStyle w:val="Heading3"/>
        <w:spacing w:before="0"/>
        <w:rPr>
          <w:rFonts w:ascii="Times New Roman" w:hAnsi="Times New Roman" w:cs="Times New Roman"/>
          <w:b w:val="0"/>
          <w:iCs/>
          <w:sz w:val="28"/>
          <w:szCs w:val="28"/>
        </w:rPr>
      </w:pPr>
      <w:bookmarkStart w:id="77" w:name="_Toc133184589"/>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1</w:t>
      </w:r>
      <w:r w:rsidR="005B3A46">
        <w:rPr>
          <w:rFonts w:ascii="Times New Roman" w:hAnsi="Times New Roman" w:cs="Times New Roman"/>
          <w:iCs/>
          <w:color w:val="auto"/>
          <w:sz w:val="28"/>
          <w:szCs w:val="28"/>
        </w:rPr>
        <w:t>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biên lai</w:t>
      </w:r>
      <w:bookmarkEnd w:id="77"/>
    </w:p>
    <w:p w14:paraId="5B89DF19" w14:textId="0F6A612D" w:rsidR="007A5197" w:rsidRDefault="007A5197" w:rsidP="007A5197">
      <w:pPr>
        <w:keepNext/>
        <w:rPr>
          <w:color w:val="000000"/>
        </w:rPr>
      </w:pPr>
      <w:r>
        <w:rPr>
          <w:noProof/>
        </w:rPr>
        <w:drawing>
          <wp:inline distT="0" distB="0" distL="0" distR="0" wp14:anchorId="7F1EC1B4" wp14:editId="312B6083">
            <wp:extent cx="5791835"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324100"/>
                    </a:xfrm>
                    <a:prstGeom prst="rect">
                      <a:avLst/>
                    </a:prstGeom>
                  </pic:spPr>
                </pic:pic>
              </a:graphicData>
            </a:graphic>
          </wp:inline>
        </w:drawing>
      </w:r>
    </w:p>
    <w:p w14:paraId="5340A091" w14:textId="536EBEF1"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3.2.1</w:t>
      </w:r>
      <w:r w:rsidR="005B3A46">
        <w:rPr>
          <w:i/>
          <w:color w:val="000000"/>
          <w:sz w:val="26"/>
          <w:szCs w:val="26"/>
        </w:rPr>
        <w:t>6</w:t>
      </w:r>
      <w:r>
        <w:rPr>
          <w:i/>
          <w:color w:val="000000"/>
          <w:sz w:val="26"/>
          <w:szCs w:val="26"/>
        </w:rPr>
        <w:t xml:space="preserve"> Use Case thêm biên lai.</w:t>
      </w:r>
    </w:p>
    <w:tbl>
      <w:tblPr>
        <w:tblW w:w="9678" w:type="dxa"/>
        <w:tblLayout w:type="fixed"/>
        <w:tblLook w:val="0400" w:firstRow="0" w:lastRow="0" w:firstColumn="0" w:lastColumn="0" w:noHBand="0" w:noVBand="1"/>
      </w:tblPr>
      <w:tblGrid>
        <w:gridCol w:w="2979"/>
        <w:gridCol w:w="4210"/>
        <w:gridCol w:w="2489"/>
      </w:tblGrid>
      <w:tr w:rsidR="007A5197" w14:paraId="504013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CB663"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DDA65" w14:textId="42D71A16" w:rsidR="007A5197" w:rsidRPr="00AF4921" w:rsidRDefault="007A5197" w:rsidP="00E36644">
            <w:pPr>
              <w:spacing w:before="240"/>
              <w:rPr>
                <w:color w:val="000000"/>
                <w:sz w:val="26"/>
                <w:szCs w:val="26"/>
              </w:rPr>
            </w:pPr>
            <w:r w:rsidRPr="00AF4921">
              <w:rPr>
                <w:color w:val="000000"/>
                <w:sz w:val="26"/>
                <w:szCs w:val="26"/>
              </w:rPr>
              <w:t xml:space="preserve">Thêm </w:t>
            </w:r>
            <w:r w:rsidR="007F643F">
              <w:rPr>
                <w:color w:val="000000"/>
                <w:sz w:val="26"/>
                <w:szCs w:val="26"/>
              </w:rPr>
              <w:t>biên lai</w:t>
            </w:r>
            <w:r w:rsidRPr="00AF4921">
              <w:rPr>
                <w:color w:val="000000"/>
                <w:sz w:val="26"/>
                <w:szCs w:val="26"/>
              </w:rPr>
              <w:t>.</w:t>
            </w:r>
          </w:p>
        </w:tc>
      </w:tr>
      <w:tr w:rsidR="007A5197" w14:paraId="2FC0DC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46971E" w14:textId="77777777" w:rsidR="007A5197" w:rsidRPr="00AF4921" w:rsidRDefault="007A5197"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03C94" w14:textId="57B47EC2" w:rsidR="007A5197" w:rsidRPr="00AF4921" w:rsidRDefault="007A5197" w:rsidP="00E36644">
            <w:pPr>
              <w:spacing w:before="240"/>
              <w:rPr>
                <w:color w:val="000000"/>
                <w:sz w:val="26"/>
                <w:szCs w:val="26"/>
              </w:rPr>
            </w:pPr>
            <w:r w:rsidRPr="00AF4921">
              <w:rPr>
                <w:color w:val="000000"/>
                <w:sz w:val="26"/>
                <w:szCs w:val="26"/>
              </w:rPr>
              <w:t>Thêm</w:t>
            </w:r>
            <w:r w:rsidR="007F643F">
              <w:rPr>
                <w:color w:val="000000"/>
                <w:sz w:val="26"/>
                <w:szCs w:val="26"/>
              </w:rPr>
              <w:t xml:space="preserve"> biên lai đóng tiền </w:t>
            </w:r>
            <w:r>
              <w:rPr>
                <w:color w:val="000000"/>
                <w:sz w:val="26"/>
                <w:szCs w:val="26"/>
              </w:rPr>
              <w:t>của học viên</w:t>
            </w:r>
            <w:r w:rsidRPr="00AF4921">
              <w:rPr>
                <w:color w:val="000000"/>
                <w:sz w:val="26"/>
                <w:szCs w:val="26"/>
              </w:rPr>
              <w:t>.</w:t>
            </w:r>
          </w:p>
        </w:tc>
      </w:tr>
      <w:tr w:rsidR="007A5197" w14:paraId="0BB2DC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7845F"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DDE38" w14:textId="4B58E1C1"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thêm </w:t>
            </w:r>
            <w:r w:rsidR="007F643F">
              <w:rPr>
                <w:color w:val="000000"/>
                <w:sz w:val="26"/>
                <w:szCs w:val="26"/>
              </w:rPr>
              <w:t>biên lai</w:t>
            </w:r>
            <w:r w:rsidRPr="00AF4921">
              <w:rPr>
                <w:color w:val="000000"/>
                <w:sz w:val="26"/>
                <w:szCs w:val="26"/>
              </w:rPr>
              <w:t>.</w:t>
            </w:r>
          </w:p>
        </w:tc>
      </w:tr>
      <w:tr w:rsidR="007A5197" w14:paraId="494573D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C37DEF"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337EE" w14:textId="2A2D8331" w:rsidR="007A5197" w:rsidRPr="00AF4921" w:rsidRDefault="007A5197" w:rsidP="00E36644">
            <w:pPr>
              <w:spacing w:before="240"/>
              <w:rPr>
                <w:color w:val="000000"/>
                <w:sz w:val="26"/>
                <w:szCs w:val="26"/>
              </w:rPr>
            </w:pPr>
            <w:r w:rsidRPr="00AF4921">
              <w:rPr>
                <w:color w:val="000000"/>
                <w:sz w:val="26"/>
                <w:szCs w:val="26"/>
              </w:rPr>
              <w:t> Nhân viên tiếp tân muốn thêm</w:t>
            </w:r>
            <w:r>
              <w:rPr>
                <w:color w:val="000000"/>
                <w:sz w:val="26"/>
                <w:szCs w:val="26"/>
              </w:rPr>
              <w:t xml:space="preserve"> mới</w:t>
            </w:r>
            <w:r w:rsidRPr="00AF4921">
              <w:rPr>
                <w:color w:val="000000"/>
                <w:sz w:val="26"/>
                <w:szCs w:val="26"/>
              </w:rPr>
              <w:t xml:space="preserve"> thông tin</w:t>
            </w:r>
            <w:r w:rsidR="007F643F">
              <w:rPr>
                <w:color w:val="000000"/>
                <w:sz w:val="26"/>
                <w:szCs w:val="26"/>
              </w:rPr>
              <w:t xml:space="preserve"> biên lai</w:t>
            </w:r>
            <w:r w:rsidRPr="00AF4921">
              <w:rPr>
                <w:color w:val="000000"/>
                <w:sz w:val="26"/>
                <w:szCs w:val="26"/>
              </w:rPr>
              <w:t xml:space="preserve"> của học viên.</w:t>
            </w:r>
          </w:p>
        </w:tc>
      </w:tr>
      <w:tr w:rsidR="007A5197" w14:paraId="1FD7F1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9B26F"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F100F"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3AA52F2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48801B"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75E9C" w14:textId="35FAF951" w:rsidR="007A5197" w:rsidRPr="00AF4921" w:rsidRDefault="007A5197" w:rsidP="00E36644">
            <w:pPr>
              <w:spacing w:before="240"/>
              <w:rPr>
                <w:color w:val="000000"/>
                <w:sz w:val="26"/>
                <w:szCs w:val="26"/>
              </w:rPr>
            </w:pPr>
            <w:r>
              <w:rPr>
                <w:color w:val="000000"/>
                <w:sz w:val="26"/>
                <w:szCs w:val="26"/>
              </w:rPr>
              <w:t xml:space="preserve">Quản lý </w:t>
            </w:r>
            <w:r w:rsidR="007F643F">
              <w:rPr>
                <w:color w:val="000000"/>
                <w:sz w:val="26"/>
                <w:szCs w:val="26"/>
              </w:rPr>
              <w:t>biên lai</w:t>
            </w:r>
            <w:r>
              <w:rPr>
                <w:color w:val="000000"/>
                <w:sz w:val="26"/>
                <w:szCs w:val="26"/>
              </w:rPr>
              <w:t>.</w:t>
            </w:r>
          </w:p>
        </w:tc>
      </w:tr>
      <w:tr w:rsidR="007A5197" w14:paraId="615500A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E087C"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874C9" w14:textId="77777777" w:rsidR="007A5197" w:rsidRPr="00AF4921" w:rsidRDefault="007A5197" w:rsidP="00E36644">
            <w:pPr>
              <w:spacing w:before="240"/>
              <w:rPr>
                <w:color w:val="000000"/>
                <w:sz w:val="26"/>
                <w:szCs w:val="26"/>
              </w:rPr>
            </w:pPr>
            <w:r>
              <w:rPr>
                <w:color w:val="000000"/>
                <w:sz w:val="26"/>
                <w:szCs w:val="26"/>
              </w:rPr>
              <w:t>Nhân viên tiếp tân đã đăng nhập vào hệ thống.</w:t>
            </w:r>
          </w:p>
        </w:tc>
      </w:tr>
      <w:tr w:rsidR="007A5197" w14:paraId="7CA0DFA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082639" w14:textId="77777777" w:rsidR="007A5197" w:rsidRPr="00AF4921" w:rsidRDefault="007A5197"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F1AB7" w14:textId="33504CBB"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 xml:space="preserve">Thêm </w:t>
            </w:r>
            <w:r w:rsidR="007F643F">
              <w:rPr>
                <w:color w:val="000000"/>
                <w:sz w:val="26"/>
                <w:szCs w:val="26"/>
              </w:rPr>
              <w:t>biên lai</w:t>
            </w:r>
            <w:r>
              <w:rPr>
                <w:color w:val="000000"/>
                <w:sz w:val="26"/>
                <w:szCs w:val="26"/>
              </w:rPr>
              <w:t xml:space="preserve"> thành công.</w:t>
            </w:r>
          </w:p>
        </w:tc>
      </w:tr>
      <w:tr w:rsidR="007A5197" w14:paraId="7313DE4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B10F91"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EF7EF"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A3F86"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2C66FE6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25700"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090B6" w14:textId="005E9134" w:rsidR="007A5197" w:rsidRDefault="007A5197"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F643F">
              <w:rPr>
                <w:sz w:val="26"/>
                <w:szCs w:val="26"/>
              </w:rPr>
              <w:t>biên lai</w:t>
            </w:r>
            <w:r w:rsidRPr="00B60098">
              <w:rPr>
                <w:sz w:val="26"/>
                <w:szCs w:val="26"/>
              </w:rPr>
              <w:t>”.</w:t>
            </w:r>
          </w:p>
          <w:p w14:paraId="2E8C7DAB" w14:textId="77777777" w:rsidR="007A5197" w:rsidRDefault="007A5197" w:rsidP="00E36644">
            <w:pPr>
              <w:rPr>
                <w:sz w:val="26"/>
                <w:szCs w:val="26"/>
              </w:rPr>
            </w:pPr>
          </w:p>
          <w:p w14:paraId="5EBDE428" w14:textId="77777777" w:rsidR="007A5197" w:rsidRPr="00B60098" w:rsidRDefault="007A5197" w:rsidP="00E36644">
            <w:pPr>
              <w:rPr>
                <w:sz w:val="26"/>
                <w:szCs w:val="26"/>
              </w:rPr>
            </w:pPr>
          </w:p>
          <w:p w14:paraId="35E6C6F9" w14:textId="4998EAD8" w:rsidR="007A5197" w:rsidRPr="00B60098" w:rsidRDefault="007A5197"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sidR="007F643F">
              <w:rPr>
                <w:sz w:val="26"/>
                <w:szCs w:val="26"/>
              </w:rPr>
              <w:t>của biên lai</w:t>
            </w:r>
            <w:r w:rsidRPr="00B60098">
              <w:rPr>
                <w:sz w:val="26"/>
                <w:szCs w:val="26"/>
              </w:rPr>
              <w:t>.</w:t>
            </w:r>
          </w:p>
          <w:p w14:paraId="716BFC45" w14:textId="77777777" w:rsidR="007A5197" w:rsidRPr="00B60098" w:rsidRDefault="007A5197"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9DDA6" w14:textId="391D5271" w:rsidR="007A5197" w:rsidRDefault="007A5197"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F643F">
              <w:rPr>
                <w:color w:val="000000"/>
                <w:sz w:val="26"/>
                <w:szCs w:val="26"/>
              </w:rPr>
              <w:t xml:space="preserve"> biên lai</w:t>
            </w:r>
            <w:r>
              <w:rPr>
                <w:color w:val="000000"/>
                <w:sz w:val="26"/>
                <w:szCs w:val="26"/>
              </w:rPr>
              <w:t>.</w:t>
            </w:r>
          </w:p>
          <w:p w14:paraId="456BE940" w14:textId="77777777" w:rsidR="007A5197" w:rsidRPr="00AF4921" w:rsidRDefault="007A5197" w:rsidP="00E36644">
            <w:pPr>
              <w:rPr>
                <w:color w:val="000000"/>
                <w:sz w:val="26"/>
                <w:szCs w:val="26"/>
              </w:rPr>
            </w:pPr>
          </w:p>
          <w:p w14:paraId="57E014BD" w14:textId="77777777" w:rsidR="007A5197" w:rsidRPr="000D5C53" w:rsidRDefault="007A5197" w:rsidP="00E36644">
            <w:pPr>
              <w:rPr>
                <w:color w:val="000000"/>
                <w:sz w:val="26"/>
                <w:szCs w:val="26"/>
              </w:rPr>
            </w:pPr>
            <w:r w:rsidRPr="000D5C53">
              <w:rPr>
                <w:color w:val="000000"/>
                <w:sz w:val="26"/>
                <w:szCs w:val="26"/>
              </w:rPr>
              <w:t>3.1 Hệ thống kiểm tra thông tin đã nhập.</w:t>
            </w:r>
          </w:p>
          <w:p w14:paraId="4A88845B" w14:textId="77777777" w:rsidR="007A5197" w:rsidRPr="000D5C53" w:rsidRDefault="007A5197"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24A6DE6" w14:textId="26CBFDA3" w:rsidR="007A5197" w:rsidRPr="00AF4921" w:rsidRDefault="007A5197" w:rsidP="00E36644">
            <w:pPr>
              <w:rPr>
                <w:color w:val="000000"/>
                <w:sz w:val="26"/>
                <w:szCs w:val="26"/>
              </w:rPr>
            </w:pPr>
            <w:r w:rsidRPr="000D5C53">
              <w:rPr>
                <w:color w:val="000000"/>
                <w:sz w:val="26"/>
                <w:szCs w:val="26"/>
              </w:rPr>
              <w:t xml:space="preserve">3.3 Hiển thị thông </w:t>
            </w:r>
            <w:r w:rsidRPr="000D5C53">
              <w:rPr>
                <w:color w:val="000000"/>
                <w:sz w:val="26"/>
                <w:szCs w:val="26"/>
              </w:rPr>
              <w:lastRenderedPageBreak/>
              <w:t>báo</w:t>
            </w:r>
            <w:r>
              <w:rPr>
                <w:color w:val="000000"/>
                <w:sz w:val="26"/>
                <w:szCs w:val="26"/>
              </w:rPr>
              <w:t xml:space="preserve"> thêm</w:t>
            </w:r>
            <w:r w:rsidR="007F643F">
              <w:rPr>
                <w:color w:val="000000"/>
                <w:sz w:val="26"/>
                <w:szCs w:val="26"/>
              </w:rPr>
              <w:t xml:space="preserve"> biên lai</w:t>
            </w:r>
            <w:r w:rsidRPr="000D5C53">
              <w:rPr>
                <w:color w:val="000000"/>
                <w:sz w:val="26"/>
                <w:szCs w:val="26"/>
              </w:rPr>
              <w:t xml:space="preserve"> thành công.</w:t>
            </w:r>
          </w:p>
        </w:tc>
      </w:tr>
      <w:tr w:rsidR="007A5197" w14:paraId="55B2317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A73FD" w14:textId="77777777" w:rsidR="007A5197" w:rsidRPr="00AF4921" w:rsidRDefault="007A5197"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057BA" w14:textId="77777777" w:rsidR="007A5197" w:rsidRPr="00AF4921" w:rsidRDefault="007A5197" w:rsidP="00E36644">
            <w:pPr>
              <w:spacing w:before="240"/>
              <w:ind w:left="61"/>
              <w:rPr>
                <w:color w:val="000000"/>
                <w:sz w:val="26"/>
                <w:szCs w:val="26"/>
              </w:rPr>
            </w:pPr>
            <w:r w:rsidRPr="000D5C53">
              <w:rPr>
                <w:color w:val="000000"/>
                <w:sz w:val="26"/>
                <w:szCs w:val="26"/>
              </w:rPr>
              <w:t>3.1 Thông báo nếu nhập thiếu thông tin.</w:t>
            </w:r>
          </w:p>
        </w:tc>
      </w:tr>
    </w:tbl>
    <w:p w14:paraId="2FAD522A" w14:textId="79F3C584" w:rsidR="007A5197" w:rsidRDefault="007A5197" w:rsidP="00834DE0">
      <w:pPr>
        <w:pStyle w:val="Chng"/>
        <w:jc w:val="center"/>
        <w:rPr>
          <w:b w:val="0"/>
        </w:rPr>
      </w:pPr>
    </w:p>
    <w:p w14:paraId="047168AA" w14:textId="46755AC0" w:rsidR="007F643F" w:rsidRPr="00B2167A" w:rsidRDefault="007F643F" w:rsidP="007F643F">
      <w:pPr>
        <w:pStyle w:val="Heading3"/>
        <w:spacing w:before="0"/>
        <w:rPr>
          <w:rFonts w:ascii="Times New Roman" w:hAnsi="Times New Roman" w:cs="Times New Roman"/>
          <w:b w:val="0"/>
          <w:iCs/>
          <w:sz w:val="28"/>
          <w:szCs w:val="28"/>
        </w:rPr>
      </w:pPr>
      <w:bookmarkStart w:id="78" w:name="_Toc133184590"/>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1</w:t>
      </w:r>
      <w:r w:rsidR="005B3A46">
        <w:rPr>
          <w:rFonts w:ascii="Times New Roman" w:hAnsi="Times New Roman" w:cs="Times New Roman"/>
          <w:iCs/>
          <w:color w:val="auto"/>
          <w:sz w:val="28"/>
          <w:szCs w:val="28"/>
        </w:rPr>
        <w:t>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biên lai</w:t>
      </w:r>
      <w:bookmarkEnd w:id="78"/>
    </w:p>
    <w:p w14:paraId="0DC8E8E0" w14:textId="60A31D96" w:rsidR="007F643F" w:rsidRDefault="007F643F" w:rsidP="007F643F">
      <w:pPr>
        <w:keepNext/>
        <w:rPr>
          <w:color w:val="000000"/>
        </w:rPr>
      </w:pPr>
      <w:r>
        <w:rPr>
          <w:noProof/>
        </w:rPr>
        <w:drawing>
          <wp:inline distT="0" distB="0" distL="0" distR="0" wp14:anchorId="6CB2F1EF" wp14:editId="1433F765">
            <wp:extent cx="5791835" cy="2313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313940"/>
                    </a:xfrm>
                    <a:prstGeom prst="rect">
                      <a:avLst/>
                    </a:prstGeom>
                  </pic:spPr>
                </pic:pic>
              </a:graphicData>
            </a:graphic>
          </wp:inline>
        </w:drawing>
      </w:r>
    </w:p>
    <w:p w14:paraId="6F9A85CE" w14:textId="430A38AC" w:rsidR="007F643F" w:rsidRDefault="007F643F" w:rsidP="007F643F">
      <w:pPr>
        <w:pBdr>
          <w:top w:val="nil"/>
          <w:left w:val="nil"/>
          <w:bottom w:val="nil"/>
          <w:right w:val="nil"/>
          <w:between w:val="nil"/>
        </w:pBdr>
        <w:spacing w:before="240" w:after="240"/>
        <w:jc w:val="center"/>
        <w:rPr>
          <w:i/>
          <w:color w:val="000000"/>
          <w:sz w:val="26"/>
          <w:szCs w:val="26"/>
        </w:rPr>
      </w:pPr>
      <w:r>
        <w:rPr>
          <w:i/>
          <w:color w:val="000000"/>
          <w:sz w:val="26"/>
          <w:szCs w:val="26"/>
        </w:rPr>
        <w:t>Hình 3.2.1</w:t>
      </w:r>
      <w:r w:rsidR="005B3A46">
        <w:rPr>
          <w:i/>
          <w:color w:val="000000"/>
          <w:sz w:val="26"/>
          <w:szCs w:val="26"/>
        </w:rPr>
        <w:t>7</w:t>
      </w:r>
      <w:r>
        <w:rPr>
          <w:i/>
          <w:color w:val="000000"/>
          <w:sz w:val="26"/>
          <w:szCs w:val="26"/>
        </w:rPr>
        <w:t xml:space="preserve"> Use Case sửa biên lai.</w:t>
      </w:r>
    </w:p>
    <w:tbl>
      <w:tblPr>
        <w:tblW w:w="9678" w:type="dxa"/>
        <w:tblLayout w:type="fixed"/>
        <w:tblLook w:val="0400" w:firstRow="0" w:lastRow="0" w:firstColumn="0" w:lastColumn="0" w:noHBand="0" w:noVBand="1"/>
      </w:tblPr>
      <w:tblGrid>
        <w:gridCol w:w="2979"/>
        <w:gridCol w:w="4210"/>
        <w:gridCol w:w="2489"/>
      </w:tblGrid>
      <w:tr w:rsidR="007F643F" w14:paraId="5BE4D8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0C2507" w14:textId="77777777" w:rsidR="007F643F" w:rsidRPr="00AF4921" w:rsidRDefault="007F643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F53450" w14:textId="49C03592"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w:t>
            </w:r>
            <w:r w:rsidRPr="00AF4921">
              <w:rPr>
                <w:color w:val="000000"/>
                <w:sz w:val="26"/>
                <w:szCs w:val="26"/>
              </w:rPr>
              <w:t>.</w:t>
            </w:r>
          </w:p>
        </w:tc>
      </w:tr>
      <w:tr w:rsidR="007F643F" w14:paraId="348C2EF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5DEE23" w14:textId="77777777" w:rsidR="007F643F" w:rsidRPr="00AF4921" w:rsidRDefault="007F643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5A15D" w14:textId="45F2DFEB"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 đóng tiền của học viên</w:t>
            </w:r>
            <w:r w:rsidRPr="00AF4921">
              <w:rPr>
                <w:color w:val="000000"/>
                <w:sz w:val="26"/>
                <w:szCs w:val="26"/>
              </w:rPr>
              <w:t>.</w:t>
            </w:r>
          </w:p>
        </w:tc>
      </w:tr>
      <w:tr w:rsidR="007F643F" w14:paraId="17C49CA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1E2AB" w14:textId="77777777" w:rsidR="007F643F" w:rsidRPr="00AF4921" w:rsidRDefault="007F643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16B0C" w14:textId="3683571B" w:rsidR="007F643F" w:rsidRPr="00AF4921" w:rsidRDefault="007F643F"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Pr="00AF4921">
              <w:rPr>
                <w:color w:val="000000"/>
                <w:sz w:val="26"/>
                <w:szCs w:val="26"/>
              </w:rPr>
              <w:t xml:space="preserve"> </w:t>
            </w:r>
            <w:r>
              <w:rPr>
                <w:color w:val="000000"/>
                <w:sz w:val="26"/>
                <w:szCs w:val="26"/>
              </w:rPr>
              <w:t>biên lai</w:t>
            </w:r>
            <w:r w:rsidRPr="00AF4921">
              <w:rPr>
                <w:color w:val="000000"/>
                <w:sz w:val="26"/>
                <w:szCs w:val="26"/>
              </w:rPr>
              <w:t>.</w:t>
            </w:r>
          </w:p>
        </w:tc>
      </w:tr>
      <w:tr w:rsidR="007F643F" w14:paraId="7280066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BA8A2F" w14:textId="77777777" w:rsidR="007F643F" w:rsidRPr="00AF4921" w:rsidRDefault="007F643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40CE8" w14:textId="486ED09A" w:rsidR="007F643F" w:rsidRPr="00AF4921" w:rsidRDefault="007F643F" w:rsidP="00E36644">
            <w:pPr>
              <w:spacing w:before="240"/>
              <w:rPr>
                <w:color w:val="000000"/>
                <w:sz w:val="26"/>
                <w:szCs w:val="26"/>
              </w:rPr>
            </w:pPr>
            <w:r w:rsidRPr="00AF4921">
              <w:rPr>
                <w:color w:val="000000"/>
                <w:sz w:val="26"/>
                <w:szCs w:val="26"/>
              </w:rPr>
              <w:t> Nhân viên tiếp tân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biên lai</w:t>
            </w:r>
            <w:r w:rsidRPr="00AF4921">
              <w:rPr>
                <w:color w:val="000000"/>
                <w:sz w:val="26"/>
                <w:szCs w:val="26"/>
              </w:rPr>
              <w:t xml:space="preserve"> của học </w:t>
            </w:r>
            <w:r w:rsidRPr="00AF4921">
              <w:rPr>
                <w:color w:val="000000"/>
                <w:sz w:val="26"/>
                <w:szCs w:val="26"/>
              </w:rPr>
              <w:lastRenderedPageBreak/>
              <w:t>viên.</w:t>
            </w:r>
          </w:p>
        </w:tc>
      </w:tr>
      <w:tr w:rsidR="007F643F" w14:paraId="468B77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82B3BA" w14:textId="77777777" w:rsidR="007F643F" w:rsidRPr="00AF4921" w:rsidRDefault="007F643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5A86F" w14:textId="77777777" w:rsidR="007F643F" w:rsidRPr="00AF4921" w:rsidRDefault="007F643F" w:rsidP="00E36644">
            <w:pPr>
              <w:spacing w:before="240"/>
              <w:rPr>
                <w:color w:val="000000"/>
                <w:sz w:val="26"/>
                <w:szCs w:val="26"/>
              </w:rPr>
            </w:pPr>
            <w:r w:rsidRPr="00AF4921">
              <w:rPr>
                <w:color w:val="000000"/>
                <w:sz w:val="26"/>
                <w:szCs w:val="26"/>
              </w:rPr>
              <w:t>Nhân viên tiếp tân.</w:t>
            </w:r>
          </w:p>
        </w:tc>
      </w:tr>
      <w:tr w:rsidR="007F643F" w14:paraId="62336D5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68C74D" w14:textId="77777777" w:rsidR="007F643F" w:rsidRPr="00AF4921" w:rsidRDefault="007F643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2C4C5" w14:textId="77777777" w:rsidR="007F643F" w:rsidRPr="00AF4921" w:rsidRDefault="007F643F" w:rsidP="00E36644">
            <w:pPr>
              <w:spacing w:before="240"/>
              <w:rPr>
                <w:color w:val="000000"/>
                <w:sz w:val="26"/>
                <w:szCs w:val="26"/>
              </w:rPr>
            </w:pPr>
            <w:r>
              <w:rPr>
                <w:color w:val="000000"/>
                <w:sz w:val="26"/>
                <w:szCs w:val="26"/>
              </w:rPr>
              <w:t>Quản lý biên lai.</w:t>
            </w:r>
          </w:p>
        </w:tc>
      </w:tr>
      <w:tr w:rsidR="007F643F" w14:paraId="5FA135A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F69026" w14:textId="77777777" w:rsidR="007F643F" w:rsidRPr="00AF4921" w:rsidRDefault="007F643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4F113" w14:textId="77777777" w:rsidR="007F643F" w:rsidRPr="00AF4921" w:rsidRDefault="007F643F" w:rsidP="00E36644">
            <w:pPr>
              <w:spacing w:before="240"/>
              <w:rPr>
                <w:color w:val="000000"/>
                <w:sz w:val="26"/>
                <w:szCs w:val="26"/>
              </w:rPr>
            </w:pPr>
            <w:r>
              <w:rPr>
                <w:color w:val="000000"/>
                <w:sz w:val="26"/>
                <w:szCs w:val="26"/>
              </w:rPr>
              <w:t>Nhân viên tiếp tân đã đăng nhập vào hệ thống.</w:t>
            </w:r>
          </w:p>
        </w:tc>
      </w:tr>
      <w:tr w:rsidR="007F643F" w14:paraId="627B9EF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931F27" w14:textId="77777777" w:rsidR="007F643F" w:rsidRPr="00AF4921" w:rsidRDefault="007F643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F07D1" w14:textId="48CEE65B" w:rsidR="007F643F" w:rsidRPr="00AF4921" w:rsidRDefault="007F643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biên lai thành công.</w:t>
            </w:r>
          </w:p>
        </w:tc>
      </w:tr>
      <w:tr w:rsidR="007F643F" w14:paraId="2C91D96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8D3800" w14:textId="77777777" w:rsidR="007F643F" w:rsidRPr="00AF4921" w:rsidRDefault="007F643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A3789" w14:textId="77777777" w:rsidR="007F643F" w:rsidRPr="00AF4921" w:rsidRDefault="007F643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14CF3" w14:textId="77777777" w:rsidR="007F643F" w:rsidRPr="00AF4921" w:rsidRDefault="007F643F" w:rsidP="00E36644">
            <w:pPr>
              <w:spacing w:before="240"/>
              <w:jc w:val="center"/>
              <w:rPr>
                <w:color w:val="000000"/>
                <w:sz w:val="26"/>
                <w:szCs w:val="26"/>
              </w:rPr>
            </w:pPr>
            <w:r w:rsidRPr="00AF4921">
              <w:rPr>
                <w:color w:val="000000"/>
                <w:sz w:val="26"/>
                <w:szCs w:val="26"/>
              </w:rPr>
              <w:t>System</w:t>
            </w:r>
          </w:p>
        </w:tc>
      </w:tr>
      <w:tr w:rsidR="007F643F" w14:paraId="2E876A3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4CFC35" w14:textId="77777777" w:rsidR="007F643F" w:rsidRPr="00AF4921" w:rsidRDefault="007F643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47046" w14:textId="77777777" w:rsidR="007F643F" w:rsidRDefault="007F643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biên lai</w:t>
            </w:r>
            <w:r w:rsidRPr="00B60098">
              <w:rPr>
                <w:sz w:val="26"/>
                <w:szCs w:val="26"/>
              </w:rPr>
              <w:t>”.</w:t>
            </w:r>
          </w:p>
          <w:p w14:paraId="2403DA04" w14:textId="77777777" w:rsidR="007F643F" w:rsidRDefault="007F643F" w:rsidP="00E36644">
            <w:pPr>
              <w:rPr>
                <w:sz w:val="26"/>
                <w:szCs w:val="26"/>
              </w:rPr>
            </w:pPr>
          </w:p>
          <w:p w14:paraId="42CF81DA" w14:textId="77777777" w:rsidR="007F643F" w:rsidRPr="00B60098" w:rsidRDefault="007F643F" w:rsidP="00E36644">
            <w:pPr>
              <w:rPr>
                <w:sz w:val="26"/>
                <w:szCs w:val="26"/>
              </w:rPr>
            </w:pPr>
          </w:p>
          <w:p w14:paraId="2DB55D17" w14:textId="5F58E808" w:rsidR="007F643F" w:rsidRPr="00B60098" w:rsidRDefault="007F643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của biên lai</w:t>
            </w:r>
            <w:r w:rsidRPr="00B60098">
              <w:rPr>
                <w:sz w:val="26"/>
                <w:szCs w:val="26"/>
              </w:rPr>
              <w:t>.</w:t>
            </w:r>
          </w:p>
          <w:p w14:paraId="21C10D7B" w14:textId="5729CEEE" w:rsidR="007F643F" w:rsidRPr="00B60098" w:rsidRDefault="007F643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EDE29" w14:textId="77777777" w:rsidR="007F643F" w:rsidRDefault="007F643F" w:rsidP="00E36644">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4F0D8065" w14:textId="70CA7077" w:rsidR="007F643F" w:rsidRDefault="007F643F" w:rsidP="00E36644">
            <w:pPr>
              <w:rPr>
                <w:color w:val="000000"/>
                <w:sz w:val="26"/>
                <w:szCs w:val="26"/>
              </w:rPr>
            </w:pPr>
          </w:p>
          <w:p w14:paraId="21498536" w14:textId="77777777" w:rsidR="007F643F" w:rsidRPr="00AF4921" w:rsidRDefault="007F643F" w:rsidP="00E36644">
            <w:pPr>
              <w:rPr>
                <w:color w:val="000000"/>
                <w:sz w:val="26"/>
                <w:szCs w:val="26"/>
              </w:rPr>
            </w:pPr>
          </w:p>
          <w:p w14:paraId="540370B1" w14:textId="77777777" w:rsidR="007F643F" w:rsidRPr="000D5C53" w:rsidRDefault="007F643F" w:rsidP="00E36644">
            <w:pPr>
              <w:rPr>
                <w:color w:val="000000"/>
                <w:sz w:val="26"/>
                <w:szCs w:val="26"/>
              </w:rPr>
            </w:pPr>
            <w:r w:rsidRPr="000D5C53">
              <w:rPr>
                <w:color w:val="000000"/>
                <w:sz w:val="26"/>
                <w:szCs w:val="26"/>
              </w:rPr>
              <w:t>3.1 Hệ thống kiểm tra thông tin đã nhập.</w:t>
            </w:r>
          </w:p>
          <w:p w14:paraId="23071383" w14:textId="6126A0BE" w:rsidR="007F643F" w:rsidRPr="000D5C53" w:rsidRDefault="007F643F"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sidR="0050798D">
              <w:rPr>
                <w:color w:val="000000"/>
                <w:sz w:val="26"/>
                <w:szCs w:val="26"/>
              </w:rPr>
              <w:t>liệu vừa thay đổi</w:t>
            </w:r>
            <w:r w:rsidRPr="000D5C53">
              <w:rPr>
                <w:color w:val="000000"/>
                <w:sz w:val="26"/>
                <w:szCs w:val="26"/>
              </w:rPr>
              <w:t>.</w:t>
            </w:r>
          </w:p>
          <w:p w14:paraId="618460EE" w14:textId="6299E4A7" w:rsidR="007F643F" w:rsidRPr="00AF4921" w:rsidRDefault="007F643F" w:rsidP="00E36644">
            <w:pPr>
              <w:rPr>
                <w:color w:val="000000"/>
                <w:sz w:val="26"/>
                <w:szCs w:val="26"/>
              </w:rPr>
            </w:pPr>
            <w:r w:rsidRPr="000D5C53">
              <w:rPr>
                <w:color w:val="000000"/>
                <w:sz w:val="26"/>
                <w:szCs w:val="26"/>
              </w:rPr>
              <w:t>3.3 Hiển thị thông báo</w:t>
            </w:r>
            <w:r>
              <w:rPr>
                <w:color w:val="000000"/>
                <w:sz w:val="26"/>
                <w:szCs w:val="26"/>
              </w:rPr>
              <w:t xml:space="preserve"> sửa biên lai</w:t>
            </w:r>
            <w:r w:rsidRPr="000D5C53">
              <w:rPr>
                <w:color w:val="000000"/>
                <w:sz w:val="26"/>
                <w:szCs w:val="26"/>
              </w:rPr>
              <w:t xml:space="preserve"> thành công.</w:t>
            </w:r>
          </w:p>
        </w:tc>
      </w:tr>
      <w:tr w:rsidR="007F643F" w14:paraId="5132191F"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02C56E" w14:textId="77777777" w:rsidR="007F643F" w:rsidRPr="00AF4921" w:rsidRDefault="007F643F" w:rsidP="00E36644">
            <w:pPr>
              <w:spacing w:before="240"/>
              <w:rPr>
                <w:color w:val="000000"/>
                <w:sz w:val="26"/>
                <w:szCs w:val="26"/>
              </w:rPr>
            </w:pPr>
            <w:r w:rsidRPr="00AF4921">
              <w:rPr>
                <w:b/>
                <w:color w:val="000000"/>
                <w:sz w:val="26"/>
                <w:szCs w:val="26"/>
              </w:rPr>
              <w:t xml:space="preserve">EXCEPTION </w:t>
            </w:r>
            <w:r w:rsidRPr="00AF4921">
              <w:rPr>
                <w:b/>
                <w:color w:val="000000"/>
                <w:sz w:val="26"/>
                <w:szCs w:val="26"/>
              </w:rPr>
              <w:lastRenderedPageBreak/>
              <w: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CD3B2" w14:textId="71616E8C" w:rsidR="007F643F" w:rsidRPr="00AF4921" w:rsidRDefault="007F643F" w:rsidP="00E36644">
            <w:pPr>
              <w:spacing w:before="240"/>
              <w:ind w:left="61"/>
              <w:rPr>
                <w:color w:val="000000"/>
                <w:sz w:val="26"/>
                <w:szCs w:val="26"/>
              </w:rPr>
            </w:pPr>
            <w:r w:rsidRPr="000D5C53">
              <w:rPr>
                <w:color w:val="000000"/>
                <w:sz w:val="26"/>
                <w:szCs w:val="26"/>
              </w:rPr>
              <w:lastRenderedPageBreak/>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17ED44B4" w14:textId="6B4EC86A" w:rsidR="007F643F" w:rsidRDefault="007F643F" w:rsidP="00834DE0">
      <w:pPr>
        <w:pStyle w:val="Chng"/>
        <w:jc w:val="center"/>
        <w:rPr>
          <w:b w:val="0"/>
        </w:rPr>
      </w:pPr>
    </w:p>
    <w:p w14:paraId="5E20179B" w14:textId="2BF1664C" w:rsidR="00B0356D" w:rsidRPr="00B2167A" w:rsidRDefault="00B0356D" w:rsidP="00B0356D">
      <w:pPr>
        <w:pStyle w:val="Heading3"/>
        <w:spacing w:before="0"/>
        <w:rPr>
          <w:rFonts w:ascii="Times New Roman" w:hAnsi="Times New Roman" w:cs="Times New Roman"/>
          <w:b w:val="0"/>
          <w:iCs/>
          <w:sz w:val="28"/>
          <w:szCs w:val="28"/>
        </w:rPr>
      </w:pPr>
      <w:bookmarkStart w:id="79" w:name="_Toc133184591"/>
      <w:r w:rsidRPr="00B2167A">
        <w:rPr>
          <w:rFonts w:ascii="Times New Roman" w:hAnsi="Times New Roman" w:cs="Times New Roman"/>
          <w:iCs/>
          <w:color w:val="auto"/>
          <w:sz w:val="28"/>
          <w:szCs w:val="28"/>
        </w:rPr>
        <w:t>3.2.</w:t>
      </w:r>
      <w:r w:rsidR="00A736E7">
        <w:rPr>
          <w:rFonts w:ascii="Times New Roman" w:hAnsi="Times New Roman" w:cs="Times New Roman"/>
          <w:iCs/>
          <w:color w:val="auto"/>
          <w:sz w:val="28"/>
          <w:szCs w:val="28"/>
        </w:rPr>
        <w:t>1</w:t>
      </w:r>
      <w:r w:rsidR="005B3A46">
        <w:rPr>
          <w:rFonts w:ascii="Times New Roman" w:hAnsi="Times New Roman" w:cs="Times New Roman"/>
          <w:iCs/>
          <w:color w:val="auto"/>
          <w:sz w:val="28"/>
          <w:szCs w:val="28"/>
        </w:rPr>
        <w:t>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sidR="00A736E7">
        <w:rPr>
          <w:rFonts w:ascii="Times New Roman" w:hAnsi="Times New Roman" w:cs="Times New Roman"/>
          <w:iCs/>
          <w:color w:val="auto"/>
          <w:sz w:val="28"/>
          <w:szCs w:val="28"/>
        </w:rPr>
        <w:t>biên lai</w:t>
      </w:r>
      <w:bookmarkEnd w:id="79"/>
    </w:p>
    <w:p w14:paraId="103690CB" w14:textId="0D16B4CE" w:rsidR="00B0356D" w:rsidRDefault="00A736E7" w:rsidP="00B0356D">
      <w:pPr>
        <w:keepNext/>
        <w:rPr>
          <w:color w:val="000000"/>
        </w:rPr>
      </w:pPr>
      <w:r>
        <w:rPr>
          <w:noProof/>
        </w:rPr>
        <w:drawing>
          <wp:inline distT="0" distB="0" distL="0" distR="0" wp14:anchorId="3B22F557" wp14:editId="260549F8">
            <wp:extent cx="5791835" cy="2266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266315"/>
                    </a:xfrm>
                    <a:prstGeom prst="rect">
                      <a:avLst/>
                    </a:prstGeom>
                  </pic:spPr>
                </pic:pic>
              </a:graphicData>
            </a:graphic>
          </wp:inline>
        </w:drawing>
      </w:r>
    </w:p>
    <w:p w14:paraId="185D7C69" w14:textId="5D7E1BB5" w:rsidR="00B0356D" w:rsidRDefault="00B0356D" w:rsidP="00B0356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A736E7">
        <w:rPr>
          <w:i/>
          <w:color w:val="000000"/>
          <w:sz w:val="26"/>
          <w:szCs w:val="26"/>
        </w:rPr>
        <w:t>1</w:t>
      </w:r>
      <w:r w:rsidR="005B3A46">
        <w:rPr>
          <w:i/>
          <w:color w:val="000000"/>
          <w:sz w:val="26"/>
          <w:szCs w:val="26"/>
        </w:rPr>
        <w:t>8</w:t>
      </w:r>
      <w:r>
        <w:rPr>
          <w:i/>
          <w:color w:val="000000"/>
          <w:sz w:val="26"/>
          <w:szCs w:val="26"/>
        </w:rPr>
        <w:t xml:space="preserve"> Use Case xóa </w:t>
      </w:r>
      <w:r w:rsidR="00A736E7">
        <w:rPr>
          <w:i/>
          <w:color w:val="000000"/>
          <w:sz w:val="26"/>
          <w:szCs w:val="26"/>
        </w:rPr>
        <w:t>biên lai</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B0356D" w14:paraId="6B57136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7A989E" w14:textId="77777777" w:rsidR="00B0356D" w:rsidRPr="00AF4921" w:rsidRDefault="00B0356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DC262" w14:textId="791F7881"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w:t>
            </w:r>
            <w:r w:rsidRPr="00AF4921">
              <w:rPr>
                <w:color w:val="000000"/>
                <w:sz w:val="26"/>
                <w:szCs w:val="26"/>
              </w:rPr>
              <w:t>.</w:t>
            </w:r>
          </w:p>
        </w:tc>
      </w:tr>
      <w:tr w:rsidR="00B0356D" w14:paraId="4A352F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01C2E" w14:textId="77777777" w:rsidR="00B0356D" w:rsidRPr="00AF4921" w:rsidRDefault="00B0356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5C862" w14:textId="6604759A"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 đóng tiền của học viên</w:t>
            </w:r>
            <w:r w:rsidRPr="00AF4921">
              <w:rPr>
                <w:color w:val="000000"/>
                <w:sz w:val="26"/>
                <w:szCs w:val="26"/>
              </w:rPr>
              <w:t>.</w:t>
            </w:r>
          </w:p>
        </w:tc>
      </w:tr>
      <w:tr w:rsidR="00B0356D" w14:paraId="1EB7E68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7A306F" w14:textId="77777777" w:rsidR="00B0356D" w:rsidRPr="00AF4921" w:rsidRDefault="00B0356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11BE4" w14:textId="7ED44107"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sidR="00A736E7">
              <w:rPr>
                <w:color w:val="000000"/>
                <w:sz w:val="26"/>
                <w:szCs w:val="26"/>
              </w:rPr>
              <w:t>biên lai</w:t>
            </w:r>
            <w:r w:rsidRPr="00AF4921">
              <w:rPr>
                <w:color w:val="000000"/>
                <w:sz w:val="26"/>
                <w:szCs w:val="26"/>
              </w:rPr>
              <w:t>.</w:t>
            </w:r>
          </w:p>
        </w:tc>
      </w:tr>
      <w:tr w:rsidR="00B0356D" w14:paraId="347852E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147848" w14:textId="77777777" w:rsidR="00B0356D" w:rsidRPr="00AF4921" w:rsidRDefault="00B0356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71973" w14:textId="558460A8" w:rsidR="00B0356D" w:rsidRPr="00AF4921" w:rsidRDefault="00B0356D" w:rsidP="00E36644">
            <w:pPr>
              <w:spacing w:before="240"/>
              <w:rPr>
                <w:color w:val="000000"/>
                <w:sz w:val="26"/>
                <w:szCs w:val="26"/>
              </w:rPr>
            </w:pPr>
            <w:r w:rsidRPr="00AF4921">
              <w:rPr>
                <w:color w:val="000000"/>
                <w:sz w:val="26"/>
                <w:szCs w:val="26"/>
              </w:rPr>
              <w:t xml:space="preserve"> Nhân viên </w:t>
            </w:r>
            <w:r w:rsidR="00A736E7">
              <w:rPr>
                <w:color w:val="000000"/>
                <w:sz w:val="26"/>
                <w:szCs w:val="26"/>
              </w:rPr>
              <w:t>tiếp tân</w:t>
            </w:r>
            <w:r w:rsidR="00A736E7" w:rsidRPr="00AF4921">
              <w:rPr>
                <w:color w:val="000000"/>
                <w:sz w:val="26"/>
                <w:szCs w:val="26"/>
              </w:rPr>
              <w:t xml:space="preserve"> </w:t>
            </w:r>
            <w:r w:rsidRPr="00AF4921">
              <w:rPr>
                <w:color w:val="000000"/>
                <w:sz w:val="26"/>
                <w:szCs w:val="26"/>
              </w:rPr>
              <w:t>muốn</w:t>
            </w:r>
            <w:r>
              <w:rPr>
                <w:color w:val="000000"/>
                <w:sz w:val="26"/>
                <w:szCs w:val="26"/>
              </w:rPr>
              <w:t xml:space="preserve"> xóa</w:t>
            </w:r>
            <w:r w:rsidR="00A736E7">
              <w:rPr>
                <w:color w:val="000000"/>
                <w:sz w:val="26"/>
                <w:szCs w:val="26"/>
              </w:rPr>
              <w:t xml:space="preserve"> biên lai</w:t>
            </w:r>
            <w:r>
              <w:rPr>
                <w:color w:val="000000"/>
                <w:sz w:val="26"/>
                <w:szCs w:val="26"/>
              </w:rPr>
              <w:t xml:space="preserve"> của </w:t>
            </w:r>
            <w:r w:rsidR="00A736E7">
              <w:rPr>
                <w:color w:val="000000"/>
                <w:sz w:val="26"/>
                <w:szCs w:val="26"/>
              </w:rPr>
              <w:t>học viên</w:t>
            </w:r>
            <w:r w:rsidRPr="00AF4921">
              <w:rPr>
                <w:color w:val="000000"/>
                <w:sz w:val="26"/>
                <w:szCs w:val="26"/>
              </w:rPr>
              <w:t>.</w:t>
            </w:r>
          </w:p>
        </w:tc>
      </w:tr>
      <w:tr w:rsidR="00B0356D" w14:paraId="22B277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123B92" w14:textId="77777777" w:rsidR="00B0356D" w:rsidRPr="00AF4921" w:rsidRDefault="00B0356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411F9" w14:textId="220F8FA6"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w:t>
            </w:r>
          </w:p>
        </w:tc>
      </w:tr>
      <w:tr w:rsidR="00B0356D" w14:paraId="6C47A7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A5986A" w14:textId="77777777" w:rsidR="00B0356D" w:rsidRPr="00AF4921" w:rsidRDefault="00B0356D"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4E44F" w14:textId="4F40C7F9" w:rsidR="00B0356D" w:rsidRPr="00AF4921" w:rsidRDefault="00B0356D" w:rsidP="00E36644">
            <w:pPr>
              <w:spacing w:before="240"/>
              <w:rPr>
                <w:color w:val="000000"/>
                <w:sz w:val="26"/>
                <w:szCs w:val="26"/>
              </w:rPr>
            </w:pPr>
            <w:r>
              <w:rPr>
                <w:color w:val="000000"/>
                <w:sz w:val="26"/>
                <w:szCs w:val="26"/>
              </w:rPr>
              <w:t xml:space="preserve">Quản lý </w:t>
            </w:r>
            <w:r w:rsidR="00A736E7">
              <w:rPr>
                <w:color w:val="000000"/>
                <w:sz w:val="26"/>
                <w:szCs w:val="26"/>
              </w:rPr>
              <w:t>biên lai</w:t>
            </w:r>
            <w:r>
              <w:rPr>
                <w:color w:val="000000"/>
                <w:sz w:val="26"/>
                <w:szCs w:val="26"/>
              </w:rPr>
              <w:t>.</w:t>
            </w:r>
          </w:p>
        </w:tc>
      </w:tr>
      <w:tr w:rsidR="00B0356D" w14:paraId="13AE7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89727" w14:textId="77777777" w:rsidR="00B0356D" w:rsidRPr="00AF4921" w:rsidRDefault="00B0356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B7E06" w14:textId="5023D2D0" w:rsidR="00B0356D" w:rsidRPr="00AF4921" w:rsidRDefault="00B0356D" w:rsidP="00E36644">
            <w:pPr>
              <w:spacing w:before="240"/>
              <w:rPr>
                <w:color w:val="000000"/>
                <w:sz w:val="26"/>
                <w:szCs w:val="26"/>
              </w:rPr>
            </w:pPr>
            <w:r>
              <w:rPr>
                <w:color w:val="000000"/>
                <w:sz w:val="26"/>
                <w:szCs w:val="26"/>
              </w:rPr>
              <w:t xml:space="preserve">Nhân viên </w:t>
            </w:r>
            <w:r w:rsidR="00A736E7">
              <w:rPr>
                <w:color w:val="000000"/>
                <w:sz w:val="26"/>
                <w:szCs w:val="26"/>
              </w:rPr>
              <w:t>tiếp tân</w:t>
            </w:r>
            <w:r w:rsidRPr="00AF4921">
              <w:rPr>
                <w:color w:val="000000"/>
                <w:sz w:val="26"/>
                <w:szCs w:val="26"/>
              </w:rPr>
              <w:t xml:space="preserve"> </w:t>
            </w:r>
            <w:r>
              <w:rPr>
                <w:color w:val="000000"/>
                <w:sz w:val="26"/>
                <w:szCs w:val="26"/>
              </w:rPr>
              <w:t>đã đăng nhập vào hệ thống.</w:t>
            </w:r>
          </w:p>
        </w:tc>
      </w:tr>
      <w:tr w:rsidR="00B0356D" w14:paraId="31D5F9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3C0350" w14:textId="77777777" w:rsidR="00B0356D" w:rsidRPr="00AF4921" w:rsidRDefault="00B0356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7E415" w14:textId="2242F363" w:rsidR="00B0356D" w:rsidRPr="00AF4921" w:rsidRDefault="00B0356D"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sidR="00A736E7">
              <w:rPr>
                <w:color w:val="000000"/>
                <w:sz w:val="26"/>
                <w:szCs w:val="26"/>
              </w:rPr>
              <w:t>biên lai</w:t>
            </w:r>
            <w:r>
              <w:rPr>
                <w:color w:val="000000"/>
                <w:sz w:val="26"/>
                <w:szCs w:val="26"/>
              </w:rPr>
              <w:t xml:space="preserve"> thành công.</w:t>
            </w:r>
          </w:p>
        </w:tc>
      </w:tr>
      <w:tr w:rsidR="00B0356D" w14:paraId="6A297AF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D2B291" w14:textId="77777777" w:rsidR="00B0356D" w:rsidRPr="00AF4921" w:rsidRDefault="00B0356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94E8D" w14:textId="77777777" w:rsidR="00B0356D" w:rsidRPr="00AF4921" w:rsidRDefault="00B0356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74406" w14:textId="77777777" w:rsidR="00B0356D" w:rsidRPr="00AF4921" w:rsidRDefault="00B0356D" w:rsidP="00E36644">
            <w:pPr>
              <w:spacing w:before="240"/>
              <w:jc w:val="center"/>
              <w:rPr>
                <w:color w:val="000000"/>
                <w:sz w:val="26"/>
                <w:szCs w:val="26"/>
              </w:rPr>
            </w:pPr>
            <w:r w:rsidRPr="00AF4921">
              <w:rPr>
                <w:color w:val="000000"/>
                <w:sz w:val="26"/>
                <w:szCs w:val="26"/>
              </w:rPr>
              <w:t>System</w:t>
            </w:r>
          </w:p>
        </w:tc>
      </w:tr>
      <w:tr w:rsidR="00B0356D" w14:paraId="4EE32C2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600976" w14:textId="77777777" w:rsidR="00B0356D" w:rsidRPr="00AF4921" w:rsidRDefault="00B0356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7CDA3" w14:textId="34DC9650" w:rsidR="00B0356D" w:rsidRDefault="00B0356D" w:rsidP="00E36644">
            <w:pPr>
              <w:rPr>
                <w:sz w:val="26"/>
                <w:szCs w:val="26"/>
              </w:rPr>
            </w:pPr>
            <w:r w:rsidRPr="00B60098">
              <w:rPr>
                <w:sz w:val="26"/>
                <w:szCs w:val="26"/>
              </w:rPr>
              <w:t>1.</w:t>
            </w:r>
            <w:r>
              <w:rPr>
                <w:sz w:val="26"/>
                <w:szCs w:val="26"/>
              </w:rPr>
              <w:t xml:space="preserve"> </w:t>
            </w:r>
            <w:r w:rsidRPr="00B60098">
              <w:rPr>
                <w:sz w:val="26"/>
                <w:szCs w:val="26"/>
              </w:rPr>
              <w:t>Chọn mục “Quản l</w:t>
            </w:r>
            <w:r w:rsidR="00A736E7">
              <w:rPr>
                <w:sz w:val="26"/>
                <w:szCs w:val="26"/>
              </w:rPr>
              <w:t>ý biên lai</w:t>
            </w:r>
            <w:r w:rsidRPr="00B60098">
              <w:rPr>
                <w:sz w:val="26"/>
                <w:szCs w:val="26"/>
              </w:rPr>
              <w:t>”.</w:t>
            </w:r>
          </w:p>
          <w:p w14:paraId="5A788A8E" w14:textId="77777777" w:rsidR="00B0356D" w:rsidRDefault="00B0356D" w:rsidP="00E36644">
            <w:pPr>
              <w:rPr>
                <w:sz w:val="26"/>
                <w:szCs w:val="26"/>
              </w:rPr>
            </w:pPr>
          </w:p>
          <w:p w14:paraId="5D684718" w14:textId="77777777" w:rsidR="00B0356D" w:rsidRPr="00B60098" w:rsidRDefault="00B0356D" w:rsidP="00E36644">
            <w:pPr>
              <w:rPr>
                <w:sz w:val="26"/>
                <w:szCs w:val="26"/>
              </w:rPr>
            </w:pPr>
          </w:p>
          <w:p w14:paraId="047C57F0" w14:textId="311078D6" w:rsidR="00B0356D" w:rsidRPr="00B60098" w:rsidRDefault="00B0356D"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sidR="00D40F6D">
              <w:rPr>
                <w:color w:val="000000"/>
                <w:sz w:val="26"/>
                <w:szCs w:val="26"/>
              </w:rPr>
              <w:t>của biên lai</w:t>
            </w:r>
            <w:r w:rsidRPr="00B60098">
              <w:rPr>
                <w:sz w:val="26"/>
                <w:szCs w:val="26"/>
              </w:rPr>
              <w:t>.</w:t>
            </w:r>
          </w:p>
          <w:p w14:paraId="31463B19" w14:textId="77777777" w:rsidR="00B0356D" w:rsidRPr="00B60098" w:rsidRDefault="00B0356D"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60EA9" w14:textId="2B49240D" w:rsidR="00B0356D" w:rsidRDefault="00B0356D"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A736E7">
              <w:rPr>
                <w:color w:val="000000"/>
                <w:sz w:val="26"/>
                <w:szCs w:val="26"/>
              </w:rPr>
              <w:t>biên lai</w:t>
            </w:r>
            <w:r>
              <w:rPr>
                <w:color w:val="000000"/>
                <w:sz w:val="26"/>
                <w:szCs w:val="26"/>
              </w:rPr>
              <w:t>.</w:t>
            </w:r>
          </w:p>
          <w:p w14:paraId="450F3B55" w14:textId="77777777" w:rsidR="00B0356D" w:rsidRPr="00AF4921" w:rsidRDefault="00B0356D" w:rsidP="00E36644">
            <w:pPr>
              <w:rPr>
                <w:color w:val="000000"/>
                <w:sz w:val="26"/>
                <w:szCs w:val="26"/>
              </w:rPr>
            </w:pPr>
          </w:p>
          <w:p w14:paraId="7463F588" w14:textId="77777777" w:rsidR="00B0356D" w:rsidRPr="000D5C53" w:rsidRDefault="00B0356D" w:rsidP="00E36644">
            <w:pPr>
              <w:rPr>
                <w:color w:val="000000"/>
                <w:sz w:val="26"/>
                <w:szCs w:val="26"/>
              </w:rPr>
            </w:pPr>
            <w:r w:rsidRPr="000D5C53">
              <w:rPr>
                <w:color w:val="000000"/>
                <w:sz w:val="26"/>
                <w:szCs w:val="26"/>
              </w:rPr>
              <w:t>3.1 Hệ thống kiểm tra thông tin đã nhập.</w:t>
            </w:r>
          </w:p>
          <w:p w14:paraId="39CF5173" w14:textId="03491C3D" w:rsidR="00B0356D" w:rsidRPr="000D5C53" w:rsidRDefault="00B0356D"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sidR="00D40F6D">
              <w:rPr>
                <w:color w:val="000000"/>
                <w:sz w:val="26"/>
                <w:szCs w:val="26"/>
              </w:rPr>
              <w:t xml:space="preserve"> biên lai</w:t>
            </w:r>
            <w:r>
              <w:rPr>
                <w:color w:val="000000"/>
                <w:sz w:val="26"/>
                <w:szCs w:val="26"/>
              </w:rPr>
              <w:t xml:space="preserve"> của </w:t>
            </w:r>
            <w:r w:rsidR="00D40F6D">
              <w:rPr>
                <w:color w:val="000000"/>
                <w:sz w:val="26"/>
                <w:szCs w:val="26"/>
              </w:rPr>
              <w:t>học viên</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61748A1C" w14:textId="7D958E74" w:rsidR="00B0356D" w:rsidRPr="00AF4921" w:rsidRDefault="00B0356D" w:rsidP="00E36644">
            <w:pPr>
              <w:rPr>
                <w:color w:val="000000"/>
                <w:sz w:val="26"/>
                <w:szCs w:val="26"/>
              </w:rPr>
            </w:pPr>
            <w:r w:rsidRPr="000D5C53">
              <w:rPr>
                <w:color w:val="000000"/>
                <w:sz w:val="26"/>
                <w:szCs w:val="26"/>
              </w:rPr>
              <w:t>3.3 Hiển thị thông báo</w:t>
            </w:r>
            <w:r>
              <w:rPr>
                <w:color w:val="000000"/>
                <w:sz w:val="26"/>
                <w:szCs w:val="26"/>
              </w:rPr>
              <w:t xml:space="preserve"> xóa</w:t>
            </w:r>
            <w:r w:rsidR="00D40F6D">
              <w:rPr>
                <w:color w:val="000000"/>
                <w:sz w:val="26"/>
                <w:szCs w:val="26"/>
              </w:rPr>
              <w:t xml:space="preserve"> biên lai</w:t>
            </w:r>
            <w:r w:rsidRPr="000D5C53">
              <w:rPr>
                <w:color w:val="000000"/>
                <w:sz w:val="26"/>
                <w:szCs w:val="26"/>
              </w:rPr>
              <w:t xml:space="preserve"> thành công.</w:t>
            </w:r>
          </w:p>
        </w:tc>
      </w:tr>
      <w:tr w:rsidR="00B0356D" w14:paraId="1A94A4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211DFE" w14:textId="77777777" w:rsidR="00B0356D" w:rsidRPr="00AF4921" w:rsidRDefault="00B0356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88CF7" w14:textId="77777777" w:rsidR="00B0356D" w:rsidRPr="00AF4921" w:rsidRDefault="00B0356D"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86B797A" w14:textId="5515E450" w:rsidR="00B0356D" w:rsidRDefault="00B0356D" w:rsidP="00834DE0">
      <w:pPr>
        <w:pStyle w:val="Chng"/>
        <w:jc w:val="center"/>
        <w:rPr>
          <w:b w:val="0"/>
        </w:rPr>
      </w:pPr>
    </w:p>
    <w:p w14:paraId="38EFD566" w14:textId="3DFB785C" w:rsidR="005B3A46" w:rsidRPr="00B2167A" w:rsidRDefault="005B3A46" w:rsidP="005B3A46">
      <w:pPr>
        <w:pStyle w:val="Heading3"/>
        <w:spacing w:before="0"/>
        <w:rPr>
          <w:rFonts w:ascii="Times New Roman" w:hAnsi="Times New Roman" w:cs="Times New Roman"/>
          <w:b w:val="0"/>
          <w:iCs/>
          <w:sz w:val="28"/>
          <w:szCs w:val="28"/>
        </w:rPr>
      </w:pPr>
      <w:bookmarkStart w:id="80" w:name="_Toc133184592"/>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1</w:t>
      </w:r>
      <w:r>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biên lai</w:t>
      </w:r>
      <w:bookmarkEnd w:id="80"/>
    </w:p>
    <w:p w14:paraId="63DA7368" w14:textId="4DB1D40C" w:rsidR="005B3A46" w:rsidRDefault="004247EA" w:rsidP="005B3A46">
      <w:pPr>
        <w:keepNext/>
        <w:rPr>
          <w:color w:val="000000"/>
        </w:rPr>
      </w:pPr>
      <w:r>
        <w:rPr>
          <w:noProof/>
        </w:rPr>
        <w:drawing>
          <wp:inline distT="0" distB="0" distL="0" distR="0" wp14:anchorId="3A20B06B" wp14:editId="4DB8F135">
            <wp:extent cx="5791835" cy="224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242185"/>
                    </a:xfrm>
                    <a:prstGeom prst="rect">
                      <a:avLst/>
                    </a:prstGeom>
                  </pic:spPr>
                </pic:pic>
              </a:graphicData>
            </a:graphic>
          </wp:inline>
        </w:drawing>
      </w:r>
    </w:p>
    <w:p w14:paraId="4E8A5650" w14:textId="49116465" w:rsidR="005B3A46" w:rsidRDefault="005B3A46" w:rsidP="005B3A46">
      <w:pPr>
        <w:pBdr>
          <w:top w:val="nil"/>
          <w:left w:val="nil"/>
          <w:bottom w:val="nil"/>
          <w:right w:val="nil"/>
          <w:between w:val="nil"/>
        </w:pBdr>
        <w:spacing w:before="240" w:after="240"/>
        <w:jc w:val="center"/>
        <w:rPr>
          <w:i/>
          <w:color w:val="000000"/>
          <w:sz w:val="26"/>
          <w:szCs w:val="26"/>
        </w:rPr>
      </w:pPr>
      <w:r>
        <w:rPr>
          <w:i/>
          <w:color w:val="000000"/>
          <w:sz w:val="26"/>
          <w:szCs w:val="26"/>
        </w:rPr>
        <w:t>Hình 3.2.1</w:t>
      </w:r>
      <w:r w:rsidR="004247EA">
        <w:rPr>
          <w:i/>
          <w:color w:val="000000"/>
          <w:sz w:val="26"/>
          <w:szCs w:val="26"/>
        </w:rPr>
        <w:t>9</w:t>
      </w:r>
      <w:r>
        <w:rPr>
          <w:i/>
          <w:color w:val="000000"/>
          <w:sz w:val="26"/>
          <w:szCs w:val="26"/>
        </w:rPr>
        <w:t xml:space="preserve"> Use Case </w:t>
      </w:r>
      <w:r w:rsidR="004247EA">
        <w:rPr>
          <w:i/>
          <w:color w:val="000000"/>
          <w:sz w:val="26"/>
          <w:szCs w:val="26"/>
        </w:rPr>
        <w:t>tìm</w:t>
      </w:r>
      <w:r>
        <w:rPr>
          <w:i/>
          <w:color w:val="000000"/>
          <w:sz w:val="26"/>
          <w:szCs w:val="26"/>
        </w:rPr>
        <w:t xml:space="preserve"> biên lai.</w:t>
      </w:r>
    </w:p>
    <w:tbl>
      <w:tblPr>
        <w:tblW w:w="9678" w:type="dxa"/>
        <w:tblLayout w:type="fixed"/>
        <w:tblLook w:val="0400" w:firstRow="0" w:lastRow="0" w:firstColumn="0" w:lastColumn="0" w:noHBand="0" w:noVBand="1"/>
      </w:tblPr>
      <w:tblGrid>
        <w:gridCol w:w="2979"/>
        <w:gridCol w:w="4210"/>
        <w:gridCol w:w="2489"/>
      </w:tblGrid>
      <w:tr w:rsidR="005B3A46" w14:paraId="45B20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1E2CBB" w14:textId="77777777" w:rsidR="005B3A46" w:rsidRPr="00AF4921" w:rsidRDefault="005B3A4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6CA77" w14:textId="31C5006C"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w:t>
            </w:r>
            <w:r w:rsidR="005B3A46" w:rsidRPr="00AF4921">
              <w:rPr>
                <w:color w:val="000000"/>
                <w:sz w:val="26"/>
                <w:szCs w:val="26"/>
              </w:rPr>
              <w:t>.</w:t>
            </w:r>
          </w:p>
        </w:tc>
      </w:tr>
      <w:tr w:rsidR="005B3A46" w14:paraId="17980F1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48BC97" w14:textId="77777777" w:rsidR="005B3A46" w:rsidRPr="00AF4921" w:rsidRDefault="005B3A4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D7A1" w14:textId="5CB52C76"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 đóng tiền của học viên</w:t>
            </w:r>
            <w:r w:rsidR="005B3A46" w:rsidRPr="00AF4921">
              <w:rPr>
                <w:color w:val="000000"/>
                <w:sz w:val="26"/>
                <w:szCs w:val="26"/>
              </w:rPr>
              <w:t>.</w:t>
            </w:r>
          </w:p>
        </w:tc>
      </w:tr>
      <w:tr w:rsidR="005B3A46" w14:paraId="0F4D45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8873EC" w14:textId="77777777" w:rsidR="005B3A46" w:rsidRPr="00AF4921" w:rsidRDefault="005B3A4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3FAE6" w14:textId="7A05B525"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 xml:space="preserve"> chọn chức năng </w:t>
            </w:r>
            <w:r w:rsidR="004247EA">
              <w:rPr>
                <w:color w:val="000000"/>
                <w:sz w:val="26"/>
                <w:szCs w:val="26"/>
              </w:rPr>
              <w:t>tìm</w:t>
            </w:r>
            <w:r w:rsidRPr="00AF4921">
              <w:rPr>
                <w:color w:val="000000"/>
                <w:sz w:val="26"/>
                <w:szCs w:val="26"/>
              </w:rPr>
              <w:t xml:space="preserve"> </w:t>
            </w:r>
            <w:r>
              <w:rPr>
                <w:color w:val="000000"/>
                <w:sz w:val="26"/>
                <w:szCs w:val="26"/>
              </w:rPr>
              <w:t>biên lai</w:t>
            </w:r>
            <w:r w:rsidRPr="00AF4921">
              <w:rPr>
                <w:color w:val="000000"/>
                <w:sz w:val="26"/>
                <w:szCs w:val="26"/>
              </w:rPr>
              <w:t>.</w:t>
            </w:r>
          </w:p>
        </w:tc>
      </w:tr>
      <w:tr w:rsidR="005B3A46" w14:paraId="16317A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6CB0BA" w14:textId="77777777" w:rsidR="005B3A46" w:rsidRPr="00AF4921" w:rsidRDefault="005B3A4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49268" w14:textId="2094B920" w:rsidR="005B3A46" w:rsidRPr="00AF4921" w:rsidRDefault="005B3A46" w:rsidP="00712F59">
            <w:pPr>
              <w:spacing w:before="240"/>
              <w:rPr>
                <w:color w:val="000000"/>
                <w:sz w:val="26"/>
                <w:szCs w:val="26"/>
              </w:rPr>
            </w:pPr>
            <w:r w:rsidRPr="00AF4921">
              <w:rPr>
                <w:color w:val="000000"/>
                <w:sz w:val="26"/>
                <w:szCs w:val="26"/>
              </w:rPr>
              <w:t xml:space="preserve"> Nhân viên </w:t>
            </w:r>
            <w:r>
              <w:rPr>
                <w:color w:val="000000"/>
                <w:sz w:val="26"/>
                <w:szCs w:val="26"/>
              </w:rPr>
              <w:t>tiếp tân</w:t>
            </w:r>
            <w:r w:rsidRPr="00AF4921">
              <w:rPr>
                <w:color w:val="000000"/>
                <w:sz w:val="26"/>
                <w:szCs w:val="26"/>
              </w:rPr>
              <w:t xml:space="preserve"> muốn</w:t>
            </w:r>
            <w:r>
              <w:rPr>
                <w:color w:val="000000"/>
                <w:sz w:val="26"/>
                <w:szCs w:val="26"/>
              </w:rPr>
              <w:t xml:space="preserve"> </w:t>
            </w:r>
            <w:r w:rsidR="004247EA">
              <w:rPr>
                <w:color w:val="000000"/>
                <w:sz w:val="26"/>
                <w:szCs w:val="26"/>
              </w:rPr>
              <w:t>tìm kiếm</w:t>
            </w:r>
            <w:r>
              <w:rPr>
                <w:color w:val="000000"/>
                <w:sz w:val="26"/>
                <w:szCs w:val="26"/>
              </w:rPr>
              <w:t xml:space="preserve"> biên lai của học viên</w:t>
            </w:r>
            <w:r w:rsidRPr="00AF4921">
              <w:rPr>
                <w:color w:val="000000"/>
                <w:sz w:val="26"/>
                <w:szCs w:val="26"/>
              </w:rPr>
              <w:t>.</w:t>
            </w:r>
          </w:p>
        </w:tc>
      </w:tr>
      <w:tr w:rsidR="005B3A46" w14:paraId="45C9962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3618E3" w14:textId="77777777" w:rsidR="005B3A46" w:rsidRPr="00AF4921" w:rsidRDefault="005B3A4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56467" w14:textId="77777777"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w:t>
            </w:r>
          </w:p>
        </w:tc>
      </w:tr>
      <w:tr w:rsidR="005B3A46" w14:paraId="707E170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91C1F0" w14:textId="77777777" w:rsidR="005B3A46" w:rsidRPr="00AF4921" w:rsidRDefault="005B3A4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9EC61" w14:textId="77777777" w:rsidR="005B3A46" w:rsidRPr="00AF4921" w:rsidRDefault="005B3A46" w:rsidP="00712F59">
            <w:pPr>
              <w:spacing w:before="240"/>
              <w:rPr>
                <w:color w:val="000000"/>
                <w:sz w:val="26"/>
                <w:szCs w:val="26"/>
              </w:rPr>
            </w:pPr>
            <w:r>
              <w:rPr>
                <w:color w:val="000000"/>
                <w:sz w:val="26"/>
                <w:szCs w:val="26"/>
              </w:rPr>
              <w:t>Quản lý biên lai.</w:t>
            </w:r>
          </w:p>
        </w:tc>
      </w:tr>
      <w:tr w:rsidR="005B3A46" w14:paraId="3D84D12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4781C7" w14:textId="77777777" w:rsidR="005B3A46" w:rsidRPr="00AF4921" w:rsidRDefault="005B3A4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A755A" w14:textId="77777777" w:rsidR="005B3A46" w:rsidRPr="00AF4921" w:rsidRDefault="005B3A46" w:rsidP="00712F59">
            <w:pPr>
              <w:spacing w:before="240"/>
              <w:rPr>
                <w:color w:val="000000"/>
                <w:sz w:val="26"/>
                <w:szCs w:val="26"/>
              </w:rPr>
            </w:pPr>
            <w:r>
              <w:rPr>
                <w:color w:val="000000"/>
                <w:sz w:val="26"/>
                <w:szCs w:val="26"/>
              </w:rPr>
              <w:t>Nhân viên tiếp tân</w:t>
            </w:r>
            <w:r w:rsidRPr="00AF4921">
              <w:rPr>
                <w:color w:val="000000"/>
                <w:sz w:val="26"/>
                <w:szCs w:val="26"/>
              </w:rPr>
              <w:t xml:space="preserve"> </w:t>
            </w:r>
            <w:r>
              <w:rPr>
                <w:color w:val="000000"/>
                <w:sz w:val="26"/>
                <w:szCs w:val="26"/>
              </w:rPr>
              <w:t>đã đăng nhập vào hệ thống.</w:t>
            </w:r>
          </w:p>
        </w:tc>
      </w:tr>
      <w:tr w:rsidR="005B3A46" w14:paraId="4BBCD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591F70" w14:textId="77777777" w:rsidR="005B3A46" w:rsidRPr="00AF4921" w:rsidRDefault="005B3A46"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7C3BD" w14:textId="2E10FE89" w:rsidR="005B3A46" w:rsidRPr="00AF4921" w:rsidRDefault="005B3A46" w:rsidP="00712F59">
            <w:pPr>
              <w:spacing w:before="240"/>
              <w:rPr>
                <w:color w:val="000000"/>
                <w:sz w:val="26"/>
                <w:szCs w:val="26"/>
              </w:rPr>
            </w:pPr>
            <w:r w:rsidRPr="00AF4921">
              <w:rPr>
                <w:color w:val="000000"/>
                <w:sz w:val="26"/>
                <w:szCs w:val="26"/>
              </w:rPr>
              <w:t> </w:t>
            </w:r>
            <w:r w:rsidR="004247EA">
              <w:rPr>
                <w:color w:val="000000"/>
                <w:sz w:val="26"/>
                <w:szCs w:val="26"/>
              </w:rPr>
              <w:t>Tìm</w:t>
            </w:r>
            <w:r w:rsidRPr="00AF4921">
              <w:rPr>
                <w:color w:val="000000"/>
                <w:sz w:val="26"/>
                <w:szCs w:val="26"/>
              </w:rPr>
              <w:t xml:space="preserve"> </w:t>
            </w:r>
            <w:r>
              <w:rPr>
                <w:color w:val="000000"/>
                <w:sz w:val="26"/>
                <w:szCs w:val="26"/>
              </w:rPr>
              <w:t>biên lai thành công.</w:t>
            </w:r>
          </w:p>
        </w:tc>
      </w:tr>
      <w:tr w:rsidR="005B3A46" w14:paraId="2DA4B82F"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B8E22F" w14:textId="77777777" w:rsidR="005B3A46" w:rsidRPr="00AF4921" w:rsidRDefault="005B3A4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E3CB" w14:textId="77777777" w:rsidR="005B3A46" w:rsidRPr="00AF4921" w:rsidRDefault="005B3A4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4977E" w14:textId="77777777" w:rsidR="005B3A46" w:rsidRPr="00AF4921" w:rsidRDefault="005B3A46" w:rsidP="00712F59">
            <w:pPr>
              <w:spacing w:before="240"/>
              <w:jc w:val="center"/>
              <w:rPr>
                <w:color w:val="000000"/>
                <w:sz w:val="26"/>
                <w:szCs w:val="26"/>
              </w:rPr>
            </w:pPr>
            <w:r w:rsidRPr="00AF4921">
              <w:rPr>
                <w:color w:val="000000"/>
                <w:sz w:val="26"/>
                <w:szCs w:val="26"/>
              </w:rPr>
              <w:t>System</w:t>
            </w:r>
          </w:p>
        </w:tc>
      </w:tr>
      <w:tr w:rsidR="005B3A46" w14:paraId="06FC9CF9"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3A9CC5" w14:textId="77777777" w:rsidR="005B3A46" w:rsidRPr="00AF4921" w:rsidRDefault="005B3A4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D062A" w14:textId="77777777" w:rsidR="005B3A46" w:rsidRDefault="005B3A46" w:rsidP="00712F59">
            <w:pPr>
              <w:rPr>
                <w:sz w:val="26"/>
                <w:szCs w:val="26"/>
              </w:rPr>
            </w:pPr>
            <w:r w:rsidRPr="00B60098">
              <w:rPr>
                <w:sz w:val="26"/>
                <w:szCs w:val="26"/>
              </w:rPr>
              <w:t>1.</w:t>
            </w:r>
            <w:r>
              <w:rPr>
                <w:sz w:val="26"/>
                <w:szCs w:val="26"/>
              </w:rPr>
              <w:t xml:space="preserve"> </w:t>
            </w:r>
            <w:r w:rsidRPr="00B60098">
              <w:rPr>
                <w:sz w:val="26"/>
                <w:szCs w:val="26"/>
              </w:rPr>
              <w:t>Chọn mục “Quản l</w:t>
            </w:r>
            <w:r>
              <w:rPr>
                <w:sz w:val="26"/>
                <w:szCs w:val="26"/>
              </w:rPr>
              <w:t>ý biên lai</w:t>
            </w:r>
            <w:r w:rsidRPr="00B60098">
              <w:rPr>
                <w:sz w:val="26"/>
                <w:szCs w:val="26"/>
              </w:rPr>
              <w:t>”.</w:t>
            </w:r>
          </w:p>
          <w:p w14:paraId="15022F82" w14:textId="77777777" w:rsidR="005B3A46" w:rsidRDefault="005B3A46" w:rsidP="00712F59">
            <w:pPr>
              <w:rPr>
                <w:sz w:val="26"/>
                <w:szCs w:val="26"/>
              </w:rPr>
            </w:pPr>
          </w:p>
          <w:p w14:paraId="0FE55530" w14:textId="77777777" w:rsidR="005B3A46" w:rsidRPr="00B60098" w:rsidRDefault="005B3A46" w:rsidP="00712F59">
            <w:pPr>
              <w:rPr>
                <w:sz w:val="26"/>
                <w:szCs w:val="26"/>
              </w:rPr>
            </w:pPr>
          </w:p>
          <w:p w14:paraId="6C01C66F" w14:textId="3E6854FF" w:rsidR="005B3A46" w:rsidRPr="00B60098" w:rsidRDefault="005B3A46"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của biên lai</w:t>
            </w:r>
            <w:r w:rsidR="004247EA">
              <w:rPr>
                <w:color w:val="000000"/>
                <w:sz w:val="26"/>
                <w:szCs w:val="26"/>
              </w:rPr>
              <w:t xml:space="preserve"> cần tìm</w:t>
            </w:r>
            <w:r w:rsidRPr="00B60098">
              <w:rPr>
                <w:sz w:val="26"/>
                <w:szCs w:val="26"/>
              </w:rPr>
              <w:t>.</w:t>
            </w:r>
          </w:p>
          <w:p w14:paraId="1B2692C7" w14:textId="32AB8EA4" w:rsidR="005B3A46" w:rsidRPr="00B60098" w:rsidRDefault="005B3A46" w:rsidP="00712F59">
            <w:pPr>
              <w:rPr>
                <w:sz w:val="26"/>
                <w:szCs w:val="26"/>
              </w:rPr>
            </w:pPr>
            <w:r>
              <w:rPr>
                <w:sz w:val="26"/>
                <w:szCs w:val="26"/>
              </w:rPr>
              <w:t xml:space="preserve">3. </w:t>
            </w:r>
            <w:r w:rsidRPr="00B60098">
              <w:rPr>
                <w:sz w:val="26"/>
                <w:szCs w:val="26"/>
              </w:rPr>
              <w:t>Nhấn vào nút “</w:t>
            </w:r>
            <w:r w:rsidR="004247EA">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998E9" w14:textId="77777777" w:rsidR="005B3A46" w:rsidRDefault="005B3A46" w:rsidP="00712F59">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03CBFA77" w14:textId="77777777" w:rsidR="005B3A46" w:rsidRPr="00AF4921" w:rsidRDefault="005B3A46" w:rsidP="00712F59">
            <w:pPr>
              <w:rPr>
                <w:color w:val="000000"/>
                <w:sz w:val="26"/>
                <w:szCs w:val="26"/>
              </w:rPr>
            </w:pPr>
          </w:p>
          <w:p w14:paraId="43545636" w14:textId="77777777" w:rsidR="005B3A46" w:rsidRPr="000D5C53" w:rsidRDefault="005B3A46" w:rsidP="00712F59">
            <w:pPr>
              <w:rPr>
                <w:color w:val="000000"/>
                <w:sz w:val="26"/>
                <w:szCs w:val="26"/>
              </w:rPr>
            </w:pPr>
            <w:r w:rsidRPr="000D5C53">
              <w:rPr>
                <w:color w:val="000000"/>
                <w:sz w:val="26"/>
                <w:szCs w:val="26"/>
              </w:rPr>
              <w:t>3.1 Hệ thống kiểm tra thông tin đã nhập.</w:t>
            </w:r>
          </w:p>
          <w:p w14:paraId="157C2B30" w14:textId="4CF2752D" w:rsidR="005B3A46" w:rsidRPr="000D5C53" w:rsidRDefault="005B3A46" w:rsidP="00712F59">
            <w:pPr>
              <w:rPr>
                <w:color w:val="000000"/>
                <w:sz w:val="26"/>
                <w:szCs w:val="26"/>
              </w:rPr>
            </w:pPr>
            <w:r w:rsidRPr="000D5C53">
              <w:rPr>
                <w:color w:val="000000"/>
                <w:sz w:val="26"/>
                <w:szCs w:val="26"/>
              </w:rPr>
              <w:t>3.2</w:t>
            </w:r>
            <w:r>
              <w:rPr>
                <w:color w:val="000000"/>
                <w:sz w:val="26"/>
                <w:szCs w:val="26"/>
              </w:rPr>
              <w:t xml:space="preserve"> </w:t>
            </w:r>
            <w:r w:rsidR="004247EA">
              <w:rPr>
                <w:color w:val="000000"/>
                <w:sz w:val="26"/>
                <w:szCs w:val="26"/>
              </w:rPr>
              <w:t>Lấy</w:t>
            </w:r>
            <w:r w:rsidRPr="000D5C53">
              <w:rPr>
                <w:color w:val="000000"/>
                <w:sz w:val="26"/>
                <w:szCs w:val="26"/>
              </w:rPr>
              <w:t xml:space="preserve"> dữ liệu</w:t>
            </w:r>
            <w:r w:rsidR="004247EA">
              <w:rPr>
                <w:color w:val="000000"/>
                <w:sz w:val="26"/>
                <w:szCs w:val="26"/>
              </w:rPr>
              <w:t xml:space="preserve"> thông tin</w:t>
            </w:r>
            <w:r>
              <w:rPr>
                <w:color w:val="000000"/>
                <w:sz w:val="26"/>
                <w:szCs w:val="26"/>
              </w:rPr>
              <w:t xml:space="preserve"> biên lai</w:t>
            </w:r>
            <w:r w:rsidR="004247EA">
              <w:rPr>
                <w:color w:val="000000"/>
                <w:sz w:val="26"/>
                <w:szCs w:val="26"/>
              </w:rPr>
              <w:t xml:space="preserve"> </w:t>
            </w:r>
            <w:r w:rsidRPr="000D5C53">
              <w:rPr>
                <w:color w:val="000000"/>
                <w:sz w:val="26"/>
                <w:szCs w:val="26"/>
              </w:rPr>
              <w:t>vừa</w:t>
            </w:r>
            <w:r>
              <w:rPr>
                <w:color w:val="000000"/>
                <w:sz w:val="26"/>
                <w:szCs w:val="26"/>
              </w:rPr>
              <w:t xml:space="preserve"> nhập</w:t>
            </w:r>
            <w:r w:rsidRPr="000D5C53">
              <w:rPr>
                <w:color w:val="000000"/>
                <w:sz w:val="26"/>
                <w:szCs w:val="26"/>
              </w:rPr>
              <w:t>.</w:t>
            </w:r>
          </w:p>
          <w:p w14:paraId="5791948C" w14:textId="2879C577" w:rsidR="005B3A46" w:rsidRPr="00AF4921" w:rsidRDefault="005B3A46" w:rsidP="00712F59">
            <w:pPr>
              <w:rPr>
                <w:color w:val="000000"/>
                <w:sz w:val="26"/>
                <w:szCs w:val="26"/>
              </w:rPr>
            </w:pPr>
            <w:r w:rsidRPr="000D5C53">
              <w:rPr>
                <w:color w:val="000000"/>
                <w:sz w:val="26"/>
                <w:szCs w:val="26"/>
              </w:rPr>
              <w:t>3.3 Hiển thị</w:t>
            </w:r>
            <w:r w:rsidR="004247EA">
              <w:rPr>
                <w:color w:val="000000"/>
                <w:sz w:val="26"/>
                <w:szCs w:val="26"/>
              </w:rPr>
              <w:t xml:space="preserve"> thông tin </w:t>
            </w:r>
            <w:r>
              <w:rPr>
                <w:color w:val="000000"/>
                <w:sz w:val="26"/>
                <w:szCs w:val="26"/>
              </w:rPr>
              <w:t>biên lai</w:t>
            </w:r>
            <w:r w:rsidRPr="000D5C53">
              <w:rPr>
                <w:color w:val="000000"/>
                <w:sz w:val="26"/>
                <w:szCs w:val="26"/>
              </w:rPr>
              <w:t>.</w:t>
            </w:r>
          </w:p>
        </w:tc>
      </w:tr>
      <w:tr w:rsidR="005B3A46" w14:paraId="4BEEE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1EB554" w14:textId="77777777" w:rsidR="005B3A46" w:rsidRPr="00AF4921" w:rsidRDefault="005B3A4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F2C2F" w14:textId="0FD60618" w:rsidR="005B3A46" w:rsidRPr="00AF4921" w:rsidRDefault="005B3A4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43E4BB3C" w14:textId="77777777" w:rsidR="005B3A46" w:rsidRDefault="005B3A46" w:rsidP="00834DE0">
      <w:pPr>
        <w:pStyle w:val="Chng"/>
        <w:jc w:val="center"/>
        <w:rPr>
          <w:b w:val="0"/>
        </w:rPr>
      </w:pPr>
    </w:p>
    <w:p w14:paraId="31EA0453" w14:textId="6CC9A913" w:rsidR="003D090A" w:rsidRPr="00B2167A" w:rsidRDefault="003D090A" w:rsidP="003D090A">
      <w:pPr>
        <w:pStyle w:val="Heading3"/>
        <w:spacing w:before="0"/>
        <w:rPr>
          <w:rFonts w:ascii="Times New Roman" w:hAnsi="Times New Roman" w:cs="Times New Roman"/>
          <w:b w:val="0"/>
          <w:iCs/>
          <w:sz w:val="28"/>
          <w:szCs w:val="28"/>
        </w:rPr>
      </w:pPr>
      <w:bookmarkStart w:id="81" w:name="_Toc133184593"/>
      <w:r w:rsidRPr="00B2167A">
        <w:rPr>
          <w:rFonts w:ascii="Times New Roman" w:hAnsi="Times New Roman" w:cs="Times New Roman"/>
          <w:iCs/>
          <w:color w:val="auto"/>
          <w:sz w:val="28"/>
          <w:szCs w:val="28"/>
        </w:rPr>
        <w:lastRenderedPageBreak/>
        <w:t>3.2.</w:t>
      </w:r>
      <w:r w:rsidR="004247EA">
        <w:rPr>
          <w:rFonts w:ascii="Times New Roman" w:hAnsi="Times New Roman" w:cs="Times New Roman"/>
          <w:iCs/>
          <w:color w:val="auto"/>
          <w:sz w:val="28"/>
          <w:szCs w:val="28"/>
        </w:rPr>
        <w:t>20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quản lý </w:t>
      </w:r>
      <w:r w:rsidR="00F57583">
        <w:rPr>
          <w:rFonts w:ascii="Times New Roman" w:hAnsi="Times New Roman" w:cs="Times New Roman"/>
          <w:iCs/>
          <w:color w:val="auto"/>
          <w:sz w:val="28"/>
          <w:szCs w:val="28"/>
        </w:rPr>
        <w:t>lớp học</w:t>
      </w:r>
      <w:bookmarkEnd w:id="81"/>
    </w:p>
    <w:p w14:paraId="79B4B5E5" w14:textId="00A5AA54" w:rsidR="003D090A" w:rsidRDefault="00F57583" w:rsidP="003D090A">
      <w:pPr>
        <w:keepNext/>
        <w:rPr>
          <w:color w:val="000000"/>
        </w:rPr>
      </w:pPr>
      <w:r>
        <w:rPr>
          <w:noProof/>
        </w:rPr>
        <w:drawing>
          <wp:inline distT="0" distB="0" distL="0" distR="0" wp14:anchorId="6E83FA02" wp14:editId="7CB9FDCD">
            <wp:extent cx="5791835" cy="221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216150"/>
                    </a:xfrm>
                    <a:prstGeom prst="rect">
                      <a:avLst/>
                    </a:prstGeom>
                  </pic:spPr>
                </pic:pic>
              </a:graphicData>
            </a:graphic>
          </wp:inline>
        </w:drawing>
      </w:r>
    </w:p>
    <w:p w14:paraId="24B318EA" w14:textId="26063800" w:rsidR="003D090A" w:rsidRDefault="003D090A" w:rsidP="003D090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4247EA">
        <w:rPr>
          <w:i/>
          <w:color w:val="000000"/>
          <w:sz w:val="26"/>
          <w:szCs w:val="26"/>
        </w:rPr>
        <w:t>20</w:t>
      </w:r>
      <w:r>
        <w:rPr>
          <w:i/>
          <w:color w:val="000000"/>
          <w:sz w:val="26"/>
          <w:szCs w:val="26"/>
        </w:rPr>
        <w:t xml:space="preserve"> Use Case quản lý </w:t>
      </w:r>
      <w:r w:rsidR="00F57583">
        <w:rPr>
          <w:i/>
          <w:color w:val="000000"/>
          <w:sz w:val="26"/>
          <w:szCs w:val="26"/>
        </w:rPr>
        <w:t>lớp học.</w:t>
      </w:r>
    </w:p>
    <w:tbl>
      <w:tblPr>
        <w:tblW w:w="9678" w:type="dxa"/>
        <w:tblLayout w:type="fixed"/>
        <w:tblLook w:val="0400" w:firstRow="0" w:lastRow="0" w:firstColumn="0" w:lastColumn="0" w:noHBand="0" w:noVBand="1"/>
      </w:tblPr>
      <w:tblGrid>
        <w:gridCol w:w="2979"/>
        <w:gridCol w:w="4210"/>
        <w:gridCol w:w="2489"/>
      </w:tblGrid>
      <w:tr w:rsidR="003D090A" w14:paraId="54C694F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CF9344" w14:textId="77777777" w:rsidR="003D090A" w:rsidRPr="00AF4921" w:rsidRDefault="003D090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14B68" w14:textId="1D462127" w:rsidR="003D090A" w:rsidRPr="00AF4921" w:rsidRDefault="003D090A" w:rsidP="00E36644">
            <w:pPr>
              <w:spacing w:before="240"/>
              <w:rPr>
                <w:color w:val="000000"/>
                <w:sz w:val="26"/>
                <w:szCs w:val="26"/>
              </w:rPr>
            </w:pP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2F94B75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4EC7A9" w14:textId="77777777" w:rsidR="003D090A" w:rsidRPr="00AF4921" w:rsidRDefault="003D090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941C" w14:textId="605A59E6" w:rsidR="003D090A" w:rsidRPr="00AF4921" w:rsidRDefault="003D090A"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 của trung tâm</w:t>
            </w:r>
            <w:r w:rsidRPr="00AF4921">
              <w:rPr>
                <w:color w:val="000000"/>
                <w:sz w:val="26"/>
                <w:szCs w:val="26"/>
              </w:rPr>
              <w:t>.</w:t>
            </w:r>
          </w:p>
        </w:tc>
      </w:tr>
      <w:tr w:rsidR="003D090A" w14:paraId="5FFD90F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4B1F4F" w14:textId="77777777" w:rsidR="003D090A" w:rsidRPr="00AF4921" w:rsidRDefault="003D090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D0034" w14:textId="0D680AD0"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0241D5B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AE8DC0" w14:textId="77777777" w:rsidR="003D090A" w:rsidRPr="00AF4921" w:rsidRDefault="003D090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0BF90" w14:textId="59BAEE2C" w:rsidR="003D090A" w:rsidRPr="00AF4921" w:rsidRDefault="003D090A" w:rsidP="00E36644">
            <w:pPr>
              <w:spacing w:before="240"/>
              <w:rPr>
                <w:color w:val="000000"/>
                <w:sz w:val="26"/>
                <w:szCs w:val="26"/>
              </w:rPr>
            </w:pPr>
            <w:r w:rsidRPr="00AF4921">
              <w:rPr>
                <w:color w:val="000000"/>
                <w:sz w:val="26"/>
                <w:szCs w:val="26"/>
              </w:rPr>
              <w:t xml:space="preserve"> Nhân viên </w:t>
            </w:r>
            <w:r w:rsidR="00F57583">
              <w:rPr>
                <w:color w:val="000000"/>
                <w:sz w:val="26"/>
                <w:szCs w:val="26"/>
              </w:rPr>
              <w:t>quản lý kế hoạch</w:t>
            </w:r>
            <w:r w:rsidR="00F57583" w:rsidRPr="00AF4921">
              <w:rPr>
                <w:color w:val="000000"/>
                <w:sz w:val="26"/>
                <w:szCs w:val="26"/>
              </w:rPr>
              <w:t xml:space="preserve"> </w:t>
            </w:r>
            <w:r w:rsidRPr="00AF4921">
              <w:rPr>
                <w:color w:val="000000"/>
                <w:sz w:val="26"/>
                <w:szCs w:val="26"/>
              </w:rPr>
              <w:t>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w:t>
            </w:r>
            <w:r w:rsidRPr="00AF4921">
              <w:rPr>
                <w:color w:val="000000"/>
                <w:sz w:val="26"/>
                <w:szCs w:val="26"/>
              </w:rPr>
              <w:t>.</w:t>
            </w:r>
          </w:p>
        </w:tc>
      </w:tr>
      <w:tr w:rsidR="003D090A" w14:paraId="4D30FCB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B0EEF4" w14:textId="77777777" w:rsidR="003D090A" w:rsidRPr="00AF4921" w:rsidRDefault="003D090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BCAD4" w14:textId="743B6885"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w:t>
            </w:r>
          </w:p>
        </w:tc>
      </w:tr>
      <w:tr w:rsidR="003D090A" w14:paraId="63E91CE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C8A57" w14:textId="77777777" w:rsidR="003D090A" w:rsidRPr="00AF4921" w:rsidRDefault="003D090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427D6" w14:textId="77777777" w:rsidR="003D090A" w:rsidRPr="00AF4921" w:rsidRDefault="003D090A" w:rsidP="00E36644">
            <w:pPr>
              <w:spacing w:before="240"/>
              <w:rPr>
                <w:color w:val="000000"/>
                <w:sz w:val="26"/>
                <w:szCs w:val="26"/>
              </w:rPr>
            </w:pPr>
            <w:r>
              <w:rPr>
                <w:color w:val="000000"/>
                <w:sz w:val="26"/>
                <w:szCs w:val="26"/>
              </w:rPr>
              <w:t>Đăng nhập.</w:t>
            </w:r>
          </w:p>
        </w:tc>
      </w:tr>
      <w:tr w:rsidR="003D090A" w14:paraId="1138658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0598F1" w14:textId="77777777" w:rsidR="003D090A" w:rsidRPr="00AF4921" w:rsidRDefault="003D090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C907AD" w14:textId="77777777" w:rsidR="003D090A" w:rsidRPr="00AF4921" w:rsidRDefault="003D090A" w:rsidP="00E36644">
            <w:pPr>
              <w:spacing w:before="240"/>
              <w:rPr>
                <w:color w:val="000000"/>
                <w:sz w:val="26"/>
                <w:szCs w:val="26"/>
              </w:rPr>
            </w:pPr>
            <w:r>
              <w:rPr>
                <w:color w:val="000000"/>
                <w:sz w:val="26"/>
                <w:szCs w:val="26"/>
              </w:rPr>
              <w:t>Tài khoản đã được đăng nhập.</w:t>
            </w:r>
          </w:p>
        </w:tc>
      </w:tr>
      <w:tr w:rsidR="003D090A" w14:paraId="123CA3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C67CD" w14:textId="77777777" w:rsidR="003D090A" w:rsidRPr="00AF4921" w:rsidRDefault="003D090A"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7094C" w14:textId="77777777" w:rsidR="003D090A" w:rsidRPr="00AF4921" w:rsidRDefault="003D090A" w:rsidP="00E36644">
            <w:pPr>
              <w:spacing w:before="240"/>
              <w:rPr>
                <w:color w:val="000000"/>
                <w:sz w:val="26"/>
                <w:szCs w:val="26"/>
              </w:rPr>
            </w:pPr>
            <w:r w:rsidRPr="00AF4921">
              <w:rPr>
                <w:color w:val="000000"/>
                <w:sz w:val="26"/>
                <w:szCs w:val="26"/>
              </w:rPr>
              <w:t> </w:t>
            </w:r>
            <w:r>
              <w:rPr>
                <w:color w:val="000000"/>
                <w:sz w:val="26"/>
                <w:szCs w:val="26"/>
              </w:rPr>
              <w:t>Không.</w:t>
            </w:r>
          </w:p>
        </w:tc>
      </w:tr>
      <w:tr w:rsidR="003D090A" w14:paraId="75FDA98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47AF58" w14:textId="77777777" w:rsidR="003D090A" w:rsidRPr="00AF4921" w:rsidRDefault="003D090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E8E59" w14:textId="77777777" w:rsidR="003D090A" w:rsidRPr="00AF4921" w:rsidRDefault="003D090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7BBD4" w14:textId="77777777" w:rsidR="003D090A" w:rsidRPr="00AF4921" w:rsidRDefault="003D090A" w:rsidP="00E36644">
            <w:pPr>
              <w:spacing w:before="240"/>
              <w:jc w:val="center"/>
              <w:rPr>
                <w:color w:val="000000"/>
                <w:sz w:val="26"/>
                <w:szCs w:val="26"/>
              </w:rPr>
            </w:pPr>
            <w:r w:rsidRPr="00AF4921">
              <w:rPr>
                <w:color w:val="000000"/>
                <w:sz w:val="26"/>
                <w:szCs w:val="26"/>
              </w:rPr>
              <w:t>System</w:t>
            </w:r>
          </w:p>
        </w:tc>
      </w:tr>
      <w:tr w:rsidR="003D090A" w14:paraId="31D1DD6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5C8C83" w14:textId="77777777" w:rsidR="003D090A" w:rsidRPr="00AF4921" w:rsidRDefault="003D090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73E8E" w14:textId="4EC05308" w:rsidR="003D090A" w:rsidRPr="00C43911" w:rsidRDefault="003D090A" w:rsidP="00E36644">
            <w:pPr>
              <w:rPr>
                <w:sz w:val="26"/>
                <w:szCs w:val="26"/>
              </w:rPr>
            </w:pPr>
            <w:r w:rsidRPr="00C43911">
              <w:rPr>
                <w:sz w:val="26"/>
                <w:szCs w:val="26"/>
              </w:rPr>
              <w:t>1.</w:t>
            </w:r>
            <w:r>
              <w:rPr>
                <w:sz w:val="26"/>
                <w:szCs w:val="26"/>
              </w:rPr>
              <w:t xml:space="preserve"> Nhân viên </w:t>
            </w:r>
            <w:r w:rsidR="00F57583">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F57583">
              <w:rPr>
                <w:sz w:val="26"/>
                <w:szCs w:val="26"/>
              </w:rPr>
              <w:t>lớp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79392" w14:textId="3EF3160B" w:rsidR="003D090A" w:rsidRPr="00AF4921" w:rsidRDefault="003D090A"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 xml:space="preserve">thông tin </w:t>
            </w:r>
            <w:r w:rsidR="00F57583">
              <w:rPr>
                <w:color w:val="000000"/>
                <w:sz w:val="26"/>
                <w:szCs w:val="26"/>
              </w:rPr>
              <w:t>lớp học</w:t>
            </w:r>
            <w:r>
              <w:rPr>
                <w:color w:val="000000"/>
                <w:sz w:val="26"/>
                <w:szCs w:val="26"/>
              </w:rPr>
              <w:t>.</w:t>
            </w:r>
          </w:p>
          <w:p w14:paraId="2565148B" w14:textId="77777777" w:rsidR="003D090A" w:rsidRPr="00AF4921" w:rsidRDefault="003D090A" w:rsidP="00E36644">
            <w:pPr>
              <w:rPr>
                <w:color w:val="000000"/>
                <w:sz w:val="26"/>
                <w:szCs w:val="26"/>
              </w:rPr>
            </w:pPr>
          </w:p>
        </w:tc>
      </w:tr>
      <w:tr w:rsidR="003D090A" w14:paraId="0150BEB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28A2FF" w14:textId="77777777" w:rsidR="003D090A" w:rsidRPr="00AF4921" w:rsidRDefault="003D090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1E8E7" w14:textId="77777777" w:rsidR="003D090A" w:rsidRPr="00AF4921" w:rsidRDefault="003D090A" w:rsidP="00E36644">
            <w:pPr>
              <w:spacing w:before="240"/>
              <w:ind w:left="61"/>
              <w:rPr>
                <w:color w:val="000000"/>
                <w:sz w:val="26"/>
                <w:szCs w:val="26"/>
              </w:rPr>
            </w:pPr>
            <w:r>
              <w:rPr>
                <w:color w:val="000000"/>
                <w:sz w:val="26"/>
                <w:szCs w:val="26"/>
              </w:rPr>
              <w:t>Không.</w:t>
            </w:r>
          </w:p>
        </w:tc>
      </w:tr>
    </w:tbl>
    <w:p w14:paraId="7D7CA59A" w14:textId="29927D90" w:rsidR="003D090A" w:rsidRDefault="003D090A" w:rsidP="00834DE0">
      <w:pPr>
        <w:pStyle w:val="Chng"/>
        <w:jc w:val="center"/>
        <w:rPr>
          <w:b w:val="0"/>
        </w:rPr>
      </w:pPr>
    </w:p>
    <w:p w14:paraId="1C982E7C" w14:textId="5A1C6989" w:rsidR="00A2450C" w:rsidRPr="00B2167A" w:rsidRDefault="00A2450C" w:rsidP="00A2450C">
      <w:pPr>
        <w:pStyle w:val="Heading3"/>
        <w:spacing w:before="0"/>
        <w:rPr>
          <w:rFonts w:ascii="Times New Roman" w:hAnsi="Times New Roman" w:cs="Times New Roman"/>
          <w:b w:val="0"/>
          <w:iCs/>
          <w:sz w:val="28"/>
          <w:szCs w:val="28"/>
        </w:rPr>
      </w:pPr>
      <w:bookmarkStart w:id="82" w:name="_Toc133184594"/>
      <w:r w:rsidRPr="00B2167A">
        <w:rPr>
          <w:rFonts w:ascii="Times New Roman" w:hAnsi="Times New Roman" w:cs="Times New Roman"/>
          <w:iCs/>
          <w:color w:val="auto"/>
          <w:sz w:val="28"/>
          <w:szCs w:val="28"/>
        </w:rPr>
        <w:t>3.2.</w:t>
      </w:r>
      <w:r w:rsidR="004247EA">
        <w:rPr>
          <w:rFonts w:ascii="Times New Roman" w:hAnsi="Times New Roman" w:cs="Times New Roman"/>
          <w:iCs/>
          <w:color w:val="auto"/>
          <w:sz w:val="28"/>
          <w:szCs w:val="28"/>
        </w:rPr>
        <w:t>21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lớp học</w:t>
      </w:r>
      <w:bookmarkEnd w:id="82"/>
    </w:p>
    <w:p w14:paraId="153C14B4" w14:textId="43131E1E" w:rsidR="00A2450C" w:rsidRDefault="00A2450C" w:rsidP="00A2450C">
      <w:pPr>
        <w:keepNext/>
        <w:rPr>
          <w:color w:val="000000"/>
        </w:rPr>
      </w:pPr>
      <w:r>
        <w:rPr>
          <w:noProof/>
        </w:rPr>
        <w:drawing>
          <wp:inline distT="0" distB="0" distL="0" distR="0" wp14:anchorId="4F774C26" wp14:editId="271762EE">
            <wp:extent cx="5791835" cy="2239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239010"/>
                    </a:xfrm>
                    <a:prstGeom prst="rect">
                      <a:avLst/>
                    </a:prstGeom>
                  </pic:spPr>
                </pic:pic>
              </a:graphicData>
            </a:graphic>
          </wp:inline>
        </w:drawing>
      </w:r>
    </w:p>
    <w:p w14:paraId="3CF30612" w14:textId="2A0F7180"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4247EA">
        <w:rPr>
          <w:i/>
          <w:color w:val="000000"/>
          <w:sz w:val="26"/>
          <w:szCs w:val="26"/>
        </w:rPr>
        <w:t>21</w:t>
      </w:r>
      <w:r>
        <w:rPr>
          <w:i/>
          <w:color w:val="000000"/>
          <w:sz w:val="26"/>
          <w:szCs w:val="26"/>
        </w:rPr>
        <w:t xml:space="preserve"> Use Case thêm lớp học.</w:t>
      </w:r>
    </w:p>
    <w:tbl>
      <w:tblPr>
        <w:tblW w:w="9678" w:type="dxa"/>
        <w:tblLayout w:type="fixed"/>
        <w:tblLook w:val="0400" w:firstRow="0" w:lastRow="0" w:firstColumn="0" w:lastColumn="0" w:noHBand="0" w:noVBand="1"/>
      </w:tblPr>
      <w:tblGrid>
        <w:gridCol w:w="2979"/>
        <w:gridCol w:w="4210"/>
        <w:gridCol w:w="2489"/>
      </w:tblGrid>
      <w:tr w:rsidR="00A2450C" w14:paraId="67700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3CC1B8"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0A03C" w14:textId="49E671AB" w:rsidR="00A2450C" w:rsidRPr="00AF4921" w:rsidRDefault="00A2450C" w:rsidP="00E36644">
            <w:pPr>
              <w:spacing w:before="240"/>
              <w:rPr>
                <w:color w:val="000000"/>
                <w:sz w:val="26"/>
                <w:szCs w:val="26"/>
              </w:rPr>
            </w:pPr>
            <w:r w:rsidRPr="00AF4921">
              <w:rPr>
                <w:color w:val="000000"/>
                <w:sz w:val="26"/>
                <w:szCs w:val="26"/>
              </w:rPr>
              <w:t xml:space="preserve">Thêm </w:t>
            </w:r>
            <w:r>
              <w:rPr>
                <w:color w:val="000000"/>
                <w:sz w:val="26"/>
                <w:szCs w:val="26"/>
              </w:rPr>
              <w:t>lớp học</w:t>
            </w:r>
            <w:r w:rsidRPr="00AF4921">
              <w:rPr>
                <w:color w:val="000000"/>
                <w:sz w:val="26"/>
                <w:szCs w:val="26"/>
              </w:rPr>
              <w:t>.</w:t>
            </w:r>
          </w:p>
        </w:tc>
      </w:tr>
      <w:tr w:rsidR="00A2450C" w14:paraId="0CCDC3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225B71" w14:textId="77777777" w:rsidR="00A2450C" w:rsidRPr="00AF4921" w:rsidRDefault="00A2450C"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AD0EC" w14:textId="5EBCB14B" w:rsidR="00A2450C" w:rsidRPr="00AF4921" w:rsidRDefault="00A2450C" w:rsidP="00E36644">
            <w:pPr>
              <w:spacing w:before="240"/>
              <w:rPr>
                <w:color w:val="000000"/>
                <w:sz w:val="26"/>
                <w:szCs w:val="26"/>
              </w:rPr>
            </w:pPr>
            <w:r w:rsidRPr="00AF4921">
              <w:rPr>
                <w:color w:val="000000"/>
                <w:sz w:val="26"/>
                <w:szCs w:val="26"/>
              </w:rPr>
              <w:t>Thêm</w:t>
            </w:r>
            <w:r>
              <w:rPr>
                <w:color w:val="000000"/>
                <w:sz w:val="26"/>
                <w:szCs w:val="26"/>
              </w:rPr>
              <w:t xml:space="preserve"> lớp học của trung tâm</w:t>
            </w:r>
            <w:r w:rsidRPr="00AF4921">
              <w:rPr>
                <w:color w:val="000000"/>
                <w:sz w:val="26"/>
                <w:szCs w:val="26"/>
              </w:rPr>
              <w:t>.</w:t>
            </w:r>
          </w:p>
        </w:tc>
      </w:tr>
      <w:tr w:rsidR="00A2450C" w14:paraId="0A2D0E8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D2EB0F"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07032" w14:textId="49FC1727"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Pr>
                <w:color w:val="000000"/>
                <w:sz w:val="26"/>
                <w:szCs w:val="26"/>
              </w:rPr>
              <w:t>lớp học</w:t>
            </w:r>
            <w:r w:rsidRPr="00AF4921">
              <w:rPr>
                <w:color w:val="000000"/>
                <w:sz w:val="26"/>
                <w:szCs w:val="26"/>
              </w:rPr>
              <w:t>.</w:t>
            </w:r>
          </w:p>
        </w:tc>
      </w:tr>
      <w:tr w:rsidR="00A2450C" w14:paraId="7B116D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2F4C8" w14:textId="77777777" w:rsidR="00A2450C" w:rsidRPr="00AF4921" w:rsidRDefault="00A2450C"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58F26" w14:textId="79A85BB0" w:rsidR="00A2450C" w:rsidRPr="00AF4921" w:rsidRDefault="00A2450C"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lớp học</w:t>
            </w:r>
            <w:r w:rsidRPr="00AF4921">
              <w:rPr>
                <w:color w:val="000000"/>
                <w:sz w:val="26"/>
                <w:szCs w:val="26"/>
              </w:rPr>
              <w:t>.</w:t>
            </w:r>
          </w:p>
        </w:tc>
      </w:tr>
      <w:tr w:rsidR="00A2450C" w14:paraId="0951AD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6F9D"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BD6F1" w14:textId="0F105DCF"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450C" w14:paraId="319B0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7ABC95"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15DE0" w14:textId="7C204C83" w:rsidR="00A2450C" w:rsidRPr="00AF4921" w:rsidRDefault="00A2450C" w:rsidP="00E36644">
            <w:pPr>
              <w:spacing w:before="240"/>
              <w:rPr>
                <w:color w:val="000000"/>
                <w:sz w:val="26"/>
                <w:szCs w:val="26"/>
              </w:rPr>
            </w:pPr>
            <w:r>
              <w:rPr>
                <w:color w:val="000000"/>
                <w:sz w:val="26"/>
                <w:szCs w:val="26"/>
              </w:rPr>
              <w:t>Quản lý lớp học.</w:t>
            </w:r>
          </w:p>
        </w:tc>
      </w:tr>
      <w:tr w:rsidR="00A2450C" w14:paraId="69A02E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8C4B99"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CE167" w14:textId="7A2077B0" w:rsidR="00A2450C" w:rsidRPr="00AF4921" w:rsidRDefault="00A2450C" w:rsidP="00E36644">
            <w:pPr>
              <w:spacing w:before="240"/>
              <w:rPr>
                <w:color w:val="000000"/>
                <w:sz w:val="26"/>
                <w:szCs w:val="26"/>
              </w:rPr>
            </w:pPr>
            <w:r>
              <w:rPr>
                <w:color w:val="000000"/>
                <w:sz w:val="26"/>
                <w:szCs w:val="26"/>
              </w:rPr>
              <w:t>Nhân viên quản lý kế hoạch đã đăng nhập vào hệ thống.</w:t>
            </w:r>
          </w:p>
        </w:tc>
      </w:tr>
      <w:tr w:rsidR="00A2450C" w14:paraId="23DC68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2FFDAF"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3F78A" w14:textId="71CD0F7C"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Thêm lớp học thành công.</w:t>
            </w:r>
          </w:p>
        </w:tc>
      </w:tr>
      <w:tr w:rsidR="00A2450C" w14:paraId="391F7E38"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A51B35"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119C7E"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D5840"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2DC9630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04A3"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08FF9" w14:textId="2D13C24C"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4030041F" w14:textId="77777777" w:rsidR="00A2450C" w:rsidRDefault="00A2450C" w:rsidP="00E36644">
            <w:pPr>
              <w:rPr>
                <w:sz w:val="26"/>
                <w:szCs w:val="26"/>
              </w:rPr>
            </w:pPr>
          </w:p>
          <w:p w14:paraId="0D1AE9BD" w14:textId="77777777" w:rsidR="00A2450C" w:rsidRPr="00B60098" w:rsidRDefault="00A2450C" w:rsidP="00E36644">
            <w:pPr>
              <w:rPr>
                <w:sz w:val="26"/>
                <w:szCs w:val="26"/>
              </w:rPr>
            </w:pPr>
          </w:p>
          <w:p w14:paraId="5C85AE48" w14:textId="6CFCD120" w:rsidR="00A2450C" w:rsidRPr="00B60098" w:rsidRDefault="00A2450C"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 lớp học mới</w:t>
            </w:r>
            <w:r w:rsidRPr="00B60098">
              <w:rPr>
                <w:sz w:val="26"/>
                <w:szCs w:val="26"/>
              </w:rPr>
              <w:t>.</w:t>
            </w:r>
          </w:p>
          <w:p w14:paraId="0F7BE9F5" w14:textId="77777777" w:rsidR="00A2450C" w:rsidRPr="00B60098" w:rsidRDefault="00A2450C"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B21C4" w14:textId="07D621C5"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39C6AF0A" w14:textId="590EA54D" w:rsidR="00A2450C" w:rsidRDefault="00A2450C" w:rsidP="00E36644">
            <w:pPr>
              <w:rPr>
                <w:color w:val="000000"/>
                <w:sz w:val="26"/>
                <w:szCs w:val="26"/>
              </w:rPr>
            </w:pPr>
          </w:p>
          <w:p w14:paraId="21E85C4F" w14:textId="77777777" w:rsidR="00A2450C" w:rsidRPr="00AF4921" w:rsidRDefault="00A2450C" w:rsidP="00E36644">
            <w:pPr>
              <w:rPr>
                <w:color w:val="000000"/>
                <w:sz w:val="26"/>
                <w:szCs w:val="26"/>
              </w:rPr>
            </w:pPr>
          </w:p>
          <w:p w14:paraId="459370C5" w14:textId="77777777" w:rsidR="00A2450C" w:rsidRPr="000D5C53" w:rsidRDefault="00A2450C" w:rsidP="00E36644">
            <w:pPr>
              <w:rPr>
                <w:color w:val="000000"/>
                <w:sz w:val="26"/>
                <w:szCs w:val="26"/>
              </w:rPr>
            </w:pPr>
            <w:r w:rsidRPr="000D5C53">
              <w:rPr>
                <w:color w:val="000000"/>
                <w:sz w:val="26"/>
                <w:szCs w:val="26"/>
              </w:rPr>
              <w:t>3.1 Hệ thống kiểm tra thông tin đã nhập.</w:t>
            </w:r>
          </w:p>
          <w:p w14:paraId="445A127A" w14:textId="77777777" w:rsidR="00A2450C" w:rsidRPr="000D5C53" w:rsidRDefault="00A2450C"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4E83B526" w14:textId="0C0E3573" w:rsidR="00A2450C" w:rsidRPr="00AF4921" w:rsidRDefault="00A2450C" w:rsidP="00E36644">
            <w:pPr>
              <w:rPr>
                <w:color w:val="000000"/>
                <w:sz w:val="26"/>
                <w:szCs w:val="26"/>
              </w:rPr>
            </w:pPr>
            <w:r w:rsidRPr="000D5C53">
              <w:rPr>
                <w:color w:val="000000"/>
                <w:sz w:val="26"/>
                <w:szCs w:val="26"/>
              </w:rPr>
              <w:t xml:space="preserve">3.3 Hiển thị thông </w:t>
            </w:r>
            <w:r w:rsidRPr="000D5C53">
              <w:rPr>
                <w:color w:val="000000"/>
                <w:sz w:val="26"/>
                <w:szCs w:val="26"/>
              </w:rPr>
              <w:lastRenderedPageBreak/>
              <w:t>báo</w:t>
            </w:r>
            <w:r>
              <w:rPr>
                <w:color w:val="000000"/>
                <w:sz w:val="26"/>
                <w:szCs w:val="26"/>
              </w:rPr>
              <w:t xml:space="preserve"> thêm lớp học</w:t>
            </w:r>
            <w:r w:rsidRPr="000D5C53">
              <w:rPr>
                <w:color w:val="000000"/>
                <w:sz w:val="26"/>
                <w:szCs w:val="26"/>
              </w:rPr>
              <w:t xml:space="preserve"> thành công.</w:t>
            </w:r>
          </w:p>
        </w:tc>
      </w:tr>
      <w:tr w:rsidR="00A2450C" w14:paraId="411D4F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9A0F2" w14:textId="77777777" w:rsidR="00A2450C" w:rsidRPr="00AF4921" w:rsidRDefault="00A2450C"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38BC" w14:textId="77777777" w:rsidR="00A2450C" w:rsidRPr="00AF4921" w:rsidRDefault="00A2450C" w:rsidP="00E36644">
            <w:pPr>
              <w:spacing w:before="240"/>
              <w:ind w:left="61"/>
              <w:rPr>
                <w:color w:val="000000"/>
                <w:sz w:val="26"/>
                <w:szCs w:val="26"/>
              </w:rPr>
            </w:pPr>
            <w:r w:rsidRPr="000D5C53">
              <w:rPr>
                <w:color w:val="000000"/>
                <w:sz w:val="26"/>
                <w:szCs w:val="26"/>
              </w:rPr>
              <w:t>3.1 Thông báo nếu nhập thiếu thông tin.</w:t>
            </w:r>
          </w:p>
        </w:tc>
      </w:tr>
    </w:tbl>
    <w:p w14:paraId="73E7BF06" w14:textId="5E2CC554" w:rsidR="00A2450C" w:rsidRDefault="00A2450C" w:rsidP="00834DE0">
      <w:pPr>
        <w:pStyle w:val="Chng"/>
        <w:jc w:val="center"/>
        <w:rPr>
          <w:b w:val="0"/>
        </w:rPr>
      </w:pPr>
    </w:p>
    <w:p w14:paraId="33001833" w14:textId="6F994E05" w:rsidR="00A2450C" w:rsidRPr="00B2167A" w:rsidRDefault="00A2450C" w:rsidP="00A2450C">
      <w:pPr>
        <w:pStyle w:val="Heading3"/>
        <w:spacing w:before="0"/>
        <w:rPr>
          <w:rFonts w:ascii="Times New Roman" w:hAnsi="Times New Roman" w:cs="Times New Roman"/>
          <w:b w:val="0"/>
          <w:iCs/>
          <w:sz w:val="28"/>
          <w:szCs w:val="28"/>
        </w:rPr>
      </w:pPr>
      <w:bookmarkStart w:id="83" w:name="_Toc133184595"/>
      <w:r w:rsidRPr="00B2167A">
        <w:rPr>
          <w:rFonts w:ascii="Times New Roman" w:hAnsi="Times New Roman" w:cs="Times New Roman"/>
          <w:iCs/>
          <w:color w:val="auto"/>
          <w:sz w:val="28"/>
          <w:szCs w:val="28"/>
        </w:rPr>
        <w:t>3.2.</w:t>
      </w:r>
      <w:r w:rsidR="004247EA">
        <w:rPr>
          <w:rFonts w:ascii="Times New Roman" w:hAnsi="Times New Roman" w:cs="Times New Roman"/>
          <w:iCs/>
          <w:color w:val="auto"/>
          <w:sz w:val="28"/>
          <w:szCs w:val="28"/>
        </w:rPr>
        <w:t>22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lớp học</w:t>
      </w:r>
      <w:bookmarkEnd w:id="83"/>
    </w:p>
    <w:p w14:paraId="25AD1DCB" w14:textId="1F012425" w:rsidR="00A2450C" w:rsidRDefault="00A2450C" w:rsidP="00A2450C">
      <w:pPr>
        <w:keepNext/>
        <w:rPr>
          <w:color w:val="000000"/>
        </w:rPr>
      </w:pPr>
      <w:r>
        <w:rPr>
          <w:noProof/>
        </w:rPr>
        <w:drawing>
          <wp:inline distT="0" distB="0" distL="0" distR="0" wp14:anchorId="09D457F1" wp14:editId="6B8BC187">
            <wp:extent cx="5791835" cy="2226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26945"/>
                    </a:xfrm>
                    <a:prstGeom prst="rect">
                      <a:avLst/>
                    </a:prstGeom>
                  </pic:spPr>
                </pic:pic>
              </a:graphicData>
            </a:graphic>
          </wp:inline>
        </w:drawing>
      </w:r>
    </w:p>
    <w:p w14:paraId="7D5CB03C" w14:textId="3ED579DA"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4247EA">
        <w:rPr>
          <w:i/>
          <w:color w:val="000000"/>
          <w:sz w:val="26"/>
          <w:szCs w:val="26"/>
        </w:rPr>
        <w:t>22</w:t>
      </w:r>
      <w:r>
        <w:rPr>
          <w:i/>
          <w:color w:val="000000"/>
          <w:sz w:val="26"/>
          <w:szCs w:val="26"/>
        </w:rPr>
        <w:t xml:space="preserve"> Use Case sửa lớp học.</w:t>
      </w:r>
    </w:p>
    <w:tbl>
      <w:tblPr>
        <w:tblW w:w="9678" w:type="dxa"/>
        <w:tblLayout w:type="fixed"/>
        <w:tblLook w:val="0400" w:firstRow="0" w:lastRow="0" w:firstColumn="0" w:lastColumn="0" w:noHBand="0" w:noVBand="1"/>
      </w:tblPr>
      <w:tblGrid>
        <w:gridCol w:w="2979"/>
        <w:gridCol w:w="4210"/>
        <w:gridCol w:w="2489"/>
      </w:tblGrid>
      <w:tr w:rsidR="00A2450C" w14:paraId="604C72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E1F68A"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BF900" w14:textId="557E9762" w:rsidR="00A2450C" w:rsidRPr="00AF4921" w:rsidRDefault="00A2450C" w:rsidP="00E36644">
            <w:pPr>
              <w:spacing w:before="240"/>
              <w:rPr>
                <w:color w:val="000000"/>
                <w:sz w:val="26"/>
                <w:szCs w:val="26"/>
              </w:rPr>
            </w:pPr>
            <w:r>
              <w:rPr>
                <w:color w:val="000000"/>
                <w:sz w:val="26"/>
                <w:szCs w:val="26"/>
              </w:rPr>
              <w:t>Sửa</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7C77ED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C9029B" w14:textId="77777777" w:rsidR="00A2450C" w:rsidRPr="00AF4921" w:rsidRDefault="00A2450C"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5D4F8" w14:textId="4DEEE64E" w:rsidR="00A2450C" w:rsidRPr="00AF4921" w:rsidRDefault="00A2450C" w:rsidP="00E36644">
            <w:pPr>
              <w:spacing w:before="240"/>
              <w:rPr>
                <w:color w:val="000000"/>
                <w:sz w:val="26"/>
                <w:szCs w:val="26"/>
              </w:rPr>
            </w:pP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4CFDD47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ECDA81"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748B9" w14:textId="32A014D1"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 xml:space="preserve"> chọn chức nă</w:t>
            </w:r>
            <w:r w:rsidR="00761C86">
              <w:rPr>
                <w:color w:val="000000"/>
                <w:sz w:val="26"/>
                <w:szCs w:val="26"/>
              </w:rPr>
              <w:t>ng sửa lớp học</w:t>
            </w:r>
            <w:r w:rsidRPr="00AF4921">
              <w:rPr>
                <w:color w:val="000000"/>
                <w:sz w:val="26"/>
                <w:szCs w:val="26"/>
              </w:rPr>
              <w:t>.</w:t>
            </w:r>
          </w:p>
        </w:tc>
      </w:tr>
      <w:tr w:rsidR="00A2450C" w14:paraId="2A35779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CC0131" w14:textId="77777777" w:rsidR="00A2450C" w:rsidRPr="00AF4921" w:rsidRDefault="00A2450C"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67E3A" w14:textId="73D26A21" w:rsidR="00A2450C" w:rsidRPr="00AF4921" w:rsidRDefault="00A2450C" w:rsidP="00E36644">
            <w:pPr>
              <w:spacing w:before="240"/>
              <w:rPr>
                <w:color w:val="000000"/>
                <w:sz w:val="26"/>
                <w:szCs w:val="26"/>
              </w:rPr>
            </w:pPr>
            <w:r w:rsidRPr="00AF4921">
              <w:rPr>
                <w:color w:val="000000"/>
                <w:sz w:val="26"/>
                <w:szCs w:val="26"/>
              </w:rPr>
              <w:t xml:space="preserve"> Nhân viên </w:t>
            </w:r>
            <w:r w:rsidR="00761C86">
              <w:rPr>
                <w:color w:val="000000"/>
                <w:sz w:val="26"/>
                <w:szCs w:val="26"/>
              </w:rPr>
              <w:t>quản lý kế hoạch</w:t>
            </w:r>
            <w:r w:rsidR="00761C86" w:rsidRPr="00AF4921">
              <w:rPr>
                <w:color w:val="000000"/>
                <w:sz w:val="26"/>
                <w:szCs w:val="26"/>
              </w:rPr>
              <w:t xml:space="preserve"> </w:t>
            </w:r>
            <w:r w:rsidRPr="00AF4921">
              <w:rPr>
                <w:color w:val="000000"/>
                <w:sz w:val="26"/>
                <w:szCs w:val="26"/>
              </w:rPr>
              <w:t>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w:t>
            </w:r>
            <w:r w:rsidR="00761C86">
              <w:rPr>
                <w:color w:val="000000"/>
                <w:sz w:val="26"/>
                <w:szCs w:val="26"/>
              </w:rPr>
              <w:t xml:space="preserve">lớp học </w:t>
            </w:r>
            <w:r w:rsidR="00761C86">
              <w:rPr>
                <w:color w:val="000000"/>
                <w:sz w:val="26"/>
                <w:szCs w:val="26"/>
              </w:rPr>
              <w:lastRenderedPageBreak/>
              <w:t>của trung tâm</w:t>
            </w:r>
            <w:r w:rsidRPr="00AF4921">
              <w:rPr>
                <w:color w:val="000000"/>
                <w:sz w:val="26"/>
                <w:szCs w:val="26"/>
              </w:rPr>
              <w:t>.</w:t>
            </w:r>
          </w:p>
        </w:tc>
      </w:tr>
      <w:tr w:rsidR="00A2450C" w14:paraId="0090EAA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3909A8"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6846" w14:textId="44136E6A"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w:t>
            </w:r>
          </w:p>
        </w:tc>
      </w:tr>
      <w:tr w:rsidR="00A2450C" w14:paraId="300BDD1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878686"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0ABCE" w14:textId="67EB97F9" w:rsidR="00A2450C" w:rsidRPr="00AF4921" w:rsidRDefault="00A2450C" w:rsidP="00E36644">
            <w:pPr>
              <w:spacing w:before="240"/>
              <w:rPr>
                <w:color w:val="000000"/>
                <w:sz w:val="26"/>
                <w:szCs w:val="26"/>
              </w:rPr>
            </w:pPr>
            <w:r>
              <w:rPr>
                <w:color w:val="000000"/>
                <w:sz w:val="26"/>
                <w:szCs w:val="26"/>
              </w:rPr>
              <w:t xml:space="preserve">Quản lý </w:t>
            </w:r>
            <w:r w:rsidR="00761C86">
              <w:rPr>
                <w:color w:val="000000"/>
                <w:sz w:val="26"/>
                <w:szCs w:val="26"/>
              </w:rPr>
              <w:t>lớp học</w:t>
            </w:r>
            <w:r>
              <w:rPr>
                <w:color w:val="000000"/>
                <w:sz w:val="26"/>
                <w:szCs w:val="26"/>
              </w:rPr>
              <w:t>.</w:t>
            </w:r>
          </w:p>
        </w:tc>
      </w:tr>
      <w:tr w:rsidR="00A2450C" w14:paraId="53F528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2CD035"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C64D6" w14:textId="1FC831DA" w:rsidR="00A2450C" w:rsidRPr="00AF4921" w:rsidRDefault="00A2450C" w:rsidP="00E36644">
            <w:pPr>
              <w:spacing w:before="240"/>
              <w:rPr>
                <w:color w:val="000000"/>
                <w:sz w:val="26"/>
                <w:szCs w:val="26"/>
              </w:rPr>
            </w:pPr>
            <w:r>
              <w:rPr>
                <w:color w:val="000000"/>
                <w:sz w:val="26"/>
                <w:szCs w:val="26"/>
              </w:rPr>
              <w:t xml:space="preserve">Nhân viên </w:t>
            </w:r>
            <w:r w:rsidR="00761C86">
              <w:rPr>
                <w:color w:val="000000"/>
                <w:sz w:val="26"/>
                <w:szCs w:val="26"/>
              </w:rPr>
              <w:t>quản lý kế hoạch</w:t>
            </w:r>
            <w:r w:rsidR="00761C86" w:rsidRPr="00AF4921">
              <w:rPr>
                <w:color w:val="000000"/>
                <w:sz w:val="26"/>
                <w:szCs w:val="26"/>
              </w:rPr>
              <w:t xml:space="preserve"> </w:t>
            </w:r>
            <w:r>
              <w:rPr>
                <w:color w:val="000000"/>
                <w:sz w:val="26"/>
                <w:szCs w:val="26"/>
              </w:rPr>
              <w:t>đã đăng nhập vào hệ thống.</w:t>
            </w:r>
          </w:p>
        </w:tc>
      </w:tr>
      <w:tr w:rsidR="00A2450C" w14:paraId="02EEB36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229080"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E7D6D" w14:textId="3ADE0A6A"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Pr>
                <w:color w:val="000000"/>
                <w:sz w:val="26"/>
                <w:szCs w:val="26"/>
              </w:rPr>
              <w:t xml:space="preserve"> thành công.</w:t>
            </w:r>
          </w:p>
        </w:tc>
      </w:tr>
      <w:tr w:rsidR="00A2450C" w14:paraId="2361777A"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5A3E1"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CB553"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4FFAD"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565C3D6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13ED0"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393F2" w14:textId="37426D3A"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61C86">
              <w:rPr>
                <w:sz w:val="26"/>
                <w:szCs w:val="26"/>
              </w:rPr>
              <w:t>lớp học</w:t>
            </w:r>
            <w:r w:rsidRPr="00B60098">
              <w:rPr>
                <w:sz w:val="26"/>
                <w:szCs w:val="26"/>
              </w:rPr>
              <w:t>”.</w:t>
            </w:r>
          </w:p>
          <w:p w14:paraId="5C8F716C" w14:textId="77777777" w:rsidR="00A2450C" w:rsidRDefault="00A2450C" w:rsidP="00E36644">
            <w:pPr>
              <w:rPr>
                <w:sz w:val="26"/>
                <w:szCs w:val="26"/>
              </w:rPr>
            </w:pPr>
          </w:p>
          <w:p w14:paraId="05FF1328" w14:textId="77777777" w:rsidR="00A2450C" w:rsidRPr="00B60098" w:rsidRDefault="00A2450C" w:rsidP="00E36644">
            <w:pPr>
              <w:rPr>
                <w:sz w:val="26"/>
                <w:szCs w:val="26"/>
              </w:rPr>
            </w:pPr>
          </w:p>
          <w:p w14:paraId="258E8D9F" w14:textId="39DA3739" w:rsidR="00A2450C" w:rsidRPr="00B60098" w:rsidRDefault="00A2450C"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sidR="00761C86">
              <w:rPr>
                <w:sz w:val="26"/>
                <w:szCs w:val="26"/>
              </w:rPr>
              <w:t>lớp học</w:t>
            </w:r>
            <w:r w:rsidRPr="00B60098">
              <w:rPr>
                <w:sz w:val="26"/>
                <w:szCs w:val="26"/>
              </w:rPr>
              <w:t>.</w:t>
            </w:r>
          </w:p>
          <w:p w14:paraId="68DBC70E" w14:textId="77777777" w:rsidR="00A2450C" w:rsidRPr="00B60098" w:rsidRDefault="00A2450C"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04A10" w14:textId="5940EB97"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61C86">
              <w:rPr>
                <w:color w:val="000000"/>
                <w:sz w:val="26"/>
                <w:szCs w:val="26"/>
              </w:rPr>
              <w:t xml:space="preserve"> lớp học</w:t>
            </w:r>
            <w:r>
              <w:rPr>
                <w:color w:val="000000"/>
                <w:sz w:val="26"/>
                <w:szCs w:val="26"/>
              </w:rPr>
              <w:t>.</w:t>
            </w:r>
          </w:p>
          <w:p w14:paraId="38D629D2" w14:textId="77777777" w:rsidR="00A2450C" w:rsidRDefault="00A2450C" w:rsidP="00E36644">
            <w:pPr>
              <w:rPr>
                <w:color w:val="000000"/>
                <w:sz w:val="26"/>
                <w:szCs w:val="26"/>
              </w:rPr>
            </w:pPr>
          </w:p>
          <w:p w14:paraId="0B0F273F" w14:textId="77777777" w:rsidR="00A2450C" w:rsidRPr="00AF4921" w:rsidRDefault="00A2450C" w:rsidP="00E36644">
            <w:pPr>
              <w:rPr>
                <w:color w:val="000000"/>
                <w:sz w:val="26"/>
                <w:szCs w:val="26"/>
              </w:rPr>
            </w:pPr>
          </w:p>
          <w:p w14:paraId="5F615A13" w14:textId="77777777" w:rsidR="00A2450C" w:rsidRPr="000D5C53" w:rsidRDefault="00A2450C" w:rsidP="00E36644">
            <w:pPr>
              <w:rPr>
                <w:color w:val="000000"/>
                <w:sz w:val="26"/>
                <w:szCs w:val="26"/>
              </w:rPr>
            </w:pPr>
            <w:r w:rsidRPr="000D5C53">
              <w:rPr>
                <w:color w:val="000000"/>
                <w:sz w:val="26"/>
                <w:szCs w:val="26"/>
              </w:rPr>
              <w:t>3.1 Hệ thống kiểm tra thông tin đã nhập.</w:t>
            </w:r>
          </w:p>
          <w:p w14:paraId="34C981F7" w14:textId="77777777" w:rsidR="00A2450C" w:rsidRPr="000D5C53" w:rsidRDefault="00A2450C"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318BAC42" w14:textId="6E8AE21C" w:rsidR="00A2450C" w:rsidRPr="00AF4921" w:rsidRDefault="00A2450C" w:rsidP="00E36644">
            <w:pPr>
              <w:rPr>
                <w:color w:val="000000"/>
                <w:sz w:val="26"/>
                <w:szCs w:val="26"/>
              </w:rPr>
            </w:pPr>
            <w:r w:rsidRPr="000D5C53">
              <w:rPr>
                <w:color w:val="000000"/>
                <w:sz w:val="26"/>
                <w:szCs w:val="26"/>
              </w:rPr>
              <w:t>3.3 Hiển thị thông báo</w:t>
            </w:r>
            <w:r>
              <w:rPr>
                <w:color w:val="000000"/>
                <w:sz w:val="26"/>
                <w:szCs w:val="26"/>
              </w:rPr>
              <w:t xml:space="preserve"> sửa </w:t>
            </w:r>
            <w:r w:rsidR="00761C86">
              <w:rPr>
                <w:color w:val="000000"/>
                <w:sz w:val="26"/>
                <w:szCs w:val="26"/>
              </w:rPr>
              <w:t>lớp học</w:t>
            </w:r>
            <w:r w:rsidRPr="000D5C53">
              <w:rPr>
                <w:color w:val="000000"/>
                <w:sz w:val="26"/>
                <w:szCs w:val="26"/>
              </w:rPr>
              <w:t xml:space="preserve"> thành công.</w:t>
            </w:r>
          </w:p>
        </w:tc>
      </w:tr>
      <w:tr w:rsidR="00A2450C" w14:paraId="24B7AE6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ACD264" w14:textId="77777777" w:rsidR="00A2450C" w:rsidRPr="00AF4921" w:rsidRDefault="00A2450C" w:rsidP="00E36644">
            <w:pPr>
              <w:spacing w:before="240"/>
              <w:rPr>
                <w:color w:val="000000"/>
                <w:sz w:val="26"/>
                <w:szCs w:val="26"/>
              </w:rPr>
            </w:pPr>
            <w:r w:rsidRPr="00AF4921">
              <w:rPr>
                <w:b/>
                <w:color w:val="000000"/>
                <w:sz w:val="26"/>
                <w:szCs w:val="26"/>
              </w:rPr>
              <w:t xml:space="preserve">EXCEPTION </w:t>
            </w:r>
            <w:r w:rsidRPr="00AF4921">
              <w:rPr>
                <w:b/>
                <w:color w:val="000000"/>
                <w:sz w:val="26"/>
                <w:szCs w:val="26"/>
              </w:rPr>
              <w:lastRenderedPageBreak/>
              <w: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019BA" w14:textId="77777777" w:rsidR="00A2450C" w:rsidRPr="00AF4921" w:rsidRDefault="00A2450C" w:rsidP="00E36644">
            <w:pPr>
              <w:spacing w:before="240"/>
              <w:ind w:left="61"/>
              <w:rPr>
                <w:color w:val="000000"/>
                <w:sz w:val="26"/>
                <w:szCs w:val="26"/>
              </w:rPr>
            </w:pPr>
            <w:r w:rsidRPr="000D5C53">
              <w:rPr>
                <w:color w:val="000000"/>
                <w:sz w:val="26"/>
                <w:szCs w:val="26"/>
              </w:rPr>
              <w:lastRenderedPageBreak/>
              <w:t>3.1 Thông báo nếu nhập thiếu</w:t>
            </w:r>
            <w:r>
              <w:rPr>
                <w:color w:val="000000"/>
                <w:sz w:val="26"/>
                <w:szCs w:val="26"/>
              </w:rPr>
              <w:t xml:space="preserve"> hoặc sai</w:t>
            </w:r>
            <w:r w:rsidRPr="000D5C53">
              <w:rPr>
                <w:color w:val="000000"/>
                <w:sz w:val="26"/>
                <w:szCs w:val="26"/>
              </w:rPr>
              <w:t xml:space="preserve"> thông tin.</w:t>
            </w:r>
          </w:p>
        </w:tc>
      </w:tr>
    </w:tbl>
    <w:p w14:paraId="769AFD9B" w14:textId="1A08C66D" w:rsidR="00A2450C" w:rsidRDefault="00A2450C" w:rsidP="00834DE0">
      <w:pPr>
        <w:pStyle w:val="Chng"/>
        <w:jc w:val="center"/>
        <w:rPr>
          <w:b w:val="0"/>
        </w:rPr>
      </w:pPr>
    </w:p>
    <w:p w14:paraId="6A4836F5" w14:textId="70EDB7F8" w:rsidR="00A20E3A" w:rsidRPr="00B2167A" w:rsidRDefault="00A20E3A" w:rsidP="00A20E3A">
      <w:pPr>
        <w:pStyle w:val="Heading3"/>
        <w:spacing w:before="0"/>
        <w:rPr>
          <w:rFonts w:ascii="Times New Roman" w:hAnsi="Times New Roman" w:cs="Times New Roman"/>
          <w:b w:val="0"/>
          <w:iCs/>
          <w:sz w:val="28"/>
          <w:szCs w:val="28"/>
        </w:rPr>
      </w:pPr>
      <w:bookmarkStart w:id="84" w:name="_Toc133184596"/>
      <w:r w:rsidRPr="00B2167A">
        <w:rPr>
          <w:rFonts w:ascii="Times New Roman" w:hAnsi="Times New Roman" w:cs="Times New Roman"/>
          <w:iCs/>
          <w:color w:val="auto"/>
          <w:sz w:val="28"/>
          <w:szCs w:val="28"/>
        </w:rPr>
        <w:t>3.2.</w:t>
      </w:r>
      <w:r w:rsidR="00412E4C">
        <w:rPr>
          <w:rFonts w:ascii="Times New Roman" w:hAnsi="Times New Roman" w:cs="Times New Roman"/>
          <w:iCs/>
          <w:color w:val="auto"/>
          <w:sz w:val="28"/>
          <w:szCs w:val="28"/>
        </w:rPr>
        <w:t>2</w:t>
      </w:r>
      <w:r w:rsidR="004247EA">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lớp học</w:t>
      </w:r>
      <w:bookmarkEnd w:id="84"/>
    </w:p>
    <w:p w14:paraId="6F714F6F" w14:textId="552F2F1D" w:rsidR="00A20E3A" w:rsidRDefault="00A20E3A" w:rsidP="00A20E3A">
      <w:pPr>
        <w:keepNext/>
        <w:rPr>
          <w:color w:val="000000"/>
        </w:rPr>
      </w:pPr>
      <w:r>
        <w:rPr>
          <w:noProof/>
        </w:rPr>
        <w:drawing>
          <wp:inline distT="0" distB="0" distL="0" distR="0" wp14:anchorId="0E2F4D3F" wp14:editId="73A76B5B">
            <wp:extent cx="5791835" cy="2168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168525"/>
                    </a:xfrm>
                    <a:prstGeom prst="rect">
                      <a:avLst/>
                    </a:prstGeom>
                  </pic:spPr>
                </pic:pic>
              </a:graphicData>
            </a:graphic>
          </wp:inline>
        </w:drawing>
      </w:r>
    </w:p>
    <w:p w14:paraId="69014DE2" w14:textId="1F142B66" w:rsidR="00A20E3A" w:rsidRDefault="00A20E3A" w:rsidP="00A20E3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412E4C">
        <w:rPr>
          <w:i/>
          <w:color w:val="000000"/>
          <w:sz w:val="26"/>
          <w:szCs w:val="26"/>
        </w:rPr>
        <w:t>2</w:t>
      </w:r>
      <w:r w:rsidR="004247EA">
        <w:rPr>
          <w:i/>
          <w:color w:val="000000"/>
          <w:sz w:val="26"/>
          <w:szCs w:val="26"/>
        </w:rPr>
        <w:t>3</w:t>
      </w:r>
      <w:r>
        <w:rPr>
          <w:i/>
          <w:color w:val="000000"/>
          <w:sz w:val="26"/>
          <w:szCs w:val="26"/>
        </w:rPr>
        <w:t xml:space="preserve"> Use Case xóa lớp học.</w:t>
      </w:r>
    </w:p>
    <w:tbl>
      <w:tblPr>
        <w:tblW w:w="9678" w:type="dxa"/>
        <w:tblLayout w:type="fixed"/>
        <w:tblLook w:val="0400" w:firstRow="0" w:lastRow="0" w:firstColumn="0" w:lastColumn="0" w:noHBand="0" w:noVBand="1"/>
      </w:tblPr>
      <w:tblGrid>
        <w:gridCol w:w="2979"/>
        <w:gridCol w:w="4210"/>
        <w:gridCol w:w="2489"/>
      </w:tblGrid>
      <w:tr w:rsidR="00A20E3A" w14:paraId="5E28D4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15BAFA" w14:textId="77777777" w:rsidR="00A20E3A" w:rsidRPr="00AF4921" w:rsidRDefault="00A20E3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30DE5" w14:textId="1DD009CB"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43B6C5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6AF37A" w14:textId="77777777" w:rsidR="00A20E3A" w:rsidRPr="00AF4921" w:rsidRDefault="00A20E3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B75E6" w14:textId="2762C7E9"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A20E3A" w14:paraId="6E63ACE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C6B47A" w14:textId="77777777" w:rsidR="00A20E3A" w:rsidRPr="00AF4921" w:rsidRDefault="00A20E3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693DF" w14:textId="46F442C7"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673C49B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ECDA10" w14:textId="77777777" w:rsidR="00A20E3A" w:rsidRPr="00AF4921" w:rsidRDefault="00A20E3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63783" w14:textId="704014E7" w:rsidR="00A20E3A" w:rsidRPr="00AF4921" w:rsidRDefault="00A20E3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lớp học của trung tâm</w:t>
            </w:r>
            <w:r w:rsidRPr="00AF4921">
              <w:rPr>
                <w:color w:val="000000"/>
                <w:sz w:val="26"/>
                <w:szCs w:val="26"/>
              </w:rPr>
              <w:t>.</w:t>
            </w:r>
          </w:p>
        </w:tc>
      </w:tr>
      <w:tr w:rsidR="00A20E3A" w14:paraId="49CE60D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E42458" w14:textId="77777777" w:rsidR="00A20E3A" w:rsidRPr="00AF4921" w:rsidRDefault="00A20E3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30AB3" w14:textId="2E9821A6"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0E3A" w14:paraId="7557669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664D49" w14:textId="77777777" w:rsidR="00A20E3A" w:rsidRPr="00AF4921" w:rsidRDefault="00A20E3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FA4F0" w14:textId="2A595FE3" w:rsidR="00A20E3A" w:rsidRPr="00AF4921" w:rsidRDefault="00A20E3A" w:rsidP="00E36644">
            <w:pPr>
              <w:spacing w:before="240"/>
              <w:rPr>
                <w:color w:val="000000"/>
                <w:sz w:val="26"/>
                <w:szCs w:val="26"/>
              </w:rPr>
            </w:pPr>
            <w:r>
              <w:rPr>
                <w:color w:val="000000"/>
                <w:sz w:val="26"/>
                <w:szCs w:val="26"/>
              </w:rPr>
              <w:t>Quản lý lớp học.</w:t>
            </w:r>
          </w:p>
        </w:tc>
      </w:tr>
      <w:tr w:rsidR="00A20E3A" w14:paraId="45DA20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07EC80" w14:textId="77777777" w:rsidR="00A20E3A" w:rsidRPr="00AF4921" w:rsidRDefault="00A20E3A"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BA27" w14:textId="0965216A" w:rsidR="00A20E3A" w:rsidRPr="00AF4921" w:rsidRDefault="00A20E3A"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20E3A" w14:paraId="5369308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2BAF0D" w14:textId="77777777" w:rsidR="00A20E3A" w:rsidRPr="00AF4921" w:rsidRDefault="00A20E3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76DBA" w14:textId="6477F213" w:rsidR="00A20E3A" w:rsidRPr="00AF4921" w:rsidRDefault="00A20E3A"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lớp học thành công.</w:t>
            </w:r>
          </w:p>
        </w:tc>
      </w:tr>
      <w:tr w:rsidR="00A20E3A" w14:paraId="3F1C92A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81247" w14:textId="77777777" w:rsidR="00A20E3A" w:rsidRPr="00AF4921" w:rsidRDefault="00A20E3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1CFBC" w14:textId="77777777" w:rsidR="00A20E3A" w:rsidRPr="00AF4921" w:rsidRDefault="00A20E3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B4400" w14:textId="77777777" w:rsidR="00A20E3A" w:rsidRPr="00AF4921" w:rsidRDefault="00A20E3A" w:rsidP="00E36644">
            <w:pPr>
              <w:spacing w:before="240"/>
              <w:jc w:val="center"/>
              <w:rPr>
                <w:color w:val="000000"/>
                <w:sz w:val="26"/>
                <w:szCs w:val="26"/>
              </w:rPr>
            </w:pPr>
            <w:r w:rsidRPr="00AF4921">
              <w:rPr>
                <w:color w:val="000000"/>
                <w:sz w:val="26"/>
                <w:szCs w:val="26"/>
              </w:rPr>
              <w:t>System</w:t>
            </w:r>
          </w:p>
        </w:tc>
      </w:tr>
      <w:tr w:rsidR="00A20E3A" w14:paraId="4B666AB2"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23A80" w14:textId="77777777" w:rsidR="00A20E3A" w:rsidRPr="00AF4921" w:rsidRDefault="00A20E3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FB1EB0" w14:textId="295D6676" w:rsidR="00A20E3A" w:rsidRDefault="00A20E3A"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2FD505C7" w14:textId="77777777" w:rsidR="00A20E3A" w:rsidRDefault="00A20E3A" w:rsidP="00E36644">
            <w:pPr>
              <w:rPr>
                <w:sz w:val="26"/>
                <w:szCs w:val="26"/>
              </w:rPr>
            </w:pPr>
          </w:p>
          <w:p w14:paraId="1A4B73D8" w14:textId="77777777" w:rsidR="00A20E3A" w:rsidRPr="00B60098" w:rsidRDefault="00A20E3A" w:rsidP="00E36644">
            <w:pPr>
              <w:rPr>
                <w:sz w:val="26"/>
                <w:szCs w:val="26"/>
              </w:rPr>
            </w:pPr>
          </w:p>
          <w:p w14:paraId="5BA7E30F" w14:textId="3DA7E6FF" w:rsidR="00A20E3A" w:rsidRPr="00B60098" w:rsidRDefault="00A20E3A"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của </w:t>
            </w:r>
            <w:r>
              <w:rPr>
                <w:sz w:val="26"/>
                <w:szCs w:val="26"/>
              </w:rPr>
              <w:t>trung tâm</w:t>
            </w:r>
            <w:r w:rsidRPr="00B60098">
              <w:rPr>
                <w:sz w:val="26"/>
                <w:szCs w:val="26"/>
              </w:rPr>
              <w:t>.</w:t>
            </w:r>
          </w:p>
          <w:p w14:paraId="52BE9C20" w14:textId="77777777" w:rsidR="00A20E3A" w:rsidRPr="00B60098" w:rsidRDefault="00A20E3A"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78641E" w14:textId="3340D67A" w:rsidR="00A20E3A" w:rsidRDefault="00A20E3A"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26A5D3B4" w14:textId="77777777" w:rsidR="00A20E3A" w:rsidRDefault="00A20E3A" w:rsidP="00E36644">
            <w:pPr>
              <w:rPr>
                <w:color w:val="000000"/>
                <w:sz w:val="26"/>
                <w:szCs w:val="26"/>
              </w:rPr>
            </w:pPr>
          </w:p>
          <w:p w14:paraId="42B75D28" w14:textId="77777777" w:rsidR="00A20E3A" w:rsidRPr="00AF4921" w:rsidRDefault="00A20E3A" w:rsidP="00E36644">
            <w:pPr>
              <w:rPr>
                <w:color w:val="000000"/>
                <w:sz w:val="26"/>
                <w:szCs w:val="26"/>
              </w:rPr>
            </w:pPr>
          </w:p>
          <w:p w14:paraId="0F7DAD4A" w14:textId="77777777" w:rsidR="00A20E3A" w:rsidRPr="000D5C53" w:rsidRDefault="00A20E3A" w:rsidP="00E36644">
            <w:pPr>
              <w:rPr>
                <w:color w:val="000000"/>
                <w:sz w:val="26"/>
                <w:szCs w:val="26"/>
              </w:rPr>
            </w:pPr>
            <w:r w:rsidRPr="000D5C53">
              <w:rPr>
                <w:color w:val="000000"/>
                <w:sz w:val="26"/>
                <w:szCs w:val="26"/>
              </w:rPr>
              <w:t>3.1 Hệ thống kiểm tra thông tin đã nhập.</w:t>
            </w:r>
          </w:p>
          <w:p w14:paraId="636D969E" w14:textId="4269E178" w:rsidR="00A20E3A" w:rsidRPr="000D5C53" w:rsidRDefault="00A20E3A"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lớp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E382813" w14:textId="5519C5B6" w:rsidR="00A20E3A" w:rsidRPr="00AF4921" w:rsidRDefault="00A20E3A" w:rsidP="00E36644">
            <w:pPr>
              <w:rPr>
                <w:color w:val="000000"/>
                <w:sz w:val="26"/>
                <w:szCs w:val="26"/>
              </w:rPr>
            </w:pPr>
            <w:r w:rsidRPr="000D5C53">
              <w:rPr>
                <w:color w:val="000000"/>
                <w:sz w:val="26"/>
                <w:szCs w:val="26"/>
              </w:rPr>
              <w:t>3.3 Hiển thị thông báo</w:t>
            </w:r>
            <w:r>
              <w:rPr>
                <w:color w:val="000000"/>
                <w:sz w:val="26"/>
                <w:szCs w:val="26"/>
              </w:rPr>
              <w:t xml:space="preserve"> xó</w:t>
            </w:r>
            <w:r w:rsidR="00621B59">
              <w:rPr>
                <w:color w:val="000000"/>
                <w:sz w:val="26"/>
                <w:szCs w:val="26"/>
              </w:rPr>
              <w:t>a lớp học</w:t>
            </w:r>
            <w:r w:rsidRPr="000D5C53">
              <w:rPr>
                <w:color w:val="000000"/>
                <w:sz w:val="26"/>
                <w:szCs w:val="26"/>
              </w:rPr>
              <w:t xml:space="preserve"> thành công.</w:t>
            </w:r>
          </w:p>
        </w:tc>
      </w:tr>
      <w:tr w:rsidR="00A20E3A" w14:paraId="2CB9BC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180A01" w14:textId="77777777" w:rsidR="00A20E3A" w:rsidRPr="00AF4921" w:rsidRDefault="00A20E3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48BF3" w14:textId="77777777" w:rsidR="00A20E3A" w:rsidRPr="00AF4921" w:rsidRDefault="00A20E3A"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5DB0FF8A" w14:textId="4FD9EE8A" w:rsidR="00A20E3A" w:rsidRDefault="00A20E3A" w:rsidP="00834DE0">
      <w:pPr>
        <w:pStyle w:val="Chng"/>
        <w:jc w:val="center"/>
        <w:rPr>
          <w:b w:val="0"/>
        </w:rPr>
      </w:pPr>
    </w:p>
    <w:p w14:paraId="1775DF91" w14:textId="06AD1AD5" w:rsidR="004247EA" w:rsidRPr="00B2167A" w:rsidRDefault="004247EA" w:rsidP="004247EA">
      <w:pPr>
        <w:pStyle w:val="Heading3"/>
        <w:spacing w:before="0"/>
        <w:rPr>
          <w:rFonts w:ascii="Times New Roman" w:hAnsi="Times New Roman" w:cs="Times New Roman"/>
          <w:b w:val="0"/>
          <w:iCs/>
          <w:sz w:val="28"/>
          <w:szCs w:val="28"/>
        </w:rPr>
      </w:pPr>
      <w:bookmarkStart w:id="85" w:name="_Toc133184597"/>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2</w:t>
      </w:r>
      <w:r>
        <w:rPr>
          <w:rFonts w:ascii="Times New Roman" w:hAnsi="Times New Roman" w:cs="Times New Roman"/>
          <w:iCs/>
          <w:color w:val="auto"/>
          <w:sz w:val="28"/>
          <w:szCs w:val="28"/>
        </w:rPr>
        <w:t>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lớp học</w:t>
      </w:r>
      <w:bookmarkEnd w:id="85"/>
    </w:p>
    <w:p w14:paraId="200E6FA8" w14:textId="3C2C2F12" w:rsidR="004247EA" w:rsidRDefault="004247EA" w:rsidP="004247EA">
      <w:pPr>
        <w:keepNext/>
        <w:rPr>
          <w:color w:val="000000"/>
        </w:rPr>
      </w:pPr>
      <w:r>
        <w:rPr>
          <w:noProof/>
        </w:rPr>
        <w:drawing>
          <wp:inline distT="0" distB="0" distL="0" distR="0" wp14:anchorId="06168D2D" wp14:editId="51E55B40">
            <wp:extent cx="5791835" cy="2221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21865"/>
                    </a:xfrm>
                    <a:prstGeom prst="rect">
                      <a:avLst/>
                    </a:prstGeom>
                  </pic:spPr>
                </pic:pic>
              </a:graphicData>
            </a:graphic>
          </wp:inline>
        </w:drawing>
      </w:r>
    </w:p>
    <w:p w14:paraId="64DE396D" w14:textId="5230E00D"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3.2.2</w:t>
      </w:r>
      <w:r>
        <w:rPr>
          <w:i/>
          <w:color w:val="000000"/>
          <w:sz w:val="26"/>
          <w:szCs w:val="26"/>
        </w:rPr>
        <w:t>4</w:t>
      </w:r>
      <w:r>
        <w:rPr>
          <w:i/>
          <w:color w:val="000000"/>
          <w:sz w:val="26"/>
          <w:szCs w:val="26"/>
        </w:rPr>
        <w:t xml:space="preserve"> Use Case </w:t>
      </w:r>
      <w:r>
        <w:rPr>
          <w:i/>
          <w:color w:val="000000"/>
          <w:sz w:val="26"/>
          <w:szCs w:val="26"/>
        </w:rPr>
        <w:t>tìm</w:t>
      </w:r>
      <w:r>
        <w:rPr>
          <w:i/>
          <w:color w:val="000000"/>
          <w:sz w:val="26"/>
          <w:szCs w:val="26"/>
        </w:rPr>
        <w:t xml:space="preserve"> lớp học.</w:t>
      </w:r>
    </w:p>
    <w:tbl>
      <w:tblPr>
        <w:tblW w:w="9678" w:type="dxa"/>
        <w:tblLayout w:type="fixed"/>
        <w:tblLook w:val="0400" w:firstRow="0" w:lastRow="0" w:firstColumn="0" w:lastColumn="0" w:noHBand="0" w:noVBand="1"/>
      </w:tblPr>
      <w:tblGrid>
        <w:gridCol w:w="2979"/>
        <w:gridCol w:w="4210"/>
        <w:gridCol w:w="2489"/>
      </w:tblGrid>
      <w:tr w:rsidR="004247EA" w14:paraId="77748D2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DE9AF"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AA54F" w14:textId="71538710"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4247EA" w14:paraId="6556BB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581FFB"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FC21D" w14:textId="04466F19"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4247EA" w14:paraId="455E737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72B5C7"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4639F" w14:textId="18ED945E"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tìm</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4247EA" w14:paraId="10FF3D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7FCE74"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02383" w14:textId="5867BDA8"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Pr>
                <w:color w:val="000000"/>
                <w:sz w:val="26"/>
                <w:szCs w:val="26"/>
              </w:rPr>
              <w:t xml:space="preserve">tìm kiếm </w:t>
            </w:r>
            <w:r>
              <w:rPr>
                <w:color w:val="000000"/>
                <w:sz w:val="26"/>
                <w:szCs w:val="26"/>
              </w:rPr>
              <w:t>lớp học của trung tâm</w:t>
            </w:r>
            <w:r w:rsidRPr="00AF4921">
              <w:rPr>
                <w:color w:val="000000"/>
                <w:sz w:val="26"/>
                <w:szCs w:val="26"/>
              </w:rPr>
              <w:t>.</w:t>
            </w:r>
          </w:p>
        </w:tc>
      </w:tr>
      <w:tr w:rsidR="004247EA" w14:paraId="2EA3D5F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EAC45D"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BFCF4"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2BF22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54167B"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F5DE6" w14:textId="77777777" w:rsidR="004247EA" w:rsidRPr="00AF4921" w:rsidRDefault="004247EA" w:rsidP="00712F59">
            <w:pPr>
              <w:spacing w:before="240"/>
              <w:rPr>
                <w:color w:val="000000"/>
                <w:sz w:val="26"/>
                <w:szCs w:val="26"/>
              </w:rPr>
            </w:pPr>
            <w:r>
              <w:rPr>
                <w:color w:val="000000"/>
                <w:sz w:val="26"/>
                <w:szCs w:val="26"/>
              </w:rPr>
              <w:t>Quản lý lớp học.</w:t>
            </w:r>
          </w:p>
        </w:tc>
      </w:tr>
      <w:tr w:rsidR="004247EA" w14:paraId="5AD3473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8EE7FA" w14:textId="77777777" w:rsidR="004247EA" w:rsidRPr="00AF4921" w:rsidRDefault="004247E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60B7A"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48B57A7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6031F1" w14:textId="77777777" w:rsidR="004247EA" w:rsidRPr="00AF4921" w:rsidRDefault="004247E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8DB64" w14:textId="2E1FBAC8" w:rsidR="004247EA" w:rsidRPr="00AF4921" w:rsidRDefault="004247E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lớp học thành công.</w:t>
            </w:r>
          </w:p>
        </w:tc>
      </w:tr>
      <w:tr w:rsidR="004247EA" w14:paraId="15720079"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274F90"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43397"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BC71B"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3F161438"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88E382"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CE0B6"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36956642" w14:textId="77777777" w:rsidR="004247EA" w:rsidRDefault="004247EA" w:rsidP="00712F59">
            <w:pPr>
              <w:rPr>
                <w:sz w:val="26"/>
                <w:szCs w:val="26"/>
              </w:rPr>
            </w:pPr>
          </w:p>
          <w:p w14:paraId="1C80B809" w14:textId="77777777" w:rsidR="004247EA" w:rsidRPr="00B60098" w:rsidRDefault="004247EA" w:rsidP="00712F59">
            <w:pPr>
              <w:rPr>
                <w:sz w:val="26"/>
                <w:szCs w:val="26"/>
              </w:rPr>
            </w:pPr>
          </w:p>
          <w:p w14:paraId="112104BE" w14:textId="3B5146A4"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w:t>
            </w:r>
            <w:r>
              <w:rPr>
                <w:sz w:val="26"/>
                <w:szCs w:val="26"/>
              </w:rPr>
              <w:t>ần tìm</w:t>
            </w:r>
            <w:r w:rsidRPr="00B60098">
              <w:rPr>
                <w:sz w:val="26"/>
                <w:szCs w:val="26"/>
              </w:rPr>
              <w:t>.</w:t>
            </w:r>
          </w:p>
          <w:p w14:paraId="3ABFADD6" w14:textId="44C2F606" w:rsidR="004247EA" w:rsidRPr="00B60098" w:rsidRDefault="004247EA"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CC926"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45DF2231" w14:textId="77777777" w:rsidR="004247EA" w:rsidRPr="00AF4921" w:rsidRDefault="004247EA" w:rsidP="00712F59">
            <w:pPr>
              <w:rPr>
                <w:color w:val="000000"/>
                <w:sz w:val="26"/>
                <w:szCs w:val="26"/>
              </w:rPr>
            </w:pPr>
          </w:p>
          <w:p w14:paraId="1C2F96E2"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8BC10D9" w14:textId="59A4B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w:t>
            </w:r>
            <w:r>
              <w:rPr>
                <w:color w:val="000000"/>
                <w:sz w:val="26"/>
                <w:szCs w:val="26"/>
              </w:rPr>
              <w:t>Lấy</w:t>
            </w:r>
            <w:r w:rsidRPr="000D5C53">
              <w:rPr>
                <w:color w:val="000000"/>
                <w:sz w:val="26"/>
                <w:szCs w:val="26"/>
              </w:rPr>
              <w:t xml:space="preserve"> dữ liệu</w:t>
            </w:r>
            <w:r>
              <w:rPr>
                <w:color w:val="000000"/>
                <w:sz w:val="26"/>
                <w:szCs w:val="26"/>
              </w:rPr>
              <w:t xml:space="preserve"> lớp học</w:t>
            </w:r>
            <w:r>
              <w:rPr>
                <w:color w:val="000000"/>
                <w:sz w:val="26"/>
                <w:szCs w:val="26"/>
              </w:rPr>
              <w:t xml:space="preserve"> </w:t>
            </w:r>
            <w:r w:rsidRPr="000D5C53">
              <w:rPr>
                <w:color w:val="000000"/>
                <w:sz w:val="26"/>
                <w:szCs w:val="26"/>
              </w:rPr>
              <w:t>vừa</w:t>
            </w:r>
            <w:r>
              <w:rPr>
                <w:color w:val="000000"/>
                <w:sz w:val="26"/>
                <w:szCs w:val="26"/>
              </w:rPr>
              <w:t xml:space="preserve"> nhập</w:t>
            </w:r>
            <w:r w:rsidRPr="000D5C53">
              <w:rPr>
                <w:color w:val="000000"/>
                <w:sz w:val="26"/>
                <w:szCs w:val="26"/>
              </w:rPr>
              <w:t>.</w:t>
            </w:r>
          </w:p>
          <w:p w14:paraId="11DF503E" w14:textId="33C3A5BC" w:rsidR="004247EA" w:rsidRPr="00AF4921" w:rsidRDefault="004247EA" w:rsidP="00712F59">
            <w:pPr>
              <w:rPr>
                <w:color w:val="000000"/>
                <w:sz w:val="26"/>
                <w:szCs w:val="26"/>
              </w:rPr>
            </w:pPr>
            <w:r w:rsidRPr="000D5C53">
              <w:rPr>
                <w:color w:val="000000"/>
                <w:sz w:val="26"/>
                <w:szCs w:val="26"/>
              </w:rPr>
              <w:t xml:space="preserve">3.3 Hiển thị thông </w:t>
            </w:r>
            <w:r>
              <w:rPr>
                <w:color w:val="000000"/>
                <w:sz w:val="26"/>
                <w:szCs w:val="26"/>
              </w:rPr>
              <w:t xml:space="preserve">tin </w:t>
            </w:r>
            <w:r>
              <w:rPr>
                <w:color w:val="000000"/>
                <w:sz w:val="26"/>
                <w:szCs w:val="26"/>
              </w:rPr>
              <w:t>lớp học</w:t>
            </w:r>
            <w:r w:rsidRPr="000D5C53">
              <w:rPr>
                <w:color w:val="000000"/>
                <w:sz w:val="26"/>
                <w:szCs w:val="26"/>
              </w:rPr>
              <w:t>.</w:t>
            </w:r>
          </w:p>
        </w:tc>
      </w:tr>
      <w:tr w:rsidR="004247EA" w14:paraId="684982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127CF0"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FDFCC" w14:textId="49B49FD3"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6A0F221" w14:textId="77777777" w:rsidR="004247EA" w:rsidRDefault="004247EA" w:rsidP="00834DE0">
      <w:pPr>
        <w:pStyle w:val="Chng"/>
        <w:jc w:val="center"/>
        <w:rPr>
          <w:b w:val="0"/>
        </w:rPr>
      </w:pPr>
    </w:p>
    <w:p w14:paraId="270B47A4" w14:textId="4158FF3B" w:rsidR="003A3303" w:rsidRPr="00B2167A" w:rsidRDefault="003A3303" w:rsidP="003A3303">
      <w:pPr>
        <w:pStyle w:val="Heading3"/>
        <w:spacing w:before="0"/>
        <w:rPr>
          <w:rFonts w:ascii="Times New Roman" w:hAnsi="Times New Roman" w:cs="Times New Roman"/>
          <w:b w:val="0"/>
          <w:iCs/>
          <w:sz w:val="28"/>
          <w:szCs w:val="28"/>
        </w:rPr>
      </w:pPr>
      <w:bookmarkStart w:id="86" w:name="_Toc133184598"/>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2</w:t>
      </w:r>
      <w:r w:rsidR="004247EA">
        <w:rPr>
          <w:rFonts w:ascii="Times New Roman" w:hAnsi="Times New Roman" w:cs="Times New Roman"/>
          <w:iCs/>
          <w:color w:val="auto"/>
          <w:sz w:val="28"/>
          <w:szCs w:val="28"/>
        </w:rPr>
        <w:t>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môn học</w:t>
      </w:r>
      <w:bookmarkEnd w:id="86"/>
    </w:p>
    <w:p w14:paraId="76C830B2" w14:textId="4BEB3E20" w:rsidR="003A3303" w:rsidRDefault="003A3303" w:rsidP="003A3303">
      <w:pPr>
        <w:keepNext/>
        <w:rPr>
          <w:color w:val="000000"/>
        </w:rPr>
      </w:pPr>
      <w:r>
        <w:rPr>
          <w:noProof/>
        </w:rPr>
        <w:drawing>
          <wp:inline distT="0" distB="0" distL="0" distR="0" wp14:anchorId="1ABB2B77" wp14:editId="4440D6BD">
            <wp:extent cx="5791835" cy="219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198370"/>
                    </a:xfrm>
                    <a:prstGeom prst="rect">
                      <a:avLst/>
                    </a:prstGeom>
                  </pic:spPr>
                </pic:pic>
              </a:graphicData>
            </a:graphic>
          </wp:inline>
        </w:drawing>
      </w:r>
    </w:p>
    <w:p w14:paraId="79011FDC" w14:textId="6DC0DA57" w:rsidR="003A3303" w:rsidRDefault="003A3303" w:rsidP="003A3303">
      <w:pPr>
        <w:pBdr>
          <w:top w:val="nil"/>
          <w:left w:val="nil"/>
          <w:bottom w:val="nil"/>
          <w:right w:val="nil"/>
          <w:between w:val="nil"/>
        </w:pBdr>
        <w:spacing w:before="240" w:after="240"/>
        <w:jc w:val="center"/>
        <w:rPr>
          <w:i/>
          <w:color w:val="000000"/>
          <w:sz w:val="26"/>
          <w:szCs w:val="26"/>
        </w:rPr>
      </w:pPr>
      <w:r>
        <w:rPr>
          <w:i/>
          <w:color w:val="000000"/>
          <w:sz w:val="26"/>
          <w:szCs w:val="26"/>
        </w:rPr>
        <w:t>Hình 3.2.2</w:t>
      </w:r>
      <w:r w:rsidR="004247EA">
        <w:rPr>
          <w:i/>
          <w:color w:val="000000"/>
          <w:sz w:val="26"/>
          <w:szCs w:val="26"/>
        </w:rPr>
        <w:t>5</w:t>
      </w:r>
      <w:r>
        <w:rPr>
          <w:i/>
          <w:color w:val="000000"/>
          <w:sz w:val="26"/>
          <w:szCs w:val="26"/>
        </w:rPr>
        <w:t xml:space="preserve"> Use Case quản lý môn học.</w:t>
      </w:r>
    </w:p>
    <w:tbl>
      <w:tblPr>
        <w:tblW w:w="9678" w:type="dxa"/>
        <w:tblLayout w:type="fixed"/>
        <w:tblLook w:val="0400" w:firstRow="0" w:lastRow="0" w:firstColumn="0" w:lastColumn="0" w:noHBand="0" w:noVBand="1"/>
      </w:tblPr>
      <w:tblGrid>
        <w:gridCol w:w="2979"/>
        <w:gridCol w:w="4210"/>
        <w:gridCol w:w="2489"/>
      </w:tblGrid>
      <w:tr w:rsidR="003A3303" w14:paraId="36F00D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303D39" w14:textId="77777777" w:rsidR="003A3303" w:rsidRPr="00AF4921" w:rsidRDefault="003A330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988C0" w14:textId="3DA8D956" w:rsidR="003A3303" w:rsidRPr="00AF4921" w:rsidRDefault="003A3303" w:rsidP="00E36644">
            <w:pPr>
              <w:spacing w:before="240"/>
              <w:rPr>
                <w:color w:val="000000"/>
                <w:sz w:val="26"/>
                <w:szCs w:val="26"/>
              </w:rPr>
            </w:pPr>
            <w:r>
              <w:rPr>
                <w:color w:val="000000"/>
                <w:sz w:val="26"/>
                <w:szCs w:val="26"/>
              </w:rPr>
              <w:t>Quản lý môn học</w:t>
            </w:r>
            <w:r w:rsidRPr="00AF4921">
              <w:rPr>
                <w:color w:val="000000"/>
                <w:sz w:val="26"/>
                <w:szCs w:val="26"/>
              </w:rPr>
              <w:t>.</w:t>
            </w:r>
          </w:p>
        </w:tc>
      </w:tr>
      <w:tr w:rsidR="003A3303" w14:paraId="55FE5A6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4E92CB" w14:textId="77777777" w:rsidR="003A3303" w:rsidRPr="00AF4921" w:rsidRDefault="003A330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2525C" w14:textId="1659E4DA" w:rsidR="003A3303" w:rsidRPr="00AF4921" w:rsidRDefault="003A3303"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môn học của trung tâm</w:t>
            </w:r>
            <w:r w:rsidRPr="00AF4921">
              <w:rPr>
                <w:color w:val="000000"/>
                <w:sz w:val="26"/>
                <w:szCs w:val="26"/>
              </w:rPr>
              <w:t>.</w:t>
            </w:r>
          </w:p>
        </w:tc>
      </w:tr>
      <w:tr w:rsidR="003A3303" w14:paraId="3C9BC2D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DE159B" w14:textId="77777777" w:rsidR="003A3303" w:rsidRPr="00AF4921" w:rsidRDefault="003A330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F9107" w14:textId="3E079070"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môn học</w:t>
            </w:r>
            <w:r w:rsidRPr="00AF4921">
              <w:rPr>
                <w:color w:val="000000"/>
                <w:sz w:val="26"/>
                <w:szCs w:val="26"/>
              </w:rPr>
              <w:t>.</w:t>
            </w:r>
          </w:p>
        </w:tc>
      </w:tr>
      <w:tr w:rsidR="003A3303" w14:paraId="49D3FC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8D7669" w14:textId="77777777" w:rsidR="003A3303" w:rsidRPr="00AF4921" w:rsidRDefault="003A3303"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4739C" w14:textId="5F90CC61" w:rsidR="003A3303" w:rsidRPr="00AF4921" w:rsidRDefault="003A330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môn học</w:t>
            </w:r>
            <w:r w:rsidRPr="00AF4921">
              <w:rPr>
                <w:color w:val="000000"/>
                <w:sz w:val="26"/>
                <w:szCs w:val="26"/>
              </w:rPr>
              <w:t>.</w:t>
            </w:r>
          </w:p>
        </w:tc>
      </w:tr>
      <w:tr w:rsidR="003A3303" w14:paraId="7EFD2E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989847" w14:textId="77777777" w:rsidR="003A3303" w:rsidRPr="00AF4921" w:rsidRDefault="003A330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6CE82" w14:textId="77777777"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A3303" w14:paraId="00CCF4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F116C5" w14:textId="77777777" w:rsidR="003A3303" w:rsidRPr="00AF4921" w:rsidRDefault="003A330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35B29" w14:textId="77777777" w:rsidR="003A3303" w:rsidRPr="00AF4921" w:rsidRDefault="003A3303" w:rsidP="00E36644">
            <w:pPr>
              <w:spacing w:before="240"/>
              <w:rPr>
                <w:color w:val="000000"/>
                <w:sz w:val="26"/>
                <w:szCs w:val="26"/>
              </w:rPr>
            </w:pPr>
            <w:r>
              <w:rPr>
                <w:color w:val="000000"/>
                <w:sz w:val="26"/>
                <w:szCs w:val="26"/>
              </w:rPr>
              <w:t>Đăng nhập.</w:t>
            </w:r>
          </w:p>
        </w:tc>
      </w:tr>
      <w:tr w:rsidR="003A3303" w14:paraId="50CF36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642CF" w14:textId="77777777" w:rsidR="003A3303" w:rsidRPr="00AF4921" w:rsidRDefault="003A330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DE88D" w14:textId="77777777" w:rsidR="003A3303" w:rsidRPr="00AF4921" w:rsidRDefault="003A3303" w:rsidP="00E36644">
            <w:pPr>
              <w:spacing w:before="240"/>
              <w:rPr>
                <w:color w:val="000000"/>
                <w:sz w:val="26"/>
                <w:szCs w:val="26"/>
              </w:rPr>
            </w:pPr>
            <w:r>
              <w:rPr>
                <w:color w:val="000000"/>
                <w:sz w:val="26"/>
                <w:szCs w:val="26"/>
              </w:rPr>
              <w:t>Tài khoản đã được đăng nhập.</w:t>
            </w:r>
          </w:p>
        </w:tc>
      </w:tr>
      <w:tr w:rsidR="003A3303" w14:paraId="49CF9A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7DC34E" w14:textId="77777777" w:rsidR="003A3303" w:rsidRPr="00AF4921" w:rsidRDefault="003A3303"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A6C0A" w14:textId="77777777" w:rsidR="003A3303" w:rsidRPr="00AF4921" w:rsidRDefault="003A3303" w:rsidP="00E36644">
            <w:pPr>
              <w:spacing w:before="240"/>
              <w:rPr>
                <w:color w:val="000000"/>
                <w:sz w:val="26"/>
                <w:szCs w:val="26"/>
              </w:rPr>
            </w:pPr>
            <w:r w:rsidRPr="00AF4921">
              <w:rPr>
                <w:color w:val="000000"/>
                <w:sz w:val="26"/>
                <w:szCs w:val="26"/>
              </w:rPr>
              <w:t> </w:t>
            </w:r>
            <w:r>
              <w:rPr>
                <w:color w:val="000000"/>
                <w:sz w:val="26"/>
                <w:szCs w:val="26"/>
              </w:rPr>
              <w:t>Không.</w:t>
            </w:r>
          </w:p>
        </w:tc>
      </w:tr>
      <w:tr w:rsidR="003A3303" w14:paraId="53C6DD1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5E0C5A" w14:textId="77777777" w:rsidR="003A3303" w:rsidRPr="00AF4921" w:rsidRDefault="003A330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CB6E0" w14:textId="77777777" w:rsidR="003A3303" w:rsidRPr="00AF4921" w:rsidRDefault="003A330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0BBF1" w14:textId="77777777" w:rsidR="003A3303" w:rsidRPr="00AF4921" w:rsidRDefault="003A3303" w:rsidP="00E36644">
            <w:pPr>
              <w:spacing w:before="240"/>
              <w:jc w:val="center"/>
              <w:rPr>
                <w:color w:val="000000"/>
                <w:sz w:val="26"/>
                <w:szCs w:val="26"/>
              </w:rPr>
            </w:pPr>
            <w:r w:rsidRPr="00AF4921">
              <w:rPr>
                <w:color w:val="000000"/>
                <w:sz w:val="26"/>
                <w:szCs w:val="26"/>
              </w:rPr>
              <w:t>System</w:t>
            </w:r>
          </w:p>
        </w:tc>
      </w:tr>
      <w:tr w:rsidR="003A3303" w14:paraId="6820472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1CEC0A" w14:textId="77777777" w:rsidR="003A3303" w:rsidRPr="00AF4921" w:rsidRDefault="003A330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7FAF2" w14:textId="478BFC6C" w:rsidR="003A3303" w:rsidRPr="00C43911" w:rsidRDefault="003A3303"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 xml:space="preserve">môn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30269" w14:textId="47C10A79" w:rsidR="003A3303" w:rsidRPr="00AF4921" w:rsidRDefault="003A3303"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môn học.</w:t>
            </w:r>
          </w:p>
          <w:p w14:paraId="35005095" w14:textId="77777777" w:rsidR="003A3303" w:rsidRPr="00AF4921" w:rsidRDefault="003A3303" w:rsidP="00E36644">
            <w:pPr>
              <w:rPr>
                <w:color w:val="000000"/>
                <w:sz w:val="26"/>
                <w:szCs w:val="26"/>
              </w:rPr>
            </w:pPr>
          </w:p>
        </w:tc>
      </w:tr>
      <w:tr w:rsidR="003A3303" w14:paraId="584ABA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57B4DC" w14:textId="77777777" w:rsidR="003A3303" w:rsidRPr="00AF4921" w:rsidRDefault="003A3303"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2D24" w14:textId="77777777" w:rsidR="003A3303" w:rsidRPr="00AF4921" w:rsidRDefault="003A3303" w:rsidP="00E36644">
            <w:pPr>
              <w:spacing w:before="240"/>
              <w:ind w:left="61"/>
              <w:rPr>
                <w:color w:val="000000"/>
                <w:sz w:val="26"/>
                <w:szCs w:val="26"/>
              </w:rPr>
            </w:pPr>
            <w:r>
              <w:rPr>
                <w:color w:val="000000"/>
                <w:sz w:val="26"/>
                <w:szCs w:val="26"/>
              </w:rPr>
              <w:t>Không.</w:t>
            </w:r>
          </w:p>
        </w:tc>
      </w:tr>
    </w:tbl>
    <w:p w14:paraId="6A71B3CA" w14:textId="6A443425" w:rsidR="003A3303" w:rsidRDefault="003A3303" w:rsidP="00834DE0">
      <w:pPr>
        <w:pStyle w:val="Chng"/>
        <w:jc w:val="center"/>
        <w:rPr>
          <w:b w:val="0"/>
        </w:rPr>
      </w:pPr>
    </w:p>
    <w:p w14:paraId="45BD1266" w14:textId="045A05B1" w:rsidR="00894D96" w:rsidRPr="00B2167A" w:rsidRDefault="00894D96" w:rsidP="00894D96">
      <w:pPr>
        <w:pStyle w:val="Heading3"/>
        <w:spacing w:before="0"/>
        <w:rPr>
          <w:rFonts w:ascii="Times New Roman" w:hAnsi="Times New Roman" w:cs="Times New Roman"/>
          <w:b w:val="0"/>
          <w:iCs/>
          <w:sz w:val="28"/>
          <w:szCs w:val="28"/>
        </w:rPr>
      </w:pPr>
      <w:bookmarkStart w:id="87" w:name="_Toc133184599"/>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2</w:t>
      </w:r>
      <w:r w:rsidR="004247EA">
        <w:rPr>
          <w:rFonts w:ascii="Times New Roman" w:hAnsi="Times New Roman" w:cs="Times New Roman"/>
          <w:iCs/>
          <w:color w:val="auto"/>
          <w:sz w:val="28"/>
          <w:szCs w:val="28"/>
        </w:rPr>
        <w:t>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môn học</w:t>
      </w:r>
      <w:bookmarkEnd w:id="87"/>
    </w:p>
    <w:p w14:paraId="0177BD28" w14:textId="74F52717" w:rsidR="00894D96" w:rsidRDefault="00894D96" w:rsidP="00894D96">
      <w:pPr>
        <w:keepNext/>
        <w:rPr>
          <w:color w:val="000000"/>
        </w:rPr>
      </w:pPr>
      <w:r>
        <w:rPr>
          <w:noProof/>
        </w:rPr>
        <w:drawing>
          <wp:inline distT="0" distB="0" distL="0" distR="0" wp14:anchorId="7BE99FA7" wp14:editId="01DC24A2">
            <wp:extent cx="5791835" cy="222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226310"/>
                    </a:xfrm>
                    <a:prstGeom prst="rect">
                      <a:avLst/>
                    </a:prstGeom>
                  </pic:spPr>
                </pic:pic>
              </a:graphicData>
            </a:graphic>
          </wp:inline>
        </w:drawing>
      </w:r>
    </w:p>
    <w:p w14:paraId="69A062CC" w14:textId="65FD28F0" w:rsidR="00894D96" w:rsidRDefault="00894D96" w:rsidP="00894D96">
      <w:pPr>
        <w:pBdr>
          <w:top w:val="nil"/>
          <w:left w:val="nil"/>
          <w:bottom w:val="nil"/>
          <w:right w:val="nil"/>
          <w:between w:val="nil"/>
        </w:pBdr>
        <w:spacing w:before="240" w:after="240"/>
        <w:jc w:val="center"/>
        <w:rPr>
          <w:i/>
          <w:color w:val="000000"/>
          <w:sz w:val="26"/>
          <w:szCs w:val="26"/>
        </w:rPr>
      </w:pPr>
      <w:r>
        <w:rPr>
          <w:i/>
          <w:color w:val="000000"/>
          <w:sz w:val="26"/>
          <w:szCs w:val="26"/>
        </w:rPr>
        <w:t>Hình 3.2.2</w:t>
      </w:r>
      <w:r w:rsidR="004247EA">
        <w:rPr>
          <w:i/>
          <w:color w:val="000000"/>
          <w:sz w:val="26"/>
          <w:szCs w:val="26"/>
        </w:rPr>
        <w:t>6</w:t>
      </w:r>
      <w:r>
        <w:rPr>
          <w:i/>
          <w:color w:val="000000"/>
          <w:sz w:val="26"/>
          <w:szCs w:val="26"/>
        </w:rPr>
        <w:t xml:space="preserve"> Use Case thêm môn học.</w:t>
      </w:r>
    </w:p>
    <w:tbl>
      <w:tblPr>
        <w:tblW w:w="9678" w:type="dxa"/>
        <w:tblLayout w:type="fixed"/>
        <w:tblLook w:val="0400" w:firstRow="0" w:lastRow="0" w:firstColumn="0" w:lastColumn="0" w:noHBand="0" w:noVBand="1"/>
      </w:tblPr>
      <w:tblGrid>
        <w:gridCol w:w="2979"/>
        <w:gridCol w:w="4210"/>
        <w:gridCol w:w="2489"/>
      </w:tblGrid>
      <w:tr w:rsidR="00894D96" w14:paraId="20C6F3F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FB1FF3" w14:textId="77777777" w:rsidR="00894D96" w:rsidRPr="00AF4921" w:rsidRDefault="00894D9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58B89" w14:textId="49983F7E" w:rsidR="00894D96" w:rsidRPr="00AF4921" w:rsidRDefault="00894D96" w:rsidP="00E36644">
            <w:pPr>
              <w:spacing w:before="240"/>
              <w:rPr>
                <w:color w:val="000000"/>
                <w:sz w:val="26"/>
                <w:szCs w:val="26"/>
              </w:rPr>
            </w:pPr>
            <w:r w:rsidRPr="00AF4921">
              <w:rPr>
                <w:color w:val="000000"/>
                <w:sz w:val="26"/>
                <w:szCs w:val="26"/>
              </w:rPr>
              <w:t xml:space="preserve">Thêm </w:t>
            </w:r>
            <w:r>
              <w:rPr>
                <w:color w:val="000000"/>
                <w:sz w:val="26"/>
                <w:szCs w:val="26"/>
              </w:rPr>
              <w:t>môn học</w:t>
            </w:r>
            <w:r w:rsidRPr="00AF4921">
              <w:rPr>
                <w:color w:val="000000"/>
                <w:sz w:val="26"/>
                <w:szCs w:val="26"/>
              </w:rPr>
              <w:t>.</w:t>
            </w:r>
          </w:p>
        </w:tc>
      </w:tr>
      <w:tr w:rsidR="00894D96" w14:paraId="1D0652F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8930FB" w14:textId="77777777" w:rsidR="00894D96" w:rsidRPr="00AF4921" w:rsidRDefault="00894D96"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8CB27" w14:textId="220C5905" w:rsidR="00894D96" w:rsidRPr="00AF4921" w:rsidRDefault="00894D96" w:rsidP="00E36644">
            <w:pPr>
              <w:spacing w:before="240"/>
              <w:rPr>
                <w:color w:val="000000"/>
                <w:sz w:val="26"/>
                <w:szCs w:val="26"/>
              </w:rPr>
            </w:pPr>
            <w:r w:rsidRPr="00AF4921">
              <w:rPr>
                <w:color w:val="000000"/>
                <w:sz w:val="26"/>
                <w:szCs w:val="26"/>
              </w:rPr>
              <w:t>Thêm</w:t>
            </w:r>
            <w:r>
              <w:rPr>
                <w:color w:val="000000"/>
                <w:sz w:val="26"/>
                <w:szCs w:val="26"/>
              </w:rPr>
              <w:t xml:space="preserve"> môn học của trung tâm</w:t>
            </w:r>
            <w:r w:rsidRPr="00AF4921">
              <w:rPr>
                <w:color w:val="000000"/>
                <w:sz w:val="26"/>
                <w:szCs w:val="26"/>
              </w:rPr>
              <w:t>.</w:t>
            </w:r>
          </w:p>
        </w:tc>
      </w:tr>
      <w:tr w:rsidR="00894D96" w14:paraId="01B35F5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7F43" w14:textId="77777777" w:rsidR="00894D96" w:rsidRPr="00AF4921" w:rsidRDefault="00894D9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3E349" w14:textId="3017640A"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Pr>
                <w:color w:val="000000"/>
                <w:sz w:val="26"/>
                <w:szCs w:val="26"/>
              </w:rPr>
              <w:t>môn học</w:t>
            </w:r>
            <w:r w:rsidRPr="00AF4921">
              <w:rPr>
                <w:color w:val="000000"/>
                <w:sz w:val="26"/>
                <w:szCs w:val="26"/>
              </w:rPr>
              <w:t>.</w:t>
            </w:r>
          </w:p>
        </w:tc>
      </w:tr>
      <w:tr w:rsidR="00894D96" w14:paraId="2E1534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5D0470" w14:textId="77777777" w:rsidR="00894D96" w:rsidRPr="00AF4921" w:rsidRDefault="00894D9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01E3F" w14:textId="2FBD7AAC" w:rsidR="00894D96" w:rsidRPr="00AF4921" w:rsidRDefault="00894D9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môn học</w:t>
            </w:r>
            <w:r w:rsidRPr="00AF4921">
              <w:rPr>
                <w:color w:val="000000"/>
                <w:sz w:val="26"/>
                <w:szCs w:val="26"/>
              </w:rPr>
              <w:t>.</w:t>
            </w:r>
          </w:p>
        </w:tc>
      </w:tr>
      <w:tr w:rsidR="00894D96" w14:paraId="4D91D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87FAE7" w14:textId="77777777" w:rsidR="00894D96" w:rsidRPr="00AF4921" w:rsidRDefault="00894D9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B1658E" w14:textId="77777777"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94D96" w14:paraId="01AF527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4AE55E" w14:textId="77777777" w:rsidR="00894D96" w:rsidRPr="00AF4921" w:rsidRDefault="00894D9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E4B66" w14:textId="144B9EC8" w:rsidR="00894D96" w:rsidRPr="00AF4921" w:rsidRDefault="00894D96" w:rsidP="00E36644">
            <w:pPr>
              <w:spacing w:before="240"/>
              <w:rPr>
                <w:color w:val="000000"/>
                <w:sz w:val="26"/>
                <w:szCs w:val="26"/>
              </w:rPr>
            </w:pPr>
            <w:r>
              <w:rPr>
                <w:color w:val="000000"/>
                <w:sz w:val="26"/>
                <w:szCs w:val="26"/>
              </w:rPr>
              <w:t>Quản lý môn học.</w:t>
            </w:r>
          </w:p>
        </w:tc>
      </w:tr>
      <w:tr w:rsidR="00894D96" w14:paraId="276B9A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B3A81" w14:textId="77777777" w:rsidR="00894D96" w:rsidRPr="00AF4921" w:rsidRDefault="00894D9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04533" w14:textId="77777777" w:rsidR="00894D96" w:rsidRPr="00AF4921" w:rsidRDefault="00894D96" w:rsidP="00E36644">
            <w:pPr>
              <w:spacing w:before="240"/>
              <w:rPr>
                <w:color w:val="000000"/>
                <w:sz w:val="26"/>
                <w:szCs w:val="26"/>
              </w:rPr>
            </w:pPr>
            <w:r>
              <w:rPr>
                <w:color w:val="000000"/>
                <w:sz w:val="26"/>
                <w:szCs w:val="26"/>
              </w:rPr>
              <w:t>Nhân viên quản lý kế hoạch đã đăng nhập vào hệ thống.</w:t>
            </w:r>
          </w:p>
        </w:tc>
      </w:tr>
      <w:tr w:rsidR="00894D96" w14:paraId="174836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0B87F0" w14:textId="77777777" w:rsidR="00894D96" w:rsidRPr="00AF4921" w:rsidRDefault="00894D9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AE7B7" w14:textId="75EB5F54" w:rsidR="00894D96" w:rsidRPr="00AF4921" w:rsidRDefault="00894D96" w:rsidP="00E36644">
            <w:pPr>
              <w:spacing w:before="240"/>
              <w:rPr>
                <w:color w:val="000000"/>
                <w:sz w:val="26"/>
                <w:szCs w:val="26"/>
              </w:rPr>
            </w:pPr>
            <w:r w:rsidRPr="00AF4921">
              <w:rPr>
                <w:color w:val="000000"/>
                <w:sz w:val="26"/>
                <w:szCs w:val="26"/>
              </w:rPr>
              <w:t> </w:t>
            </w:r>
            <w:r>
              <w:rPr>
                <w:color w:val="000000"/>
                <w:sz w:val="26"/>
                <w:szCs w:val="26"/>
              </w:rPr>
              <w:t>Thêm môn học thành công.</w:t>
            </w:r>
          </w:p>
        </w:tc>
      </w:tr>
      <w:tr w:rsidR="00894D96" w14:paraId="52F190F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4E0050" w14:textId="77777777" w:rsidR="00894D96" w:rsidRPr="00AF4921" w:rsidRDefault="00894D9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EDF5E" w14:textId="77777777" w:rsidR="00894D96" w:rsidRPr="00AF4921" w:rsidRDefault="00894D9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BFEF9" w14:textId="77777777" w:rsidR="00894D96" w:rsidRPr="00AF4921" w:rsidRDefault="00894D96" w:rsidP="00E36644">
            <w:pPr>
              <w:spacing w:before="240"/>
              <w:jc w:val="center"/>
              <w:rPr>
                <w:color w:val="000000"/>
                <w:sz w:val="26"/>
                <w:szCs w:val="26"/>
              </w:rPr>
            </w:pPr>
            <w:r w:rsidRPr="00AF4921">
              <w:rPr>
                <w:color w:val="000000"/>
                <w:sz w:val="26"/>
                <w:szCs w:val="26"/>
              </w:rPr>
              <w:t>System</w:t>
            </w:r>
          </w:p>
        </w:tc>
      </w:tr>
      <w:tr w:rsidR="00894D96" w14:paraId="38808F1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532CF9" w14:textId="77777777" w:rsidR="00894D96" w:rsidRPr="00AF4921" w:rsidRDefault="00894D9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0CBF" w14:textId="31DA1343" w:rsidR="00894D96" w:rsidRDefault="00894D96"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3F82CF62" w14:textId="77777777" w:rsidR="00894D96" w:rsidRDefault="00894D96" w:rsidP="00E36644">
            <w:pPr>
              <w:rPr>
                <w:sz w:val="26"/>
                <w:szCs w:val="26"/>
              </w:rPr>
            </w:pPr>
          </w:p>
          <w:p w14:paraId="185AADD5" w14:textId="77777777" w:rsidR="00894D96" w:rsidRPr="00B60098" w:rsidRDefault="00894D96" w:rsidP="00E36644">
            <w:pPr>
              <w:rPr>
                <w:sz w:val="26"/>
                <w:szCs w:val="26"/>
              </w:rPr>
            </w:pPr>
          </w:p>
          <w:p w14:paraId="69CB85F0" w14:textId="19CEE108" w:rsidR="00894D96" w:rsidRPr="00B60098" w:rsidRDefault="00894D96"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môn </w:t>
            </w:r>
            <w:r>
              <w:rPr>
                <w:sz w:val="26"/>
                <w:szCs w:val="26"/>
              </w:rPr>
              <w:t>học mới</w:t>
            </w:r>
            <w:r w:rsidRPr="00B60098">
              <w:rPr>
                <w:sz w:val="26"/>
                <w:szCs w:val="26"/>
              </w:rPr>
              <w:t>.</w:t>
            </w:r>
          </w:p>
          <w:p w14:paraId="3FDE45EB" w14:textId="77777777" w:rsidR="00894D96" w:rsidRPr="00B60098" w:rsidRDefault="00894D96"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D1A44" w14:textId="2793CB5F" w:rsidR="00894D96" w:rsidRDefault="00894D96"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65590FF" w14:textId="77777777" w:rsidR="00894D96" w:rsidRDefault="00894D96" w:rsidP="00E36644">
            <w:pPr>
              <w:rPr>
                <w:color w:val="000000"/>
                <w:sz w:val="26"/>
                <w:szCs w:val="26"/>
              </w:rPr>
            </w:pPr>
          </w:p>
          <w:p w14:paraId="2BA86EDD" w14:textId="77777777" w:rsidR="00894D96" w:rsidRPr="00AF4921" w:rsidRDefault="00894D96" w:rsidP="00E36644">
            <w:pPr>
              <w:rPr>
                <w:color w:val="000000"/>
                <w:sz w:val="26"/>
                <w:szCs w:val="26"/>
              </w:rPr>
            </w:pPr>
          </w:p>
          <w:p w14:paraId="77B1E129" w14:textId="77777777" w:rsidR="00894D96" w:rsidRPr="000D5C53" w:rsidRDefault="00894D96" w:rsidP="00E36644">
            <w:pPr>
              <w:rPr>
                <w:color w:val="000000"/>
                <w:sz w:val="26"/>
                <w:szCs w:val="26"/>
              </w:rPr>
            </w:pPr>
            <w:r w:rsidRPr="000D5C53">
              <w:rPr>
                <w:color w:val="000000"/>
                <w:sz w:val="26"/>
                <w:szCs w:val="26"/>
              </w:rPr>
              <w:t>3.1 Hệ thống kiểm tra thông tin đã nhập.</w:t>
            </w:r>
          </w:p>
          <w:p w14:paraId="7E17C9AB" w14:textId="77777777" w:rsidR="00894D96" w:rsidRPr="000D5C53" w:rsidRDefault="00894D96"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1A094FD" w14:textId="5F3C283C" w:rsidR="00894D96" w:rsidRPr="00AF4921" w:rsidRDefault="00894D96" w:rsidP="00E36644">
            <w:pPr>
              <w:rPr>
                <w:color w:val="000000"/>
                <w:sz w:val="26"/>
                <w:szCs w:val="26"/>
              </w:rPr>
            </w:pPr>
            <w:r w:rsidRPr="000D5C53">
              <w:rPr>
                <w:color w:val="000000"/>
                <w:sz w:val="26"/>
                <w:szCs w:val="26"/>
              </w:rPr>
              <w:t xml:space="preserve">3.3 Hiển thị thông </w:t>
            </w:r>
            <w:r w:rsidRPr="000D5C53">
              <w:rPr>
                <w:color w:val="000000"/>
                <w:sz w:val="26"/>
                <w:szCs w:val="26"/>
              </w:rPr>
              <w:lastRenderedPageBreak/>
              <w:t>báo</w:t>
            </w:r>
            <w:r>
              <w:rPr>
                <w:color w:val="000000"/>
                <w:sz w:val="26"/>
                <w:szCs w:val="26"/>
              </w:rPr>
              <w:t xml:space="preserve"> thêm môn học</w:t>
            </w:r>
            <w:r w:rsidRPr="000D5C53">
              <w:rPr>
                <w:color w:val="000000"/>
                <w:sz w:val="26"/>
                <w:szCs w:val="26"/>
              </w:rPr>
              <w:t xml:space="preserve"> thành công.</w:t>
            </w:r>
          </w:p>
        </w:tc>
      </w:tr>
      <w:tr w:rsidR="00894D96" w14:paraId="6F7B00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FE55D3" w14:textId="77777777" w:rsidR="00894D96" w:rsidRPr="00AF4921" w:rsidRDefault="00894D9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F4BC7" w14:textId="77777777" w:rsidR="00894D96" w:rsidRPr="00AF4921" w:rsidRDefault="00894D96" w:rsidP="00E36644">
            <w:pPr>
              <w:spacing w:before="240"/>
              <w:ind w:left="61"/>
              <w:rPr>
                <w:color w:val="000000"/>
                <w:sz w:val="26"/>
                <w:szCs w:val="26"/>
              </w:rPr>
            </w:pPr>
            <w:r w:rsidRPr="000D5C53">
              <w:rPr>
                <w:color w:val="000000"/>
                <w:sz w:val="26"/>
                <w:szCs w:val="26"/>
              </w:rPr>
              <w:t>3.1 Thông báo nếu nhập thiếu thông tin.</w:t>
            </w:r>
          </w:p>
        </w:tc>
      </w:tr>
    </w:tbl>
    <w:p w14:paraId="5591642E" w14:textId="419088EE" w:rsidR="00894D96" w:rsidRDefault="00894D96" w:rsidP="00834DE0">
      <w:pPr>
        <w:pStyle w:val="Chng"/>
        <w:jc w:val="center"/>
        <w:rPr>
          <w:b w:val="0"/>
        </w:rPr>
      </w:pPr>
    </w:p>
    <w:p w14:paraId="54CBC7CF" w14:textId="0FBFB4D4" w:rsidR="006444BD" w:rsidRPr="00B2167A" w:rsidRDefault="006444BD" w:rsidP="006444BD">
      <w:pPr>
        <w:pStyle w:val="Heading3"/>
        <w:spacing w:before="0"/>
        <w:rPr>
          <w:rFonts w:ascii="Times New Roman" w:hAnsi="Times New Roman" w:cs="Times New Roman"/>
          <w:b w:val="0"/>
          <w:iCs/>
          <w:sz w:val="28"/>
          <w:szCs w:val="28"/>
        </w:rPr>
      </w:pPr>
      <w:bookmarkStart w:id="88" w:name="_Toc133184600"/>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2</w:t>
      </w:r>
      <w:r w:rsidR="004247EA">
        <w:rPr>
          <w:rFonts w:ascii="Times New Roman" w:hAnsi="Times New Roman" w:cs="Times New Roman"/>
          <w:iCs/>
          <w:color w:val="auto"/>
          <w:sz w:val="28"/>
          <w:szCs w:val="28"/>
        </w:rPr>
        <w:t>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môn học</w:t>
      </w:r>
      <w:bookmarkEnd w:id="88"/>
    </w:p>
    <w:p w14:paraId="28BD3A00" w14:textId="0F955196" w:rsidR="006444BD" w:rsidRDefault="006444BD" w:rsidP="006444BD">
      <w:pPr>
        <w:keepNext/>
        <w:rPr>
          <w:color w:val="000000"/>
        </w:rPr>
      </w:pPr>
      <w:r>
        <w:rPr>
          <w:noProof/>
        </w:rPr>
        <w:drawing>
          <wp:inline distT="0" distB="0" distL="0" distR="0" wp14:anchorId="6E678FCB" wp14:editId="7E996F7A">
            <wp:extent cx="5791835" cy="2179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179955"/>
                    </a:xfrm>
                    <a:prstGeom prst="rect">
                      <a:avLst/>
                    </a:prstGeom>
                  </pic:spPr>
                </pic:pic>
              </a:graphicData>
            </a:graphic>
          </wp:inline>
        </w:drawing>
      </w:r>
    </w:p>
    <w:p w14:paraId="7E66D7C1" w14:textId="44071063" w:rsidR="006444BD" w:rsidRDefault="006444BD" w:rsidP="006444BD">
      <w:pPr>
        <w:pBdr>
          <w:top w:val="nil"/>
          <w:left w:val="nil"/>
          <w:bottom w:val="nil"/>
          <w:right w:val="nil"/>
          <w:between w:val="nil"/>
        </w:pBdr>
        <w:spacing w:before="240" w:after="240"/>
        <w:jc w:val="center"/>
        <w:rPr>
          <w:i/>
          <w:color w:val="000000"/>
          <w:sz w:val="26"/>
          <w:szCs w:val="26"/>
        </w:rPr>
      </w:pPr>
      <w:r>
        <w:rPr>
          <w:i/>
          <w:color w:val="000000"/>
          <w:sz w:val="26"/>
          <w:szCs w:val="26"/>
        </w:rPr>
        <w:t>Hình 3.2.2</w:t>
      </w:r>
      <w:r w:rsidR="004247EA">
        <w:rPr>
          <w:i/>
          <w:color w:val="000000"/>
          <w:sz w:val="26"/>
          <w:szCs w:val="26"/>
        </w:rPr>
        <w:t>7</w:t>
      </w:r>
      <w:r>
        <w:rPr>
          <w:i/>
          <w:color w:val="000000"/>
          <w:sz w:val="26"/>
          <w:szCs w:val="26"/>
        </w:rPr>
        <w:t xml:space="preserve"> Use Case sửa môn học.</w:t>
      </w:r>
    </w:p>
    <w:tbl>
      <w:tblPr>
        <w:tblW w:w="9678" w:type="dxa"/>
        <w:tblLayout w:type="fixed"/>
        <w:tblLook w:val="0400" w:firstRow="0" w:lastRow="0" w:firstColumn="0" w:lastColumn="0" w:noHBand="0" w:noVBand="1"/>
      </w:tblPr>
      <w:tblGrid>
        <w:gridCol w:w="2979"/>
        <w:gridCol w:w="4210"/>
        <w:gridCol w:w="2489"/>
      </w:tblGrid>
      <w:tr w:rsidR="006444BD" w14:paraId="38C698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700B70" w14:textId="77777777" w:rsidR="006444BD" w:rsidRPr="00AF4921" w:rsidRDefault="006444B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39922" w14:textId="43EE66A0" w:rsidR="006444BD" w:rsidRPr="00AF4921" w:rsidRDefault="006444BD"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31BA45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9B71E" w14:textId="77777777" w:rsidR="006444BD" w:rsidRPr="00AF4921" w:rsidRDefault="006444B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2C488" w14:textId="1E079F03" w:rsidR="006444BD" w:rsidRPr="00AF4921" w:rsidRDefault="006444BD"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70E96F1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0C5D77" w14:textId="77777777" w:rsidR="006444BD" w:rsidRPr="00AF4921" w:rsidRDefault="006444B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A6D21" w14:textId="3A3C56B5"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ng sửa môn học</w:t>
            </w:r>
            <w:r w:rsidRPr="00AF4921">
              <w:rPr>
                <w:color w:val="000000"/>
                <w:sz w:val="26"/>
                <w:szCs w:val="26"/>
              </w:rPr>
              <w:t>.</w:t>
            </w:r>
          </w:p>
        </w:tc>
      </w:tr>
      <w:tr w:rsidR="006444BD" w14:paraId="30179F6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57B8F8" w14:textId="77777777" w:rsidR="006444BD" w:rsidRPr="00AF4921" w:rsidRDefault="006444B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FE66D" w14:textId="7D084680" w:rsidR="006444BD" w:rsidRPr="00AF4921" w:rsidRDefault="006444BD"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môn học của trung tâm</w:t>
            </w:r>
            <w:r w:rsidRPr="00AF4921">
              <w:rPr>
                <w:color w:val="000000"/>
                <w:sz w:val="26"/>
                <w:szCs w:val="26"/>
              </w:rPr>
              <w:t>.</w:t>
            </w:r>
          </w:p>
        </w:tc>
      </w:tr>
      <w:tr w:rsidR="006444BD" w14:paraId="0B69CD7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4A9739" w14:textId="77777777" w:rsidR="006444BD" w:rsidRPr="00AF4921" w:rsidRDefault="006444BD" w:rsidP="00E36644">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81BA7" w14:textId="77777777"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444BD" w14:paraId="07BE8A5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CAC2A" w14:textId="77777777" w:rsidR="006444BD" w:rsidRPr="00AF4921" w:rsidRDefault="006444B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C836" w14:textId="15A182F9" w:rsidR="006444BD" w:rsidRPr="00AF4921" w:rsidRDefault="006444BD" w:rsidP="00E36644">
            <w:pPr>
              <w:spacing w:before="240"/>
              <w:rPr>
                <w:color w:val="000000"/>
                <w:sz w:val="26"/>
                <w:szCs w:val="26"/>
              </w:rPr>
            </w:pPr>
            <w:r>
              <w:rPr>
                <w:color w:val="000000"/>
                <w:sz w:val="26"/>
                <w:szCs w:val="26"/>
              </w:rPr>
              <w:t>Quản lý môn học.</w:t>
            </w:r>
          </w:p>
        </w:tc>
      </w:tr>
      <w:tr w:rsidR="006444BD" w14:paraId="420159E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D494D" w14:textId="77777777" w:rsidR="006444BD" w:rsidRPr="00AF4921" w:rsidRDefault="006444B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1DCD2" w14:textId="77777777" w:rsidR="006444BD" w:rsidRPr="00AF4921" w:rsidRDefault="006444BD"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6444BD" w14:paraId="2188757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E3B9AE" w14:textId="77777777" w:rsidR="006444BD" w:rsidRPr="00AF4921" w:rsidRDefault="006444B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72738" w14:textId="20FB46F7" w:rsidR="006444BD" w:rsidRPr="00AF4921" w:rsidRDefault="006444BD"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môn học thành công.</w:t>
            </w:r>
          </w:p>
        </w:tc>
      </w:tr>
      <w:tr w:rsidR="006444BD" w14:paraId="476E0F9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0F6C8A" w14:textId="77777777" w:rsidR="006444BD" w:rsidRPr="00AF4921" w:rsidRDefault="006444B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3ABD8" w14:textId="77777777" w:rsidR="006444BD" w:rsidRPr="00AF4921" w:rsidRDefault="006444B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462C6" w14:textId="77777777" w:rsidR="006444BD" w:rsidRPr="00AF4921" w:rsidRDefault="006444BD" w:rsidP="00E36644">
            <w:pPr>
              <w:spacing w:before="240"/>
              <w:jc w:val="center"/>
              <w:rPr>
                <w:color w:val="000000"/>
                <w:sz w:val="26"/>
                <w:szCs w:val="26"/>
              </w:rPr>
            </w:pPr>
            <w:r w:rsidRPr="00AF4921">
              <w:rPr>
                <w:color w:val="000000"/>
                <w:sz w:val="26"/>
                <w:szCs w:val="26"/>
              </w:rPr>
              <w:t>System</w:t>
            </w:r>
          </w:p>
        </w:tc>
      </w:tr>
      <w:tr w:rsidR="006444BD" w14:paraId="179B10CA"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8B62C" w14:textId="77777777" w:rsidR="006444BD" w:rsidRPr="00AF4921" w:rsidRDefault="006444B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1972B" w14:textId="7F90F08F" w:rsidR="006444BD" w:rsidRDefault="006444BD"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72116A6" w14:textId="77777777" w:rsidR="006444BD" w:rsidRDefault="006444BD" w:rsidP="00E36644">
            <w:pPr>
              <w:rPr>
                <w:sz w:val="26"/>
                <w:szCs w:val="26"/>
              </w:rPr>
            </w:pPr>
          </w:p>
          <w:p w14:paraId="7B6EC9D3" w14:textId="77777777" w:rsidR="006444BD" w:rsidRPr="00B60098" w:rsidRDefault="006444BD" w:rsidP="00E36644">
            <w:pPr>
              <w:rPr>
                <w:sz w:val="26"/>
                <w:szCs w:val="26"/>
              </w:rPr>
            </w:pPr>
          </w:p>
          <w:p w14:paraId="64419697" w14:textId="10096867" w:rsidR="006444BD" w:rsidRPr="00B60098" w:rsidRDefault="006444BD"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Pr>
                <w:color w:val="000000"/>
                <w:sz w:val="26"/>
                <w:szCs w:val="26"/>
              </w:rPr>
              <w:t xml:space="preserve">môn </w:t>
            </w:r>
            <w:r>
              <w:rPr>
                <w:sz w:val="26"/>
                <w:szCs w:val="26"/>
              </w:rPr>
              <w:t>học</w:t>
            </w:r>
            <w:r w:rsidRPr="00B60098">
              <w:rPr>
                <w:sz w:val="26"/>
                <w:szCs w:val="26"/>
              </w:rPr>
              <w:t>.</w:t>
            </w:r>
          </w:p>
          <w:p w14:paraId="433B1145" w14:textId="77777777" w:rsidR="006444BD" w:rsidRPr="00B60098" w:rsidRDefault="006444BD"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26BEB" w14:textId="4E0482FB" w:rsidR="006444BD" w:rsidRDefault="006444BD"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79C2E6C4" w14:textId="77777777" w:rsidR="006444BD" w:rsidRDefault="006444BD" w:rsidP="00E36644">
            <w:pPr>
              <w:rPr>
                <w:color w:val="000000"/>
                <w:sz w:val="26"/>
                <w:szCs w:val="26"/>
              </w:rPr>
            </w:pPr>
          </w:p>
          <w:p w14:paraId="451BE996" w14:textId="77777777" w:rsidR="006444BD" w:rsidRPr="00AF4921" w:rsidRDefault="006444BD" w:rsidP="00E36644">
            <w:pPr>
              <w:rPr>
                <w:color w:val="000000"/>
                <w:sz w:val="26"/>
                <w:szCs w:val="26"/>
              </w:rPr>
            </w:pPr>
          </w:p>
          <w:p w14:paraId="5ADCE70C" w14:textId="77777777" w:rsidR="006444BD" w:rsidRPr="000D5C53" w:rsidRDefault="006444BD" w:rsidP="00E36644">
            <w:pPr>
              <w:rPr>
                <w:color w:val="000000"/>
                <w:sz w:val="26"/>
                <w:szCs w:val="26"/>
              </w:rPr>
            </w:pPr>
            <w:r w:rsidRPr="000D5C53">
              <w:rPr>
                <w:color w:val="000000"/>
                <w:sz w:val="26"/>
                <w:szCs w:val="26"/>
              </w:rPr>
              <w:t>3.1 Hệ thống kiểm tra thông tin đã nhập.</w:t>
            </w:r>
          </w:p>
          <w:p w14:paraId="6798A31B" w14:textId="77777777" w:rsidR="006444BD" w:rsidRPr="000D5C53" w:rsidRDefault="006444BD"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65B6244A" w14:textId="44A94D53" w:rsidR="006444BD" w:rsidRPr="00AF4921" w:rsidRDefault="006444BD" w:rsidP="00E36644">
            <w:pPr>
              <w:rPr>
                <w:color w:val="000000"/>
                <w:sz w:val="26"/>
                <w:szCs w:val="26"/>
              </w:rPr>
            </w:pPr>
            <w:r w:rsidRPr="000D5C53">
              <w:rPr>
                <w:color w:val="000000"/>
                <w:sz w:val="26"/>
                <w:szCs w:val="26"/>
              </w:rPr>
              <w:t>3.3 Hiển thị thông báo</w:t>
            </w:r>
            <w:r>
              <w:rPr>
                <w:color w:val="000000"/>
                <w:sz w:val="26"/>
                <w:szCs w:val="26"/>
              </w:rPr>
              <w:t xml:space="preserve"> sửa môn học</w:t>
            </w:r>
            <w:r w:rsidRPr="000D5C53">
              <w:rPr>
                <w:color w:val="000000"/>
                <w:sz w:val="26"/>
                <w:szCs w:val="26"/>
              </w:rPr>
              <w:t xml:space="preserve"> thành công.</w:t>
            </w:r>
          </w:p>
        </w:tc>
      </w:tr>
      <w:tr w:rsidR="006444BD" w14:paraId="0B5E4B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DFCA0F" w14:textId="77777777" w:rsidR="006444BD" w:rsidRPr="00AF4921" w:rsidRDefault="006444B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76F86" w14:textId="77777777" w:rsidR="006444BD" w:rsidRPr="00AF4921" w:rsidRDefault="006444BD"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0E1E2EF" w14:textId="0594E076" w:rsidR="006444BD" w:rsidRDefault="006444BD" w:rsidP="00834DE0">
      <w:pPr>
        <w:pStyle w:val="Chng"/>
        <w:jc w:val="center"/>
        <w:rPr>
          <w:b w:val="0"/>
        </w:rPr>
      </w:pPr>
    </w:p>
    <w:p w14:paraId="614A0EC7" w14:textId="20E8EF80" w:rsidR="00CA2A4F" w:rsidRPr="00B2167A" w:rsidRDefault="00CA2A4F" w:rsidP="00CA2A4F">
      <w:pPr>
        <w:pStyle w:val="Heading3"/>
        <w:spacing w:before="0"/>
        <w:rPr>
          <w:rFonts w:ascii="Times New Roman" w:hAnsi="Times New Roman" w:cs="Times New Roman"/>
          <w:b w:val="0"/>
          <w:iCs/>
          <w:sz w:val="28"/>
          <w:szCs w:val="28"/>
        </w:rPr>
      </w:pPr>
      <w:bookmarkStart w:id="89" w:name="_Toc133184601"/>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2</w:t>
      </w:r>
      <w:r w:rsidR="004247EA">
        <w:rPr>
          <w:rFonts w:ascii="Times New Roman" w:hAnsi="Times New Roman" w:cs="Times New Roman"/>
          <w:iCs/>
          <w:color w:val="auto"/>
          <w:sz w:val="28"/>
          <w:szCs w:val="28"/>
        </w:rPr>
        <w:t>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môn học</w:t>
      </w:r>
      <w:bookmarkEnd w:id="89"/>
    </w:p>
    <w:p w14:paraId="7125E426" w14:textId="46760514" w:rsidR="00CA2A4F" w:rsidRDefault="00CA2A4F" w:rsidP="00CA2A4F">
      <w:pPr>
        <w:keepNext/>
        <w:rPr>
          <w:color w:val="000000"/>
        </w:rPr>
      </w:pPr>
      <w:r>
        <w:rPr>
          <w:noProof/>
        </w:rPr>
        <w:drawing>
          <wp:inline distT="0" distB="0" distL="0" distR="0" wp14:anchorId="38ADBB1D" wp14:editId="566BF805">
            <wp:extent cx="5791835" cy="217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178050"/>
                    </a:xfrm>
                    <a:prstGeom prst="rect">
                      <a:avLst/>
                    </a:prstGeom>
                  </pic:spPr>
                </pic:pic>
              </a:graphicData>
            </a:graphic>
          </wp:inline>
        </w:drawing>
      </w:r>
    </w:p>
    <w:p w14:paraId="55AE694F" w14:textId="554C60E9" w:rsidR="00CA2A4F" w:rsidRDefault="00CA2A4F" w:rsidP="00CA2A4F">
      <w:pPr>
        <w:pBdr>
          <w:top w:val="nil"/>
          <w:left w:val="nil"/>
          <w:bottom w:val="nil"/>
          <w:right w:val="nil"/>
          <w:between w:val="nil"/>
        </w:pBdr>
        <w:spacing w:before="240" w:after="240"/>
        <w:jc w:val="center"/>
        <w:rPr>
          <w:i/>
          <w:color w:val="000000"/>
          <w:sz w:val="26"/>
          <w:szCs w:val="26"/>
        </w:rPr>
      </w:pPr>
      <w:r>
        <w:rPr>
          <w:i/>
          <w:color w:val="000000"/>
          <w:sz w:val="26"/>
          <w:szCs w:val="26"/>
        </w:rPr>
        <w:t>Hình 3.2.2</w:t>
      </w:r>
      <w:r w:rsidR="004247EA">
        <w:rPr>
          <w:i/>
          <w:color w:val="000000"/>
          <w:sz w:val="26"/>
          <w:szCs w:val="26"/>
        </w:rPr>
        <w:t>8</w:t>
      </w:r>
      <w:r>
        <w:rPr>
          <w:i/>
          <w:color w:val="000000"/>
          <w:sz w:val="26"/>
          <w:szCs w:val="26"/>
        </w:rPr>
        <w:t xml:space="preserve"> Use Case xóa môn học.</w:t>
      </w:r>
    </w:p>
    <w:tbl>
      <w:tblPr>
        <w:tblW w:w="9678" w:type="dxa"/>
        <w:tblLayout w:type="fixed"/>
        <w:tblLook w:val="0400" w:firstRow="0" w:lastRow="0" w:firstColumn="0" w:lastColumn="0" w:noHBand="0" w:noVBand="1"/>
      </w:tblPr>
      <w:tblGrid>
        <w:gridCol w:w="2979"/>
        <w:gridCol w:w="4210"/>
        <w:gridCol w:w="2489"/>
      </w:tblGrid>
      <w:tr w:rsidR="00CA2A4F" w14:paraId="77C16BF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0ADDEF" w14:textId="77777777" w:rsidR="00CA2A4F" w:rsidRPr="00AF4921" w:rsidRDefault="00CA2A4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0D251" w14:textId="2E07EEF5"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58078D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584E14" w14:textId="77777777" w:rsidR="00CA2A4F" w:rsidRPr="00AF4921" w:rsidRDefault="00CA2A4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843A3" w14:textId="0BBDF14E"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môn học</w:t>
            </w:r>
            <w:r w:rsidRPr="00AF4921">
              <w:rPr>
                <w:color w:val="000000"/>
                <w:sz w:val="26"/>
                <w:szCs w:val="26"/>
              </w:rPr>
              <w:t>.</w:t>
            </w:r>
          </w:p>
        </w:tc>
      </w:tr>
      <w:tr w:rsidR="00CA2A4F" w14:paraId="02AD23D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BACE1E" w14:textId="77777777" w:rsidR="00CA2A4F" w:rsidRPr="00AF4921" w:rsidRDefault="00CA2A4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216AF" w14:textId="53DA6C75"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0522F5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450171" w14:textId="77777777" w:rsidR="00CA2A4F" w:rsidRPr="00AF4921" w:rsidRDefault="00CA2A4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51C14" w14:textId="25E450E2" w:rsidR="00CA2A4F" w:rsidRPr="00AF4921" w:rsidRDefault="00CA2A4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môn học của trung tâm</w:t>
            </w:r>
            <w:r w:rsidRPr="00AF4921">
              <w:rPr>
                <w:color w:val="000000"/>
                <w:sz w:val="26"/>
                <w:szCs w:val="26"/>
              </w:rPr>
              <w:t>.</w:t>
            </w:r>
          </w:p>
        </w:tc>
      </w:tr>
      <w:tr w:rsidR="00CA2A4F" w14:paraId="13CCF2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EE983" w14:textId="77777777" w:rsidR="00CA2A4F" w:rsidRPr="00AF4921" w:rsidRDefault="00CA2A4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10AEE" w14:textId="77777777"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A2A4F" w14:paraId="4F7A979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89829F" w14:textId="77777777" w:rsidR="00CA2A4F" w:rsidRPr="00AF4921" w:rsidRDefault="00CA2A4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4E38F" w14:textId="6464F6BF" w:rsidR="00CA2A4F" w:rsidRPr="00AF4921" w:rsidRDefault="00CA2A4F" w:rsidP="00E36644">
            <w:pPr>
              <w:spacing w:before="240"/>
              <w:rPr>
                <w:color w:val="000000"/>
                <w:sz w:val="26"/>
                <w:szCs w:val="26"/>
              </w:rPr>
            </w:pPr>
            <w:r>
              <w:rPr>
                <w:color w:val="000000"/>
                <w:sz w:val="26"/>
                <w:szCs w:val="26"/>
              </w:rPr>
              <w:t>Quản lý môn học.</w:t>
            </w:r>
          </w:p>
        </w:tc>
      </w:tr>
      <w:tr w:rsidR="00CA2A4F" w14:paraId="4436EB8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16C0B2" w14:textId="77777777" w:rsidR="00CA2A4F" w:rsidRPr="00AF4921" w:rsidRDefault="00CA2A4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B26A8" w14:textId="77777777" w:rsidR="00CA2A4F" w:rsidRPr="00AF4921" w:rsidRDefault="00CA2A4F"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A2A4F" w14:paraId="4D61393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559A1" w14:textId="77777777" w:rsidR="00CA2A4F" w:rsidRPr="00AF4921" w:rsidRDefault="00CA2A4F"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C3DF2" w14:textId="0980CC6B" w:rsidR="00CA2A4F" w:rsidRPr="00AF4921" w:rsidRDefault="00CA2A4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môn học thành công.</w:t>
            </w:r>
          </w:p>
        </w:tc>
      </w:tr>
      <w:tr w:rsidR="00CA2A4F" w14:paraId="111E738E"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E332" w14:textId="77777777" w:rsidR="00CA2A4F" w:rsidRPr="00AF4921" w:rsidRDefault="00CA2A4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7B932" w14:textId="77777777" w:rsidR="00CA2A4F" w:rsidRPr="00AF4921" w:rsidRDefault="00CA2A4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8B0AB" w14:textId="77777777" w:rsidR="00CA2A4F" w:rsidRPr="00AF4921" w:rsidRDefault="00CA2A4F" w:rsidP="00E36644">
            <w:pPr>
              <w:spacing w:before="240"/>
              <w:jc w:val="center"/>
              <w:rPr>
                <w:color w:val="000000"/>
                <w:sz w:val="26"/>
                <w:szCs w:val="26"/>
              </w:rPr>
            </w:pPr>
            <w:r w:rsidRPr="00AF4921">
              <w:rPr>
                <w:color w:val="000000"/>
                <w:sz w:val="26"/>
                <w:szCs w:val="26"/>
              </w:rPr>
              <w:t>System</w:t>
            </w:r>
          </w:p>
        </w:tc>
      </w:tr>
      <w:tr w:rsidR="00CA2A4F" w14:paraId="3E1F20D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43C37C" w14:textId="77777777" w:rsidR="00CA2A4F" w:rsidRPr="00AF4921" w:rsidRDefault="00CA2A4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F4F07" w14:textId="76D8BAE7" w:rsidR="00CA2A4F" w:rsidRDefault="00CA2A4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7277975B" w14:textId="77777777" w:rsidR="00CA2A4F" w:rsidRDefault="00CA2A4F" w:rsidP="00E36644">
            <w:pPr>
              <w:rPr>
                <w:sz w:val="26"/>
                <w:szCs w:val="26"/>
              </w:rPr>
            </w:pPr>
          </w:p>
          <w:p w14:paraId="70F679C3" w14:textId="77777777" w:rsidR="00CA2A4F" w:rsidRPr="00B60098" w:rsidRDefault="00CA2A4F" w:rsidP="00E36644">
            <w:pPr>
              <w:rPr>
                <w:sz w:val="26"/>
                <w:szCs w:val="26"/>
              </w:rPr>
            </w:pPr>
          </w:p>
          <w:p w14:paraId="3AAA29D9" w14:textId="594C889F" w:rsidR="00CA2A4F" w:rsidRPr="00B60098" w:rsidRDefault="00CA2A4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của </w:t>
            </w:r>
            <w:r>
              <w:rPr>
                <w:sz w:val="26"/>
                <w:szCs w:val="26"/>
              </w:rPr>
              <w:t>trung tâm</w:t>
            </w:r>
            <w:r w:rsidRPr="00B60098">
              <w:rPr>
                <w:sz w:val="26"/>
                <w:szCs w:val="26"/>
              </w:rPr>
              <w:t>.</w:t>
            </w:r>
          </w:p>
          <w:p w14:paraId="2D1434FD" w14:textId="77777777" w:rsidR="00CA2A4F" w:rsidRPr="00B60098" w:rsidRDefault="00CA2A4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18880" w14:textId="2076D33D" w:rsidR="00CA2A4F" w:rsidRDefault="00CA2A4F"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1C1E985A" w14:textId="77777777" w:rsidR="00CA2A4F" w:rsidRDefault="00CA2A4F" w:rsidP="00E36644">
            <w:pPr>
              <w:rPr>
                <w:color w:val="000000"/>
                <w:sz w:val="26"/>
                <w:szCs w:val="26"/>
              </w:rPr>
            </w:pPr>
          </w:p>
          <w:p w14:paraId="5CC7864A" w14:textId="77777777" w:rsidR="00CA2A4F" w:rsidRPr="00AF4921" w:rsidRDefault="00CA2A4F" w:rsidP="00E36644">
            <w:pPr>
              <w:rPr>
                <w:color w:val="000000"/>
                <w:sz w:val="26"/>
                <w:szCs w:val="26"/>
              </w:rPr>
            </w:pPr>
          </w:p>
          <w:p w14:paraId="6D77BDAA" w14:textId="77777777" w:rsidR="00CA2A4F" w:rsidRPr="000D5C53" w:rsidRDefault="00CA2A4F" w:rsidP="00E36644">
            <w:pPr>
              <w:rPr>
                <w:color w:val="000000"/>
                <w:sz w:val="26"/>
                <w:szCs w:val="26"/>
              </w:rPr>
            </w:pPr>
            <w:r w:rsidRPr="000D5C53">
              <w:rPr>
                <w:color w:val="000000"/>
                <w:sz w:val="26"/>
                <w:szCs w:val="26"/>
              </w:rPr>
              <w:t>3.1 Hệ thống kiểm tra thông tin đã nhập.</w:t>
            </w:r>
          </w:p>
          <w:p w14:paraId="25B41B78" w14:textId="7E3C0B45" w:rsidR="00CA2A4F" w:rsidRPr="000D5C53" w:rsidRDefault="00CA2A4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môn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098E960D" w14:textId="0EEAB063" w:rsidR="00CA2A4F" w:rsidRPr="00AF4921" w:rsidRDefault="00CA2A4F" w:rsidP="00E36644">
            <w:pPr>
              <w:rPr>
                <w:color w:val="000000"/>
                <w:sz w:val="26"/>
                <w:szCs w:val="26"/>
              </w:rPr>
            </w:pPr>
            <w:r w:rsidRPr="000D5C53">
              <w:rPr>
                <w:color w:val="000000"/>
                <w:sz w:val="26"/>
                <w:szCs w:val="26"/>
              </w:rPr>
              <w:t>3.3 Hiển thị thông báo</w:t>
            </w:r>
            <w:r>
              <w:rPr>
                <w:color w:val="000000"/>
                <w:sz w:val="26"/>
                <w:szCs w:val="26"/>
              </w:rPr>
              <w:t xml:space="preserve"> xóa môn học</w:t>
            </w:r>
            <w:r w:rsidRPr="000D5C53">
              <w:rPr>
                <w:color w:val="000000"/>
                <w:sz w:val="26"/>
                <w:szCs w:val="26"/>
              </w:rPr>
              <w:t xml:space="preserve"> thành công.</w:t>
            </w:r>
          </w:p>
        </w:tc>
      </w:tr>
      <w:tr w:rsidR="00CA2A4F" w14:paraId="06AFAF7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3B3005" w14:textId="77777777" w:rsidR="00CA2A4F" w:rsidRPr="00AF4921" w:rsidRDefault="00CA2A4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E02D6" w14:textId="77777777" w:rsidR="00CA2A4F" w:rsidRPr="00AF4921" w:rsidRDefault="00CA2A4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B73B741" w14:textId="089674FD" w:rsidR="00CA2A4F" w:rsidRDefault="00CA2A4F" w:rsidP="00834DE0">
      <w:pPr>
        <w:pStyle w:val="Chng"/>
        <w:jc w:val="center"/>
        <w:rPr>
          <w:b w:val="0"/>
        </w:rPr>
      </w:pPr>
    </w:p>
    <w:p w14:paraId="5CF3ABC0" w14:textId="1A55427F" w:rsidR="004247EA" w:rsidRPr="00B2167A" w:rsidRDefault="004247EA" w:rsidP="004247EA">
      <w:pPr>
        <w:pStyle w:val="Heading3"/>
        <w:spacing w:before="0"/>
        <w:rPr>
          <w:rFonts w:ascii="Times New Roman" w:hAnsi="Times New Roman" w:cs="Times New Roman"/>
          <w:b w:val="0"/>
          <w:iCs/>
          <w:sz w:val="28"/>
          <w:szCs w:val="28"/>
        </w:rPr>
      </w:pPr>
      <w:bookmarkStart w:id="90" w:name="_Toc133184602"/>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2</w:t>
      </w:r>
      <w:r>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môn học</w:t>
      </w:r>
      <w:bookmarkEnd w:id="90"/>
    </w:p>
    <w:p w14:paraId="0B10BA9F" w14:textId="6CD6B3CA" w:rsidR="004247EA" w:rsidRDefault="00465A67" w:rsidP="004247EA">
      <w:pPr>
        <w:keepNext/>
        <w:rPr>
          <w:color w:val="000000"/>
        </w:rPr>
      </w:pPr>
      <w:r>
        <w:rPr>
          <w:noProof/>
        </w:rPr>
        <w:drawing>
          <wp:inline distT="0" distB="0" distL="0" distR="0" wp14:anchorId="03BC349D" wp14:editId="6938BECB">
            <wp:extent cx="5791835" cy="2200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200910"/>
                    </a:xfrm>
                    <a:prstGeom prst="rect">
                      <a:avLst/>
                    </a:prstGeom>
                  </pic:spPr>
                </pic:pic>
              </a:graphicData>
            </a:graphic>
          </wp:inline>
        </w:drawing>
      </w:r>
    </w:p>
    <w:p w14:paraId="1BD41F62" w14:textId="07E7FD5F"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3.2.2</w:t>
      </w:r>
      <w:r>
        <w:rPr>
          <w:i/>
          <w:color w:val="000000"/>
          <w:sz w:val="26"/>
          <w:szCs w:val="26"/>
        </w:rPr>
        <w:t>9</w:t>
      </w:r>
      <w:r>
        <w:rPr>
          <w:i/>
          <w:color w:val="000000"/>
          <w:sz w:val="26"/>
          <w:szCs w:val="26"/>
        </w:rPr>
        <w:t xml:space="preserve"> Use Case </w:t>
      </w:r>
      <w:r>
        <w:rPr>
          <w:i/>
          <w:color w:val="000000"/>
          <w:sz w:val="26"/>
          <w:szCs w:val="26"/>
        </w:rPr>
        <w:t>tìm</w:t>
      </w:r>
      <w:r>
        <w:rPr>
          <w:i/>
          <w:color w:val="000000"/>
          <w:sz w:val="26"/>
          <w:szCs w:val="26"/>
        </w:rPr>
        <w:t xml:space="preserve"> môn học.</w:t>
      </w:r>
    </w:p>
    <w:tbl>
      <w:tblPr>
        <w:tblW w:w="9678" w:type="dxa"/>
        <w:tblLayout w:type="fixed"/>
        <w:tblLook w:val="0400" w:firstRow="0" w:lastRow="0" w:firstColumn="0" w:lastColumn="0" w:noHBand="0" w:noVBand="1"/>
      </w:tblPr>
      <w:tblGrid>
        <w:gridCol w:w="2979"/>
        <w:gridCol w:w="4210"/>
        <w:gridCol w:w="2489"/>
      </w:tblGrid>
      <w:tr w:rsidR="004247EA" w14:paraId="4CC2126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4C03A"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F51CE" w14:textId="1F7E57A6"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w:t>
            </w:r>
            <w:r w:rsidR="004247EA">
              <w:rPr>
                <w:color w:val="000000"/>
                <w:sz w:val="26"/>
                <w:szCs w:val="26"/>
              </w:rPr>
              <w:t>môn học</w:t>
            </w:r>
            <w:r w:rsidR="004247EA" w:rsidRPr="00AF4921">
              <w:rPr>
                <w:color w:val="000000"/>
                <w:sz w:val="26"/>
                <w:szCs w:val="26"/>
              </w:rPr>
              <w:t>.</w:t>
            </w:r>
          </w:p>
        </w:tc>
      </w:tr>
      <w:tr w:rsidR="004247EA" w14:paraId="5D619B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4970C1"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78CCE" w14:textId="61DE38F3"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thông tin </w:t>
            </w:r>
            <w:r w:rsidR="004247EA">
              <w:rPr>
                <w:color w:val="000000"/>
                <w:sz w:val="26"/>
                <w:szCs w:val="26"/>
              </w:rPr>
              <w:t>môn học</w:t>
            </w:r>
            <w:r w:rsidR="004247EA" w:rsidRPr="00AF4921">
              <w:rPr>
                <w:color w:val="000000"/>
                <w:sz w:val="26"/>
                <w:szCs w:val="26"/>
              </w:rPr>
              <w:t>.</w:t>
            </w:r>
          </w:p>
        </w:tc>
      </w:tr>
      <w:tr w:rsidR="004247EA" w14:paraId="48715E7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A5761C"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0B735" w14:textId="5081F750"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465A67">
              <w:rPr>
                <w:color w:val="000000"/>
                <w:sz w:val="26"/>
                <w:szCs w:val="26"/>
              </w:rPr>
              <w:t>tìm</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4247EA" w14:paraId="54D02BF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410E5C"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BC30" w14:textId="7CA25C13"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465A67">
              <w:rPr>
                <w:color w:val="000000"/>
                <w:sz w:val="26"/>
                <w:szCs w:val="26"/>
              </w:rPr>
              <w:t>tìm kiếm</w:t>
            </w:r>
            <w:r>
              <w:rPr>
                <w:color w:val="000000"/>
                <w:sz w:val="26"/>
                <w:szCs w:val="26"/>
              </w:rPr>
              <w:t xml:space="preserve"> môn học của trung tâm</w:t>
            </w:r>
            <w:r w:rsidRPr="00AF4921">
              <w:rPr>
                <w:color w:val="000000"/>
                <w:sz w:val="26"/>
                <w:szCs w:val="26"/>
              </w:rPr>
              <w:t>.</w:t>
            </w:r>
          </w:p>
        </w:tc>
      </w:tr>
      <w:tr w:rsidR="004247EA" w14:paraId="13A652C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339B37"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669D1"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421E64E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C2DD61"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D5D0" w14:textId="77777777" w:rsidR="004247EA" w:rsidRPr="00AF4921" w:rsidRDefault="004247EA" w:rsidP="00712F59">
            <w:pPr>
              <w:spacing w:before="240"/>
              <w:rPr>
                <w:color w:val="000000"/>
                <w:sz w:val="26"/>
                <w:szCs w:val="26"/>
              </w:rPr>
            </w:pPr>
            <w:r>
              <w:rPr>
                <w:color w:val="000000"/>
                <w:sz w:val="26"/>
                <w:szCs w:val="26"/>
              </w:rPr>
              <w:t>Quản lý môn học.</w:t>
            </w:r>
          </w:p>
        </w:tc>
      </w:tr>
      <w:tr w:rsidR="004247EA" w14:paraId="59B46F8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11D1AE" w14:textId="77777777" w:rsidR="004247EA" w:rsidRPr="00AF4921" w:rsidRDefault="004247E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B8EE"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7DE2B55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288668" w14:textId="77777777" w:rsidR="004247EA" w:rsidRPr="00AF4921" w:rsidRDefault="004247E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92C3A" w14:textId="0CD32186" w:rsidR="004247EA" w:rsidRPr="00AF4921" w:rsidRDefault="004247EA" w:rsidP="00712F59">
            <w:pPr>
              <w:spacing w:before="240"/>
              <w:rPr>
                <w:color w:val="000000"/>
                <w:sz w:val="26"/>
                <w:szCs w:val="26"/>
              </w:rPr>
            </w:pPr>
            <w:r w:rsidRPr="00AF4921">
              <w:rPr>
                <w:color w:val="000000"/>
                <w:sz w:val="26"/>
                <w:szCs w:val="26"/>
              </w:rPr>
              <w:t> </w:t>
            </w:r>
            <w:r w:rsidR="00465A67">
              <w:rPr>
                <w:color w:val="000000"/>
                <w:sz w:val="26"/>
                <w:szCs w:val="26"/>
              </w:rPr>
              <w:t>Tìm</w:t>
            </w:r>
            <w:r w:rsidRPr="00AF4921">
              <w:rPr>
                <w:color w:val="000000"/>
                <w:sz w:val="26"/>
                <w:szCs w:val="26"/>
              </w:rPr>
              <w:t xml:space="preserve"> </w:t>
            </w:r>
            <w:r>
              <w:rPr>
                <w:color w:val="000000"/>
                <w:sz w:val="26"/>
                <w:szCs w:val="26"/>
              </w:rPr>
              <w:t>môn học thành công.</w:t>
            </w:r>
          </w:p>
        </w:tc>
      </w:tr>
      <w:tr w:rsidR="004247EA" w14:paraId="334B64AA"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49A35"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CD2F9"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66DB4"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4DFD3A1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61922A"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4F3E"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EB9CC45" w14:textId="77777777" w:rsidR="004247EA" w:rsidRDefault="004247EA" w:rsidP="00712F59">
            <w:pPr>
              <w:rPr>
                <w:sz w:val="26"/>
                <w:szCs w:val="26"/>
              </w:rPr>
            </w:pPr>
          </w:p>
          <w:p w14:paraId="68DE6F98" w14:textId="77777777" w:rsidR="004247EA" w:rsidRPr="00B60098" w:rsidRDefault="004247EA" w:rsidP="00712F59">
            <w:pPr>
              <w:rPr>
                <w:sz w:val="26"/>
                <w:szCs w:val="26"/>
              </w:rPr>
            </w:pPr>
          </w:p>
          <w:p w14:paraId="386C163A" w14:textId="06C6C5C8"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w:t>
            </w:r>
            <w:r w:rsidR="00465A67">
              <w:rPr>
                <w:sz w:val="26"/>
                <w:szCs w:val="26"/>
              </w:rPr>
              <w:t>ần tìm</w:t>
            </w:r>
            <w:r w:rsidRPr="00B60098">
              <w:rPr>
                <w:sz w:val="26"/>
                <w:szCs w:val="26"/>
              </w:rPr>
              <w:t>.</w:t>
            </w:r>
          </w:p>
          <w:p w14:paraId="259D7A27" w14:textId="7BDBA0EA" w:rsidR="004247EA" w:rsidRPr="00B60098" w:rsidRDefault="004247EA" w:rsidP="00712F59">
            <w:pPr>
              <w:rPr>
                <w:sz w:val="26"/>
                <w:szCs w:val="26"/>
              </w:rPr>
            </w:pPr>
            <w:r>
              <w:rPr>
                <w:sz w:val="26"/>
                <w:szCs w:val="26"/>
              </w:rPr>
              <w:t xml:space="preserve">3. </w:t>
            </w:r>
            <w:r w:rsidRPr="00B60098">
              <w:rPr>
                <w:sz w:val="26"/>
                <w:szCs w:val="26"/>
              </w:rPr>
              <w:t>Nhấn vào nút “</w:t>
            </w:r>
            <w:r w:rsidR="00465A67">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3DDCC"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F883834" w14:textId="77777777" w:rsidR="004247EA" w:rsidRPr="00AF4921" w:rsidRDefault="004247EA" w:rsidP="00712F59">
            <w:pPr>
              <w:rPr>
                <w:color w:val="000000"/>
                <w:sz w:val="26"/>
                <w:szCs w:val="26"/>
              </w:rPr>
            </w:pPr>
          </w:p>
          <w:p w14:paraId="07E1183C"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16B6B25" w14:textId="64B8E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w:t>
            </w:r>
            <w:r w:rsidR="00465A67">
              <w:rPr>
                <w:color w:val="000000"/>
                <w:sz w:val="26"/>
                <w:szCs w:val="26"/>
              </w:rPr>
              <w:t>Lấy</w:t>
            </w:r>
            <w:r w:rsidRPr="000D5C53">
              <w:rPr>
                <w:color w:val="000000"/>
                <w:sz w:val="26"/>
                <w:szCs w:val="26"/>
              </w:rPr>
              <w:t xml:space="preserve"> dữ liệu</w:t>
            </w:r>
            <w:r>
              <w:rPr>
                <w:color w:val="000000"/>
                <w:sz w:val="26"/>
                <w:szCs w:val="26"/>
              </w:rPr>
              <w:t xml:space="preserve"> môn học</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0FA50DE" w14:textId="09233B43" w:rsidR="004247EA" w:rsidRPr="00AF4921" w:rsidRDefault="004247EA" w:rsidP="00712F59">
            <w:pPr>
              <w:rPr>
                <w:color w:val="000000"/>
                <w:sz w:val="26"/>
                <w:szCs w:val="26"/>
              </w:rPr>
            </w:pPr>
            <w:r w:rsidRPr="000D5C53">
              <w:rPr>
                <w:color w:val="000000"/>
                <w:sz w:val="26"/>
                <w:szCs w:val="26"/>
              </w:rPr>
              <w:t>3.3 Hiển thị thông</w:t>
            </w:r>
            <w:r w:rsidR="00465A67">
              <w:rPr>
                <w:color w:val="000000"/>
                <w:sz w:val="26"/>
                <w:szCs w:val="26"/>
              </w:rPr>
              <w:t xml:space="preserve"> tin </w:t>
            </w:r>
            <w:r>
              <w:rPr>
                <w:color w:val="000000"/>
                <w:sz w:val="26"/>
                <w:szCs w:val="26"/>
              </w:rPr>
              <w:t>môn học</w:t>
            </w:r>
            <w:r w:rsidRPr="000D5C53">
              <w:rPr>
                <w:color w:val="000000"/>
                <w:sz w:val="26"/>
                <w:szCs w:val="26"/>
              </w:rPr>
              <w:t>.</w:t>
            </w:r>
          </w:p>
        </w:tc>
      </w:tr>
      <w:tr w:rsidR="004247EA" w14:paraId="31392F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ACF31"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B32D0" w14:textId="6BC713E7"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0F12BD45" w14:textId="77777777" w:rsidR="004247EA" w:rsidRDefault="004247EA" w:rsidP="00834DE0">
      <w:pPr>
        <w:pStyle w:val="Chng"/>
        <w:jc w:val="center"/>
        <w:rPr>
          <w:b w:val="0"/>
        </w:rPr>
      </w:pPr>
    </w:p>
    <w:p w14:paraId="719B67D7" w14:textId="241032D7" w:rsidR="008658AE" w:rsidRPr="00B2167A" w:rsidRDefault="008658AE" w:rsidP="008658AE">
      <w:pPr>
        <w:pStyle w:val="Heading3"/>
        <w:spacing w:before="0"/>
        <w:rPr>
          <w:rFonts w:ascii="Times New Roman" w:hAnsi="Times New Roman" w:cs="Times New Roman"/>
          <w:b w:val="0"/>
          <w:iCs/>
          <w:sz w:val="28"/>
          <w:szCs w:val="28"/>
        </w:rPr>
      </w:pPr>
      <w:bookmarkStart w:id="91" w:name="_Toc133184603"/>
      <w:r w:rsidRPr="00B2167A">
        <w:rPr>
          <w:rFonts w:ascii="Times New Roman" w:hAnsi="Times New Roman" w:cs="Times New Roman"/>
          <w:iCs/>
          <w:color w:val="auto"/>
          <w:sz w:val="28"/>
          <w:szCs w:val="28"/>
        </w:rPr>
        <w:lastRenderedPageBreak/>
        <w:t>3.2.</w:t>
      </w:r>
      <w:r w:rsidR="00AD38E6">
        <w:rPr>
          <w:rFonts w:ascii="Times New Roman" w:hAnsi="Times New Roman" w:cs="Times New Roman"/>
          <w:iCs/>
          <w:color w:val="auto"/>
          <w:sz w:val="28"/>
          <w:szCs w:val="28"/>
        </w:rPr>
        <w:t>30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khóa học</w:t>
      </w:r>
      <w:bookmarkEnd w:id="91"/>
    </w:p>
    <w:p w14:paraId="71EB8EC6" w14:textId="2F7C28DA" w:rsidR="008658AE" w:rsidRDefault="00124351" w:rsidP="008658AE">
      <w:pPr>
        <w:keepNext/>
        <w:rPr>
          <w:color w:val="000000"/>
        </w:rPr>
      </w:pPr>
      <w:r>
        <w:rPr>
          <w:noProof/>
        </w:rPr>
        <w:drawing>
          <wp:inline distT="0" distB="0" distL="0" distR="0" wp14:anchorId="4937FAC0" wp14:editId="00D558DA">
            <wp:extent cx="5791835" cy="2212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12975"/>
                    </a:xfrm>
                    <a:prstGeom prst="rect">
                      <a:avLst/>
                    </a:prstGeom>
                  </pic:spPr>
                </pic:pic>
              </a:graphicData>
            </a:graphic>
          </wp:inline>
        </w:drawing>
      </w:r>
    </w:p>
    <w:p w14:paraId="74D142E1" w14:textId="2EF89D48" w:rsidR="008658AE" w:rsidRDefault="008658AE" w:rsidP="008658AE">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AD38E6">
        <w:rPr>
          <w:i/>
          <w:color w:val="000000"/>
          <w:sz w:val="26"/>
          <w:szCs w:val="26"/>
        </w:rPr>
        <w:t>30</w:t>
      </w:r>
      <w:r>
        <w:rPr>
          <w:i/>
          <w:color w:val="000000"/>
          <w:sz w:val="26"/>
          <w:szCs w:val="26"/>
        </w:rPr>
        <w:t xml:space="preserve"> Use Case quản lý</w:t>
      </w:r>
      <w:r w:rsidR="00124351">
        <w:rPr>
          <w:i/>
          <w:color w:val="000000"/>
          <w:sz w:val="26"/>
          <w:szCs w:val="26"/>
        </w:rPr>
        <w:t xml:space="preserve"> khóa</w:t>
      </w:r>
      <w:r>
        <w:rPr>
          <w:i/>
          <w:color w:val="000000"/>
          <w:sz w:val="26"/>
          <w:szCs w:val="26"/>
        </w:rPr>
        <w:t xml:space="preserve"> học.</w:t>
      </w:r>
    </w:p>
    <w:tbl>
      <w:tblPr>
        <w:tblW w:w="9678" w:type="dxa"/>
        <w:tblLayout w:type="fixed"/>
        <w:tblLook w:val="0400" w:firstRow="0" w:lastRow="0" w:firstColumn="0" w:lastColumn="0" w:noHBand="0" w:noVBand="1"/>
      </w:tblPr>
      <w:tblGrid>
        <w:gridCol w:w="2979"/>
        <w:gridCol w:w="4210"/>
        <w:gridCol w:w="2489"/>
      </w:tblGrid>
      <w:tr w:rsidR="008658AE" w14:paraId="4338820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FFA2CF" w14:textId="77777777" w:rsidR="008658AE" w:rsidRPr="00AF4921" w:rsidRDefault="008658AE"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5966C" w14:textId="6CF02A49" w:rsidR="008658AE" w:rsidRPr="00AF4921" w:rsidRDefault="008658AE" w:rsidP="00E36644">
            <w:pPr>
              <w:spacing w:before="240"/>
              <w:rPr>
                <w:color w:val="000000"/>
                <w:sz w:val="26"/>
                <w:szCs w:val="26"/>
              </w:rPr>
            </w:pPr>
            <w:r>
              <w:rPr>
                <w:color w:val="000000"/>
                <w:sz w:val="26"/>
                <w:szCs w:val="26"/>
              </w:rPr>
              <w:t xml:space="preserve">Quản lý </w:t>
            </w:r>
            <w:r w:rsidR="00124351">
              <w:rPr>
                <w:color w:val="000000"/>
                <w:sz w:val="26"/>
                <w:szCs w:val="26"/>
              </w:rPr>
              <w:t>khóa</w:t>
            </w:r>
            <w:r>
              <w:rPr>
                <w:color w:val="000000"/>
                <w:sz w:val="26"/>
                <w:szCs w:val="26"/>
              </w:rPr>
              <w:t xml:space="preserve"> học</w:t>
            </w:r>
            <w:r w:rsidRPr="00AF4921">
              <w:rPr>
                <w:color w:val="000000"/>
                <w:sz w:val="26"/>
                <w:szCs w:val="26"/>
              </w:rPr>
              <w:t>.</w:t>
            </w:r>
          </w:p>
        </w:tc>
      </w:tr>
      <w:tr w:rsidR="008658AE" w14:paraId="2B7EB9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E21E3D" w14:textId="77777777" w:rsidR="008658AE" w:rsidRPr="00AF4921" w:rsidRDefault="008658AE"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EEB1F" w14:textId="09419E18" w:rsidR="008658AE" w:rsidRPr="00AF4921" w:rsidRDefault="008658AE"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 của trung tâm</w:t>
            </w:r>
            <w:r w:rsidRPr="00AF4921">
              <w:rPr>
                <w:color w:val="000000"/>
                <w:sz w:val="26"/>
                <w:szCs w:val="26"/>
              </w:rPr>
              <w:t>.</w:t>
            </w:r>
          </w:p>
        </w:tc>
      </w:tr>
      <w:tr w:rsidR="008658AE" w14:paraId="44885EC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9ADC7D" w14:textId="77777777" w:rsidR="008658AE" w:rsidRPr="00AF4921" w:rsidRDefault="008658AE"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972DD" w14:textId="73929869"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5760D1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A7DD1E" w14:textId="77777777" w:rsidR="008658AE" w:rsidRPr="00AF4921" w:rsidRDefault="008658AE"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A9AEB" w14:textId="27FB3433" w:rsidR="008658AE" w:rsidRPr="00AF4921" w:rsidRDefault="008658AE"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4D8D66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E16F38" w14:textId="77777777" w:rsidR="008658AE" w:rsidRPr="00AF4921" w:rsidRDefault="008658AE"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489D8" w14:textId="77777777"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658AE" w14:paraId="40B64CE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A6B47F" w14:textId="77777777" w:rsidR="008658AE" w:rsidRPr="00AF4921" w:rsidRDefault="008658AE"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715A5" w14:textId="77777777" w:rsidR="008658AE" w:rsidRPr="00AF4921" w:rsidRDefault="008658AE" w:rsidP="00E36644">
            <w:pPr>
              <w:spacing w:before="240"/>
              <w:rPr>
                <w:color w:val="000000"/>
                <w:sz w:val="26"/>
                <w:szCs w:val="26"/>
              </w:rPr>
            </w:pPr>
            <w:r>
              <w:rPr>
                <w:color w:val="000000"/>
                <w:sz w:val="26"/>
                <w:szCs w:val="26"/>
              </w:rPr>
              <w:t>Đăng nhập.</w:t>
            </w:r>
          </w:p>
        </w:tc>
      </w:tr>
      <w:tr w:rsidR="008658AE" w14:paraId="79CD64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B144B0" w14:textId="77777777" w:rsidR="008658AE" w:rsidRPr="00AF4921" w:rsidRDefault="008658AE"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4D6B3" w14:textId="77777777" w:rsidR="008658AE" w:rsidRPr="00AF4921" w:rsidRDefault="008658AE" w:rsidP="00E36644">
            <w:pPr>
              <w:spacing w:before="240"/>
              <w:rPr>
                <w:color w:val="000000"/>
                <w:sz w:val="26"/>
                <w:szCs w:val="26"/>
              </w:rPr>
            </w:pPr>
            <w:r>
              <w:rPr>
                <w:color w:val="000000"/>
                <w:sz w:val="26"/>
                <w:szCs w:val="26"/>
              </w:rPr>
              <w:t>Tài khoản đã được đăng nhập.</w:t>
            </w:r>
          </w:p>
        </w:tc>
      </w:tr>
      <w:tr w:rsidR="008658AE" w14:paraId="248541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A0C2CB" w14:textId="77777777" w:rsidR="008658AE" w:rsidRPr="00AF4921" w:rsidRDefault="008658AE"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DDA1C" w14:textId="77777777" w:rsidR="008658AE" w:rsidRPr="00AF4921" w:rsidRDefault="008658AE" w:rsidP="00E36644">
            <w:pPr>
              <w:spacing w:before="240"/>
              <w:rPr>
                <w:color w:val="000000"/>
                <w:sz w:val="26"/>
                <w:szCs w:val="26"/>
              </w:rPr>
            </w:pPr>
            <w:r w:rsidRPr="00AF4921">
              <w:rPr>
                <w:color w:val="000000"/>
                <w:sz w:val="26"/>
                <w:szCs w:val="26"/>
              </w:rPr>
              <w:t> </w:t>
            </w:r>
            <w:r>
              <w:rPr>
                <w:color w:val="000000"/>
                <w:sz w:val="26"/>
                <w:szCs w:val="26"/>
              </w:rPr>
              <w:t>Không.</w:t>
            </w:r>
          </w:p>
        </w:tc>
      </w:tr>
      <w:tr w:rsidR="008658AE" w14:paraId="4134FFC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A24F2" w14:textId="77777777" w:rsidR="008658AE" w:rsidRPr="00AF4921" w:rsidRDefault="008658AE"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81150" w14:textId="77777777" w:rsidR="008658AE" w:rsidRPr="00AF4921" w:rsidRDefault="008658AE"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CE2C8" w14:textId="77777777" w:rsidR="008658AE" w:rsidRPr="00AF4921" w:rsidRDefault="008658AE" w:rsidP="00E36644">
            <w:pPr>
              <w:spacing w:before="240"/>
              <w:jc w:val="center"/>
              <w:rPr>
                <w:color w:val="000000"/>
                <w:sz w:val="26"/>
                <w:szCs w:val="26"/>
              </w:rPr>
            </w:pPr>
            <w:r w:rsidRPr="00AF4921">
              <w:rPr>
                <w:color w:val="000000"/>
                <w:sz w:val="26"/>
                <w:szCs w:val="26"/>
              </w:rPr>
              <w:t>System</w:t>
            </w:r>
          </w:p>
        </w:tc>
      </w:tr>
      <w:tr w:rsidR="008658AE" w14:paraId="4503558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445493" w14:textId="77777777" w:rsidR="008658AE" w:rsidRPr="00AF4921" w:rsidRDefault="008658AE"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4D7D" w14:textId="49908544" w:rsidR="008658AE" w:rsidRPr="00C43911" w:rsidRDefault="008658AE"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124351">
              <w:rPr>
                <w:color w:val="000000"/>
                <w:sz w:val="26"/>
                <w:szCs w:val="26"/>
              </w:rPr>
              <w:t xml:space="preserve">khóa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29632" w14:textId="14D9AE3C" w:rsidR="008658AE" w:rsidRPr="00AF4921" w:rsidRDefault="008658AE"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w:t>
            </w:r>
            <w:r w:rsidR="00124351">
              <w:rPr>
                <w:color w:val="000000"/>
                <w:sz w:val="26"/>
                <w:szCs w:val="26"/>
              </w:rPr>
              <w:t xml:space="preserve">khóa </w:t>
            </w:r>
            <w:r>
              <w:rPr>
                <w:color w:val="000000"/>
                <w:sz w:val="26"/>
                <w:szCs w:val="26"/>
              </w:rPr>
              <w:t>học.</w:t>
            </w:r>
          </w:p>
          <w:p w14:paraId="0688B138" w14:textId="77777777" w:rsidR="008658AE" w:rsidRPr="00AF4921" w:rsidRDefault="008658AE" w:rsidP="00E36644">
            <w:pPr>
              <w:rPr>
                <w:color w:val="000000"/>
                <w:sz w:val="26"/>
                <w:szCs w:val="26"/>
              </w:rPr>
            </w:pPr>
          </w:p>
        </w:tc>
      </w:tr>
      <w:tr w:rsidR="008658AE" w14:paraId="26485A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F53858" w14:textId="77777777" w:rsidR="008658AE" w:rsidRPr="00AF4921" w:rsidRDefault="008658AE"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F5E0F" w14:textId="77777777" w:rsidR="008658AE" w:rsidRPr="00AF4921" w:rsidRDefault="008658AE" w:rsidP="00E36644">
            <w:pPr>
              <w:spacing w:before="240"/>
              <w:ind w:left="61"/>
              <w:rPr>
                <w:color w:val="000000"/>
                <w:sz w:val="26"/>
                <w:szCs w:val="26"/>
              </w:rPr>
            </w:pPr>
            <w:r>
              <w:rPr>
                <w:color w:val="000000"/>
                <w:sz w:val="26"/>
                <w:szCs w:val="26"/>
              </w:rPr>
              <w:t>Không.</w:t>
            </w:r>
          </w:p>
        </w:tc>
      </w:tr>
    </w:tbl>
    <w:p w14:paraId="5EDD79ED" w14:textId="0AEBA556" w:rsidR="008658AE" w:rsidRDefault="008658AE" w:rsidP="00834DE0">
      <w:pPr>
        <w:pStyle w:val="Chng"/>
        <w:jc w:val="center"/>
        <w:rPr>
          <w:b w:val="0"/>
        </w:rPr>
      </w:pPr>
    </w:p>
    <w:p w14:paraId="67FA7F17" w14:textId="19857F7B" w:rsidR="00BF5819" w:rsidRPr="00B2167A" w:rsidRDefault="00BF5819" w:rsidP="00BF5819">
      <w:pPr>
        <w:pStyle w:val="Heading3"/>
        <w:spacing w:before="0"/>
        <w:rPr>
          <w:rFonts w:ascii="Times New Roman" w:hAnsi="Times New Roman" w:cs="Times New Roman"/>
          <w:b w:val="0"/>
          <w:iCs/>
          <w:sz w:val="28"/>
          <w:szCs w:val="28"/>
        </w:rPr>
      </w:pPr>
      <w:bookmarkStart w:id="92" w:name="_Toc133184604"/>
      <w:r w:rsidRPr="00B2167A">
        <w:rPr>
          <w:rFonts w:ascii="Times New Roman" w:hAnsi="Times New Roman" w:cs="Times New Roman"/>
          <w:iCs/>
          <w:color w:val="auto"/>
          <w:sz w:val="28"/>
          <w:szCs w:val="28"/>
        </w:rPr>
        <w:t>3.2.</w:t>
      </w:r>
      <w:r w:rsidR="00AD38E6">
        <w:rPr>
          <w:rFonts w:ascii="Times New Roman" w:hAnsi="Times New Roman" w:cs="Times New Roman"/>
          <w:iCs/>
          <w:color w:val="auto"/>
          <w:sz w:val="28"/>
          <w:szCs w:val="28"/>
        </w:rPr>
        <w:t>31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khóa học</w:t>
      </w:r>
      <w:bookmarkEnd w:id="92"/>
    </w:p>
    <w:p w14:paraId="0FEA7C76" w14:textId="1F7D781E" w:rsidR="00BF5819" w:rsidRDefault="00C562D3" w:rsidP="00BF5819">
      <w:pPr>
        <w:keepNext/>
        <w:rPr>
          <w:color w:val="000000"/>
        </w:rPr>
      </w:pPr>
      <w:r>
        <w:rPr>
          <w:noProof/>
        </w:rPr>
        <w:drawing>
          <wp:inline distT="0" distB="0" distL="0" distR="0" wp14:anchorId="2B75DCA9" wp14:editId="1268F150">
            <wp:extent cx="5791835" cy="223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235200"/>
                    </a:xfrm>
                    <a:prstGeom prst="rect">
                      <a:avLst/>
                    </a:prstGeom>
                  </pic:spPr>
                </pic:pic>
              </a:graphicData>
            </a:graphic>
          </wp:inline>
        </w:drawing>
      </w:r>
    </w:p>
    <w:p w14:paraId="31B56BF2" w14:textId="651EA0B8" w:rsidR="00BF5819" w:rsidRDefault="00BF5819" w:rsidP="00BF581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AD38E6">
        <w:rPr>
          <w:i/>
          <w:color w:val="000000"/>
          <w:sz w:val="26"/>
          <w:szCs w:val="26"/>
        </w:rPr>
        <w:t>31</w:t>
      </w:r>
      <w:r>
        <w:rPr>
          <w:i/>
          <w:color w:val="000000"/>
          <w:sz w:val="26"/>
          <w:szCs w:val="26"/>
        </w:rPr>
        <w:t xml:space="preserve"> Use Case thêm khóa học.</w:t>
      </w:r>
    </w:p>
    <w:tbl>
      <w:tblPr>
        <w:tblW w:w="9678" w:type="dxa"/>
        <w:tblLayout w:type="fixed"/>
        <w:tblLook w:val="0400" w:firstRow="0" w:lastRow="0" w:firstColumn="0" w:lastColumn="0" w:noHBand="0" w:noVBand="1"/>
      </w:tblPr>
      <w:tblGrid>
        <w:gridCol w:w="2979"/>
        <w:gridCol w:w="4210"/>
        <w:gridCol w:w="2489"/>
      </w:tblGrid>
      <w:tr w:rsidR="00BF5819" w14:paraId="35EB1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FAFBC8" w14:textId="77777777" w:rsidR="00BF5819" w:rsidRPr="00AF4921" w:rsidRDefault="00BF5819" w:rsidP="00E36644">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9EB78" w14:textId="0540A0FE" w:rsidR="00BF5819" w:rsidRPr="00AF4921" w:rsidRDefault="00BF5819" w:rsidP="00E36644">
            <w:pPr>
              <w:spacing w:before="240"/>
              <w:rPr>
                <w:color w:val="000000"/>
                <w:sz w:val="26"/>
                <w:szCs w:val="26"/>
              </w:rPr>
            </w:pPr>
            <w:r w:rsidRPr="00AF4921">
              <w:rPr>
                <w:color w:val="000000"/>
                <w:sz w:val="26"/>
                <w:szCs w:val="26"/>
              </w:rPr>
              <w:t xml:space="preserve">Thêm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015249E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DE0BD" w14:textId="77777777" w:rsidR="00BF5819" w:rsidRPr="00AF4921" w:rsidRDefault="00BF581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35F77" w14:textId="3A64E7D8" w:rsidR="00BF5819" w:rsidRPr="00AF4921" w:rsidRDefault="00BF5819" w:rsidP="00E36644">
            <w:pPr>
              <w:spacing w:before="240"/>
              <w:rPr>
                <w:color w:val="000000"/>
                <w:sz w:val="26"/>
                <w:szCs w:val="26"/>
              </w:rPr>
            </w:pPr>
            <w:r w:rsidRPr="00AF4921">
              <w:rPr>
                <w:color w:val="000000"/>
                <w:sz w:val="26"/>
                <w:szCs w:val="26"/>
              </w:rPr>
              <w:t>Thêm</w:t>
            </w:r>
            <w:r>
              <w:rPr>
                <w:color w:val="000000"/>
                <w:sz w:val="26"/>
                <w:szCs w:val="26"/>
              </w:rPr>
              <w:t xml:space="preserve"> </w:t>
            </w:r>
            <w:r w:rsidR="00C562D3">
              <w:rPr>
                <w:color w:val="000000"/>
                <w:sz w:val="26"/>
                <w:szCs w:val="26"/>
              </w:rPr>
              <w:t xml:space="preserve">khóa </w:t>
            </w:r>
            <w:r>
              <w:rPr>
                <w:color w:val="000000"/>
                <w:sz w:val="26"/>
                <w:szCs w:val="26"/>
              </w:rPr>
              <w:t>học của trung tâm</w:t>
            </w:r>
            <w:r w:rsidRPr="00AF4921">
              <w:rPr>
                <w:color w:val="000000"/>
                <w:sz w:val="26"/>
                <w:szCs w:val="26"/>
              </w:rPr>
              <w:t>.</w:t>
            </w:r>
          </w:p>
        </w:tc>
      </w:tr>
      <w:tr w:rsidR="00BF5819" w14:paraId="4987F1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E9C516" w14:textId="77777777" w:rsidR="00BF5819" w:rsidRPr="00AF4921" w:rsidRDefault="00BF581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B03D" w14:textId="6094CB23"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4D452C3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57C0F1" w14:textId="77777777" w:rsidR="00BF5819" w:rsidRPr="00AF4921" w:rsidRDefault="00BF581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91ED30" w14:textId="485B21B1" w:rsidR="00BF5819" w:rsidRPr="00AF4921" w:rsidRDefault="00BF5819"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74FC9E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BE3BC1" w14:textId="77777777" w:rsidR="00BF5819" w:rsidRPr="00AF4921" w:rsidRDefault="00BF581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74C08" w14:textId="77777777"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BF5819" w14:paraId="4BD9E37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5B8AA6" w14:textId="77777777" w:rsidR="00BF5819" w:rsidRPr="00AF4921" w:rsidRDefault="00BF5819"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2CCDC" w14:textId="0675E0A9" w:rsidR="00BF5819" w:rsidRPr="00AF4921" w:rsidRDefault="00BF5819" w:rsidP="00E36644">
            <w:pPr>
              <w:spacing w:before="240"/>
              <w:rPr>
                <w:color w:val="000000"/>
                <w:sz w:val="26"/>
                <w:szCs w:val="26"/>
              </w:rPr>
            </w:pPr>
            <w:r>
              <w:rPr>
                <w:color w:val="000000"/>
                <w:sz w:val="26"/>
                <w:szCs w:val="26"/>
              </w:rPr>
              <w:t xml:space="preserve">Quản lý </w:t>
            </w:r>
            <w:r w:rsidR="00C562D3">
              <w:rPr>
                <w:color w:val="000000"/>
                <w:sz w:val="26"/>
                <w:szCs w:val="26"/>
              </w:rPr>
              <w:t xml:space="preserve">khóa </w:t>
            </w:r>
            <w:r>
              <w:rPr>
                <w:color w:val="000000"/>
                <w:sz w:val="26"/>
                <w:szCs w:val="26"/>
              </w:rPr>
              <w:t>học.</w:t>
            </w:r>
          </w:p>
        </w:tc>
      </w:tr>
      <w:tr w:rsidR="00BF5819" w14:paraId="6B114CA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9553C" w14:textId="77777777" w:rsidR="00BF5819" w:rsidRPr="00AF4921" w:rsidRDefault="00BF581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786F5" w14:textId="77777777" w:rsidR="00BF5819" w:rsidRPr="00AF4921" w:rsidRDefault="00BF5819" w:rsidP="00E36644">
            <w:pPr>
              <w:spacing w:before="240"/>
              <w:rPr>
                <w:color w:val="000000"/>
                <w:sz w:val="26"/>
                <w:szCs w:val="26"/>
              </w:rPr>
            </w:pPr>
            <w:r>
              <w:rPr>
                <w:color w:val="000000"/>
                <w:sz w:val="26"/>
                <w:szCs w:val="26"/>
              </w:rPr>
              <w:t>Nhân viên quản lý kế hoạch đã đăng nhập vào hệ thống.</w:t>
            </w:r>
          </w:p>
        </w:tc>
      </w:tr>
      <w:tr w:rsidR="00BF5819" w14:paraId="7622D8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B5A9F6" w14:textId="77777777" w:rsidR="00BF5819" w:rsidRPr="00AF4921" w:rsidRDefault="00BF581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60462" w14:textId="5453DBC1" w:rsidR="00BF5819" w:rsidRPr="00AF4921" w:rsidRDefault="00BF5819" w:rsidP="00E36644">
            <w:pPr>
              <w:spacing w:before="240"/>
              <w:rPr>
                <w:color w:val="000000"/>
                <w:sz w:val="26"/>
                <w:szCs w:val="26"/>
              </w:rPr>
            </w:pPr>
            <w:r w:rsidRPr="00AF4921">
              <w:rPr>
                <w:color w:val="000000"/>
                <w:sz w:val="26"/>
                <w:szCs w:val="26"/>
              </w:rPr>
              <w:t> </w:t>
            </w:r>
            <w:r>
              <w:rPr>
                <w:color w:val="000000"/>
                <w:sz w:val="26"/>
                <w:szCs w:val="26"/>
              </w:rPr>
              <w:t xml:space="preserve">Thêm </w:t>
            </w:r>
            <w:r w:rsidR="00C562D3">
              <w:rPr>
                <w:color w:val="000000"/>
                <w:sz w:val="26"/>
                <w:szCs w:val="26"/>
              </w:rPr>
              <w:t xml:space="preserve">khóa </w:t>
            </w:r>
            <w:r>
              <w:rPr>
                <w:color w:val="000000"/>
                <w:sz w:val="26"/>
                <w:szCs w:val="26"/>
              </w:rPr>
              <w:t>học thành công.</w:t>
            </w:r>
          </w:p>
        </w:tc>
      </w:tr>
      <w:tr w:rsidR="00BF5819" w14:paraId="7E9BFEDF"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C74A42" w14:textId="77777777" w:rsidR="00BF5819" w:rsidRPr="00AF4921" w:rsidRDefault="00BF581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89BC5" w14:textId="77777777" w:rsidR="00BF5819" w:rsidRPr="00AF4921" w:rsidRDefault="00BF581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AD95" w14:textId="77777777" w:rsidR="00BF5819" w:rsidRPr="00AF4921" w:rsidRDefault="00BF5819" w:rsidP="00E36644">
            <w:pPr>
              <w:spacing w:before="240"/>
              <w:jc w:val="center"/>
              <w:rPr>
                <w:color w:val="000000"/>
                <w:sz w:val="26"/>
                <w:szCs w:val="26"/>
              </w:rPr>
            </w:pPr>
            <w:r w:rsidRPr="00AF4921">
              <w:rPr>
                <w:color w:val="000000"/>
                <w:sz w:val="26"/>
                <w:szCs w:val="26"/>
              </w:rPr>
              <w:t>System</w:t>
            </w:r>
          </w:p>
        </w:tc>
      </w:tr>
      <w:tr w:rsidR="00BF5819" w14:paraId="614710F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DB7BC" w14:textId="77777777" w:rsidR="00BF5819" w:rsidRPr="00AF4921" w:rsidRDefault="00BF581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E718C" w14:textId="311EDAEF" w:rsidR="00BF5819" w:rsidRDefault="00BF581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C562D3">
              <w:rPr>
                <w:color w:val="000000"/>
                <w:sz w:val="26"/>
                <w:szCs w:val="26"/>
              </w:rPr>
              <w:t xml:space="preserve">khóa </w:t>
            </w:r>
            <w:r>
              <w:rPr>
                <w:sz w:val="26"/>
                <w:szCs w:val="26"/>
              </w:rPr>
              <w:t>học</w:t>
            </w:r>
            <w:r w:rsidRPr="00B60098">
              <w:rPr>
                <w:sz w:val="26"/>
                <w:szCs w:val="26"/>
              </w:rPr>
              <w:t>”.</w:t>
            </w:r>
          </w:p>
          <w:p w14:paraId="2EE7084A" w14:textId="77777777" w:rsidR="00BF5819" w:rsidRDefault="00BF5819" w:rsidP="00E36644">
            <w:pPr>
              <w:rPr>
                <w:sz w:val="26"/>
                <w:szCs w:val="26"/>
              </w:rPr>
            </w:pPr>
          </w:p>
          <w:p w14:paraId="7035BF3E" w14:textId="77777777" w:rsidR="00BF5819" w:rsidRPr="00B60098" w:rsidRDefault="00BF5819" w:rsidP="00E36644">
            <w:pPr>
              <w:rPr>
                <w:sz w:val="26"/>
                <w:szCs w:val="26"/>
              </w:rPr>
            </w:pPr>
          </w:p>
          <w:p w14:paraId="58F6AED9" w14:textId="3886CAAA" w:rsidR="00BF5819" w:rsidRPr="00B60098" w:rsidRDefault="00BF5819"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sidR="00C562D3">
              <w:rPr>
                <w:color w:val="000000"/>
                <w:sz w:val="26"/>
                <w:szCs w:val="26"/>
              </w:rPr>
              <w:t xml:space="preserve">khóa </w:t>
            </w:r>
            <w:r>
              <w:rPr>
                <w:sz w:val="26"/>
                <w:szCs w:val="26"/>
              </w:rPr>
              <w:t>học mới</w:t>
            </w:r>
            <w:r w:rsidRPr="00B60098">
              <w:rPr>
                <w:sz w:val="26"/>
                <w:szCs w:val="26"/>
              </w:rPr>
              <w:t>.</w:t>
            </w:r>
          </w:p>
          <w:p w14:paraId="0A9EA875" w14:textId="77777777" w:rsidR="00BF5819" w:rsidRPr="00B60098" w:rsidRDefault="00BF5819"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13A05" w14:textId="308F1636" w:rsidR="00BF5819" w:rsidRDefault="00BF5819"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C562D3">
              <w:rPr>
                <w:color w:val="000000"/>
                <w:sz w:val="26"/>
                <w:szCs w:val="26"/>
              </w:rPr>
              <w:t xml:space="preserve">khóa </w:t>
            </w:r>
            <w:r>
              <w:rPr>
                <w:color w:val="000000"/>
                <w:sz w:val="26"/>
                <w:szCs w:val="26"/>
              </w:rPr>
              <w:t>học.</w:t>
            </w:r>
          </w:p>
          <w:p w14:paraId="410B770E" w14:textId="77777777" w:rsidR="00BF5819" w:rsidRDefault="00BF5819" w:rsidP="00E36644">
            <w:pPr>
              <w:rPr>
                <w:color w:val="000000"/>
                <w:sz w:val="26"/>
                <w:szCs w:val="26"/>
              </w:rPr>
            </w:pPr>
          </w:p>
          <w:p w14:paraId="6FE3387D" w14:textId="77777777" w:rsidR="00BF5819" w:rsidRPr="00AF4921" w:rsidRDefault="00BF5819" w:rsidP="00E36644">
            <w:pPr>
              <w:rPr>
                <w:color w:val="000000"/>
                <w:sz w:val="26"/>
                <w:szCs w:val="26"/>
              </w:rPr>
            </w:pPr>
          </w:p>
          <w:p w14:paraId="7AFAFC88" w14:textId="77777777" w:rsidR="00BF5819" w:rsidRPr="000D5C53" w:rsidRDefault="00BF5819" w:rsidP="00E36644">
            <w:pPr>
              <w:rPr>
                <w:color w:val="000000"/>
                <w:sz w:val="26"/>
                <w:szCs w:val="26"/>
              </w:rPr>
            </w:pPr>
            <w:r w:rsidRPr="000D5C53">
              <w:rPr>
                <w:color w:val="000000"/>
                <w:sz w:val="26"/>
                <w:szCs w:val="26"/>
              </w:rPr>
              <w:t>3.1 Hệ thống kiểm tra thông tin đã nhập.</w:t>
            </w:r>
          </w:p>
          <w:p w14:paraId="09B6E79E" w14:textId="77777777" w:rsidR="00BF5819" w:rsidRPr="000D5C53" w:rsidRDefault="00BF5819" w:rsidP="00E36644">
            <w:pPr>
              <w:rPr>
                <w:color w:val="000000"/>
                <w:sz w:val="26"/>
                <w:szCs w:val="26"/>
              </w:rPr>
            </w:pPr>
            <w:r w:rsidRPr="000D5C53">
              <w:rPr>
                <w:color w:val="000000"/>
                <w:sz w:val="26"/>
                <w:szCs w:val="26"/>
              </w:rPr>
              <w:t xml:space="preserve">3.2 Lưu dữ liệu vừa </w:t>
            </w:r>
            <w:r>
              <w:rPr>
                <w:color w:val="000000"/>
                <w:sz w:val="26"/>
                <w:szCs w:val="26"/>
              </w:rPr>
              <w:lastRenderedPageBreak/>
              <w:t>nhập</w:t>
            </w:r>
            <w:r w:rsidRPr="000D5C53">
              <w:rPr>
                <w:color w:val="000000"/>
                <w:sz w:val="26"/>
                <w:szCs w:val="26"/>
              </w:rPr>
              <w:t>.</w:t>
            </w:r>
          </w:p>
          <w:p w14:paraId="48E055C4" w14:textId="4061A265" w:rsidR="00BF5819" w:rsidRPr="00AF4921" w:rsidRDefault="00BF5819" w:rsidP="00E36644">
            <w:pPr>
              <w:rPr>
                <w:color w:val="000000"/>
                <w:sz w:val="26"/>
                <w:szCs w:val="26"/>
              </w:rPr>
            </w:pPr>
            <w:r w:rsidRPr="000D5C53">
              <w:rPr>
                <w:color w:val="000000"/>
                <w:sz w:val="26"/>
                <w:szCs w:val="26"/>
              </w:rPr>
              <w:t>3.3 Hiển thị thông báo</w:t>
            </w:r>
            <w:r>
              <w:rPr>
                <w:color w:val="000000"/>
                <w:sz w:val="26"/>
                <w:szCs w:val="26"/>
              </w:rPr>
              <w:t xml:space="preserve"> thêm </w:t>
            </w:r>
            <w:r w:rsidR="00C562D3">
              <w:rPr>
                <w:color w:val="000000"/>
                <w:sz w:val="26"/>
                <w:szCs w:val="26"/>
              </w:rPr>
              <w:t xml:space="preserve">khóa </w:t>
            </w:r>
            <w:r>
              <w:rPr>
                <w:color w:val="000000"/>
                <w:sz w:val="26"/>
                <w:szCs w:val="26"/>
              </w:rPr>
              <w:t>học</w:t>
            </w:r>
            <w:r w:rsidRPr="000D5C53">
              <w:rPr>
                <w:color w:val="000000"/>
                <w:sz w:val="26"/>
                <w:szCs w:val="26"/>
              </w:rPr>
              <w:t xml:space="preserve"> thành công.</w:t>
            </w:r>
          </w:p>
        </w:tc>
      </w:tr>
      <w:tr w:rsidR="00BF5819" w14:paraId="34E86D4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31950" w14:textId="77777777" w:rsidR="00BF5819" w:rsidRPr="00AF4921" w:rsidRDefault="00BF5819"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F11BE" w14:textId="77777777" w:rsidR="00BF5819" w:rsidRPr="00AF4921" w:rsidRDefault="00BF5819" w:rsidP="00E36644">
            <w:pPr>
              <w:spacing w:before="240"/>
              <w:ind w:left="61"/>
              <w:rPr>
                <w:color w:val="000000"/>
                <w:sz w:val="26"/>
                <w:szCs w:val="26"/>
              </w:rPr>
            </w:pPr>
            <w:r w:rsidRPr="000D5C53">
              <w:rPr>
                <w:color w:val="000000"/>
                <w:sz w:val="26"/>
                <w:szCs w:val="26"/>
              </w:rPr>
              <w:t>3.1 Thông báo nếu nhập thiếu thông tin.</w:t>
            </w:r>
          </w:p>
        </w:tc>
      </w:tr>
    </w:tbl>
    <w:p w14:paraId="0D32913D" w14:textId="711CDEA3" w:rsidR="00BF5819" w:rsidRDefault="00BF5819" w:rsidP="00834DE0">
      <w:pPr>
        <w:pStyle w:val="Chng"/>
        <w:jc w:val="center"/>
        <w:rPr>
          <w:b w:val="0"/>
        </w:rPr>
      </w:pPr>
    </w:p>
    <w:p w14:paraId="470F2612" w14:textId="634126E8" w:rsidR="00C562D3" w:rsidRPr="00B2167A" w:rsidRDefault="00C562D3" w:rsidP="00C562D3">
      <w:pPr>
        <w:pStyle w:val="Heading3"/>
        <w:spacing w:before="0"/>
        <w:rPr>
          <w:rFonts w:ascii="Times New Roman" w:hAnsi="Times New Roman" w:cs="Times New Roman"/>
          <w:b w:val="0"/>
          <w:iCs/>
          <w:sz w:val="28"/>
          <w:szCs w:val="28"/>
        </w:rPr>
      </w:pPr>
      <w:bookmarkStart w:id="93" w:name="_Toc133184605"/>
      <w:r w:rsidRPr="00B2167A">
        <w:rPr>
          <w:rFonts w:ascii="Times New Roman" w:hAnsi="Times New Roman" w:cs="Times New Roman"/>
          <w:iCs/>
          <w:color w:val="auto"/>
          <w:sz w:val="28"/>
          <w:szCs w:val="28"/>
        </w:rPr>
        <w:t>3.2.</w:t>
      </w:r>
      <w:r w:rsidR="00AD38E6">
        <w:rPr>
          <w:rFonts w:ascii="Times New Roman" w:hAnsi="Times New Roman" w:cs="Times New Roman"/>
          <w:iCs/>
          <w:color w:val="auto"/>
          <w:sz w:val="28"/>
          <w:szCs w:val="28"/>
        </w:rPr>
        <w:t>32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khóa học</w:t>
      </w:r>
      <w:bookmarkEnd w:id="93"/>
    </w:p>
    <w:p w14:paraId="2B3450CA" w14:textId="586FC114" w:rsidR="00C562D3" w:rsidRDefault="00C562D3" w:rsidP="00C562D3">
      <w:pPr>
        <w:keepNext/>
        <w:rPr>
          <w:color w:val="000000"/>
        </w:rPr>
      </w:pPr>
      <w:r>
        <w:rPr>
          <w:noProof/>
        </w:rPr>
        <w:drawing>
          <wp:inline distT="0" distB="0" distL="0" distR="0" wp14:anchorId="524F02C4" wp14:editId="6635DAC6">
            <wp:extent cx="5791835" cy="2162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162810"/>
                    </a:xfrm>
                    <a:prstGeom prst="rect">
                      <a:avLst/>
                    </a:prstGeom>
                  </pic:spPr>
                </pic:pic>
              </a:graphicData>
            </a:graphic>
          </wp:inline>
        </w:drawing>
      </w:r>
    </w:p>
    <w:p w14:paraId="110C1D78" w14:textId="6164484C" w:rsidR="00C562D3" w:rsidRDefault="00C562D3" w:rsidP="00C562D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AD38E6">
        <w:rPr>
          <w:i/>
          <w:color w:val="000000"/>
          <w:sz w:val="26"/>
          <w:szCs w:val="26"/>
        </w:rPr>
        <w:t>32</w:t>
      </w:r>
      <w:r>
        <w:rPr>
          <w:i/>
          <w:color w:val="000000"/>
          <w:sz w:val="26"/>
          <w:szCs w:val="26"/>
        </w:rPr>
        <w:t xml:space="preserve"> Use Case sửa khóa học.</w:t>
      </w:r>
    </w:p>
    <w:tbl>
      <w:tblPr>
        <w:tblW w:w="9678" w:type="dxa"/>
        <w:tblLayout w:type="fixed"/>
        <w:tblLook w:val="0400" w:firstRow="0" w:lastRow="0" w:firstColumn="0" w:lastColumn="0" w:noHBand="0" w:noVBand="1"/>
      </w:tblPr>
      <w:tblGrid>
        <w:gridCol w:w="2979"/>
        <w:gridCol w:w="4210"/>
        <w:gridCol w:w="2489"/>
      </w:tblGrid>
      <w:tr w:rsidR="00C562D3" w14:paraId="3AA36FA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D32E08" w14:textId="77777777" w:rsidR="00C562D3" w:rsidRPr="00AF4921" w:rsidRDefault="00C562D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9AD8A" w14:textId="0FA08D94" w:rsidR="00C562D3" w:rsidRPr="00AF4921" w:rsidRDefault="00C562D3"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2D0F7A1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FF68DC" w14:textId="77777777" w:rsidR="00C562D3" w:rsidRPr="00AF4921" w:rsidRDefault="00C562D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77D2" w14:textId="5F6DBA2A" w:rsidR="00C562D3" w:rsidRPr="00AF4921" w:rsidRDefault="00C562D3"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763831B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CBDD82" w14:textId="77777777" w:rsidR="00C562D3" w:rsidRPr="00AF4921" w:rsidRDefault="00C562D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DA88E" w14:textId="00D06B2B"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ng sửa khóa học</w:t>
            </w:r>
            <w:r w:rsidRPr="00AF4921">
              <w:rPr>
                <w:color w:val="000000"/>
                <w:sz w:val="26"/>
                <w:szCs w:val="26"/>
              </w:rPr>
              <w:t>.</w:t>
            </w:r>
          </w:p>
        </w:tc>
      </w:tr>
      <w:tr w:rsidR="00C562D3" w14:paraId="3493D9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D91DEA" w14:textId="77777777" w:rsidR="00C562D3" w:rsidRPr="00AF4921" w:rsidRDefault="00C562D3"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D7664" w14:textId="1E3E6C4D" w:rsidR="00C562D3" w:rsidRPr="00AF4921" w:rsidRDefault="00C562D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C562D3" w14:paraId="1F38CC6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CC78A" w14:textId="77777777" w:rsidR="00C562D3" w:rsidRPr="00AF4921" w:rsidRDefault="00C562D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FADBB" w14:textId="77777777"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562D3" w14:paraId="35EF9C9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0673B7" w14:textId="77777777" w:rsidR="00C562D3" w:rsidRPr="00AF4921" w:rsidRDefault="00C562D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22DB0" w14:textId="6E8A7BC8" w:rsidR="00C562D3" w:rsidRPr="00AF4921" w:rsidRDefault="00C562D3" w:rsidP="00E36644">
            <w:pPr>
              <w:spacing w:before="240"/>
              <w:rPr>
                <w:color w:val="000000"/>
                <w:sz w:val="26"/>
                <w:szCs w:val="26"/>
              </w:rPr>
            </w:pPr>
            <w:r>
              <w:rPr>
                <w:color w:val="000000"/>
                <w:sz w:val="26"/>
                <w:szCs w:val="26"/>
              </w:rPr>
              <w:t>Quản lý khóa học.</w:t>
            </w:r>
          </w:p>
        </w:tc>
      </w:tr>
      <w:tr w:rsidR="00C562D3" w14:paraId="0C989C0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573D06" w14:textId="77777777" w:rsidR="00C562D3" w:rsidRPr="00AF4921" w:rsidRDefault="00C562D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CE5CC" w14:textId="77777777" w:rsidR="00C562D3" w:rsidRPr="00AF4921" w:rsidRDefault="00C562D3"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562D3" w14:paraId="687B61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A76980" w14:textId="77777777" w:rsidR="00C562D3" w:rsidRPr="00AF4921" w:rsidRDefault="00C562D3"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737FB" w14:textId="27711141" w:rsidR="00C562D3" w:rsidRPr="00AF4921" w:rsidRDefault="00C562D3"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khóa học thành công.</w:t>
            </w:r>
          </w:p>
        </w:tc>
      </w:tr>
      <w:tr w:rsidR="00C562D3" w14:paraId="5AA7EF4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81DA8" w14:textId="77777777" w:rsidR="00C562D3" w:rsidRPr="00AF4921" w:rsidRDefault="00C562D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69318" w14:textId="77777777" w:rsidR="00C562D3" w:rsidRPr="00AF4921" w:rsidRDefault="00C562D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5CA1F" w14:textId="77777777" w:rsidR="00C562D3" w:rsidRPr="00AF4921" w:rsidRDefault="00C562D3" w:rsidP="00E36644">
            <w:pPr>
              <w:spacing w:before="240"/>
              <w:jc w:val="center"/>
              <w:rPr>
                <w:color w:val="000000"/>
                <w:sz w:val="26"/>
                <w:szCs w:val="26"/>
              </w:rPr>
            </w:pPr>
            <w:r w:rsidRPr="00AF4921">
              <w:rPr>
                <w:color w:val="000000"/>
                <w:sz w:val="26"/>
                <w:szCs w:val="26"/>
              </w:rPr>
              <w:t>System</w:t>
            </w:r>
          </w:p>
        </w:tc>
      </w:tr>
      <w:tr w:rsidR="00C562D3" w14:paraId="753C028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92BBAC" w14:textId="77777777" w:rsidR="00C562D3" w:rsidRPr="00AF4921" w:rsidRDefault="00C562D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6A99F" w14:textId="69E8AC27" w:rsidR="00C562D3" w:rsidRDefault="00C562D3"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73162794" w14:textId="77777777" w:rsidR="00C562D3" w:rsidRDefault="00C562D3" w:rsidP="00E36644">
            <w:pPr>
              <w:rPr>
                <w:sz w:val="26"/>
                <w:szCs w:val="26"/>
              </w:rPr>
            </w:pPr>
          </w:p>
          <w:p w14:paraId="33F94B68" w14:textId="77777777" w:rsidR="00C562D3" w:rsidRPr="00B60098" w:rsidRDefault="00C562D3" w:rsidP="00E36644">
            <w:pPr>
              <w:rPr>
                <w:sz w:val="26"/>
                <w:szCs w:val="26"/>
              </w:rPr>
            </w:pPr>
          </w:p>
          <w:p w14:paraId="7DCEAB52" w14:textId="01F293D7" w:rsidR="00C562D3" w:rsidRPr="00B60098" w:rsidRDefault="00C562D3"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sửa</w:t>
            </w:r>
            <w:r w:rsidRPr="00B60098">
              <w:rPr>
                <w:sz w:val="26"/>
                <w:szCs w:val="26"/>
              </w:rPr>
              <w:t xml:space="preserve"> </w:t>
            </w:r>
            <w:r>
              <w:rPr>
                <w:sz w:val="26"/>
                <w:szCs w:val="26"/>
              </w:rPr>
              <w:t xml:space="preserve">của </w:t>
            </w:r>
            <w:r>
              <w:rPr>
                <w:color w:val="000000"/>
                <w:sz w:val="26"/>
                <w:szCs w:val="26"/>
              </w:rPr>
              <w:t xml:space="preserve">khóa </w:t>
            </w:r>
            <w:r>
              <w:rPr>
                <w:sz w:val="26"/>
                <w:szCs w:val="26"/>
              </w:rPr>
              <w:t>học</w:t>
            </w:r>
            <w:r w:rsidRPr="00B60098">
              <w:rPr>
                <w:sz w:val="26"/>
                <w:szCs w:val="26"/>
              </w:rPr>
              <w:t>.</w:t>
            </w:r>
          </w:p>
          <w:p w14:paraId="7C8F611F" w14:textId="77777777" w:rsidR="00C562D3" w:rsidRPr="00B60098" w:rsidRDefault="00C562D3"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DD7AD" w14:textId="7AEEA8E3" w:rsidR="00C562D3" w:rsidRDefault="00C562D3" w:rsidP="00E36644">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1397D39A" w14:textId="77777777" w:rsidR="00C562D3" w:rsidRDefault="00C562D3" w:rsidP="00E36644">
            <w:pPr>
              <w:rPr>
                <w:color w:val="000000"/>
                <w:sz w:val="26"/>
                <w:szCs w:val="26"/>
              </w:rPr>
            </w:pPr>
          </w:p>
          <w:p w14:paraId="429D86EC" w14:textId="77777777" w:rsidR="00C562D3" w:rsidRPr="00AF4921" w:rsidRDefault="00C562D3" w:rsidP="00E36644">
            <w:pPr>
              <w:rPr>
                <w:color w:val="000000"/>
                <w:sz w:val="26"/>
                <w:szCs w:val="26"/>
              </w:rPr>
            </w:pPr>
          </w:p>
          <w:p w14:paraId="304DEC9E" w14:textId="77777777" w:rsidR="00C562D3" w:rsidRPr="000D5C53" w:rsidRDefault="00C562D3" w:rsidP="00E36644">
            <w:pPr>
              <w:rPr>
                <w:color w:val="000000"/>
                <w:sz w:val="26"/>
                <w:szCs w:val="26"/>
              </w:rPr>
            </w:pPr>
            <w:r w:rsidRPr="000D5C53">
              <w:rPr>
                <w:color w:val="000000"/>
                <w:sz w:val="26"/>
                <w:szCs w:val="26"/>
              </w:rPr>
              <w:t>3.1 Hệ thống kiểm tra thông tin đã nhập.</w:t>
            </w:r>
          </w:p>
          <w:p w14:paraId="387B3DEB" w14:textId="77777777" w:rsidR="00C562D3" w:rsidRPr="000D5C53" w:rsidRDefault="00C562D3" w:rsidP="00E36644">
            <w:pPr>
              <w:rPr>
                <w:color w:val="000000"/>
                <w:sz w:val="26"/>
                <w:szCs w:val="26"/>
              </w:rPr>
            </w:pPr>
            <w:r w:rsidRPr="000D5C53">
              <w:rPr>
                <w:color w:val="000000"/>
                <w:sz w:val="26"/>
                <w:szCs w:val="26"/>
              </w:rPr>
              <w:t xml:space="preserve">3.2 </w:t>
            </w:r>
            <w:r>
              <w:rPr>
                <w:color w:val="000000"/>
                <w:sz w:val="26"/>
                <w:szCs w:val="26"/>
              </w:rPr>
              <w:t>Lưu</w:t>
            </w:r>
            <w:r w:rsidRPr="000D5C53">
              <w:rPr>
                <w:color w:val="000000"/>
                <w:sz w:val="26"/>
                <w:szCs w:val="26"/>
              </w:rPr>
              <w:t xml:space="preserve"> dữ </w:t>
            </w:r>
            <w:r>
              <w:rPr>
                <w:color w:val="000000"/>
                <w:sz w:val="26"/>
                <w:szCs w:val="26"/>
              </w:rPr>
              <w:t>liệu vừa thay đổi</w:t>
            </w:r>
            <w:r w:rsidRPr="000D5C53">
              <w:rPr>
                <w:color w:val="000000"/>
                <w:sz w:val="26"/>
                <w:szCs w:val="26"/>
              </w:rPr>
              <w:t>.</w:t>
            </w:r>
          </w:p>
          <w:p w14:paraId="6B033603" w14:textId="6F531B4F" w:rsidR="00C562D3" w:rsidRPr="00AF4921" w:rsidRDefault="00C562D3" w:rsidP="00E36644">
            <w:pPr>
              <w:rPr>
                <w:color w:val="000000"/>
                <w:sz w:val="26"/>
                <w:szCs w:val="26"/>
              </w:rPr>
            </w:pPr>
            <w:r w:rsidRPr="000D5C53">
              <w:rPr>
                <w:color w:val="000000"/>
                <w:sz w:val="26"/>
                <w:szCs w:val="26"/>
              </w:rPr>
              <w:t>3.3 Hiển thị thông báo</w:t>
            </w:r>
            <w:r>
              <w:rPr>
                <w:color w:val="000000"/>
                <w:sz w:val="26"/>
                <w:szCs w:val="26"/>
              </w:rPr>
              <w:t xml:space="preserve"> sửa khóa học</w:t>
            </w:r>
            <w:r w:rsidRPr="000D5C53">
              <w:rPr>
                <w:color w:val="000000"/>
                <w:sz w:val="26"/>
                <w:szCs w:val="26"/>
              </w:rPr>
              <w:t xml:space="preserve"> thành công.</w:t>
            </w:r>
          </w:p>
        </w:tc>
      </w:tr>
      <w:tr w:rsidR="00C562D3" w14:paraId="258325C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39F58C" w14:textId="77777777" w:rsidR="00C562D3" w:rsidRPr="00AF4921" w:rsidRDefault="00C562D3"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C31E" w14:textId="77777777" w:rsidR="00C562D3" w:rsidRPr="00AF4921" w:rsidRDefault="00C562D3"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7B9610CB" w14:textId="61AA84EB" w:rsidR="00C562D3" w:rsidRDefault="00C562D3" w:rsidP="00834DE0">
      <w:pPr>
        <w:pStyle w:val="Chng"/>
        <w:jc w:val="center"/>
        <w:rPr>
          <w:b w:val="0"/>
        </w:rPr>
      </w:pPr>
    </w:p>
    <w:p w14:paraId="2FAE1487" w14:textId="1A2804BB" w:rsidR="00AD38E6" w:rsidRPr="00B2167A" w:rsidRDefault="00AD38E6" w:rsidP="00AD38E6">
      <w:pPr>
        <w:pStyle w:val="Heading3"/>
        <w:spacing w:before="0"/>
        <w:rPr>
          <w:rFonts w:ascii="Times New Roman" w:hAnsi="Times New Roman" w:cs="Times New Roman"/>
          <w:b w:val="0"/>
          <w:iCs/>
          <w:sz w:val="28"/>
          <w:szCs w:val="28"/>
        </w:rPr>
      </w:pPr>
      <w:bookmarkStart w:id="94" w:name="_Toc133184606"/>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3</w:t>
      </w:r>
      <w:r>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khóa học</w:t>
      </w:r>
      <w:bookmarkEnd w:id="94"/>
    </w:p>
    <w:p w14:paraId="44564A59" w14:textId="0CAFAC74" w:rsidR="00AD38E6" w:rsidRDefault="00AD38E6" w:rsidP="00AD38E6">
      <w:pPr>
        <w:keepNext/>
        <w:rPr>
          <w:color w:val="000000"/>
        </w:rPr>
      </w:pPr>
      <w:r>
        <w:rPr>
          <w:noProof/>
        </w:rPr>
        <w:drawing>
          <wp:inline distT="0" distB="0" distL="0" distR="0" wp14:anchorId="4A77936A" wp14:editId="7070615B">
            <wp:extent cx="5791835" cy="2205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05355"/>
                    </a:xfrm>
                    <a:prstGeom prst="rect">
                      <a:avLst/>
                    </a:prstGeom>
                  </pic:spPr>
                </pic:pic>
              </a:graphicData>
            </a:graphic>
          </wp:inline>
        </w:drawing>
      </w:r>
    </w:p>
    <w:p w14:paraId="3D6F00DD" w14:textId="651E2606" w:rsidR="00AD38E6" w:rsidRDefault="00AD38E6" w:rsidP="00AD38E6">
      <w:pPr>
        <w:pBdr>
          <w:top w:val="nil"/>
          <w:left w:val="nil"/>
          <w:bottom w:val="nil"/>
          <w:right w:val="nil"/>
          <w:between w:val="nil"/>
        </w:pBdr>
        <w:spacing w:before="240" w:after="240"/>
        <w:jc w:val="center"/>
        <w:rPr>
          <w:i/>
          <w:color w:val="000000"/>
          <w:sz w:val="26"/>
          <w:szCs w:val="26"/>
        </w:rPr>
      </w:pPr>
      <w:r>
        <w:rPr>
          <w:i/>
          <w:color w:val="000000"/>
          <w:sz w:val="26"/>
          <w:szCs w:val="26"/>
        </w:rPr>
        <w:t>Hình 3.2.3</w:t>
      </w:r>
      <w:r>
        <w:rPr>
          <w:i/>
          <w:color w:val="000000"/>
          <w:sz w:val="26"/>
          <w:szCs w:val="26"/>
        </w:rPr>
        <w:t>3</w:t>
      </w:r>
      <w:r>
        <w:rPr>
          <w:i/>
          <w:color w:val="000000"/>
          <w:sz w:val="26"/>
          <w:szCs w:val="26"/>
        </w:rPr>
        <w:t xml:space="preserve"> Use Case </w:t>
      </w:r>
      <w:r>
        <w:rPr>
          <w:i/>
          <w:color w:val="000000"/>
          <w:sz w:val="26"/>
          <w:szCs w:val="26"/>
        </w:rPr>
        <w:t>tìm</w:t>
      </w:r>
      <w:r>
        <w:rPr>
          <w:i/>
          <w:color w:val="000000"/>
          <w:sz w:val="26"/>
          <w:szCs w:val="26"/>
        </w:rPr>
        <w:t xml:space="preserve"> khóa học.</w:t>
      </w:r>
    </w:p>
    <w:tbl>
      <w:tblPr>
        <w:tblW w:w="9678" w:type="dxa"/>
        <w:tblLayout w:type="fixed"/>
        <w:tblLook w:val="0400" w:firstRow="0" w:lastRow="0" w:firstColumn="0" w:lastColumn="0" w:noHBand="0" w:noVBand="1"/>
      </w:tblPr>
      <w:tblGrid>
        <w:gridCol w:w="2979"/>
        <w:gridCol w:w="4210"/>
        <w:gridCol w:w="2489"/>
      </w:tblGrid>
      <w:tr w:rsidR="00AD38E6" w14:paraId="5FF297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80F187" w14:textId="77777777" w:rsidR="00AD38E6" w:rsidRPr="00AF4921" w:rsidRDefault="00AD38E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EC0AD" w14:textId="09AF4234" w:rsidR="00AD38E6" w:rsidRPr="00AF4921" w:rsidRDefault="00AD38E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9D894C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AF8274" w14:textId="77777777" w:rsidR="00AD38E6" w:rsidRPr="00AF4921" w:rsidRDefault="00AD38E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C983A" w14:textId="51C50E81" w:rsidR="00AD38E6" w:rsidRPr="00AF4921" w:rsidRDefault="00AD38E6" w:rsidP="00712F59">
            <w:pPr>
              <w:spacing w:before="240"/>
              <w:rPr>
                <w:color w:val="000000"/>
                <w:sz w:val="26"/>
                <w:szCs w:val="26"/>
              </w:rPr>
            </w:pPr>
            <w:r>
              <w:rPr>
                <w:color w:val="000000"/>
                <w:sz w:val="26"/>
                <w:szCs w:val="26"/>
              </w:rPr>
              <w:t>Tìm</w:t>
            </w:r>
            <w:r>
              <w:rPr>
                <w:color w:val="000000"/>
                <w:sz w:val="26"/>
                <w:szCs w:val="26"/>
              </w:rPr>
              <w:t xml:space="preserve">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440FC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F85FC" w14:textId="77777777" w:rsidR="00AD38E6" w:rsidRPr="00AF4921" w:rsidRDefault="00AD38E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3DC8D" w14:textId="0EFD7E25"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 xml:space="preserve">ng </w:t>
            </w:r>
            <w:r>
              <w:rPr>
                <w:color w:val="000000"/>
                <w:sz w:val="26"/>
                <w:szCs w:val="26"/>
              </w:rPr>
              <w:t>tìm</w:t>
            </w:r>
            <w:r>
              <w:rPr>
                <w:color w:val="000000"/>
                <w:sz w:val="26"/>
                <w:szCs w:val="26"/>
              </w:rPr>
              <w:t xml:space="preserve"> khóa học</w:t>
            </w:r>
            <w:r w:rsidRPr="00AF4921">
              <w:rPr>
                <w:color w:val="000000"/>
                <w:sz w:val="26"/>
                <w:szCs w:val="26"/>
              </w:rPr>
              <w:t>.</w:t>
            </w:r>
          </w:p>
        </w:tc>
      </w:tr>
      <w:tr w:rsidR="00AD38E6" w14:paraId="3E1B88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05DA1" w14:textId="77777777" w:rsidR="00AD38E6" w:rsidRPr="00AF4921" w:rsidRDefault="00AD38E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4AB46" w14:textId="1603C0D3" w:rsidR="00AD38E6" w:rsidRPr="00AF4921" w:rsidRDefault="00AD38E6"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Pr>
                <w:color w:val="000000"/>
                <w:sz w:val="26"/>
                <w:szCs w:val="26"/>
              </w:rPr>
              <w:t>tìm kiếm</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AD38E6" w14:paraId="635084D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5826ED" w14:textId="77777777" w:rsidR="00AD38E6" w:rsidRPr="00AF4921" w:rsidRDefault="00AD38E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A1B26" w14:textId="77777777"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D38E6" w14:paraId="1CF01EC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0494F4" w14:textId="77777777" w:rsidR="00AD38E6" w:rsidRPr="00AF4921" w:rsidRDefault="00AD38E6" w:rsidP="00712F59">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3299D" w14:textId="77777777" w:rsidR="00AD38E6" w:rsidRPr="00AF4921" w:rsidRDefault="00AD38E6" w:rsidP="00712F59">
            <w:pPr>
              <w:spacing w:before="240"/>
              <w:rPr>
                <w:color w:val="000000"/>
                <w:sz w:val="26"/>
                <w:szCs w:val="26"/>
              </w:rPr>
            </w:pPr>
            <w:r>
              <w:rPr>
                <w:color w:val="000000"/>
                <w:sz w:val="26"/>
                <w:szCs w:val="26"/>
              </w:rPr>
              <w:t>Quản lý khóa học.</w:t>
            </w:r>
          </w:p>
        </w:tc>
      </w:tr>
      <w:tr w:rsidR="00AD38E6" w14:paraId="7EEC876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D8F78F" w14:textId="77777777" w:rsidR="00AD38E6" w:rsidRPr="00AF4921" w:rsidRDefault="00AD38E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DF5D4" w14:textId="77777777" w:rsidR="00AD38E6" w:rsidRPr="00AF4921" w:rsidRDefault="00AD38E6"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D38E6" w14:paraId="000250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145064" w14:textId="77777777" w:rsidR="00AD38E6" w:rsidRPr="00AF4921" w:rsidRDefault="00AD38E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CE677" w14:textId="31F09FE3" w:rsidR="00AD38E6" w:rsidRPr="00AF4921" w:rsidRDefault="00AD38E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khóa học thành công.</w:t>
            </w:r>
          </w:p>
        </w:tc>
      </w:tr>
      <w:tr w:rsidR="00AD38E6" w14:paraId="354E526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E1AB32" w14:textId="77777777" w:rsidR="00AD38E6" w:rsidRPr="00AF4921" w:rsidRDefault="00AD38E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19341" w14:textId="77777777" w:rsidR="00AD38E6" w:rsidRPr="00AF4921" w:rsidRDefault="00AD38E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AF038" w14:textId="77777777" w:rsidR="00AD38E6" w:rsidRPr="00AF4921" w:rsidRDefault="00AD38E6" w:rsidP="00712F59">
            <w:pPr>
              <w:spacing w:before="240"/>
              <w:jc w:val="center"/>
              <w:rPr>
                <w:color w:val="000000"/>
                <w:sz w:val="26"/>
                <w:szCs w:val="26"/>
              </w:rPr>
            </w:pPr>
            <w:r w:rsidRPr="00AF4921">
              <w:rPr>
                <w:color w:val="000000"/>
                <w:sz w:val="26"/>
                <w:szCs w:val="26"/>
              </w:rPr>
              <w:t>System</w:t>
            </w:r>
          </w:p>
        </w:tc>
      </w:tr>
      <w:tr w:rsidR="00AD38E6" w14:paraId="109164BD"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BB62BB" w14:textId="77777777" w:rsidR="00AD38E6" w:rsidRPr="00AF4921" w:rsidRDefault="00AD38E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74D57" w14:textId="77777777" w:rsidR="00AD38E6" w:rsidRDefault="00AD38E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63EEDF4A" w14:textId="77777777" w:rsidR="00AD38E6" w:rsidRDefault="00AD38E6" w:rsidP="00712F59">
            <w:pPr>
              <w:rPr>
                <w:sz w:val="26"/>
                <w:szCs w:val="26"/>
              </w:rPr>
            </w:pPr>
          </w:p>
          <w:p w14:paraId="5DF90E2C" w14:textId="77777777" w:rsidR="00AD38E6" w:rsidRPr="00B60098" w:rsidRDefault="00AD38E6" w:rsidP="00712F59">
            <w:pPr>
              <w:rPr>
                <w:sz w:val="26"/>
                <w:szCs w:val="26"/>
              </w:rPr>
            </w:pPr>
          </w:p>
          <w:p w14:paraId="36A1843A" w14:textId="67677322" w:rsidR="00AD38E6" w:rsidRPr="00B60098" w:rsidRDefault="00AD38E6"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w:t>
            </w:r>
            <w:r>
              <w:rPr>
                <w:color w:val="000000"/>
                <w:sz w:val="26"/>
                <w:szCs w:val="26"/>
              </w:rPr>
              <w:t xml:space="preserve">khóa </w:t>
            </w:r>
            <w:r>
              <w:rPr>
                <w:sz w:val="26"/>
                <w:szCs w:val="26"/>
              </w:rPr>
              <w:t>học</w:t>
            </w:r>
            <w:r>
              <w:rPr>
                <w:sz w:val="26"/>
                <w:szCs w:val="26"/>
              </w:rPr>
              <w:t xml:space="preserve"> cần tìm</w:t>
            </w:r>
            <w:r w:rsidRPr="00B60098">
              <w:rPr>
                <w:sz w:val="26"/>
                <w:szCs w:val="26"/>
              </w:rPr>
              <w:t>.</w:t>
            </w:r>
          </w:p>
          <w:p w14:paraId="6D5A8188" w14:textId="6EEF8A68" w:rsidR="00AD38E6" w:rsidRPr="00B60098" w:rsidRDefault="00AD38E6"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81DCA" w14:textId="77777777" w:rsidR="00AD38E6" w:rsidRDefault="00AD38E6" w:rsidP="00712F59">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2594951F" w14:textId="77777777" w:rsidR="00AD38E6" w:rsidRPr="00AF4921" w:rsidRDefault="00AD38E6" w:rsidP="00712F59">
            <w:pPr>
              <w:rPr>
                <w:color w:val="000000"/>
                <w:sz w:val="26"/>
                <w:szCs w:val="26"/>
              </w:rPr>
            </w:pPr>
          </w:p>
          <w:p w14:paraId="502985BA" w14:textId="77777777" w:rsidR="00AD38E6" w:rsidRPr="000D5C53" w:rsidRDefault="00AD38E6" w:rsidP="00712F59">
            <w:pPr>
              <w:rPr>
                <w:color w:val="000000"/>
                <w:sz w:val="26"/>
                <w:szCs w:val="26"/>
              </w:rPr>
            </w:pPr>
            <w:r w:rsidRPr="000D5C53">
              <w:rPr>
                <w:color w:val="000000"/>
                <w:sz w:val="26"/>
                <w:szCs w:val="26"/>
              </w:rPr>
              <w:t>3.1 Hệ thống kiểm tra thông tin đã nhập.</w:t>
            </w:r>
          </w:p>
          <w:p w14:paraId="63FC04A3" w14:textId="461550DE" w:rsidR="00AD38E6" w:rsidRPr="000D5C53" w:rsidRDefault="00AD38E6" w:rsidP="00712F59">
            <w:pPr>
              <w:rPr>
                <w:color w:val="000000"/>
                <w:sz w:val="26"/>
                <w:szCs w:val="26"/>
              </w:rPr>
            </w:pPr>
            <w:r w:rsidRPr="000D5C53">
              <w:rPr>
                <w:color w:val="000000"/>
                <w:sz w:val="26"/>
                <w:szCs w:val="26"/>
              </w:rPr>
              <w:t xml:space="preserve">3.2 </w:t>
            </w:r>
            <w:r>
              <w:rPr>
                <w:color w:val="000000"/>
                <w:sz w:val="26"/>
                <w:szCs w:val="26"/>
              </w:rPr>
              <w:t>L</w:t>
            </w:r>
            <w:r>
              <w:rPr>
                <w:color w:val="000000"/>
                <w:sz w:val="26"/>
                <w:szCs w:val="26"/>
              </w:rPr>
              <w:t>ấy</w:t>
            </w:r>
            <w:r w:rsidRPr="000D5C53">
              <w:rPr>
                <w:color w:val="000000"/>
                <w:sz w:val="26"/>
                <w:szCs w:val="26"/>
              </w:rPr>
              <w:t xml:space="preserve"> dữ </w:t>
            </w:r>
            <w:r>
              <w:rPr>
                <w:color w:val="000000"/>
                <w:sz w:val="26"/>
                <w:szCs w:val="26"/>
              </w:rPr>
              <w:t xml:space="preserve">liệu </w:t>
            </w:r>
            <w:r>
              <w:rPr>
                <w:color w:val="000000"/>
                <w:sz w:val="26"/>
                <w:szCs w:val="26"/>
              </w:rPr>
              <w:t>khóa học</w:t>
            </w:r>
            <w:r w:rsidRPr="000D5C53">
              <w:rPr>
                <w:color w:val="000000"/>
                <w:sz w:val="26"/>
                <w:szCs w:val="26"/>
              </w:rPr>
              <w:t>.</w:t>
            </w:r>
          </w:p>
          <w:p w14:paraId="564AD9C6" w14:textId="1F748AC8" w:rsidR="00AD38E6" w:rsidRPr="00AF4921" w:rsidRDefault="00AD38E6" w:rsidP="00712F59">
            <w:pPr>
              <w:rPr>
                <w:color w:val="000000"/>
                <w:sz w:val="26"/>
                <w:szCs w:val="26"/>
              </w:rPr>
            </w:pPr>
            <w:r w:rsidRPr="000D5C53">
              <w:rPr>
                <w:color w:val="000000"/>
                <w:sz w:val="26"/>
                <w:szCs w:val="26"/>
              </w:rPr>
              <w:t>3.3 Hiển thị thông</w:t>
            </w:r>
            <w:r>
              <w:rPr>
                <w:color w:val="000000"/>
                <w:sz w:val="26"/>
                <w:szCs w:val="26"/>
              </w:rPr>
              <w:t xml:space="preserve"> tin </w:t>
            </w:r>
            <w:r>
              <w:rPr>
                <w:color w:val="000000"/>
                <w:sz w:val="26"/>
                <w:szCs w:val="26"/>
              </w:rPr>
              <w:t>khóa học</w:t>
            </w:r>
            <w:r w:rsidRPr="000D5C53">
              <w:rPr>
                <w:color w:val="000000"/>
                <w:sz w:val="26"/>
                <w:szCs w:val="26"/>
              </w:rPr>
              <w:t>.</w:t>
            </w:r>
          </w:p>
        </w:tc>
      </w:tr>
      <w:tr w:rsidR="00AD38E6" w14:paraId="7AF294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D2580A" w14:textId="77777777" w:rsidR="00AD38E6" w:rsidRPr="00AF4921" w:rsidRDefault="00AD38E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84603" w14:textId="4F3889D6" w:rsidR="00AD38E6" w:rsidRPr="00AF4921" w:rsidRDefault="00AD38E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65BA1B16" w14:textId="77777777" w:rsidR="00AD38E6" w:rsidRDefault="00AD38E6" w:rsidP="00834DE0">
      <w:pPr>
        <w:pStyle w:val="Chng"/>
        <w:jc w:val="center"/>
        <w:rPr>
          <w:b w:val="0"/>
        </w:rPr>
      </w:pPr>
    </w:p>
    <w:p w14:paraId="1D98BD33" w14:textId="7DFEE422" w:rsidR="00087AFB" w:rsidRPr="00B2167A" w:rsidRDefault="00087AFB" w:rsidP="00087AFB">
      <w:pPr>
        <w:pStyle w:val="Heading3"/>
        <w:spacing w:before="0"/>
        <w:rPr>
          <w:rFonts w:ascii="Times New Roman" w:hAnsi="Times New Roman" w:cs="Times New Roman"/>
          <w:b w:val="0"/>
          <w:iCs/>
          <w:sz w:val="28"/>
          <w:szCs w:val="28"/>
        </w:rPr>
      </w:pPr>
      <w:bookmarkStart w:id="95" w:name="_Toc133184607"/>
      <w:r w:rsidRPr="00B2167A">
        <w:rPr>
          <w:rFonts w:ascii="Times New Roman" w:hAnsi="Times New Roman" w:cs="Times New Roman"/>
          <w:iCs/>
          <w:color w:val="auto"/>
          <w:sz w:val="28"/>
          <w:szCs w:val="28"/>
        </w:rPr>
        <w:lastRenderedPageBreak/>
        <w:t>3.2.</w:t>
      </w:r>
      <w:r w:rsidR="0058624B">
        <w:rPr>
          <w:rFonts w:ascii="Times New Roman" w:hAnsi="Times New Roman" w:cs="Times New Roman"/>
          <w:iCs/>
          <w:color w:val="auto"/>
          <w:sz w:val="28"/>
          <w:szCs w:val="28"/>
        </w:rPr>
        <w:t>34</w:t>
      </w:r>
      <w:r w:rsidRPr="00B2167A">
        <w:rPr>
          <w:rFonts w:ascii="Times New Roman" w:hAnsi="Times New Roman" w:cs="Times New Roman"/>
          <w:iCs/>
          <w:color w:val="auto"/>
          <w:sz w:val="28"/>
          <w:szCs w:val="28"/>
        </w:rPr>
        <w:t xml:space="preserve"> Use Case </w:t>
      </w:r>
      <w:r w:rsidR="00777100">
        <w:rPr>
          <w:rFonts w:ascii="Times New Roman" w:hAnsi="Times New Roman" w:cs="Times New Roman"/>
          <w:iCs/>
          <w:color w:val="auto"/>
          <w:sz w:val="28"/>
          <w:szCs w:val="28"/>
        </w:rPr>
        <w:t>g</w:t>
      </w:r>
      <w:r>
        <w:rPr>
          <w:rFonts w:ascii="Times New Roman" w:hAnsi="Times New Roman" w:cs="Times New Roman"/>
          <w:iCs/>
          <w:color w:val="auto"/>
          <w:sz w:val="28"/>
          <w:szCs w:val="28"/>
        </w:rPr>
        <w:t>iảng dạy</w:t>
      </w:r>
      <w:bookmarkEnd w:id="95"/>
    </w:p>
    <w:p w14:paraId="079F0E6B" w14:textId="2F97F8D2" w:rsidR="00087AFB" w:rsidRDefault="00777100" w:rsidP="00087AFB">
      <w:pPr>
        <w:keepNext/>
        <w:rPr>
          <w:color w:val="000000"/>
        </w:rPr>
      </w:pPr>
      <w:r w:rsidRPr="00777100">
        <w:rPr>
          <w:color w:val="000000"/>
        </w:rPr>
        <w:drawing>
          <wp:inline distT="0" distB="0" distL="0" distR="0" wp14:anchorId="74314F27" wp14:editId="555D3195">
            <wp:extent cx="5791835" cy="20440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044065"/>
                    </a:xfrm>
                    <a:prstGeom prst="rect">
                      <a:avLst/>
                    </a:prstGeom>
                  </pic:spPr>
                </pic:pic>
              </a:graphicData>
            </a:graphic>
          </wp:inline>
        </w:drawing>
      </w:r>
    </w:p>
    <w:p w14:paraId="7BF8DDE2" w14:textId="2C9182DC" w:rsidR="00087AFB" w:rsidRDefault="00087AFB" w:rsidP="00087AFB">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58624B">
        <w:rPr>
          <w:i/>
          <w:color w:val="000000"/>
          <w:sz w:val="26"/>
          <w:szCs w:val="26"/>
        </w:rPr>
        <w:t>34</w:t>
      </w:r>
      <w:r>
        <w:rPr>
          <w:i/>
          <w:color w:val="000000"/>
          <w:sz w:val="26"/>
          <w:szCs w:val="26"/>
        </w:rPr>
        <w:t xml:space="preserve"> Use Case</w:t>
      </w:r>
      <w:r w:rsidR="00777100">
        <w:rPr>
          <w:i/>
          <w:color w:val="000000"/>
          <w:sz w:val="26"/>
          <w:szCs w:val="26"/>
        </w:rPr>
        <w:t xml:space="preserve"> </w:t>
      </w:r>
      <w:r>
        <w:rPr>
          <w:i/>
          <w:color w:val="000000"/>
          <w:sz w:val="26"/>
          <w:szCs w:val="26"/>
        </w:rPr>
        <w:t>giảng dạy.</w:t>
      </w:r>
    </w:p>
    <w:tbl>
      <w:tblPr>
        <w:tblW w:w="9678" w:type="dxa"/>
        <w:tblLayout w:type="fixed"/>
        <w:tblLook w:val="0400" w:firstRow="0" w:lastRow="0" w:firstColumn="0" w:lastColumn="0" w:noHBand="0" w:noVBand="1"/>
      </w:tblPr>
      <w:tblGrid>
        <w:gridCol w:w="2979"/>
        <w:gridCol w:w="4210"/>
        <w:gridCol w:w="2489"/>
      </w:tblGrid>
      <w:tr w:rsidR="00087AFB" w14:paraId="2DA21E9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651E17" w14:textId="77777777" w:rsidR="00087AFB" w:rsidRPr="00AF4921" w:rsidRDefault="00087AFB"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01CEA" w14:textId="00FAE779" w:rsidR="00087AFB" w:rsidRPr="00AF4921" w:rsidRDefault="00777100" w:rsidP="00E36644">
            <w:pPr>
              <w:spacing w:before="240"/>
              <w:rPr>
                <w:color w:val="000000"/>
                <w:sz w:val="26"/>
                <w:szCs w:val="26"/>
              </w:rPr>
            </w:pPr>
            <w:r>
              <w:rPr>
                <w:color w:val="000000"/>
                <w:sz w:val="26"/>
                <w:szCs w:val="26"/>
              </w:rPr>
              <w:t>G</w:t>
            </w:r>
            <w:r w:rsidR="007B7671">
              <w:rPr>
                <w:color w:val="000000"/>
                <w:sz w:val="26"/>
                <w:szCs w:val="26"/>
              </w:rPr>
              <w:t>iảng dạy</w:t>
            </w:r>
            <w:r w:rsidR="00087AFB" w:rsidRPr="00AF4921">
              <w:rPr>
                <w:color w:val="000000"/>
                <w:sz w:val="26"/>
                <w:szCs w:val="26"/>
              </w:rPr>
              <w:t>.</w:t>
            </w:r>
          </w:p>
        </w:tc>
      </w:tr>
      <w:tr w:rsidR="00087AFB" w14:paraId="30C07AB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7B672F" w14:textId="77777777" w:rsidR="00087AFB" w:rsidRPr="00AF4921" w:rsidRDefault="00087AFB"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24CFD" w14:textId="48A6D37E" w:rsidR="00087AFB" w:rsidRPr="00AF4921" w:rsidRDefault="00087AFB"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7B7671">
              <w:rPr>
                <w:color w:val="000000"/>
                <w:sz w:val="26"/>
                <w:szCs w:val="26"/>
              </w:rPr>
              <w:t>danh sách giảng dạy của giáo viên</w:t>
            </w:r>
            <w:r w:rsidRPr="00AF4921">
              <w:rPr>
                <w:color w:val="000000"/>
                <w:sz w:val="26"/>
                <w:szCs w:val="26"/>
              </w:rPr>
              <w:t>.</w:t>
            </w:r>
          </w:p>
        </w:tc>
      </w:tr>
      <w:tr w:rsidR="00087AFB" w14:paraId="11944D3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0EBF0" w14:textId="77777777" w:rsidR="00087AFB" w:rsidRPr="00AF4921" w:rsidRDefault="00087AFB"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84322" w14:textId="4B52382B"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sidR="007B7671">
              <w:rPr>
                <w:color w:val="000000"/>
                <w:sz w:val="26"/>
                <w:szCs w:val="26"/>
              </w:rPr>
              <w:t xml:space="preserve"> giảng dạy</w:t>
            </w:r>
            <w:r w:rsidRPr="00AF4921">
              <w:rPr>
                <w:color w:val="000000"/>
                <w:sz w:val="26"/>
                <w:szCs w:val="26"/>
              </w:rPr>
              <w:t>.</w:t>
            </w:r>
          </w:p>
        </w:tc>
      </w:tr>
      <w:tr w:rsidR="00087AFB" w14:paraId="58BCDC8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3E77E" w14:textId="77777777" w:rsidR="00087AFB" w:rsidRPr="00AF4921" w:rsidRDefault="00087AFB"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48771" w14:textId="670B3FB9"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w:t>
            </w:r>
            <w:r w:rsidR="00777100">
              <w:rPr>
                <w:color w:val="000000"/>
                <w:sz w:val="26"/>
                <w:szCs w:val="26"/>
              </w:rPr>
              <w:t xml:space="preserve"> </w:t>
            </w:r>
            <w:r w:rsidRPr="00AF4921">
              <w:rPr>
                <w:color w:val="000000"/>
                <w:sz w:val="26"/>
                <w:szCs w:val="26"/>
              </w:rPr>
              <w:t>thông tin</w:t>
            </w:r>
            <w:r w:rsidR="007B7671">
              <w:rPr>
                <w:color w:val="000000"/>
                <w:sz w:val="26"/>
                <w:szCs w:val="26"/>
              </w:rPr>
              <w:t xml:space="preserve"> danh sách giảng dạy của giáo viên</w:t>
            </w:r>
            <w:r w:rsidRPr="00AF4921">
              <w:rPr>
                <w:color w:val="000000"/>
                <w:sz w:val="26"/>
                <w:szCs w:val="26"/>
              </w:rPr>
              <w:t>.</w:t>
            </w:r>
          </w:p>
        </w:tc>
      </w:tr>
      <w:tr w:rsidR="00087AFB" w14:paraId="3DF7398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4402A" w14:textId="77777777" w:rsidR="00087AFB" w:rsidRPr="00AF4921" w:rsidRDefault="00087AFB"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E7C67" w14:textId="77777777"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087AFB" w14:paraId="616F57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670680" w14:textId="77777777" w:rsidR="00087AFB" w:rsidRPr="00AF4921" w:rsidRDefault="00087AFB"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1379E" w14:textId="77777777" w:rsidR="00087AFB" w:rsidRPr="00AF4921" w:rsidRDefault="00087AFB" w:rsidP="00E36644">
            <w:pPr>
              <w:spacing w:before="240"/>
              <w:rPr>
                <w:color w:val="000000"/>
                <w:sz w:val="26"/>
                <w:szCs w:val="26"/>
              </w:rPr>
            </w:pPr>
            <w:r>
              <w:rPr>
                <w:color w:val="000000"/>
                <w:sz w:val="26"/>
                <w:szCs w:val="26"/>
              </w:rPr>
              <w:t>Đăng nhập.</w:t>
            </w:r>
          </w:p>
        </w:tc>
      </w:tr>
      <w:tr w:rsidR="00087AFB" w14:paraId="23ACFA0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6C7A54" w14:textId="77777777" w:rsidR="00087AFB" w:rsidRPr="00AF4921" w:rsidRDefault="00087AFB"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D96BF" w14:textId="77777777" w:rsidR="00087AFB" w:rsidRPr="00AF4921" w:rsidRDefault="00087AFB" w:rsidP="00E36644">
            <w:pPr>
              <w:spacing w:before="240"/>
              <w:rPr>
                <w:color w:val="000000"/>
                <w:sz w:val="26"/>
                <w:szCs w:val="26"/>
              </w:rPr>
            </w:pPr>
            <w:r>
              <w:rPr>
                <w:color w:val="000000"/>
                <w:sz w:val="26"/>
                <w:szCs w:val="26"/>
              </w:rPr>
              <w:t>Tài khoản đã được đăng nhập.</w:t>
            </w:r>
          </w:p>
        </w:tc>
      </w:tr>
      <w:tr w:rsidR="00087AFB" w14:paraId="2088F73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F98F5" w14:textId="77777777" w:rsidR="00087AFB" w:rsidRPr="00AF4921" w:rsidRDefault="00087AFB"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BC95F" w14:textId="77777777" w:rsidR="00087AFB" w:rsidRPr="00AF4921" w:rsidRDefault="00087AFB" w:rsidP="00E36644">
            <w:pPr>
              <w:spacing w:before="240"/>
              <w:rPr>
                <w:color w:val="000000"/>
                <w:sz w:val="26"/>
                <w:szCs w:val="26"/>
              </w:rPr>
            </w:pPr>
            <w:r w:rsidRPr="00AF4921">
              <w:rPr>
                <w:color w:val="000000"/>
                <w:sz w:val="26"/>
                <w:szCs w:val="26"/>
              </w:rPr>
              <w:t> </w:t>
            </w:r>
            <w:r>
              <w:rPr>
                <w:color w:val="000000"/>
                <w:sz w:val="26"/>
                <w:szCs w:val="26"/>
              </w:rPr>
              <w:t>Không.</w:t>
            </w:r>
          </w:p>
        </w:tc>
      </w:tr>
      <w:tr w:rsidR="00087AFB" w14:paraId="67AF595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19BB4" w14:textId="77777777" w:rsidR="00087AFB" w:rsidRPr="00AF4921" w:rsidRDefault="00087AFB"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F193E" w14:textId="77777777" w:rsidR="00087AFB" w:rsidRPr="00AF4921" w:rsidRDefault="00087AFB"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812A0" w14:textId="77777777" w:rsidR="00087AFB" w:rsidRPr="00AF4921" w:rsidRDefault="00087AFB" w:rsidP="00E36644">
            <w:pPr>
              <w:spacing w:before="240"/>
              <w:jc w:val="center"/>
              <w:rPr>
                <w:color w:val="000000"/>
                <w:sz w:val="26"/>
                <w:szCs w:val="26"/>
              </w:rPr>
            </w:pPr>
            <w:r w:rsidRPr="00AF4921">
              <w:rPr>
                <w:color w:val="000000"/>
                <w:sz w:val="26"/>
                <w:szCs w:val="26"/>
              </w:rPr>
              <w:t>System</w:t>
            </w:r>
          </w:p>
        </w:tc>
      </w:tr>
      <w:tr w:rsidR="00087AFB" w14:paraId="2FDAE23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02666C" w14:textId="77777777" w:rsidR="00087AFB" w:rsidRPr="00AF4921" w:rsidRDefault="00087AFB"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00995" w14:textId="27C14E7D" w:rsidR="00087AFB" w:rsidRPr="00C43911" w:rsidRDefault="00087AFB"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777100">
              <w:rPr>
                <w:color w:val="000000"/>
                <w:sz w:val="26"/>
                <w:szCs w:val="26"/>
              </w:rPr>
              <w:t>G</w:t>
            </w:r>
            <w:r w:rsidR="007B7671">
              <w:rPr>
                <w:color w:val="000000"/>
                <w:sz w:val="26"/>
                <w:szCs w:val="26"/>
              </w:rPr>
              <w:t>iảng dạy</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C9CDB" w14:textId="281DD275" w:rsidR="00087AFB" w:rsidRPr="00AF4921" w:rsidRDefault="00087AFB" w:rsidP="00E36644">
            <w:pPr>
              <w:rPr>
                <w:color w:val="000000"/>
                <w:sz w:val="26"/>
                <w:szCs w:val="26"/>
              </w:rPr>
            </w:pPr>
            <w:r w:rsidRPr="00AF4921">
              <w:rPr>
                <w:color w:val="000000"/>
                <w:sz w:val="26"/>
                <w:szCs w:val="26"/>
              </w:rPr>
              <w:t xml:space="preserve">1.1 </w:t>
            </w:r>
            <w:r>
              <w:rPr>
                <w:color w:val="000000"/>
                <w:sz w:val="26"/>
                <w:szCs w:val="26"/>
              </w:rPr>
              <w:t>Hiển thị</w:t>
            </w:r>
            <w:r w:rsidR="00777100">
              <w:rPr>
                <w:color w:val="000000"/>
                <w:sz w:val="26"/>
                <w:szCs w:val="26"/>
              </w:rPr>
              <w:t xml:space="preserve"> </w:t>
            </w:r>
            <w:r w:rsidR="00AD1EA7">
              <w:rPr>
                <w:color w:val="000000"/>
                <w:sz w:val="26"/>
                <w:szCs w:val="26"/>
              </w:rPr>
              <w:t>danh sách</w:t>
            </w:r>
            <w:r>
              <w:rPr>
                <w:color w:val="000000"/>
                <w:sz w:val="26"/>
                <w:szCs w:val="26"/>
              </w:rPr>
              <w:t xml:space="preserve"> thông tin </w:t>
            </w:r>
            <w:r w:rsidR="007B7671">
              <w:rPr>
                <w:color w:val="000000"/>
                <w:sz w:val="26"/>
                <w:szCs w:val="26"/>
              </w:rPr>
              <w:t>giảng dạy</w:t>
            </w:r>
            <w:r>
              <w:rPr>
                <w:color w:val="000000"/>
                <w:sz w:val="26"/>
                <w:szCs w:val="26"/>
              </w:rPr>
              <w:t>.</w:t>
            </w:r>
          </w:p>
          <w:p w14:paraId="1CBA3DA0" w14:textId="77777777" w:rsidR="00087AFB" w:rsidRPr="00AF4921" w:rsidRDefault="00087AFB" w:rsidP="00E36644">
            <w:pPr>
              <w:rPr>
                <w:color w:val="000000"/>
                <w:sz w:val="26"/>
                <w:szCs w:val="26"/>
              </w:rPr>
            </w:pPr>
          </w:p>
        </w:tc>
      </w:tr>
      <w:tr w:rsidR="00087AFB" w14:paraId="553E4C0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252F91" w14:textId="77777777" w:rsidR="00087AFB" w:rsidRPr="00AF4921" w:rsidRDefault="00087AFB"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EDAD7" w14:textId="77777777" w:rsidR="00087AFB" w:rsidRPr="00AF4921" w:rsidRDefault="00087AFB" w:rsidP="00E36644">
            <w:pPr>
              <w:spacing w:before="240"/>
              <w:ind w:left="61"/>
              <w:rPr>
                <w:color w:val="000000"/>
                <w:sz w:val="26"/>
                <w:szCs w:val="26"/>
              </w:rPr>
            </w:pPr>
            <w:r>
              <w:rPr>
                <w:color w:val="000000"/>
                <w:sz w:val="26"/>
                <w:szCs w:val="26"/>
              </w:rPr>
              <w:t>Không.</w:t>
            </w:r>
          </w:p>
        </w:tc>
      </w:tr>
    </w:tbl>
    <w:p w14:paraId="61C5E5F4" w14:textId="09FC2481" w:rsidR="00162906" w:rsidRDefault="00162906" w:rsidP="00834DE0">
      <w:pPr>
        <w:pStyle w:val="Chng"/>
        <w:jc w:val="center"/>
        <w:rPr>
          <w:b w:val="0"/>
        </w:rPr>
      </w:pPr>
    </w:p>
    <w:p w14:paraId="0E45A0A1" w14:textId="584C0F75" w:rsidR="0088196A" w:rsidRPr="00B2167A" w:rsidRDefault="0088196A" w:rsidP="0088196A">
      <w:pPr>
        <w:pStyle w:val="Heading3"/>
        <w:spacing w:before="0"/>
        <w:rPr>
          <w:rFonts w:ascii="Times New Roman" w:hAnsi="Times New Roman" w:cs="Times New Roman"/>
          <w:b w:val="0"/>
          <w:iCs/>
          <w:sz w:val="28"/>
          <w:szCs w:val="28"/>
        </w:rPr>
      </w:pPr>
      <w:bookmarkStart w:id="96" w:name="_Toc133184608"/>
      <w:r w:rsidRPr="00B2167A">
        <w:rPr>
          <w:rFonts w:ascii="Times New Roman" w:hAnsi="Times New Roman" w:cs="Times New Roman"/>
          <w:iCs/>
          <w:color w:val="auto"/>
          <w:sz w:val="28"/>
          <w:szCs w:val="28"/>
        </w:rPr>
        <w:t>3.2.</w:t>
      </w:r>
      <w:r w:rsidR="001E2165">
        <w:rPr>
          <w:rFonts w:ascii="Times New Roman" w:hAnsi="Times New Roman" w:cs="Times New Roman"/>
          <w:iCs/>
          <w:color w:val="auto"/>
          <w:sz w:val="28"/>
          <w:szCs w:val="28"/>
        </w:rPr>
        <w:t>35</w:t>
      </w:r>
      <w:r w:rsidRPr="00B2167A">
        <w:rPr>
          <w:rFonts w:ascii="Times New Roman" w:hAnsi="Times New Roman" w:cs="Times New Roman"/>
          <w:iCs/>
          <w:color w:val="auto"/>
          <w:sz w:val="28"/>
          <w:szCs w:val="28"/>
        </w:rPr>
        <w:t xml:space="preserve"> Use Case </w:t>
      </w:r>
      <w:r w:rsidR="00181517">
        <w:rPr>
          <w:rFonts w:ascii="Times New Roman" w:hAnsi="Times New Roman" w:cs="Times New Roman"/>
          <w:iCs/>
          <w:color w:val="auto"/>
          <w:sz w:val="28"/>
          <w:szCs w:val="28"/>
        </w:rPr>
        <w:t>xếp</w:t>
      </w:r>
      <w:r>
        <w:rPr>
          <w:rFonts w:ascii="Times New Roman" w:hAnsi="Times New Roman" w:cs="Times New Roman"/>
          <w:iCs/>
          <w:color w:val="auto"/>
          <w:sz w:val="28"/>
          <w:szCs w:val="28"/>
        </w:rPr>
        <w:t xml:space="preserve"> giảng dạy</w:t>
      </w:r>
      <w:bookmarkEnd w:id="96"/>
    </w:p>
    <w:p w14:paraId="202FF59D" w14:textId="1E9BF724" w:rsidR="0088196A" w:rsidRDefault="00181517" w:rsidP="0088196A">
      <w:pPr>
        <w:keepNext/>
        <w:rPr>
          <w:color w:val="000000"/>
        </w:rPr>
      </w:pPr>
      <w:r w:rsidRPr="00181517">
        <w:rPr>
          <w:color w:val="000000"/>
        </w:rPr>
        <w:drawing>
          <wp:inline distT="0" distB="0" distL="0" distR="0" wp14:anchorId="6064F485" wp14:editId="50F551FC">
            <wp:extent cx="5791835" cy="2120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120900"/>
                    </a:xfrm>
                    <a:prstGeom prst="rect">
                      <a:avLst/>
                    </a:prstGeom>
                  </pic:spPr>
                </pic:pic>
              </a:graphicData>
            </a:graphic>
          </wp:inline>
        </w:drawing>
      </w:r>
    </w:p>
    <w:p w14:paraId="6AEE598E" w14:textId="47974035" w:rsidR="0088196A" w:rsidRDefault="0088196A" w:rsidP="0088196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E2165">
        <w:rPr>
          <w:i/>
          <w:color w:val="000000"/>
          <w:sz w:val="26"/>
          <w:szCs w:val="26"/>
        </w:rPr>
        <w:t>35</w:t>
      </w:r>
      <w:r>
        <w:rPr>
          <w:i/>
          <w:color w:val="000000"/>
          <w:sz w:val="26"/>
          <w:szCs w:val="26"/>
        </w:rPr>
        <w:t xml:space="preserve"> Use Case </w:t>
      </w:r>
      <w:r w:rsidR="00181517">
        <w:rPr>
          <w:i/>
          <w:color w:val="000000"/>
          <w:sz w:val="26"/>
          <w:szCs w:val="26"/>
        </w:rPr>
        <w:t>xếp</w:t>
      </w:r>
      <w:r>
        <w:rPr>
          <w:i/>
          <w:color w:val="000000"/>
          <w:sz w:val="26"/>
          <w:szCs w:val="26"/>
        </w:rPr>
        <w:t xml:space="preserve"> giảng dạy.</w:t>
      </w:r>
    </w:p>
    <w:tbl>
      <w:tblPr>
        <w:tblW w:w="9678" w:type="dxa"/>
        <w:tblLayout w:type="fixed"/>
        <w:tblLook w:val="0400" w:firstRow="0" w:lastRow="0" w:firstColumn="0" w:lastColumn="0" w:noHBand="0" w:noVBand="1"/>
      </w:tblPr>
      <w:tblGrid>
        <w:gridCol w:w="2979"/>
        <w:gridCol w:w="4210"/>
        <w:gridCol w:w="2489"/>
      </w:tblGrid>
      <w:tr w:rsidR="0088196A" w14:paraId="66D83E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EE8E67" w14:textId="77777777" w:rsidR="0088196A" w:rsidRPr="00AF4921" w:rsidRDefault="0088196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9DBF5" w14:textId="143237D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giảng dạy</w:t>
            </w:r>
            <w:r w:rsidR="0088196A" w:rsidRPr="00AF4921">
              <w:rPr>
                <w:color w:val="000000"/>
                <w:sz w:val="26"/>
                <w:szCs w:val="26"/>
              </w:rPr>
              <w:t>.</w:t>
            </w:r>
          </w:p>
        </w:tc>
      </w:tr>
      <w:tr w:rsidR="0088196A" w14:paraId="4EA21D5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DC5E82" w14:textId="77777777" w:rsidR="0088196A" w:rsidRPr="00AF4921" w:rsidRDefault="0088196A"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25EF7" w14:textId="5DAD48A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thông tin giảng dạy c</w:t>
            </w:r>
            <w:r>
              <w:rPr>
                <w:color w:val="000000"/>
                <w:sz w:val="26"/>
                <w:szCs w:val="26"/>
              </w:rPr>
              <w:t>ho</w:t>
            </w:r>
            <w:r w:rsidR="0088196A">
              <w:rPr>
                <w:color w:val="000000"/>
                <w:sz w:val="26"/>
                <w:szCs w:val="26"/>
              </w:rPr>
              <w:t xml:space="preserve"> giáo viên</w:t>
            </w:r>
            <w:r w:rsidR="0088196A" w:rsidRPr="00AF4921">
              <w:rPr>
                <w:color w:val="000000"/>
                <w:sz w:val="26"/>
                <w:szCs w:val="26"/>
              </w:rPr>
              <w:t>.</w:t>
            </w:r>
          </w:p>
        </w:tc>
      </w:tr>
      <w:tr w:rsidR="0088196A" w14:paraId="18498D1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C9D4C" w14:textId="77777777" w:rsidR="0088196A" w:rsidRPr="00AF4921" w:rsidRDefault="0088196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B4EC4" w14:textId="307AE0B6"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181517">
              <w:rPr>
                <w:color w:val="000000"/>
                <w:sz w:val="26"/>
                <w:szCs w:val="26"/>
              </w:rPr>
              <w:t>xếp</w:t>
            </w:r>
            <w:r>
              <w:rPr>
                <w:color w:val="000000"/>
                <w:sz w:val="26"/>
                <w:szCs w:val="26"/>
              </w:rPr>
              <w:t xml:space="preserve"> giảng dạy</w:t>
            </w:r>
            <w:r w:rsidRPr="00AF4921">
              <w:rPr>
                <w:color w:val="000000"/>
                <w:sz w:val="26"/>
                <w:szCs w:val="26"/>
              </w:rPr>
              <w:t>.</w:t>
            </w:r>
          </w:p>
        </w:tc>
      </w:tr>
      <w:tr w:rsidR="0088196A" w14:paraId="5BAE79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B6AE07" w14:textId="77777777" w:rsidR="0088196A" w:rsidRPr="00AF4921" w:rsidRDefault="0088196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F3A5A" w14:textId="77E429D9" w:rsidR="0088196A" w:rsidRPr="00AF4921" w:rsidRDefault="0088196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thông tin giảng dạy cho giáo viên</w:t>
            </w:r>
            <w:r w:rsidRPr="00AF4921">
              <w:rPr>
                <w:color w:val="000000"/>
                <w:sz w:val="26"/>
                <w:szCs w:val="26"/>
              </w:rPr>
              <w:t>.</w:t>
            </w:r>
          </w:p>
        </w:tc>
      </w:tr>
      <w:tr w:rsidR="0088196A" w14:paraId="4063401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79A43C" w14:textId="77777777" w:rsidR="0088196A" w:rsidRPr="00AF4921" w:rsidRDefault="0088196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E6A5E" w14:textId="77777777"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8196A" w14:paraId="042A768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9E5EB7" w14:textId="77777777" w:rsidR="0088196A" w:rsidRPr="00AF4921" w:rsidRDefault="0088196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45A56" w14:textId="2657F0E3" w:rsidR="0088196A" w:rsidRPr="00AF4921" w:rsidRDefault="00EC1C29" w:rsidP="00E36644">
            <w:pPr>
              <w:spacing w:before="240"/>
              <w:rPr>
                <w:color w:val="000000"/>
                <w:sz w:val="26"/>
                <w:szCs w:val="26"/>
              </w:rPr>
            </w:pPr>
            <w:r>
              <w:rPr>
                <w:color w:val="000000"/>
                <w:sz w:val="26"/>
                <w:szCs w:val="26"/>
              </w:rPr>
              <w:t>G</w:t>
            </w:r>
            <w:r w:rsidR="00BF4A2A">
              <w:rPr>
                <w:color w:val="000000"/>
                <w:sz w:val="26"/>
                <w:szCs w:val="26"/>
              </w:rPr>
              <w:t>iảng dạy</w:t>
            </w:r>
            <w:r w:rsidR="0088196A">
              <w:rPr>
                <w:color w:val="000000"/>
                <w:sz w:val="26"/>
                <w:szCs w:val="26"/>
              </w:rPr>
              <w:t>.</w:t>
            </w:r>
          </w:p>
        </w:tc>
      </w:tr>
      <w:tr w:rsidR="0088196A" w14:paraId="629BD3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10DD7F" w14:textId="77777777" w:rsidR="0088196A" w:rsidRPr="00AF4921" w:rsidRDefault="0088196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E3889" w14:textId="77777777" w:rsidR="0088196A" w:rsidRPr="00AF4921" w:rsidRDefault="0088196A" w:rsidP="00E36644">
            <w:pPr>
              <w:spacing w:before="240"/>
              <w:rPr>
                <w:color w:val="000000"/>
                <w:sz w:val="26"/>
                <w:szCs w:val="26"/>
              </w:rPr>
            </w:pPr>
            <w:r>
              <w:rPr>
                <w:color w:val="000000"/>
                <w:sz w:val="26"/>
                <w:szCs w:val="26"/>
              </w:rPr>
              <w:t>Nhân viên quản lý kế hoạch đã đăng nhập vào hệ thống.</w:t>
            </w:r>
          </w:p>
        </w:tc>
      </w:tr>
      <w:tr w:rsidR="0088196A" w14:paraId="1928409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FDBB60" w14:textId="77777777" w:rsidR="0088196A" w:rsidRPr="00AF4921" w:rsidRDefault="0088196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A172F" w14:textId="3FD3F176" w:rsidR="0088196A" w:rsidRPr="00AF4921" w:rsidRDefault="00EC1C29" w:rsidP="00E36644">
            <w:pPr>
              <w:spacing w:before="240"/>
              <w:rPr>
                <w:color w:val="000000"/>
                <w:sz w:val="26"/>
                <w:szCs w:val="26"/>
              </w:rPr>
            </w:pPr>
            <w:r>
              <w:rPr>
                <w:color w:val="000000"/>
                <w:sz w:val="26"/>
                <w:szCs w:val="26"/>
              </w:rPr>
              <w:t xml:space="preserve">Xếp </w:t>
            </w:r>
            <w:r w:rsidR="00BF4A2A">
              <w:rPr>
                <w:color w:val="000000"/>
                <w:sz w:val="26"/>
                <w:szCs w:val="26"/>
              </w:rPr>
              <w:t>giảng dạy</w:t>
            </w:r>
            <w:r w:rsidR="0088196A">
              <w:rPr>
                <w:color w:val="000000"/>
                <w:sz w:val="26"/>
                <w:szCs w:val="26"/>
              </w:rPr>
              <w:t xml:space="preserve"> thành công.</w:t>
            </w:r>
          </w:p>
        </w:tc>
      </w:tr>
      <w:tr w:rsidR="0088196A" w14:paraId="79CF352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42A484" w14:textId="77777777" w:rsidR="0088196A" w:rsidRPr="00AF4921" w:rsidRDefault="0088196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E369D" w14:textId="77777777" w:rsidR="0088196A" w:rsidRPr="00AF4921" w:rsidRDefault="0088196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721D00" w14:textId="77777777" w:rsidR="0088196A" w:rsidRPr="00AF4921" w:rsidRDefault="0088196A" w:rsidP="00E36644">
            <w:pPr>
              <w:spacing w:before="240"/>
              <w:jc w:val="center"/>
              <w:rPr>
                <w:color w:val="000000"/>
                <w:sz w:val="26"/>
                <w:szCs w:val="26"/>
              </w:rPr>
            </w:pPr>
            <w:r w:rsidRPr="00AF4921">
              <w:rPr>
                <w:color w:val="000000"/>
                <w:sz w:val="26"/>
                <w:szCs w:val="26"/>
              </w:rPr>
              <w:t>System</w:t>
            </w:r>
          </w:p>
        </w:tc>
      </w:tr>
      <w:tr w:rsidR="0088196A" w14:paraId="6F32C9E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3632AB" w14:textId="77777777" w:rsidR="0088196A" w:rsidRPr="00AF4921" w:rsidRDefault="0088196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29161" w14:textId="22BD4CD4" w:rsidR="0088196A" w:rsidRDefault="0088196A" w:rsidP="00E36644">
            <w:pPr>
              <w:rPr>
                <w:sz w:val="26"/>
                <w:szCs w:val="26"/>
              </w:rPr>
            </w:pPr>
            <w:r w:rsidRPr="00B60098">
              <w:rPr>
                <w:sz w:val="26"/>
                <w:szCs w:val="26"/>
              </w:rPr>
              <w:t>1.</w:t>
            </w:r>
            <w:r>
              <w:rPr>
                <w:sz w:val="26"/>
                <w:szCs w:val="26"/>
              </w:rPr>
              <w:t xml:space="preserve"> </w:t>
            </w:r>
            <w:r w:rsidRPr="00B60098">
              <w:rPr>
                <w:sz w:val="26"/>
                <w:szCs w:val="26"/>
              </w:rPr>
              <w:t>Chọn mục “</w:t>
            </w:r>
            <w:r w:rsidR="00EC1C29">
              <w:rPr>
                <w:sz w:val="26"/>
                <w:szCs w:val="26"/>
              </w:rPr>
              <w:t>G</w:t>
            </w:r>
            <w:r w:rsidR="00BF4A2A">
              <w:rPr>
                <w:color w:val="000000"/>
                <w:sz w:val="26"/>
                <w:szCs w:val="26"/>
              </w:rPr>
              <w:t>iảng dạy</w:t>
            </w:r>
            <w:r w:rsidRPr="00B60098">
              <w:rPr>
                <w:sz w:val="26"/>
                <w:szCs w:val="26"/>
              </w:rPr>
              <w:t>”.</w:t>
            </w:r>
          </w:p>
          <w:p w14:paraId="6BD0061C" w14:textId="77777777" w:rsidR="0088196A" w:rsidRDefault="0088196A" w:rsidP="00E36644">
            <w:pPr>
              <w:rPr>
                <w:sz w:val="26"/>
                <w:szCs w:val="26"/>
              </w:rPr>
            </w:pPr>
          </w:p>
          <w:p w14:paraId="26875224" w14:textId="77777777" w:rsidR="0088196A" w:rsidRPr="00B60098" w:rsidRDefault="0088196A" w:rsidP="00E36644">
            <w:pPr>
              <w:rPr>
                <w:sz w:val="26"/>
                <w:szCs w:val="26"/>
              </w:rPr>
            </w:pPr>
          </w:p>
          <w:p w14:paraId="3066ED32" w14:textId="153B0715" w:rsidR="0088196A" w:rsidRDefault="0088196A" w:rsidP="00E36644">
            <w:pPr>
              <w:rPr>
                <w:sz w:val="26"/>
                <w:szCs w:val="26"/>
              </w:rPr>
            </w:pPr>
            <w:r w:rsidRPr="00B60098">
              <w:rPr>
                <w:sz w:val="26"/>
                <w:szCs w:val="26"/>
              </w:rPr>
              <w:t>2.</w:t>
            </w:r>
            <w:r>
              <w:rPr>
                <w:sz w:val="26"/>
                <w:szCs w:val="26"/>
              </w:rPr>
              <w:t xml:space="preserve"> </w:t>
            </w:r>
            <w:r w:rsidR="00EC1C29">
              <w:rPr>
                <w:sz w:val="26"/>
                <w:szCs w:val="26"/>
              </w:rPr>
              <w:t>Nhấn vào lớp muốn xếp</w:t>
            </w:r>
            <w:r w:rsidRPr="00B60098">
              <w:rPr>
                <w:sz w:val="26"/>
                <w:szCs w:val="26"/>
              </w:rPr>
              <w:t>.</w:t>
            </w:r>
          </w:p>
          <w:p w14:paraId="148B7903" w14:textId="01D0600E" w:rsidR="00EC1C29" w:rsidRDefault="00EC1C29" w:rsidP="00E36644">
            <w:pPr>
              <w:rPr>
                <w:sz w:val="26"/>
                <w:szCs w:val="26"/>
              </w:rPr>
            </w:pPr>
          </w:p>
          <w:p w14:paraId="3201A093" w14:textId="0379F6AF" w:rsidR="00EC1C29" w:rsidRDefault="00EC1C29" w:rsidP="00E36644">
            <w:pPr>
              <w:rPr>
                <w:sz w:val="26"/>
                <w:szCs w:val="26"/>
              </w:rPr>
            </w:pPr>
          </w:p>
          <w:p w14:paraId="78F9426E" w14:textId="0D767245" w:rsidR="00EC1C29" w:rsidRDefault="00EC1C29" w:rsidP="00E36644">
            <w:pPr>
              <w:rPr>
                <w:sz w:val="26"/>
                <w:szCs w:val="26"/>
              </w:rPr>
            </w:pPr>
          </w:p>
          <w:p w14:paraId="140A81BC" w14:textId="77777777" w:rsidR="00EC1C29" w:rsidRPr="00B60098" w:rsidRDefault="00EC1C29" w:rsidP="00E36644">
            <w:pPr>
              <w:rPr>
                <w:sz w:val="26"/>
                <w:szCs w:val="26"/>
              </w:rPr>
            </w:pPr>
          </w:p>
          <w:p w14:paraId="77A660E4" w14:textId="1BF90AA4" w:rsidR="0088196A" w:rsidRPr="00B60098" w:rsidRDefault="0088196A" w:rsidP="00E36644">
            <w:pPr>
              <w:rPr>
                <w:sz w:val="26"/>
                <w:szCs w:val="26"/>
              </w:rPr>
            </w:pPr>
            <w:r>
              <w:rPr>
                <w:sz w:val="26"/>
                <w:szCs w:val="26"/>
              </w:rPr>
              <w:t xml:space="preserve">3. </w:t>
            </w:r>
            <w:r w:rsidRPr="00B60098">
              <w:rPr>
                <w:sz w:val="26"/>
                <w:szCs w:val="26"/>
              </w:rPr>
              <w:t xml:space="preserve">Nhấn vào </w:t>
            </w:r>
            <w:r w:rsidR="00EC1C29">
              <w:rPr>
                <w:sz w:val="26"/>
                <w:szCs w:val="26"/>
              </w:rPr>
              <w:t xml:space="preserve">giáo viên muốn xếp lớp </w:t>
            </w:r>
            <w:r w:rsidR="00EC1C29">
              <w:rPr>
                <w:sz w:val="26"/>
                <w:szCs w:val="26"/>
              </w:rPr>
              <w:lastRenderedPageBreak/>
              <w:t>đó</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000D7" w14:textId="1D9102F3" w:rsidR="0088196A" w:rsidRDefault="0088196A" w:rsidP="00E36644">
            <w:pPr>
              <w:rPr>
                <w:color w:val="000000"/>
                <w:sz w:val="26"/>
                <w:szCs w:val="26"/>
              </w:rPr>
            </w:pPr>
            <w:r w:rsidRPr="00AF4921">
              <w:rPr>
                <w:color w:val="000000"/>
                <w:sz w:val="26"/>
                <w:szCs w:val="26"/>
              </w:rPr>
              <w:lastRenderedPageBreak/>
              <w:t xml:space="preserve">1.1 </w:t>
            </w:r>
            <w:r>
              <w:rPr>
                <w:color w:val="000000"/>
                <w:sz w:val="26"/>
                <w:szCs w:val="26"/>
              </w:rPr>
              <w:t xml:space="preserve">Hiển thị </w:t>
            </w:r>
            <w:r w:rsidR="00EC1C29">
              <w:rPr>
                <w:color w:val="000000"/>
                <w:sz w:val="26"/>
                <w:szCs w:val="26"/>
              </w:rPr>
              <w:t>các lớp chưa được giáo viên giảng dạy</w:t>
            </w:r>
            <w:r>
              <w:rPr>
                <w:color w:val="000000"/>
                <w:sz w:val="26"/>
                <w:szCs w:val="26"/>
              </w:rPr>
              <w:t>.</w:t>
            </w:r>
          </w:p>
          <w:p w14:paraId="1F74BCE6" w14:textId="6892C1BD" w:rsidR="0088196A" w:rsidRPr="00AF4921" w:rsidRDefault="00EC1C29" w:rsidP="00E36644">
            <w:pPr>
              <w:rPr>
                <w:color w:val="000000"/>
                <w:sz w:val="26"/>
                <w:szCs w:val="26"/>
              </w:rPr>
            </w:pPr>
            <w:r>
              <w:rPr>
                <w:color w:val="000000"/>
                <w:sz w:val="26"/>
                <w:szCs w:val="26"/>
              </w:rPr>
              <w:t>2.1 Hiển thị những giáo viên đang còn trống ca trong khoảng thời gian diễn ra lớp học.</w:t>
            </w:r>
          </w:p>
          <w:p w14:paraId="70603F66" w14:textId="77777777" w:rsidR="00EC1C29" w:rsidRDefault="0088196A" w:rsidP="00EC1C29">
            <w:pPr>
              <w:rPr>
                <w:color w:val="000000"/>
                <w:sz w:val="26"/>
                <w:szCs w:val="26"/>
              </w:rPr>
            </w:pPr>
            <w:r w:rsidRPr="000D5C53">
              <w:rPr>
                <w:color w:val="000000"/>
                <w:sz w:val="26"/>
                <w:szCs w:val="26"/>
              </w:rPr>
              <w:t>3.1 Hệ thống</w:t>
            </w:r>
            <w:r w:rsidR="00EC1C29">
              <w:rPr>
                <w:color w:val="000000"/>
                <w:sz w:val="26"/>
                <w:szCs w:val="26"/>
              </w:rPr>
              <w:t xml:space="preserve"> lưu </w:t>
            </w:r>
            <w:r w:rsidR="00EC1C29">
              <w:rPr>
                <w:color w:val="000000"/>
                <w:sz w:val="26"/>
                <w:szCs w:val="26"/>
              </w:rPr>
              <w:lastRenderedPageBreak/>
              <w:t>thông tin vào cơ sở dữ liệu.</w:t>
            </w:r>
          </w:p>
          <w:p w14:paraId="409D5781" w14:textId="6BA648F6" w:rsidR="0088196A" w:rsidRPr="00AF4921" w:rsidRDefault="0088196A" w:rsidP="00EC1C29">
            <w:pPr>
              <w:rPr>
                <w:color w:val="000000"/>
                <w:sz w:val="26"/>
                <w:szCs w:val="26"/>
              </w:rPr>
            </w:pPr>
            <w:r w:rsidRPr="000D5C53">
              <w:rPr>
                <w:color w:val="000000"/>
                <w:sz w:val="26"/>
                <w:szCs w:val="26"/>
              </w:rPr>
              <w:t>3.</w:t>
            </w:r>
            <w:r w:rsidR="00EC1C29">
              <w:rPr>
                <w:color w:val="000000"/>
                <w:sz w:val="26"/>
                <w:szCs w:val="26"/>
              </w:rPr>
              <w:t>2</w:t>
            </w:r>
            <w:r w:rsidRPr="000D5C53">
              <w:rPr>
                <w:color w:val="000000"/>
                <w:sz w:val="26"/>
                <w:szCs w:val="26"/>
              </w:rPr>
              <w:t xml:space="preserve"> Hiển thị thông báo</w:t>
            </w:r>
            <w:r w:rsidR="00EC1C29">
              <w:rPr>
                <w:color w:val="000000"/>
                <w:sz w:val="26"/>
                <w:szCs w:val="26"/>
              </w:rPr>
              <w:t xml:space="preserve"> xếp </w:t>
            </w:r>
            <w:r w:rsidR="00BF4A2A">
              <w:rPr>
                <w:color w:val="000000"/>
                <w:sz w:val="26"/>
                <w:szCs w:val="26"/>
              </w:rPr>
              <w:t xml:space="preserve">giảng dạy </w:t>
            </w:r>
            <w:r w:rsidRPr="000D5C53">
              <w:rPr>
                <w:color w:val="000000"/>
                <w:sz w:val="26"/>
                <w:szCs w:val="26"/>
              </w:rPr>
              <w:t>thành công.</w:t>
            </w:r>
          </w:p>
        </w:tc>
      </w:tr>
      <w:tr w:rsidR="0088196A" w14:paraId="69039C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796FAE" w14:textId="77777777" w:rsidR="0088196A" w:rsidRPr="00AF4921" w:rsidRDefault="0088196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E0CF2" w14:textId="2046FAA0" w:rsidR="0088196A" w:rsidRPr="00AF4921" w:rsidRDefault="00EC1C29" w:rsidP="00E36644">
            <w:pPr>
              <w:spacing w:before="240"/>
              <w:ind w:left="61"/>
              <w:rPr>
                <w:color w:val="000000"/>
                <w:sz w:val="26"/>
                <w:szCs w:val="26"/>
              </w:rPr>
            </w:pPr>
            <w:r>
              <w:rPr>
                <w:color w:val="000000"/>
                <w:sz w:val="26"/>
                <w:szCs w:val="26"/>
              </w:rPr>
              <w:t>Không.</w:t>
            </w:r>
          </w:p>
        </w:tc>
      </w:tr>
    </w:tbl>
    <w:p w14:paraId="329ADE07" w14:textId="66AD5F7F" w:rsidR="00BF4A2A" w:rsidRDefault="00BF4A2A" w:rsidP="00834DE0">
      <w:pPr>
        <w:pStyle w:val="Chng"/>
        <w:jc w:val="center"/>
        <w:rPr>
          <w:b w:val="0"/>
        </w:rPr>
      </w:pPr>
    </w:p>
    <w:p w14:paraId="338E8D08" w14:textId="22B7CBCE" w:rsidR="00831006" w:rsidRPr="00B2167A" w:rsidRDefault="00831006" w:rsidP="00831006">
      <w:pPr>
        <w:pStyle w:val="Heading3"/>
        <w:spacing w:before="0"/>
        <w:rPr>
          <w:rFonts w:ascii="Times New Roman" w:hAnsi="Times New Roman" w:cs="Times New Roman"/>
          <w:b w:val="0"/>
          <w:iCs/>
          <w:sz w:val="28"/>
          <w:szCs w:val="28"/>
        </w:rPr>
      </w:pPr>
      <w:bookmarkStart w:id="97" w:name="_Toc133184610"/>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3</w:t>
      </w:r>
      <w:r w:rsidR="008E1CDD">
        <w:rPr>
          <w:rFonts w:ascii="Times New Roman" w:hAnsi="Times New Roman" w:cs="Times New Roman"/>
          <w:iCs/>
          <w:color w:val="auto"/>
          <w:sz w:val="28"/>
          <w:szCs w:val="28"/>
        </w:rPr>
        <w:t>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giảng dạy</w:t>
      </w:r>
      <w:bookmarkEnd w:id="97"/>
    </w:p>
    <w:p w14:paraId="7EC53508" w14:textId="16F9F694" w:rsidR="00831006" w:rsidRDefault="00777100" w:rsidP="00831006">
      <w:pPr>
        <w:keepNext/>
        <w:rPr>
          <w:color w:val="000000"/>
        </w:rPr>
      </w:pPr>
      <w:r w:rsidRPr="00777100">
        <w:rPr>
          <w:color w:val="000000"/>
        </w:rPr>
        <w:drawing>
          <wp:inline distT="0" distB="0" distL="0" distR="0" wp14:anchorId="0E753C9F" wp14:editId="09417067">
            <wp:extent cx="5791835" cy="20783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078355"/>
                    </a:xfrm>
                    <a:prstGeom prst="rect">
                      <a:avLst/>
                    </a:prstGeom>
                  </pic:spPr>
                </pic:pic>
              </a:graphicData>
            </a:graphic>
          </wp:inline>
        </w:drawing>
      </w:r>
    </w:p>
    <w:p w14:paraId="6E907EE5" w14:textId="18BC3C12" w:rsidR="00831006" w:rsidRDefault="00831006" w:rsidP="00831006">
      <w:pPr>
        <w:pBdr>
          <w:top w:val="nil"/>
          <w:left w:val="nil"/>
          <w:bottom w:val="nil"/>
          <w:right w:val="nil"/>
          <w:between w:val="nil"/>
        </w:pBdr>
        <w:spacing w:before="240" w:after="240"/>
        <w:jc w:val="center"/>
        <w:rPr>
          <w:i/>
          <w:color w:val="000000"/>
          <w:sz w:val="26"/>
          <w:szCs w:val="26"/>
        </w:rPr>
      </w:pPr>
      <w:r>
        <w:rPr>
          <w:i/>
          <w:color w:val="000000"/>
          <w:sz w:val="26"/>
          <w:szCs w:val="26"/>
        </w:rPr>
        <w:t>Hình 3.2.3</w:t>
      </w:r>
      <w:r w:rsidR="008E1CDD">
        <w:rPr>
          <w:i/>
          <w:color w:val="000000"/>
          <w:sz w:val="26"/>
          <w:szCs w:val="26"/>
        </w:rPr>
        <w:t>7</w:t>
      </w:r>
      <w:r>
        <w:rPr>
          <w:i/>
          <w:color w:val="000000"/>
          <w:sz w:val="26"/>
          <w:szCs w:val="26"/>
        </w:rPr>
        <w:t xml:space="preserve"> Use Case xóa giảng dạy.</w:t>
      </w:r>
    </w:p>
    <w:tbl>
      <w:tblPr>
        <w:tblW w:w="9678" w:type="dxa"/>
        <w:tblLayout w:type="fixed"/>
        <w:tblLook w:val="0400" w:firstRow="0" w:lastRow="0" w:firstColumn="0" w:lastColumn="0" w:noHBand="0" w:noVBand="1"/>
      </w:tblPr>
      <w:tblGrid>
        <w:gridCol w:w="2979"/>
        <w:gridCol w:w="4210"/>
        <w:gridCol w:w="2489"/>
      </w:tblGrid>
      <w:tr w:rsidR="00831006" w14:paraId="25FFC7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61154C" w14:textId="77777777" w:rsidR="00831006" w:rsidRPr="00AF4921" w:rsidRDefault="0083100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AD30E" w14:textId="38D2ADCF" w:rsidR="00831006" w:rsidRPr="00AF4921" w:rsidRDefault="00831006" w:rsidP="00E36644">
            <w:pPr>
              <w:spacing w:before="240"/>
              <w:rPr>
                <w:color w:val="000000"/>
                <w:sz w:val="26"/>
                <w:szCs w:val="26"/>
              </w:rPr>
            </w:pPr>
            <w:r>
              <w:rPr>
                <w:color w:val="000000"/>
                <w:sz w:val="26"/>
                <w:szCs w:val="26"/>
              </w:rPr>
              <w:t>Xóa giảng dạy</w:t>
            </w:r>
            <w:r w:rsidRPr="00AF4921">
              <w:rPr>
                <w:color w:val="000000"/>
                <w:sz w:val="26"/>
                <w:szCs w:val="26"/>
              </w:rPr>
              <w:t>.</w:t>
            </w:r>
          </w:p>
        </w:tc>
      </w:tr>
      <w:tr w:rsidR="00831006" w14:paraId="601123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863CEF" w14:textId="77777777" w:rsidR="00831006" w:rsidRPr="00AF4921" w:rsidRDefault="0083100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C8CC5" w14:textId="6440A012" w:rsidR="00831006" w:rsidRPr="00AF4921" w:rsidRDefault="00831006" w:rsidP="00E36644">
            <w:pPr>
              <w:spacing w:before="240"/>
              <w:rPr>
                <w:color w:val="000000"/>
                <w:sz w:val="26"/>
                <w:szCs w:val="26"/>
              </w:rPr>
            </w:pPr>
            <w:r>
              <w:rPr>
                <w:color w:val="000000"/>
                <w:sz w:val="26"/>
                <w:szCs w:val="26"/>
              </w:rPr>
              <w:t>Xóa thông tin giảng dạy của giáo viên</w:t>
            </w:r>
            <w:r w:rsidRPr="00AF4921">
              <w:rPr>
                <w:color w:val="000000"/>
                <w:sz w:val="26"/>
                <w:szCs w:val="26"/>
              </w:rPr>
              <w:t>.</w:t>
            </w:r>
          </w:p>
        </w:tc>
      </w:tr>
      <w:tr w:rsidR="00831006" w14:paraId="5DA7C3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834019" w14:textId="77777777" w:rsidR="00831006" w:rsidRPr="00AF4921" w:rsidRDefault="0083100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EC8BD" w14:textId="27D13301"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 giảng dạy</w:t>
            </w:r>
            <w:r w:rsidRPr="00AF4921">
              <w:rPr>
                <w:color w:val="000000"/>
                <w:sz w:val="26"/>
                <w:szCs w:val="26"/>
              </w:rPr>
              <w:t>.</w:t>
            </w:r>
          </w:p>
        </w:tc>
      </w:tr>
      <w:tr w:rsidR="00831006" w14:paraId="7AB4A3A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FDC1CB" w14:textId="77777777" w:rsidR="00831006" w:rsidRPr="00AF4921" w:rsidRDefault="00831006"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02C6A" w14:textId="126B196A" w:rsidR="00831006" w:rsidRPr="00AF4921" w:rsidRDefault="0083100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giảng dạy của giáo viên</w:t>
            </w:r>
            <w:r w:rsidRPr="00AF4921">
              <w:rPr>
                <w:color w:val="000000"/>
                <w:sz w:val="26"/>
                <w:szCs w:val="26"/>
              </w:rPr>
              <w:t>.</w:t>
            </w:r>
          </w:p>
        </w:tc>
      </w:tr>
      <w:tr w:rsidR="00831006" w14:paraId="7AD4A53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F7A3B2" w14:textId="77777777" w:rsidR="00831006" w:rsidRPr="00AF4921" w:rsidRDefault="0083100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4FD613" w14:textId="77777777"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31006" w14:paraId="7BF6770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D2203E" w14:textId="77777777" w:rsidR="00831006" w:rsidRPr="00AF4921" w:rsidRDefault="0083100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BC376" w14:textId="77777777" w:rsidR="00831006" w:rsidRPr="00AF4921" w:rsidRDefault="00831006" w:rsidP="00E36644">
            <w:pPr>
              <w:spacing w:before="240"/>
              <w:rPr>
                <w:color w:val="000000"/>
                <w:sz w:val="26"/>
                <w:szCs w:val="26"/>
              </w:rPr>
            </w:pPr>
            <w:r>
              <w:rPr>
                <w:color w:val="000000"/>
                <w:sz w:val="26"/>
                <w:szCs w:val="26"/>
              </w:rPr>
              <w:t>Quản lý giảng dạy.</w:t>
            </w:r>
          </w:p>
        </w:tc>
      </w:tr>
      <w:tr w:rsidR="00831006" w14:paraId="7936A4D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06C5B" w14:textId="77777777" w:rsidR="00831006" w:rsidRPr="00AF4921" w:rsidRDefault="0083100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9B6CC" w14:textId="77777777" w:rsidR="00831006" w:rsidRPr="00AF4921" w:rsidRDefault="00831006" w:rsidP="00E36644">
            <w:pPr>
              <w:spacing w:before="240"/>
              <w:rPr>
                <w:color w:val="000000"/>
                <w:sz w:val="26"/>
                <w:szCs w:val="26"/>
              </w:rPr>
            </w:pPr>
            <w:r>
              <w:rPr>
                <w:color w:val="000000"/>
                <w:sz w:val="26"/>
                <w:szCs w:val="26"/>
              </w:rPr>
              <w:t>Nhân viên quản lý kế hoạch đã đăng nhập vào hệ thống.</w:t>
            </w:r>
          </w:p>
        </w:tc>
      </w:tr>
      <w:tr w:rsidR="00831006" w14:paraId="63E0F1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EF2AC" w14:textId="77777777" w:rsidR="00831006" w:rsidRPr="00AF4921" w:rsidRDefault="0083100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0823C" w14:textId="614F9671" w:rsidR="00831006" w:rsidRPr="00AF4921" w:rsidRDefault="00831006" w:rsidP="00E36644">
            <w:pPr>
              <w:spacing w:before="240"/>
              <w:rPr>
                <w:color w:val="000000"/>
                <w:sz w:val="26"/>
                <w:szCs w:val="26"/>
              </w:rPr>
            </w:pPr>
            <w:r w:rsidRPr="00AF4921">
              <w:rPr>
                <w:color w:val="000000"/>
                <w:sz w:val="26"/>
                <w:szCs w:val="26"/>
              </w:rPr>
              <w:t> </w:t>
            </w:r>
            <w:r>
              <w:rPr>
                <w:color w:val="000000"/>
                <w:sz w:val="26"/>
                <w:szCs w:val="26"/>
              </w:rPr>
              <w:t>Xóa thông tin giảng dạy thành công.</w:t>
            </w:r>
          </w:p>
        </w:tc>
      </w:tr>
      <w:tr w:rsidR="00831006" w14:paraId="0606BDF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8C2DA" w14:textId="77777777" w:rsidR="00831006" w:rsidRPr="00AF4921" w:rsidRDefault="0083100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7F153" w14:textId="77777777" w:rsidR="00831006" w:rsidRPr="00AF4921" w:rsidRDefault="0083100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1C59B" w14:textId="77777777" w:rsidR="00831006" w:rsidRPr="00AF4921" w:rsidRDefault="00831006" w:rsidP="00E36644">
            <w:pPr>
              <w:spacing w:before="240"/>
              <w:jc w:val="center"/>
              <w:rPr>
                <w:color w:val="000000"/>
                <w:sz w:val="26"/>
                <w:szCs w:val="26"/>
              </w:rPr>
            </w:pPr>
            <w:r w:rsidRPr="00AF4921">
              <w:rPr>
                <w:color w:val="000000"/>
                <w:sz w:val="26"/>
                <w:szCs w:val="26"/>
              </w:rPr>
              <w:t>System</w:t>
            </w:r>
          </w:p>
        </w:tc>
      </w:tr>
      <w:tr w:rsidR="00831006" w14:paraId="4CC4A22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B1E9AB" w14:textId="77777777" w:rsidR="00831006" w:rsidRPr="00AF4921" w:rsidRDefault="0083100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E2F86" w14:textId="0FAC785F" w:rsidR="00831006" w:rsidRDefault="00831006" w:rsidP="00E36644">
            <w:pPr>
              <w:rPr>
                <w:sz w:val="26"/>
                <w:szCs w:val="26"/>
              </w:rPr>
            </w:pPr>
            <w:r w:rsidRPr="00B60098">
              <w:rPr>
                <w:sz w:val="26"/>
                <w:szCs w:val="26"/>
              </w:rPr>
              <w:t>1.</w:t>
            </w:r>
            <w:r>
              <w:rPr>
                <w:sz w:val="26"/>
                <w:szCs w:val="26"/>
              </w:rPr>
              <w:t xml:space="preserve"> </w:t>
            </w:r>
            <w:r w:rsidRPr="00B60098">
              <w:rPr>
                <w:sz w:val="26"/>
                <w:szCs w:val="26"/>
              </w:rPr>
              <w:t>Chọn mục “</w:t>
            </w:r>
            <w:r w:rsidR="00F22334">
              <w:rPr>
                <w:sz w:val="26"/>
                <w:szCs w:val="26"/>
              </w:rPr>
              <w:t>G</w:t>
            </w:r>
            <w:r>
              <w:rPr>
                <w:color w:val="000000"/>
                <w:sz w:val="26"/>
                <w:szCs w:val="26"/>
              </w:rPr>
              <w:t>iảng dạy</w:t>
            </w:r>
            <w:r w:rsidRPr="00B60098">
              <w:rPr>
                <w:sz w:val="26"/>
                <w:szCs w:val="26"/>
              </w:rPr>
              <w:t>”.</w:t>
            </w:r>
          </w:p>
          <w:p w14:paraId="4F51D875" w14:textId="77777777" w:rsidR="00831006" w:rsidRDefault="00831006" w:rsidP="00E36644">
            <w:pPr>
              <w:rPr>
                <w:sz w:val="26"/>
                <w:szCs w:val="26"/>
              </w:rPr>
            </w:pPr>
          </w:p>
          <w:p w14:paraId="11E9E3DD" w14:textId="77777777" w:rsidR="00831006" w:rsidRPr="00B60098" w:rsidRDefault="00831006" w:rsidP="00E36644">
            <w:pPr>
              <w:rPr>
                <w:sz w:val="26"/>
                <w:szCs w:val="26"/>
              </w:rPr>
            </w:pPr>
          </w:p>
          <w:p w14:paraId="54D74337" w14:textId="083FE41D" w:rsidR="00831006" w:rsidRPr="00B60098" w:rsidRDefault="00831006"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giảng dạy cần xóa</w:t>
            </w:r>
            <w:r w:rsidRPr="00B60098">
              <w:rPr>
                <w:sz w:val="26"/>
                <w:szCs w:val="26"/>
              </w:rPr>
              <w:t>.</w:t>
            </w:r>
          </w:p>
          <w:p w14:paraId="613A7C15" w14:textId="2A547ADD" w:rsidR="00831006" w:rsidRPr="00B60098" w:rsidRDefault="00831006"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70913" w14:textId="299335BA" w:rsidR="00831006" w:rsidRDefault="00831006" w:rsidP="00E36644">
            <w:pPr>
              <w:rPr>
                <w:color w:val="000000"/>
                <w:sz w:val="26"/>
                <w:szCs w:val="26"/>
              </w:rPr>
            </w:pPr>
            <w:r w:rsidRPr="00AF4921">
              <w:rPr>
                <w:color w:val="000000"/>
                <w:sz w:val="26"/>
                <w:szCs w:val="26"/>
              </w:rPr>
              <w:t xml:space="preserve">1.1 </w:t>
            </w:r>
            <w:r>
              <w:rPr>
                <w:color w:val="000000"/>
                <w:sz w:val="26"/>
                <w:szCs w:val="26"/>
              </w:rPr>
              <w:t>Hiển thị giao diện</w:t>
            </w:r>
            <w:r w:rsidR="00F22334">
              <w:rPr>
                <w:color w:val="000000"/>
                <w:sz w:val="26"/>
                <w:szCs w:val="26"/>
              </w:rPr>
              <w:t xml:space="preserve"> quản lý và</w:t>
            </w:r>
            <w:r>
              <w:rPr>
                <w:color w:val="000000"/>
                <w:sz w:val="26"/>
                <w:szCs w:val="26"/>
              </w:rPr>
              <w:t xml:space="preserve"> form thông tin giảng dạy.</w:t>
            </w:r>
          </w:p>
          <w:p w14:paraId="59BEE997" w14:textId="77777777" w:rsidR="00831006" w:rsidRPr="00AF4921" w:rsidRDefault="00831006" w:rsidP="00E36644">
            <w:pPr>
              <w:rPr>
                <w:color w:val="000000"/>
                <w:sz w:val="26"/>
                <w:szCs w:val="26"/>
              </w:rPr>
            </w:pPr>
          </w:p>
          <w:p w14:paraId="0C142E75" w14:textId="77777777" w:rsidR="00831006" w:rsidRPr="000D5C53" w:rsidRDefault="00831006" w:rsidP="00E36644">
            <w:pPr>
              <w:rPr>
                <w:color w:val="000000"/>
                <w:sz w:val="26"/>
                <w:szCs w:val="26"/>
              </w:rPr>
            </w:pPr>
            <w:r w:rsidRPr="000D5C53">
              <w:rPr>
                <w:color w:val="000000"/>
                <w:sz w:val="26"/>
                <w:szCs w:val="26"/>
              </w:rPr>
              <w:t>3.1 Hệ thống kiểm tra thông tin đã nhập.</w:t>
            </w:r>
          </w:p>
          <w:p w14:paraId="7D4707DB" w14:textId="2751BE16" w:rsidR="00831006" w:rsidRPr="000D5C53" w:rsidRDefault="00831006"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thông tin giảng dạy</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29055618" w14:textId="4482B0F9" w:rsidR="00831006" w:rsidRPr="00AF4921" w:rsidRDefault="00831006" w:rsidP="00E36644">
            <w:pPr>
              <w:rPr>
                <w:color w:val="000000"/>
                <w:sz w:val="26"/>
                <w:szCs w:val="26"/>
              </w:rPr>
            </w:pPr>
            <w:r w:rsidRPr="000D5C53">
              <w:rPr>
                <w:color w:val="000000"/>
                <w:sz w:val="26"/>
                <w:szCs w:val="26"/>
              </w:rPr>
              <w:t>3.3 Hiển thị thông báo</w:t>
            </w:r>
            <w:r>
              <w:rPr>
                <w:color w:val="000000"/>
                <w:sz w:val="26"/>
                <w:szCs w:val="26"/>
              </w:rPr>
              <w:t xml:space="preserve"> xóa thông tin giảng dạy </w:t>
            </w:r>
            <w:r w:rsidRPr="000D5C53">
              <w:rPr>
                <w:color w:val="000000"/>
                <w:sz w:val="26"/>
                <w:szCs w:val="26"/>
              </w:rPr>
              <w:t>thành công.</w:t>
            </w:r>
          </w:p>
        </w:tc>
      </w:tr>
      <w:tr w:rsidR="00831006" w14:paraId="40953F7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8E4874" w14:textId="77777777" w:rsidR="00831006" w:rsidRPr="00AF4921" w:rsidRDefault="00831006"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E5525" w14:textId="77777777" w:rsidR="00831006" w:rsidRPr="00AF4921" w:rsidRDefault="00831006"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A81DB73" w14:textId="77777777" w:rsidR="00E222B5" w:rsidRDefault="00E222B5" w:rsidP="00834DE0">
      <w:pPr>
        <w:pStyle w:val="Chng"/>
        <w:jc w:val="center"/>
        <w:rPr>
          <w:b w:val="0"/>
        </w:rPr>
      </w:pPr>
    </w:p>
    <w:p w14:paraId="7298303D" w14:textId="7AA2BB52" w:rsidR="00D36A46" w:rsidRPr="00B2167A" w:rsidRDefault="00D36A46" w:rsidP="00D36A46">
      <w:pPr>
        <w:pStyle w:val="Heading3"/>
        <w:spacing w:before="0"/>
        <w:rPr>
          <w:rFonts w:ascii="Times New Roman" w:hAnsi="Times New Roman" w:cs="Times New Roman"/>
          <w:b w:val="0"/>
          <w:iCs/>
          <w:sz w:val="28"/>
          <w:szCs w:val="28"/>
        </w:rPr>
      </w:pPr>
      <w:bookmarkStart w:id="98" w:name="_Toc133184612"/>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3</w:t>
      </w:r>
      <w:r w:rsidR="00F8512C">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điểm</w:t>
      </w:r>
      <w:bookmarkEnd w:id="98"/>
    </w:p>
    <w:p w14:paraId="537F8D9E" w14:textId="5245DA40" w:rsidR="00D36A46" w:rsidRDefault="00D36A46" w:rsidP="00D36A46">
      <w:pPr>
        <w:keepNext/>
        <w:rPr>
          <w:color w:val="000000"/>
        </w:rPr>
      </w:pPr>
      <w:r>
        <w:rPr>
          <w:noProof/>
        </w:rPr>
        <w:drawing>
          <wp:inline distT="0" distB="0" distL="0" distR="0" wp14:anchorId="5CD2BA77" wp14:editId="2D26674D">
            <wp:extent cx="5791835" cy="2238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238375"/>
                    </a:xfrm>
                    <a:prstGeom prst="rect">
                      <a:avLst/>
                    </a:prstGeom>
                  </pic:spPr>
                </pic:pic>
              </a:graphicData>
            </a:graphic>
          </wp:inline>
        </w:drawing>
      </w:r>
    </w:p>
    <w:p w14:paraId="5F68D12B" w14:textId="244639E4" w:rsidR="00D36A46" w:rsidRDefault="00D36A46" w:rsidP="00D36A46">
      <w:pPr>
        <w:pBdr>
          <w:top w:val="nil"/>
          <w:left w:val="nil"/>
          <w:bottom w:val="nil"/>
          <w:right w:val="nil"/>
          <w:between w:val="nil"/>
        </w:pBdr>
        <w:spacing w:before="240" w:after="240"/>
        <w:jc w:val="center"/>
        <w:rPr>
          <w:i/>
          <w:color w:val="000000"/>
          <w:sz w:val="26"/>
          <w:szCs w:val="26"/>
        </w:rPr>
      </w:pPr>
      <w:r>
        <w:rPr>
          <w:i/>
          <w:color w:val="000000"/>
          <w:sz w:val="26"/>
          <w:szCs w:val="26"/>
        </w:rPr>
        <w:t>Hình 3.2.3</w:t>
      </w:r>
      <w:r w:rsidR="00F8512C">
        <w:rPr>
          <w:i/>
          <w:color w:val="000000"/>
          <w:sz w:val="26"/>
          <w:szCs w:val="26"/>
        </w:rPr>
        <w:t>9</w:t>
      </w:r>
      <w:r>
        <w:rPr>
          <w:i/>
          <w:color w:val="000000"/>
          <w:sz w:val="26"/>
          <w:szCs w:val="26"/>
        </w:rPr>
        <w:t xml:space="preserve"> Use Case quản lý điểm.</w:t>
      </w:r>
    </w:p>
    <w:tbl>
      <w:tblPr>
        <w:tblW w:w="9678" w:type="dxa"/>
        <w:tblLayout w:type="fixed"/>
        <w:tblLook w:val="0400" w:firstRow="0" w:lastRow="0" w:firstColumn="0" w:lastColumn="0" w:noHBand="0" w:noVBand="1"/>
      </w:tblPr>
      <w:tblGrid>
        <w:gridCol w:w="2979"/>
        <w:gridCol w:w="4210"/>
        <w:gridCol w:w="2489"/>
      </w:tblGrid>
      <w:tr w:rsidR="00D36A46" w14:paraId="410E729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2D589A" w14:textId="77777777" w:rsidR="00D36A46" w:rsidRPr="00AF4921" w:rsidRDefault="00D36A4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D0110" w14:textId="1D9C1B14" w:rsidR="00D36A46" w:rsidRPr="00AF4921" w:rsidRDefault="00D36A46" w:rsidP="00E36644">
            <w:pPr>
              <w:spacing w:before="240"/>
              <w:rPr>
                <w:color w:val="000000"/>
                <w:sz w:val="26"/>
                <w:szCs w:val="26"/>
              </w:rPr>
            </w:pPr>
            <w:r>
              <w:rPr>
                <w:color w:val="000000"/>
                <w:sz w:val="26"/>
                <w:szCs w:val="26"/>
              </w:rPr>
              <w:t>Quản lý điểm</w:t>
            </w:r>
            <w:r w:rsidRPr="00AF4921">
              <w:rPr>
                <w:color w:val="000000"/>
                <w:sz w:val="26"/>
                <w:szCs w:val="26"/>
              </w:rPr>
              <w:t>.</w:t>
            </w:r>
          </w:p>
        </w:tc>
      </w:tr>
      <w:tr w:rsidR="00D36A46" w14:paraId="3D4201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4FECE4" w14:textId="77777777" w:rsidR="00D36A46" w:rsidRPr="00AF4921" w:rsidRDefault="00D36A4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3FCA56" w14:textId="6269855B" w:rsidR="00D36A46" w:rsidRPr="00AF4921" w:rsidRDefault="00D36A46" w:rsidP="00E36644">
            <w:pPr>
              <w:spacing w:before="240"/>
              <w:rPr>
                <w:color w:val="000000"/>
                <w:sz w:val="26"/>
                <w:szCs w:val="26"/>
              </w:rPr>
            </w:pPr>
            <w:r>
              <w:rPr>
                <w:color w:val="000000"/>
                <w:sz w:val="26"/>
                <w:szCs w:val="26"/>
              </w:rPr>
              <w:t>Quản lý điểm số của học viên</w:t>
            </w:r>
            <w:r w:rsidRPr="00AF4921">
              <w:rPr>
                <w:color w:val="000000"/>
                <w:sz w:val="26"/>
                <w:szCs w:val="26"/>
              </w:rPr>
              <w:t>.</w:t>
            </w:r>
          </w:p>
        </w:tc>
      </w:tr>
      <w:tr w:rsidR="00D36A46" w14:paraId="23D1EDE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316E08" w14:textId="77777777" w:rsidR="00D36A46" w:rsidRPr="00AF4921" w:rsidRDefault="00D36A4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57011A" w14:textId="72E984C4"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điểm</w:t>
            </w:r>
            <w:r w:rsidRPr="00AF4921">
              <w:rPr>
                <w:color w:val="000000"/>
                <w:sz w:val="26"/>
                <w:szCs w:val="26"/>
              </w:rPr>
              <w:t>.</w:t>
            </w:r>
          </w:p>
        </w:tc>
      </w:tr>
      <w:tr w:rsidR="00D36A46" w14:paraId="7205E38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09E3E" w14:textId="77777777" w:rsidR="00D36A46" w:rsidRPr="00AF4921" w:rsidRDefault="00D36A4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39CDE" w14:textId="24BC189C" w:rsidR="00D36A46" w:rsidRPr="00AF4921" w:rsidRDefault="00D36A4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6D1A3E">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điểm số của học viên tại trung tâm</w:t>
            </w:r>
            <w:r w:rsidRPr="00AF4921">
              <w:rPr>
                <w:color w:val="000000"/>
                <w:sz w:val="26"/>
                <w:szCs w:val="26"/>
              </w:rPr>
              <w:t>.</w:t>
            </w:r>
          </w:p>
        </w:tc>
      </w:tr>
      <w:tr w:rsidR="00D36A46" w14:paraId="135CC5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603F6" w14:textId="77777777" w:rsidR="00D36A46" w:rsidRPr="00AF4921" w:rsidRDefault="00D36A4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2D973" w14:textId="77777777"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D36A46" w14:paraId="35F42C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12A116" w14:textId="77777777" w:rsidR="00D36A46" w:rsidRPr="00AF4921" w:rsidRDefault="00D36A46"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AA90E" w14:textId="77777777" w:rsidR="00D36A46" w:rsidRPr="00AF4921" w:rsidRDefault="00D36A46" w:rsidP="00E36644">
            <w:pPr>
              <w:spacing w:before="240"/>
              <w:rPr>
                <w:color w:val="000000"/>
                <w:sz w:val="26"/>
                <w:szCs w:val="26"/>
              </w:rPr>
            </w:pPr>
            <w:r>
              <w:rPr>
                <w:color w:val="000000"/>
                <w:sz w:val="26"/>
                <w:szCs w:val="26"/>
              </w:rPr>
              <w:t>Đăng nhập.</w:t>
            </w:r>
          </w:p>
        </w:tc>
      </w:tr>
      <w:tr w:rsidR="00D36A46" w14:paraId="5D7CC54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54FC09" w14:textId="77777777" w:rsidR="00D36A46" w:rsidRPr="00AF4921" w:rsidRDefault="00D36A4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5D298" w14:textId="77777777" w:rsidR="00D36A46" w:rsidRPr="00AF4921" w:rsidRDefault="00D36A46" w:rsidP="00E36644">
            <w:pPr>
              <w:spacing w:before="240"/>
              <w:rPr>
                <w:color w:val="000000"/>
                <w:sz w:val="26"/>
                <w:szCs w:val="26"/>
              </w:rPr>
            </w:pPr>
            <w:r>
              <w:rPr>
                <w:color w:val="000000"/>
                <w:sz w:val="26"/>
                <w:szCs w:val="26"/>
              </w:rPr>
              <w:t>Tài khoản đã được đăng nhập.</w:t>
            </w:r>
          </w:p>
        </w:tc>
      </w:tr>
      <w:tr w:rsidR="00D36A46" w14:paraId="3460A4B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B14E" w14:textId="77777777" w:rsidR="00D36A46" w:rsidRPr="00AF4921" w:rsidRDefault="00D36A4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3B5C3" w14:textId="77777777" w:rsidR="00D36A46" w:rsidRPr="00AF4921" w:rsidRDefault="00D36A46" w:rsidP="00E36644">
            <w:pPr>
              <w:spacing w:before="240"/>
              <w:rPr>
                <w:color w:val="000000"/>
                <w:sz w:val="26"/>
                <w:szCs w:val="26"/>
              </w:rPr>
            </w:pPr>
            <w:r w:rsidRPr="00AF4921">
              <w:rPr>
                <w:color w:val="000000"/>
                <w:sz w:val="26"/>
                <w:szCs w:val="26"/>
              </w:rPr>
              <w:t> </w:t>
            </w:r>
            <w:r>
              <w:rPr>
                <w:color w:val="000000"/>
                <w:sz w:val="26"/>
                <w:szCs w:val="26"/>
              </w:rPr>
              <w:t>Không.</w:t>
            </w:r>
          </w:p>
        </w:tc>
      </w:tr>
      <w:tr w:rsidR="00D36A46" w14:paraId="39626522"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9B3CF8" w14:textId="77777777" w:rsidR="00D36A46" w:rsidRPr="00AF4921" w:rsidRDefault="00D36A4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EDD0C" w14:textId="77777777" w:rsidR="00D36A46" w:rsidRPr="00AF4921" w:rsidRDefault="00D36A4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2DF04" w14:textId="77777777" w:rsidR="00D36A46" w:rsidRPr="00AF4921" w:rsidRDefault="00D36A46" w:rsidP="00E36644">
            <w:pPr>
              <w:spacing w:before="240"/>
              <w:jc w:val="center"/>
              <w:rPr>
                <w:color w:val="000000"/>
                <w:sz w:val="26"/>
                <w:szCs w:val="26"/>
              </w:rPr>
            </w:pPr>
            <w:r w:rsidRPr="00AF4921">
              <w:rPr>
                <w:color w:val="000000"/>
                <w:sz w:val="26"/>
                <w:szCs w:val="26"/>
              </w:rPr>
              <w:t>System</w:t>
            </w:r>
          </w:p>
        </w:tc>
      </w:tr>
      <w:tr w:rsidR="00D36A46" w14:paraId="7AE2B30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CEAA89" w14:textId="77777777" w:rsidR="00D36A46" w:rsidRPr="00AF4921" w:rsidRDefault="00D36A4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113CD" w14:textId="6DF81840" w:rsidR="00D36A46" w:rsidRPr="00C43911" w:rsidRDefault="00D36A46"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380CB1">
              <w:rPr>
                <w:color w:val="000000"/>
                <w:sz w:val="26"/>
                <w:szCs w:val="26"/>
              </w:rPr>
              <w:t>điểm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164A1" w14:textId="3517F9DD" w:rsidR="00D36A46" w:rsidRPr="00AF4921" w:rsidRDefault="00D36A46"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380CB1">
              <w:rPr>
                <w:color w:val="000000"/>
                <w:sz w:val="26"/>
                <w:szCs w:val="26"/>
              </w:rPr>
              <w:t xml:space="preserve"> điểm số</w:t>
            </w:r>
            <w:r>
              <w:rPr>
                <w:color w:val="000000"/>
                <w:sz w:val="26"/>
                <w:szCs w:val="26"/>
              </w:rPr>
              <w:t>.</w:t>
            </w:r>
          </w:p>
          <w:p w14:paraId="204E676E" w14:textId="77777777" w:rsidR="00D36A46" w:rsidRPr="00AF4921" w:rsidRDefault="00D36A46" w:rsidP="00E36644">
            <w:pPr>
              <w:rPr>
                <w:color w:val="000000"/>
                <w:sz w:val="26"/>
                <w:szCs w:val="26"/>
              </w:rPr>
            </w:pPr>
          </w:p>
        </w:tc>
      </w:tr>
      <w:tr w:rsidR="00D36A46" w14:paraId="095E420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A61F0" w14:textId="77777777" w:rsidR="00D36A46" w:rsidRPr="00AF4921" w:rsidRDefault="00D36A4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C2B19" w14:textId="77777777" w:rsidR="00D36A46" w:rsidRPr="00AF4921" w:rsidRDefault="00D36A46" w:rsidP="00E36644">
            <w:pPr>
              <w:spacing w:before="240"/>
              <w:ind w:left="61"/>
              <w:rPr>
                <w:color w:val="000000"/>
                <w:sz w:val="26"/>
                <w:szCs w:val="26"/>
              </w:rPr>
            </w:pPr>
            <w:r>
              <w:rPr>
                <w:color w:val="000000"/>
                <w:sz w:val="26"/>
                <w:szCs w:val="26"/>
              </w:rPr>
              <w:t>Không.</w:t>
            </w:r>
          </w:p>
        </w:tc>
      </w:tr>
    </w:tbl>
    <w:p w14:paraId="03947D51" w14:textId="00DE756A" w:rsidR="00D36A46" w:rsidRDefault="00D36A46" w:rsidP="00834DE0">
      <w:pPr>
        <w:pStyle w:val="Chng"/>
        <w:jc w:val="center"/>
        <w:rPr>
          <w:b w:val="0"/>
        </w:rPr>
      </w:pPr>
    </w:p>
    <w:p w14:paraId="678A010E" w14:textId="4CE9B243" w:rsidR="00380CB1" w:rsidRPr="00B2167A" w:rsidRDefault="00380CB1" w:rsidP="00380CB1">
      <w:pPr>
        <w:pStyle w:val="Heading3"/>
        <w:spacing w:before="0"/>
        <w:rPr>
          <w:rFonts w:ascii="Times New Roman" w:hAnsi="Times New Roman" w:cs="Times New Roman"/>
          <w:b w:val="0"/>
          <w:iCs/>
          <w:sz w:val="28"/>
          <w:szCs w:val="28"/>
        </w:rPr>
      </w:pPr>
      <w:bookmarkStart w:id="99" w:name="_Toc133184613"/>
      <w:r w:rsidRPr="00B2167A">
        <w:rPr>
          <w:rFonts w:ascii="Times New Roman" w:hAnsi="Times New Roman" w:cs="Times New Roman"/>
          <w:iCs/>
          <w:color w:val="auto"/>
          <w:sz w:val="28"/>
          <w:szCs w:val="28"/>
        </w:rPr>
        <w:lastRenderedPageBreak/>
        <w:t>3.2.</w:t>
      </w:r>
      <w:r w:rsidR="00F8512C">
        <w:rPr>
          <w:rFonts w:ascii="Times New Roman" w:hAnsi="Times New Roman" w:cs="Times New Roman"/>
          <w:iCs/>
          <w:color w:val="auto"/>
          <w:sz w:val="28"/>
          <w:szCs w:val="28"/>
        </w:rPr>
        <w:t>40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điểm</w:t>
      </w:r>
      <w:bookmarkEnd w:id="99"/>
    </w:p>
    <w:p w14:paraId="34576E0C" w14:textId="4C683418" w:rsidR="00380CB1" w:rsidRDefault="00380CB1" w:rsidP="00380CB1">
      <w:pPr>
        <w:keepNext/>
        <w:rPr>
          <w:color w:val="000000"/>
        </w:rPr>
      </w:pPr>
      <w:r>
        <w:rPr>
          <w:noProof/>
        </w:rPr>
        <w:drawing>
          <wp:inline distT="0" distB="0" distL="0" distR="0" wp14:anchorId="54A35908" wp14:editId="11C021A6">
            <wp:extent cx="5791835" cy="2229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229485"/>
                    </a:xfrm>
                    <a:prstGeom prst="rect">
                      <a:avLst/>
                    </a:prstGeom>
                  </pic:spPr>
                </pic:pic>
              </a:graphicData>
            </a:graphic>
          </wp:inline>
        </w:drawing>
      </w:r>
    </w:p>
    <w:p w14:paraId="192594C8" w14:textId="5AFDAF46"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8512C">
        <w:rPr>
          <w:i/>
          <w:color w:val="000000"/>
          <w:sz w:val="26"/>
          <w:szCs w:val="26"/>
        </w:rPr>
        <w:t>40</w:t>
      </w:r>
      <w:r>
        <w:rPr>
          <w:i/>
          <w:color w:val="000000"/>
          <w:sz w:val="26"/>
          <w:szCs w:val="26"/>
        </w:rPr>
        <w:t xml:space="preserve"> Use Case thêm điểm.</w:t>
      </w:r>
    </w:p>
    <w:tbl>
      <w:tblPr>
        <w:tblW w:w="9678" w:type="dxa"/>
        <w:tblLayout w:type="fixed"/>
        <w:tblLook w:val="0400" w:firstRow="0" w:lastRow="0" w:firstColumn="0" w:lastColumn="0" w:noHBand="0" w:noVBand="1"/>
      </w:tblPr>
      <w:tblGrid>
        <w:gridCol w:w="2979"/>
        <w:gridCol w:w="4210"/>
        <w:gridCol w:w="2489"/>
      </w:tblGrid>
      <w:tr w:rsidR="00380CB1" w14:paraId="11771C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98F00"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FE4BE" w14:textId="52BB90FC"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điểm</w:t>
            </w:r>
            <w:r w:rsidRPr="00AF4921">
              <w:rPr>
                <w:color w:val="000000"/>
                <w:sz w:val="26"/>
                <w:szCs w:val="26"/>
              </w:rPr>
              <w:t>.</w:t>
            </w:r>
          </w:p>
        </w:tc>
      </w:tr>
      <w:tr w:rsidR="00380CB1" w14:paraId="60E169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E0FCE"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1247B" w14:textId="1021C4B0"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thông tin điểm số cho học viên</w:t>
            </w:r>
            <w:r w:rsidRPr="00AF4921">
              <w:rPr>
                <w:color w:val="000000"/>
                <w:sz w:val="26"/>
                <w:szCs w:val="26"/>
              </w:rPr>
              <w:t>.</w:t>
            </w:r>
          </w:p>
        </w:tc>
      </w:tr>
      <w:tr w:rsidR="00380CB1" w14:paraId="23AACE8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A9DB34"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B2A84" w14:textId="76682EEA"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Pr>
                <w:color w:val="000000"/>
                <w:sz w:val="26"/>
                <w:szCs w:val="26"/>
              </w:rPr>
              <w:t>điểm</w:t>
            </w:r>
            <w:r w:rsidRPr="00AF4921">
              <w:rPr>
                <w:color w:val="000000"/>
                <w:sz w:val="26"/>
                <w:szCs w:val="26"/>
              </w:rPr>
              <w:t>.</w:t>
            </w:r>
          </w:p>
        </w:tc>
      </w:tr>
      <w:tr w:rsidR="00380CB1" w14:paraId="26224C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C15925"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5CD51" w14:textId="4131AAC0"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điểm số cho học viên tại trung tâm</w:t>
            </w:r>
            <w:r w:rsidRPr="00AF4921">
              <w:rPr>
                <w:color w:val="000000"/>
                <w:sz w:val="26"/>
                <w:szCs w:val="26"/>
              </w:rPr>
              <w:t>.</w:t>
            </w:r>
          </w:p>
        </w:tc>
      </w:tr>
      <w:tr w:rsidR="00380CB1" w14:paraId="120A0B3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F007A3"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1B282"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0B38A9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5CABF9"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E4061" w14:textId="3774706E" w:rsidR="00380CB1" w:rsidRPr="00AF4921" w:rsidRDefault="00380CB1" w:rsidP="00E36644">
            <w:pPr>
              <w:spacing w:before="240"/>
              <w:rPr>
                <w:color w:val="000000"/>
                <w:sz w:val="26"/>
                <w:szCs w:val="26"/>
              </w:rPr>
            </w:pPr>
            <w:r>
              <w:rPr>
                <w:color w:val="000000"/>
                <w:sz w:val="26"/>
                <w:szCs w:val="26"/>
              </w:rPr>
              <w:t>Quản lý điểm.</w:t>
            </w:r>
          </w:p>
        </w:tc>
      </w:tr>
      <w:tr w:rsidR="00380CB1" w14:paraId="49679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D1FC8F" w14:textId="77777777" w:rsidR="00380CB1" w:rsidRPr="00AF4921" w:rsidRDefault="00380CB1"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2C1F4"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416142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88680" w14:textId="77777777" w:rsidR="00380CB1" w:rsidRPr="00AF4921" w:rsidRDefault="00380CB1"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C9E4A" w14:textId="66970742"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Thêm điểm thành công.</w:t>
            </w:r>
          </w:p>
        </w:tc>
      </w:tr>
      <w:tr w:rsidR="00380CB1" w14:paraId="5330C2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4C2B47"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53236"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41F47"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659687B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A5952A"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273A" w14:textId="7D1518D3"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3FE5B409" w14:textId="77777777" w:rsidR="00380CB1" w:rsidRDefault="00380CB1" w:rsidP="00E36644">
            <w:pPr>
              <w:rPr>
                <w:sz w:val="26"/>
                <w:szCs w:val="26"/>
              </w:rPr>
            </w:pPr>
          </w:p>
          <w:p w14:paraId="6A38A08C" w14:textId="77777777" w:rsidR="00380CB1" w:rsidRPr="00B60098" w:rsidRDefault="00380CB1" w:rsidP="00E36644">
            <w:pPr>
              <w:rPr>
                <w:sz w:val="26"/>
                <w:szCs w:val="26"/>
              </w:rPr>
            </w:pPr>
          </w:p>
          <w:p w14:paraId="19740E8D" w14:textId="77777777" w:rsidR="00380CB1" w:rsidRPr="00B60098" w:rsidRDefault="00380CB1"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145EFC16" w14:textId="77777777" w:rsidR="00380CB1" w:rsidRPr="00B60098" w:rsidRDefault="00380CB1"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988B3" w14:textId="7E54FE14"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71FDF10C" w14:textId="77777777" w:rsidR="00380CB1" w:rsidRPr="00AF4921" w:rsidRDefault="00380CB1" w:rsidP="00E36644">
            <w:pPr>
              <w:rPr>
                <w:color w:val="000000"/>
                <w:sz w:val="26"/>
                <w:szCs w:val="26"/>
              </w:rPr>
            </w:pPr>
          </w:p>
          <w:p w14:paraId="36155824" w14:textId="77777777" w:rsidR="00380CB1" w:rsidRPr="000D5C53" w:rsidRDefault="00380CB1" w:rsidP="00E36644">
            <w:pPr>
              <w:rPr>
                <w:color w:val="000000"/>
                <w:sz w:val="26"/>
                <w:szCs w:val="26"/>
              </w:rPr>
            </w:pPr>
            <w:r w:rsidRPr="000D5C53">
              <w:rPr>
                <w:color w:val="000000"/>
                <w:sz w:val="26"/>
                <w:szCs w:val="26"/>
              </w:rPr>
              <w:t>3.1 Hệ thống kiểm tra thông tin đã nhập.</w:t>
            </w:r>
          </w:p>
          <w:p w14:paraId="6BE31D70" w14:textId="77777777" w:rsidR="00380CB1" w:rsidRPr="000D5C53" w:rsidRDefault="00380CB1"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02ED5305" w14:textId="5D4A0843" w:rsidR="00380CB1" w:rsidRPr="00AF4921" w:rsidRDefault="00380CB1" w:rsidP="00E36644">
            <w:pPr>
              <w:rPr>
                <w:color w:val="000000"/>
                <w:sz w:val="26"/>
                <w:szCs w:val="26"/>
              </w:rPr>
            </w:pPr>
            <w:r w:rsidRPr="000D5C53">
              <w:rPr>
                <w:color w:val="000000"/>
                <w:sz w:val="26"/>
                <w:szCs w:val="26"/>
              </w:rPr>
              <w:t>3.3 Hiển thị thông báo</w:t>
            </w:r>
            <w:r>
              <w:rPr>
                <w:color w:val="000000"/>
                <w:sz w:val="26"/>
                <w:szCs w:val="26"/>
              </w:rPr>
              <w:t xml:space="preserve"> thêm điểm </w:t>
            </w:r>
            <w:r w:rsidRPr="000D5C53">
              <w:rPr>
                <w:color w:val="000000"/>
                <w:sz w:val="26"/>
                <w:szCs w:val="26"/>
              </w:rPr>
              <w:t>thành công.</w:t>
            </w:r>
          </w:p>
        </w:tc>
      </w:tr>
      <w:tr w:rsidR="00380CB1" w14:paraId="7BFE9D1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E120FE"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B92E2" w14:textId="77777777" w:rsidR="00380CB1" w:rsidRPr="00AF4921" w:rsidRDefault="00380CB1" w:rsidP="00E36644">
            <w:pPr>
              <w:spacing w:before="240"/>
              <w:ind w:left="61"/>
              <w:rPr>
                <w:color w:val="000000"/>
                <w:sz w:val="26"/>
                <w:szCs w:val="26"/>
              </w:rPr>
            </w:pPr>
            <w:r w:rsidRPr="000D5C53">
              <w:rPr>
                <w:color w:val="000000"/>
                <w:sz w:val="26"/>
                <w:szCs w:val="26"/>
              </w:rPr>
              <w:t>3.1 Thông báo nếu nhập thiếu thông tin.</w:t>
            </w:r>
          </w:p>
        </w:tc>
      </w:tr>
    </w:tbl>
    <w:p w14:paraId="714B0EF7" w14:textId="5BF60F3A" w:rsidR="00380CB1" w:rsidRDefault="00380CB1" w:rsidP="00834DE0">
      <w:pPr>
        <w:pStyle w:val="Chng"/>
        <w:jc w:val="center"/>
        <w:rPr>
          <w:b w:val="0"/>
        </w:rPr>
      </w:pPr>
    </w:p>
    <w:p w14:paraId="377DCEDF" w14:textId="34FFD4B3" w:rsidR="00380CB1" w:rsidRPr="00B2167A" w:rsidRDefault="00380CB1" w:rsidP="00380CB1">
      <w:pPr>
        <w:pStyle w:val="Heading3"/>
        <w:spacing w:before="0"/>
        <w:rPr>
          <w:rFonts w:ascii="Times New Roman" w:hAnsi="Times New Roman" w:cs="Times New Roman"/>
          <w:b w:val="0"/>
          <w:iCs/>
          <w:sz w:val="28"/>
          <w:szCs w:val="28"/>
        </w:rPr>
      </w:pPr>
      <w:bookmarkStart w:id="100" w:name="_Toc133184614"/>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4</w:t>
      </w:r>
      <w:r w:rsidR="00F8512C">
        <w:rPr>
          <w:rFonts w:ascii="Times New Roman" w:hAnsi="Times New Roman" w:cs="Times New Roman"/>
          <w:iCs/>
          <w:color w:val="auto"/>
          <w:sz w:val="28"/>
          <w:szCs w:val="28"/>
        </w:rPr>
        <w:t>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điểm</w:t>
      </w:r>
      <w:bookmarkEnd w:id="100"/>
    </w:p>
    <w:p w14:paraId="707611C8" w14:textId="75EADFE4" w:rsidR="00380CB1" w:rsidRDefault="00380CB1" w:rsidP="00380CB1">
      <w:pPr>
        <w:keepNext/>
        <w:rPr>
          <w:color w:val="000000"/>
        </w:rPr>
      </w:pPr>
      <w:r>
        <w:rPr>
          <w:noProof/>
        </w:rPr>
        <w:drawing>
          <wp:inline distT="0" distB="0" distL="0" distR="0" wp14:anchorId="4E9C1F45" wp14:editId="649E0B99">
            <wp:extent cx="5791835" cy="2248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248535"/>
                    </a:xfrm>
                    <a:prstGeom prst="rect">
                      <a:avLst/>
                    </a:prstGeom>
                  </pic:spPr>
                </pic:pic>
              </a:graphicData>
            </a:graphic>
          </wp:inline>
        </w:drawing>
      </w:r>
    </w:p>
    <w:p w14:paraId="7C951E83" w14:textId="11286318"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8512C">
        <w:rPr>
          <w:i/>
          <w:color w:val="000000"/>
          <w:sz w:val="26"/>
          <w:szCs w:val="26"/>
        </w:rPr>
        <w:t>41</w:t>
      </w:r>
      <w:r>
        <w:rPr>
          <w:i/>
          <w:color w:val="000000"/>
          <w:sz w:val="26"/>
          <w:szCs w:val="26"/>
        </w:rPr>
        <w:t xml:space="preserve"> Use Case sửa điểm.</w:t>
      </w:r>
    </w:p>
    <w:tbl>
      <w:tblPr>
        <w:tblW w:w="9678" w:type="dxa"/>
        <w:tblLayout w:type="fixed"/>
        <w:tblLook w:val="0400" w:firstRow="0" w:lastRow="0" w:firstColumn="0" w:lastColumn="0" w:noHBand="0" w:noVBand="1"/>
      </w:tblPr>
      <w:tblGrid>
        <w:gridCol w:w="2979"/>
        <w:gridCol w:w="4210"/>
        <w:gridCol w:w="2489"/>
      </w:tblGrid>
      <w:tr w:rsidR="00380CB1" w14:paraId="7A116ED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C08757"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50946" w14:textId="5D1E24DA" w:rsidR="00380CB1" w:rsidRPr="00AF4921" w:rsidRDefault="00380CB1" w:rsidP="00E36644">
            <w:pPr>
              <w:spacing w:before="240"/>
              <w:rPr>
                <w:color w:val="000000"/>
                <w:sz w:val="26"/>
                <w:szCs w:val="26"/>
              </w:rPr>
            </w:pPr>
            <w:r>
              <w:rPr>
                <w:color w:val="000000"/>
                <w:sz w:val="26"/>
                <w:szCs w:val="26"/>
              </w:rPr>
              <w:t>Sửa điểm</w:t>
            </w:r>
            <w:r w:rsidRPr="00AF4921">
              <w:rPr>
                <w:color w:val="000000"/>
                <w:sz w:val="26"/>
                <w:szCs w:val="26"/>
              </w:rPr>
              <w:t>.</w:t>
            </w:r>
          </w:p>
        </w:tc>
      </w:tr>
      <w:tr w:rsidR="00380CB1" w14:paraId="34D456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D6E31D"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38650" w14:textId="60E5B246" w:rsidR="00380CB1" w:rsidRPr="00AF4921" w:rsidRDefault="00380CB1" w:rsidP="00E36644">
            <w:pPr>
              <w:spacing w:before="240"/>
              <w:rPr>
                <w:color w:val="000000"/>
                <w:sz w:val="26"/>
                <w:szCs w:val="26"/>
              </w:rPr>
            </w:pPr>
            <w:r>
              <w:rPr>
                <w:color w:val="000000"/>
                <w:sz w:val="26"/>
                <w:szCs w:val="26"/>
              </w:rPr>
              <w:t>Sửa thông tin điểm của học viên</w:t>
            </w:r>
            <w:r w:rsidRPr="00AF4921">
              <w:rPr>
                <w:color w:val="000000"/>
                <w:sz w:val="26"/>
                <w:szCs w:val="26"/>
              </w:rPr>
              <w:t>.</w:t>
            </w:r>
          </w:p>
        </w:tc>
      </w:tr>
      <w:tr w:rsidR="00380CB1" w14:paraId="373D7D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6D46B"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FEB95" w14:textId="28F2F4BB"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Pr>
                <w:color w:val="000000"/>
                <w:sz w:val="26"/>
                <w:szCs w:val="26"/>
              </w:rPr>
              <w:t>điểm</w:t>
            </w:r>
            <w:r w:rsidRPr="00AF4921">
              <w:rPr>
                <w:color w:val="000000"/>
                <w:sz w:val="26"/>
                <w:szCs w:val="26"/>
              </w:rPr>
              <w:t>.</w:t>
            </w:r>
          </w:p>
        </w:tc>
      </w:tr>
      <w:tr w:rsidR="00380CB1" w14:paraId="22E9924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FF2AA"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D4A56" w14:textId="57C996FC"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w:t>
            </w:r>
            <w:r>
              <w:rPr>
                <w:color w:val="000000"/>
                <w:sz w:val="26"/>
                <w:szCs w:val="26"/>
              </w:rPr>
              <w:t>hay đổi điểm số của học viên</w:t>
            </w:r>
            <w:r w:rsidRPr="00AF4921">
              <w:rPr>
                <w:color w:val="000000"/>
                <w:sz w:val="26"/>
                <w:szCs w:val="26"/>
              </w:rPr>
              <w:t>.</w:t>
            </w:r>
          </w:p>
        </w:tc>
      </w:tr>
      <w:tr w:rsidR="00380CB1" w14:paraId="6F5B2C7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9D306A"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73A0F"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178FA7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C6857D"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BCA60" w14:textId="7DBA68CB" w:rsidR="00380CB1" w:rsidRPr="00AF4921" w:rsidRDefault="00380CB1" w:rsidP="00E36644">
            <w:pPr>
              <w:spacing w:before="240"/>
              <w:rPr>
                <w:color w:val="000000"/>
                <w:sz w:val="26"/>
                <w:szCs w:val="26"/>
              </w:rPr>
            </w:pPr>
            <w:r>
              <w:rPr>
                <w:color w:val="000000"/>
                <w:sz w:val="26"/>
                <w:szCs w:val="26"/>
              </w:rPr>
              <w:t>Quản lý điểm.</w:t>
            </w:r>
          </w:p>
        </w:tc>
      </w:tr>
      <w:tr w:rsidR="00380CB1" w14:paraId="52E613A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07B5CB" w14:textId="77777777" w:rsidR="00380CB1" w:rsidRPr="00AF4921" w:rsidRDefault="00380CB1"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62F6C"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50E0894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8DE50F" w14:textId="77777777" w:rsidR="00380CB1" w:rsidRPr="00AF4921" w:rsidRDefault="00380CB1"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94B09" w14:textId="17727B6B"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Sửa thông tin điểm thành công.</w:t>
            </w:r>
          </w:p>
        </w:tc>
      </w:tr>
      <w:tr w:rsidR="00380CB1" w14:paraId="671EB09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EA5E2"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A112"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624CE"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4FB8964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68EB05"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CDCB6" w14:textId="3105051A"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37BE6F1" w14:textId="77777777" w:rsidR="00380CB1" w:rsidRDefault="00380CB1" w:rsidP="00E36644">
            <w:pPr>
              <w:rPr>
                <w:sz w:val="26"/>
                <w:szCs w:val="26"/>
              </w:rPr>
            </w:pPr>
          </w:p>
          <w:p w14:paraId="23578791" w14:textId="77777777" w:rsidR="00380CB1" w:rsidRPr="00B60098" w:rsidRDefault="00380CB1" w:rsidP="00E36644">
            <w:pPr>
              <w:rPr>
                <w:sz w:val="26"/>
                <w:szCs w:val="26"/>
              </w:rPr>
            </w:pPr>
          </w:p>
          <w:p w14:paraId="6FF87B3F" w14:textId="77777777" w:rsidR="00380CB1" w:rsidRPr="00B60098" w:rsidRDefault="00380CB1"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sửa</w:t>
            </w:r>
            <w:r w:rsidRPr="00B60098">
              <w:rPr>
                <w:sz w:val="26"/>
                <w:szCs w:val="26"/>
              </w:rPr>
              <w:t>.</w:t>
            </w:r>
          </w:p>
          <w:p w14:paraId="2A9D1B38" w14:textId="77777777" w:rsidR="00380CB1" w:rsidRPr="00B60098" w:rsidRDefault="00380CB1" w:rsidP="00E36644">
            <w:pPr>
              <w:rPr>
                <w:sz w:val="26"/>
                <w:szCs w:val="26"/>
              </w:rPr>
            </w:pPr>
            <w:r>
              <w:rPr>
                <w:sz w:val="26"/>
                <w:szCs w:val="26"/>
              </w:rPr>
              <w:t xml:space="preserve">3. </w:t>
            </w:r>
            <w:r w:rsidRPr="00B60098">
              <w:rPr>
                <w:sz w:val="26"/>
                <w:szCs w:val="26"/>
              </w:rPr>
              <w:t>Nhấn vào nút “</w:t>
            </w:r>
            <w:r>
              <w:rPr>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A0C95" w14:textId="21463C4C"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303196C8" w14:textId="77777777" w:rsidR="00380CB1" w:rsidRPr="00AF4921" w:rsidRDefault="00380CB1" w:rsidP="00E36644">
            <w:pPr>
              <w:rPr>
                <w:color w:val="000000"/>
                <w:sz w:val="26"/>
                <w:szCs w:val="26"/>
              </w:rPr>
            </w:pPr>
          </w:p>
          <w:p w14:paraId="79724AA6" w14:textId="77777777" w:rsidR="00380CB1" w:rsidRPr="000D5C53" w:rsidRDefault="00380CB1" w:rsidP="00E36644">
            <w:pPr>
              <w:rPr>
                <w:color w:val="000000"/>
                <w:sz w:val="26"/>
                <w:szCs w:val="26"/>
              </w:rPr>
            </w:pPr>
            <w:r w:rsidRPr="000D5C53">
              <w:rPr>
                <w:color w:val="000000"/>
                <w:sz w:val="26"/>
                <w:szCs w:val="26"/>
              </w:rPr>
              <w:t>3.1 Hệ thống kiểm tra thông tin đã nhập.</w:t>
            </w:r>
          </w:p>
          <w:p w14:paraId="30A6B3E6" w14:textId="77777777" w:rsidR="00380CB1" w:rsidRPr="000D5C53" w:rsidRDefault="00380CB1" w:rsidP="00E36644">
            <w:pPr>
              <w:rPr>
                <w:color w:val="000000"/>
                <w:sz w:val="26"/>
                <w:szCs w:val="26"/>
              </w:rPr>
            </w:pPr>
            <w:r w:rsidRPr="000D5C53">
              <w:rPr>
                <w:color w:val="000000"/>
                <w:sz w:val="26"/>
                <w:szCs w:val="26"/>
              </w:rPr>
              <w:t>3.2 Lưu dữ liệu vừa</w:t>
            </w:r>
            <w:r>
              <w:rPr>
                <w:color w:val="000000"/>
                <w:sz w:val="26"/>
                <w:szCs w:val="26"/>
              </w:rPr>
              <w:t xml:space="preserve"> thay đổi</w:t>
            </w:r>
            <w:r w:rsidRPr="000D5C53">
              <w:rPr>
                <w:color w:val="000000"/>
                <w:sz w:val="26"/>
                <w:szCs w:val="26"/>
              </w:rPr>
              <w:t>.</w:t>
            </w:r>
          </w:p>
          <w:p w14:paraId="0650401F" w14:textId="0ED7F4B7" w:rsidR="00380CB1" w:rsidRPr="00AF4921" w:rsidRDefault="00380CB1" w:rsidP="00E36644">
            <w:pPr>
              <w:rPr>
                <w:color w:val="000000"/>
                <w:sz w:val="26"/>
                <w:szCs w:val="26"/>
              </w:rPr>
            </w:pPr>
            <w:r w:rsidRPr="000D5C53">
              <w:rPr>
                <w:color w:val="000000"/>
                <w:sz w:val="26"/>
                <w:szCs w:val="26"/>
              </w:rPr>
              <w:t>3.3 Hiển thị thông báo</w:t>
            </w:r>
            <w:r>
              <w:rPr>
                <w:color w:val="000000"/>
                <w:sz w:val="26"/>
                <w:szCs w:val="26"/>
              </w:rPr>
              <w:t xml:space="preserve"> sửa điểm </w:t>
            </w:r>
            <w:r w:rsidRPr="000D5C53">
              <w:rPr>
                <w:color w:val="000000"/>
                <w:sz w:val="26"/>
                <w:szCs w:val="26"/>
              </w:rPr>
              <w:t>thành công.</w:t>
            </w:r>
          </w:p>
        </w:tc>
      </w:tr>
      <w:tr w:rsidR="00380CB1" w14:paraId="6F0C889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698099"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75BE1" w14:textId="77777777" w:rsidR="00380CB1" w:rsidRPr="00AF4921" w:rsidRDefault="00380CB1"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09B31D75" w14:textId="0DD3D531" w:rsidR="00380CB1" w:rsidRDefault="00380CB1" w:rsidP="00834DE0">
      <w:pPr>
        <w:pStyle w:val="Chng"/>
        <w:jc w:val="center"/>
        <w:rPr>
          <w:b w:val="0"/>
        </w:rPr>
      </w:pPr>
    </w:p>
    <w:p w14:paraId="1F10A3D1" w14:textId="0C5556B2" w:rsidR="00A500CF" w:rsidRPr="00B2167A" w:rsidRDefault="00A500CF" w:rsidP="00A500CF">
      <w:pPr>
        <w:pStyle w:val="Heading3"/>
        <w:spacing w:before="0"/>
        <w:rPr>
          <w:rFonts w:ascii="Times New Roman" w:hAnsi="Times New Roman" w:cs="Times New Roman"/>
          <w:b w:val="0"/>
          <w:iCs/>
          <w:sz w:val="28"/>
          <w:szCs w:val="28"/>
        </w:rPr>
      </w:pPr>
      <w:bookmarkStart w:id="101" w:name="_Toc133184615"/>
      <w:r w:rsidRPr="00B2167A">
        <w:rPr>
          <w:rFonts w:ascii="Times New Roman" w:hAnsi="Times New Roman" w:cs="Times New Roman"/>
          <w:iCs/>
          <w:color w:val="auto"/>
          <w:sz w:val="28"/>
          <w:szCs w:val="28"/>
        </w:rPr>
        <w:lastRenderedPageBreak/>
        <w:t>3.2.</w:t>
      </w:r>
      <w:r w:rsidR="00F8512C">
        <w:rPr>
          <w:rFonts w:ascii="Times New Roman" w:hAnsi="Times New Roman" w:cs="Times New Roman"/>
          <w:iCs/>
          <w:color w:val="auto"/>
          <w:sz w:val="28"/>
          <w:szCs w:val="28"/>
        </w:rPr>
        <w:t>42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điểm</w:t>
      </w:r>
      <w:bookmarkEnd w:id="101"/>
    </w:p>
    <w:p w14:paraId="5C694ED5" w14:textId="2E9B07A7" w:rsidR="00A500CF" w:rsidRDefault="00A500CF" w:rsidP="00A500CF">
      <w:pPr>
        <w:keepNext/>
        <w:rPr>
          <w:color w:val="000000"/>
        </w:rPr>
      </w:pPr>
      <w:r>
        <w:rPr>
          <w:noProof/>
        </w:rPr>
        <w:drawing>
          <wp:inline distT="0" distB="0" distL="0" distR="0" wp14:anchorId="0C815D20" wp14:editId="063FD5BB">
            <wp:extent cx="5791835" cy="22263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226310"/>
                    </a:xfrm>
                    <a:prstGeom prst="rect">
                      <a:avLst/>
                    </a:prstGeom>
                  </pic:spPr>
                </pic:pic>
              </a:graphicData>
            </a:graphic>
          </wp:inline>
        </w:drawing>
      </w:r>
    </w:p>
    <w:p w14:paraId="4F022D46" w14:textId="04AD127E" w:rsidR="00A500CF" w:rsidRDefault="00A500CF" w:rsidP="00A500C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8512C">
        <w:rPr>
          <w:i/>
          <w:color w:val="000000"/>
          <w:sz w:val="26"/>
          <w:szCs w:val="26"/>
        </w:rPr>
        <w:t>42</w:t>
      </w:r>
      <w:r>
        <w:rPr>
          <w:i/>
          <w:color w:val="000000"/>
          <w:sz w:val="26"/>
          <w:szCs w:val="26"/>
        </w:rPr>
        <w:t xml:space="preserve"> Use Case xóa điểm.</w:t>
      </w:r>
    </w:p>
    <w:tbl>
      <w:tblPr>
        <w:tblW w:w="9678" w:type="dxa"/>
        <w:tblLayout w:type="fixed"/>
        <w:tblLook w:val="0400" w:firstRow="0" w:lastRow="0" w:firstColumn="0" w:lastColumn="0" w:noHBand="0" w:noVBand="1"/>
      </w:tblPr>
      <w:tblGrid>
        <w:gridCol w:w="2979"/>
        <w:gridCol w:w="4210"/>
        <w:gridCol w:w="2489"/>
      </w:tblGrid>
      <w:tr w:rsidR="00A500CF" w14:paraId="307B04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FC5DA" w14:textId="77777777" w:rsidR="00A500CF" w:rsidRPr="00AF4921" w:rsidRDefault="00A500C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5F37F" w14:textId="2C8C8781" w:rsidR="00A500CF" w:rsidRPr="00AF4921" w:rsidRDefault="00A500CF" w:rsidP="00E36644">
            <w:pPr>
              <w:spacing w:before="240"/>
              <w:rPr>
                <w:color w:val="000000"/>
                <w:sz w:val="26"/>
                <w:szCs w:val="26"/>
              </w:rPr>
            </w:pPr>
            <w:r>
              <w:rPr>
                <w:color w:val="000000"/>
                <w:sz w:val="26"/>
                <w:szCs w:val="26"/>
              </w:rPr>
              <w:t>Xóa điểm</w:t>
            </w:r>
            <w:r w:rsidRPr="00AF4921">
              <w:rPr>
                <w:color w:val="000000"/>
                <w:sz w:val="26"/>
                <w:szCs w:val="26"/>
              </w:rPr>
              <w:t>.</w:t>
            </w:r>
          </w:p>
        </w:tc>
      </w:tr>
      <w:tr w:rsidR="00A500CF" w14:paraId="3BC6160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ACF57" w14:textId="77777777" w:rsidR="00A500CF" w:rsidRPr="00AF4921" w:rsidRDefault="00A500C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1444C" w14:textId="13B600FD" w:rsidR="00A500CF" w:rsidRPr="00AF4921" w:rsidRDefault="00A500CF" w:rsidP="00E36644">
            <w:pPr>
              <w:spacing w:before="240"/>
              <w:rPr>
                <w:color w:val="000000"/>
                <w:sz w:val="26"/>
                <w:szCs w:val="26"/>
              </w:rPr>
            </w:pPr>
            <w:r>
              <w:rPr>
                <w:color w:val="000000"/>
                <w:sz w:val="26"/>
                <w:szCs w:val="26"/>
              </w:rPr>
              <w:t>Xóa điểm số của học viên</w:t>
            </w:r>
            <w:r w:rsidRPr="00AF4921">
              <w:rPr>
                <w:color w:val="000000"/>
                <w:sz w:val="26"/>
                <w:szCs w:val="26"/>
              </w:rPr>
              <w:t>.</w:t>
            </w:r>
          </w:p>
        </w:tc>
      </w:tr>
      <w:tr w:rsidR="00A500CF" w14:paraId="433517B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75B6A" w14:textId="77777777" w:rsidR="00A500CF" w:rsidRPr="00AF4921" w:rsidRDefault="00A500C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AC1AF" w14:textId="3B3673DC"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 điểm</w:t>
            </w:r>
            <w:r w:rsidRPr="00AF4921">
              <w:rPr>
                <w:color w:val="000000"/>
                <w:sz w:val="26"/>
                <w:szCs w:val="26"/>
              </w:rPr>
              <w:t>.</w:t>
            </w:r>
          </w:p>
        </w:tc>
      </w:tr>
      <w:tr w:rsidR="00A500CF" w14:paraId="54C066F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DA8EDB" w14:textId="77777777" w:rsidR="00A500CF" w:rsidRPr="00AF4921" w:rsidRDefault="00A500C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A75DA5" w14:textId="56EA77A4" w:rsidR="00A500CF" w:rsidRPr="00AF4921" w:rsidRDefault="00A500C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điểm của học viên tại trung tâm</w:t>
            </w:r>
            <w:r w:rsidRPr="00AF4921">
              <w:rPr>
                <w:color w:val="000000"/>
                <w:sz w:val="26"/>
                <w:szCs w:val="26"/>
              </w:rPr>
              <w:t>.</w:t>
            </w:r>
          </w:p>
        </w:tc>
      </w:tr>
      <w:tr w:rsidR="00A500CF" w14:paraId="5FCDE72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3B24BD" w14:textId="77777777" w:rsidR="00A500CF" w:rsidRPr="00AF4921" w:rsidRDefault="00A500C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D4F0A" w14:textId="77777777"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500CF" w14:paraId="3838FD1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929D008" w14:textId="77777777" w:rsidR="00A500CF" w:rsidRPr="00AF4921" w:rsidRDefault="00A500C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EAF54" w14:textId="4D289C05" w:rsidR="00A500CF" w:rsidRPr="00AF4921" w:rsidRDefault="00A500CF" w:rsidP="00E36644">
            <w:pPr>
              <w:spacing w:before="240"/>
              <w:rPr>
                <w:color w:val="000000"/>
                <w:sz w:val="26"/>
                <w:szCs w:val="26"/>
              </w:rPr>
            </w:pPr>
            <w:r>
              <w:rPr>
                <w:color w:val="000000"/>
                <w:sz w:val="26"/>
                <w:szCs w:val="26"/>
              </w:rPr>
              <w:t>Quản lý điểm.</w:t>
            </w:r>
          </w:p>
        </w:tc>
      </w:tr>
      <w:tr w:rsidR="00A500CF" w14:paraId="6CE013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11697" w14:textId="77777777" w:rsidR="00A500CF" w:rsidRPr="00AF4921" w:rsidRDefault="00A500C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C9F82" w14:textId="77777777" w:rsidR="00A500CF" w:rsidRPr="00AF4921" w:rsidRDefault="00A500CF" w:rsidP="00E36644">
            <w:pPr>
              <w:spacing w:before="240"/>
              <w:rPr>
                <w:color w:val="000000"/>
                <w:sz w:val="26"/>
                <w:szCs w:val="26"/>
              </w:rPr>
            </w:pPr>
            <w:r>
              <w:rPr>
                <w:color w:val="000000"/>
                <w:sz w:val="26"/>
                <w:szCs w:val="26"/>
              </w:rPr>
              <w:t>Nhân viên quản lý kế hoạch đã đăng nhập vào hệ thống.</w:t>
            </w:r>
          </w:p>
        </w:tc>
      </w:tr>
      <w:tr w:rsidR="00A500CF" w14:paraId="5EE28F6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5DDDD" w14:textId="77777777" w:rsidR="00A500CF" w:rsidRPr="00AF4921" w:rsidRDefault="00A500CF"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D5A00" w14:textId="48F7DCD7" w:rsidR="00A500CF" w:rsidRPr="00AF4921" w:rsidRDefault="00A500CF" w:rsidP="00E36644">
            <w:pPr>
              <w:spacing w:before="240"/>
              <w:rPr>
                <w:color w:val="000000"/>
                <w:sz w:val="26"/>
                <w:szCs w:val="26"/>
              </w:rPr>
            </w:pPr>
            <w:r w:rsidRPr="00AF4921">
              <w:rPr>
                <w:color w:val="000000"/>
                <w:sz w:val="26"/>
                <w:szCs w:val="26"/>
              </w:rPr>
              <w:t> </w:t>
            </w:r>
            <w:r>
              <w:rPr>
                <w:color w:val="000000"/>
                <w:sz w:val="26"/>
                <w:szCs w:val="26"/>
              </w:rPr>
              <w:t>Xóa điểm thành công.</w:t>
            </w:r>
          </w:p>
        </w:tc>
      </w:tr>
      <w:tr w:rsidR="00A500CF" w14:paraId="0A145BF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A58292" w14:textId="77777777" w:rsidR="00A500CF" w:rsidRPr="00AF4921" w:rsidRDefault="00A500C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EEE6F" w14:textId="77777777" w:rsidR="00A500CF" w:rsidRPr="00AF4921" w:rsidRDefault="00A500C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DF889" w14:textId="77777777" w:rsidR="00A500CF" w:rsidRPr="00AF4921" w:rsidRDefault="00A500CF" w:rsidP="00E36644">
            <w:pPr>
              <w:spacing w:before="240"/>
              <w:jc w:val="center"/>
              <w:rPr>
                <w:color w:val="000000"/>
                <w:sz w:val="26"/>
                <w:szCs w:val="26"/>
              </w:rPr>
            </w:pPr>
            <w:r w:rsidRPr="00AF4921">
              <w:rPr>
                <w:color w:val="000000"/>
                <w:sz w:val="26"/>
                <w:szCs w:val="26"/>
              </w:rPr>
              <w:t>System</w:t>
            </w:r>
          </w:p>
        </w:tc>
      </w:tr>
      <w:tr w:rsidR="00A500CF" w14:paraId="3AC9731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7DA8E" w14:textId="77777777" w:rsidR="00A500CF" w:rsidRPr="00AF4921" w:rsidRDefault="00A500C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867A9" w14:textId="50563046" w:rsidR="00A500CF" w:rsidRDefault="00A500CF"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791D6B59" w14:textId="77777777" w:rsidR="00A500CF" w:rsidRDefault="00A500CF" w:rsidP="00E36644">
            <w:pPr>
              <w:rPr>
                <w:sz w:val="26"/>
                <w:szCs w:val="26"/>
              </w:rPr>
            </w:pPr>
          </w:p>
          <w:p w14:paraId="78AC34EF" w14:textId="77777777" w:rsidR="00A500CF" w:rsidRPr="00B60098" w:rsidRDefault="00A500CF" w:rsidP="00E36644">
            <w:pPr>
              <w:rPr>
                <w:sz w:val="26"/>
                <w:szCs w:val="26"/>
              </w:rPr>
            </w:pPr>
          </w:p>
          <w:p w14:paraId="01779B8E" w14:textId="6BF12DA0" w:rsidR="00A500CF" w:rsidRPr="00B60098" w:rsidRDefault="00A500C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điểm cần xóa</w:t>
            </w:r>
            <w:r w:rsidRPr="00B60098">
              <w:rPr>
                <w:sz w:val="26"/>
                <w:szCs w:val="26"/>
              </w:rPr>
              <w:t>.</w:t>
            </w:r>
          </w:p>
          <w:p w14:paraId="64974B42" w14:textId="77777777" w:rsidR="00A500CF" w:rsidRPr="00B60098" w:rsidRDefault="00A500C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176B" w14:textId="0191B7BE" w:rsidR="00A500CF" w:rsidRDefault="00A500CF"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78A22D26" w14:textId="1E7054C1" w:rsidR="00A500CF" w:rsidRDefault="00A500CF" w:rsidP="00E36644">
            <w:pPr>
              <w:rPr>
                <w:color w:val="000000"/>
                <w:sz w:val="26"/>
                <w:szCs w:val="26"/>
              </w:rPr>
            </w:pPr>
          </w:p>
          <w:p w14:paraId="56702CE1" w14:textId="77777777" w:rsidR="00A500CF" w:rsidRPr="00AF4921" w:rsidRDefault="00A500CF" w:rsidP="00E36644">
            <w:pPr>
              <w:rPr>
                <w:color w:val="000000"/>
                <w:sz w:val="26"/>
                <w:szCs w:val="26"/>
              </w:rPr>
            </w:pPr>
          </w:p>
          <w:p w14:paraId="00AAFD60" w14:textId="77777777" w:rsidR="00A500CF" w:rsidRPr="000D5C53" w:rsidRDefault="00A500CF" w:rsidP="00E36644">
            <w:pPr>
              <w:rPr>
                <w:color w:val="000000"/>
                <w:sz w:val="26"/>
                <w:szCs w:val="26"/>
              </w:rPr>
            </w:pPr>
            <w:r w:rsidRPr="000D5C53">
              <w:rPr>
                <w:color w:val="000000"/>
                <w:sz w:val="26"/>
                <w:szCs w:val="26"/>
              </w:rPr>
              <w:t>3.1 Hệ thống kiểm tra thông tin đã nhập.</w:t>
            </w:r>
          </w:p>
          <w:p w14:paraId="3AC6F503" w14:textId="34C91DBC" w:rsidR="00A500CF" w:rsidRPr="000D5C53" w:rsidRDefault="00A500C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DB24336" w14:textId="7C7AEC7B" w:rsidR="00A500CF" w:rsidRPr="00AF4921" w:rsidRDefault="00A500CF" w:rsidP="00E36644">
            <w:pPr>
              <w:rPr>
                <w:color w:val="000000"/>
                <w:sz w:val="26"/>
                <w:szCs w:val="26"/>
              </w:rPr>
            </w:pPr>
            <w:r w:rsidRPr="000D5C53">
              <w:rPr>
                <w:color w:val="000000"/>
                <w:sz w:val="26"/>
                <w:szCs w:val="26"/>
              </w:rPr>
              <w:t>3.3 Hiển thị thông báo</w:t>
            </w:r>
            <w:r>
              <w:rPr>
                <w:color w:val="000000"/>
                <w:sz w:val="26"/>
                <w:szCs w:val="26"/>
              </w:rPr>
              <w:t xml:space="preserve"> xóa điểm </w:t>
            </w:r>
            <w:r w:rsidRPr="000D5C53">
              <w:rPr>
                <w:color w:val="000000"/>
                <w:sz w:val="26"/>
                <w:szCs w:val="26"/>
              </w:rPr>
              <w:t>thành công.</w:t>
            </w:r>
          </w:p>
        </w:tc>
      </w:tr>
      <w:tr w:rsidR="00A500CF" w14:paraId="45C451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511896" w14:textId="77777777" w:rsidR="00A500CF" w:rsidRPr="00AF4921" w:rsidRDefault="00A500C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92D87" w14:textId="77777777" w:rsidR="00A500CF" w:rsidRPr="00AF4921" w:rsidRDefault="00A500C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12A681EF" w14:textId="6F5DB981" w:rsidR="00380CB1" w:rsidRDefault="00380CB1" w:rsidP="00834DE0">
      <w:pPr>
        <w:pStyle w:val="Chng"/>
        <w:jc w:val="center"/>
        <w:rPr>
          <w:b w:val="0"/>
        </w:rPr>
      </w:pPr>
    </w:p>
    <w:p w14:paraId="79A288CA" w14:textId="77777777" w:rsidR="00510C52" w:rsidRDefault="00510C52" w:rsidP="00834DE0">
      <w:pPr>
        <w:pStyle w:val="Chng"/>
        <w:jc w:val="center"/>
        <w:rPr>
          <w:b w:val="0"/>
        </w:rPr>
      </w:pPr>
    </w:p>
    <w:p w14:paraId="08512913" w14:textId="0208D273" w:rsidR="00F8512C" w:rsidRPr="00B2167A" w:rsidRDefault="00F8512C" w:rsidP="00F8512C">
      <w:pPr>
        <w:pStyle w:val="Heading3"/>
        <w:spacing w:before="0"/>
        <w:rPr>
          <w:rFonts w:ascii="Times New Roman" w:hAnsi="Times New Roman" w:cs="Times New Roman"/>
          <w:b w:val="0"/>
          <w:iCs/>
          <w:sz w:val="28"/>
          <w:szCs w:val="28"/>
        </w:rPr>
      </w:pPr>
      <w:bookmarkStart w:id="102" w:name="_Toc133184616"/>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4</w:t>
      </w:r>
      <w:r>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điểm</w:t>
      </w:r>
      <w:bookmarkEnd w:id="102"/>
    </w:p>
    <w:p w14:paraId="2CA183D0" w14:textId="21C193F1" w:rsidR="00F8512C" w:rsidRDefault="00A835AD" w:rsidP="00F8512C">
      <w:pPr>
        <w:keepNext/>
        <w:rPr>
          <w:color w:val="000000"/>
        </w:rPr>
      </w:pPr>
      <w:r>
        <w:rPr>
          <w:noProof/>
        </w:rPr>
        <w:drawing>
          <wp:inline distT="0" distB="0" distL="0" distR="0" wp14:anchorId="1A55569A" wp14:editId="12B3879C">
            <wp:extent cx="5791835" cy="2181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181225"/>
                    </a:xfrm>
                    <a:prstGeom prst="rect">
                      <a:avLst/>
                    </a:prstGeom>
                  </pic:spPr>
                </pic:pic>
              </a:graphicData>
            </a:graphic>
          </wp:inline>
        </w:drawing>
      </w:r>
    </w:p>
    <w:p w14:paraId="4B4A8818" w14:textId="773C1D2B" w:rsidR="00F8512C" w:rsidRDefault="00F8512C" w:rsidP="00F8512C">
      <w:pPr>
        <w:pBdr>
          <w:top w:val="nil"/>
          <w:left w:val="nil"/>
          <w:bottom w:val="nil"/>
          <w:right w:val="nil"/>
          <w:between w:val="nil"/>
        </w:pBdr>
        <w:spacing w:before="240" w:after="240"/>
        <w:jc w:val="center"/>
        <w:rPr>
          <w:i/>
          <w:color w:val="000000"/>
          <w:sz w:val="26"/>
          <w:szCs w:val="26"/>
        </w:rPr>
      </w:pPr>
      <w:r>
        <w:rPr>
          <w:i/>
          <w:color w:val="000000"/>
          <w:sz w:val="26"/>
          <w:szCs w:val="26"/>
        </w:rPr>
        <w:t>Hình 3.2.4</w:t>
      </w:r>
      <w:r>
        <w:rPr>
          <w:i/>
          <w:color w:val="000000"/>
          <w:sz w:val="26"/>
          <w:szCs w:val="26"/>
        </w:rPr>
        <w:t>3</w:t>
      </w:r>
      <w:r>
        <w:rPr>
          <w:i/>
          <w:color w:val="000000"/>
          <w:sz w:val="26"/>
          <w:szCs w:val="26"/>
        </w:rPr>
        <w:t xml:space="preserve"> Use Case </w:t>
      </w:r>
      <w:r>
        <w:rPr>
          <w:i/>
          <w:color w:val="000000"/>
          <w:sz w:val="26"/>
          <w:szCs w:val="26"/>
        </w:rPr>
        <w:t>tìm</w:t>
      </w:r>
      <w:r>
        <w:rPr>
          <w:i/>
          <w:color w:val="000000"/>
          <w:sz w:val="26"/>
          <w:szCs w:val="26"/>
        </w:rPr>
        <w:t xml:space="preserve"> điểm.</w:t>
      </w:r>
    </w:p>
    <w:tbl>
      <w:tblPr>
        <w:tblW w:w="9678" w:type="dxa"/>
        <w:tblLayout w:type="fixed"/>
        <w:tblLook w:val="0400" w:firstRow="0" w:lastRow="0" w:firstColumn="0" w:lastColumn="0" w:noHBand="0" w:noVBand="1"/>
      </w:tblPr>
      <w:tblGrid>
        <w:gridCol w:w="2979"/>
        <w:gridCol w:w="4210"/>
        <w:gridCol w:w="2489"/>
      </w:tblGrid>
      <w:tr w:rsidR="00F8512C" w14:paraId="57EEDAA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53F024" w14:textId="77777777" w:rsidR="00F8512C" w:rsidRPr="00AF4921" w:rsidRDefault="00F8512C"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04C61" w14:textId="30CE4E24"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w:t>
            </w:r>
            <w:r w:rsidR="00F8512C" w:rsidRPr="00AF4921">
              <w:rPr>
                <w:color w:val="000000"/>
                <w:sz w:val="26"/>
                <w:szCs w:val="26"/>
              </w:rPr>
              <w:t>.</w:t>
            </w:r>
          </w:p>
        </w:tc>
      </w:tr>
      <w:tr w:rsidR="00F8512C" w14:paraId="31E37B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4772CC" w14:textId="77777777" w:rsidR="00F8512C" w:rsidRPr="00AF4921" w:rsidRDefault="00F8512C"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B9F1A" w14:textId="47DD7171"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 số của học viên</w:t>
            </w:r>
            <w:r w:rsidR="00F8512C" w:rsidRPr="00AF4921">
              <w:rPr>
                <w:color w:val="000000"/>
                <w:sz w:val="26"/>
                <w:szCs w:val="26"/>
              </w:rPr>
              <w:t>.</w:t>
            </w:r>
          </w:p>
        </w:tc>
      </w:tr>
      <w:tr w:rsidR="00F8512C" w14:paraId="55436B3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A3333" w14:textId="77777777" w:rsidR="00F8512C" w:rsidRPr="00AF4921" w:rsidRDefault="00F8512C"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B2912" w14:textId="2301BE77"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A835AD">
              <w:rPr>
                <w:color w:val="000000"/>
                <w:sz w:val="26"/>
                <w:szCs w:val="26"/>
              </w:rPr>
              <w:t xml:space="preserve">tìm </w:t>
            </w:r>
            <w:r>
              <w:rPr>
                <w:color w:val="000000"/>
                <w:sz w:val="26"/>
                <w:szCs w:val="26"/>
              </w:rPr>
              <w:t>điểm</w:t>
            </w:r>
            <w:r w:rsidRPr="00AF4921">
              <w:rPr>
                <w:color w:val="000000"/>
                <w:sz w:val="26"/>
                <w:szCs w:val="26"/>
              </w:rPr>
              <w:t>.</w:t>
            </w:r>
          </w:p>
        </w:tc>
      </w:tr>
      <w:tr w:rsidR="00F8512C" w14:paraId="219389DF"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5B285" w14:textId="77777777" w:rsidR="00F8512C" w:rsidRPr="00AF4921" w:rsidRDefault="00F8512C"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E4400" w14:textId="600DC7F8" w:rsidR="00F8512C" w:rsidRPr="00AF4921" w:rsidRDefault="00F8512C"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sidR="00A835AD">
              <w:rPr>
                <w:color w:val="000000"/>
                <w:sz w:val="26"/>
                <w:szCs w:val="26"/>
              </w:rPr>
              <w:t>tìm kiếm</w:t>
            </w:r>
            <w:r>
              <w:rPr>
                <w:color w:val="000000"/>
                <w:sz w:val="26"/>
                <w:szCs w:val="26"/>
              </w:rPr>
              <w:t xml:space="preserve"> thông tin điểm của học viên tại trung tâm</w:t>
            </w:r>
            <w:r w:rsidRPr="00AF4921">
              <w:rPr>
                <w:color w:val="000000"/>
                <w:sz w:val="26"/>
                <w:szCs w:val="26"/>
              </w:rPr>
              <w:t>.</w:t>
            </w:r>
          </w:p>
        </w:tc>
      </w:tr>
      <w:tr w:rsidR="00F8512C" w14:paraId="12475E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CE9A2" w14:textId="77777777" w:rsidR="00F8512C" w:rsidRPr="00AF4921" w:rsidRDefault="00F8512C"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BB97A" w14:textId="77777777"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F8512C" w14:paraId="5FE1CA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F005AB" w14:textId="77777777" w:rsidR="00F8512C" w:rsidRPr="00AF4921" w:rsidRDefault="00F8512C"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64F01" w14:textId="77777777" w:rsidR="00F8512C" w:rsidRPr="00AF4921" w:rsidRDefault="00F8512C" w:rsidP="00712F59">
            <w:pPr>
              <w:spacing w:before="240"/>
              <w:rPr>
                <w:color w:val="000000"/>
                <w:sz w:val="26"/>
                <w:szCs w:val="26"/>
              </w:rPr>
            </w:pPr>
            <w:r>
              <w:rPr>
                <w:color w:val="000000"/>
                <w:sz w:val="26"/>
                <w:szCs w:val="26"/>
              </w:rPr>
              <w:t>Quản lý điểm.</w:t>
            </w:r>
          </w:p>
        </w:tc>
      </w:tr>
      <w:tr w:rsidR="00F8512C" w14:paraId="1B5DE99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115C1D" w14:textId="77777777" w:rsidR="00F8512C" w:rsidRPr="00AF4921" w:rsidRDefault="00F8512C"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07CD5A" w14:textId="77777777" w:rsidR="00F8512C" w:rsidRPr="00AF4921" w:rsidRDefault="00F8512C" w:rsidP="00712F59">
            <w:pPr>
              <w:spacing w:before="240"/>
              <w:rPr>
                <w:color w:val="000000"/>
                <w:sz w:val="26"/>
                <w:szCs w:val="26"/>
              </w:rPr>
            </w:pPr>
            <w:r>
              <w:rPr>
                <w:color w:val="000000"/>
                <w:sz w:val="26"/>
                <w:szCs w:val="26"/>
              </w:rPr>
              <w:t>Nhân viên quản lý kế hoạch đã đăng nhập vào hệ thống.</w:t>
            </w:r>
          </w:p>
        </w:tc>
      </w:tr>
      <w:tr w:rsidR="00F8512C" w14:paraId="1ECD57E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D7DF6F" w14:textId="77777777" w:rsidR="00F8512C" w:rsidRPr="00AF4921" w:rsidRDefault="00F8512C"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39665" w14:textId="510303AD" w:rsidR="00F8512C" w:rsidRPr="00AF4921" w:rsidRDefault="00F8512C" w:rsidP="00712F59">
            <w:pPr>
              <w:spacing w:before="240"/>
              <w:rPr>
                <w:color w:val="000000"/>
                <w:sz w:val="26"/>
                <w:szCs w:val="26"/>
              </w:rPr>
            </w:pPr>
            <w:r w:rsidRPr="00AF4921">
              <w:rPr>
                <w:color w:val="000000"/>
                <w:sz w:val="26"/>
                <w:szCs w:val="26"/>
              </w:rPr>
              <w:t> </w:t>
            </w:r>
            <w:r w:rsidR="00A835AD">
              <w:rPr>
                <w:color w:val="000000"/>
                <w:sz w:val="26"/>
                <w:szCs w:val="26"/>
              </w:rPr>
              <w:t>Tìm</w:t>
            </w:r>
            <w:r>
              <w:rPr>
                <w:color w:val="000000"/>
                <w:sz w:val="26"/>
                <w:szCs w:val="26"/>
              </w:rPr>
              <w:t xml:space="preserve"> điểm thành công.</w:t>
            </w:r>
          </w:p>
        </w:tc>
      </w:tr>
      <w:tr w:rsidR="00F8512C" w14:paraId="7057516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B280D4" w14:textId="77777777" w:rsidR="00F8512C" w:rsidRPr="00AF4921" w:rsidRDefault="00F8512C"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51BAC" w14:textId="77777777" w:rsidR="00F8512C" w:rsidRPr="00AF4921" w:rsidRDefault="00F8512C"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35EC3" w14:textId="77777777" w:rsidR="00F8512C" w:rsidRPr="00AF4921" w:rsidRDefault="00F8512C" w:rsidP="00712F59">
            <w:pPr>
              <w:spacing w:before="240"/>
              <w:jc w:val="center"/>
              <w:rPr>
                <w:color w:val="000000"/>
                <w:sz w:val="26"/>
                <w:szCs w:val="26"/>
              </w:rPr>
            </w:pPr>
            <w:r w:rsidRPr="00AF4921">
              <w:rPr>
                <w:color w:val="000000"/>
                <w:sz w:val="26"/>
                <w:szCs w:val="26"/>
              </w:rPr>
              <w:t>System</w:t>
            </w:r>
          </w:p>
        </w:tc>
      </w:tr>
      <w:tr w:rsidR="00F8512C" w14:paraId="781C9FD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DAD234" w14:textId="77777777" w:rsidR="00F8512C" w:rsidRPr="00AF4921" w:rsidRDefault="00F8512C"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F0369" w14:textId="77777777" w:rsidR="00F8512C" w:rsidRDefault="00F8512C"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4BF2A9E9" w14:textId="77777777" w:rsidR="00F8512C" w:rsidRDefault="00F8512C" w:rsidP="00712F59">
            <w:pPr>
              <w:rPr>
                <w:sz w:val="26"/>
                <w:szCs w:val="26"/>
              </w:rPr>
            </w:pPr>
          </w:p>
          <w:p w14:paraId="376D3686" w14:textId="77777777" w:rsidR="00F8512C" w:rsidRPr="00B60098" w:rsidRDefault="00F8512C" w:rsidP="00712F59">
            <w:pPr>
              <w:rPr>
                <w:sz w:val="26"/>
                <w:szCs w:val="26"/>
              </w:rPr>
            </w:pPr>
          </w:p>
          <w:p w14:paraId="73D17537" w14:textId="612A283E" w:rsidR="00F8512C" w:rsidRPr="00B60098" w:rsidRDefault="00F8512C"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cần </w:t>
            </w:r>
            <w:r w:rsidR="00A835AD">
              <w:rPr>
                <w:sz w:val="26"/>
                <w:szCs w:val="26"/>
              </w:rPr>
              <w:t>tìm điểm</w:t>
            </w:r>
            <w:r w:rsidRPr="00B60098">
              <w:rPr>
                <w:sz w:val="26"/>
                <w:szCs w:val="26"/>
              </w:rPr>
              <w:t>.</w:t>
            </w:r>
          </w:p>
          <w:p w14:paraId="458AA435" w14:textId="29891B31" w:rsidR="00F8512C" w:rsidRPr="00B60098" w:rsidRDefault="00F8512C" w:rsidP="00712F59">
            <w:pPr>
              <w:rPr>
                <w:sz w:val="26"/>
                <w:szCs w:val="26"/>
              </w:rPr>
            </w:pPr>
            <w:r>
              <w:rPr>
                <w:sz w:val="26"/>
                <w:szCs w:val="26"/>
              </w:rPr>
              <w:t xml:space="preserve">3. </w:t>
            </w:r>
            <w:r w:rsidRPr="00B60098">
              <w:rPr>
                <w:sz w:val="26"/>
                <w:szCs w:val="26"/>
              </w:rPr>
              <w:t>Nhấn vào nút “</w:t>
            </w:r>
            <w:r w:rsidR="00A835AD">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A6E60" w14:textId="77777777" w:rsidR="00F8512C" w:rsidRDefault="00F8512C"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5AF95302" w14:textId="77777777" w:rsidR="00F8512C" w:rsidRDefault="00F8512C" w:rsidP="00712F59">
            <w:pPr>
              <w:rPr>
                <w:color w:val="000000"/>
                <w:sz w:val="26"/>
                <w:szCs w:val="26"/>
              </w:rPr>
            </w:pPr>
          </w:p>
          <w:p w14:paraId="29F25090" w14:textId="77777777" w:rsidR="00F8512C" w:rsidRPr="00AF4921" w:rsidRDefault="00F8512C" w:rsidP="00712F59">
            <w:pPr>
              <w:rPr>
                <w:color w:val="000000"/>
                <w:sz w:val="26"/>
                <w:szCs w:val="26"/>
              </w:rPr>
            </w:pPr>
          </w:p>
          <w:p w14:paraId="5009802D" w14:textId="77777777" w:rsidR="00F8512C" w:rsidRPr="000D5C53" w:rsidRDefault="00F8512C" w:rsidP="00712F59">
            <w:pPr>
              <w:rPr>
                <w:color w:val="000000"/>
                <w:sz w:val="26"/>
                <w:szCs w:val="26"/>
              </w:rPr>
            </w:pPr>
            <w:r w:rsidRPr="000D5C53">
              <w:rPr>
                <w:color w:val="000000"/>
                <w:sz w:val="26"/>
                <w:szCs w:val="26"/>
              </w:rPr>
              <w:t>3.1 Hệ thống kiểm tra thông tin đã nhập.</w:t>
            </w:r>
          </w:p>
          <w:p w14:paraId="17870C5A" w14:textId="1713BE4C" w:rsidR="00F8512C" w:rsidRPr="000D5C53" w:rsidRDefault="00F8512C" w:rsidP="00712F59">
            <w:pPr>
              <w:rPr>
                <w:color w:val="000000"/>
                <w:sz w:val="26"/>
                <w:szCs w:val="26"/>
              </w:rPr>
            </w:pPr>
            <w:r w:rsidRPr="000D5C53">
              <w:rPr>
                <w:color w:val="000000"/>
                <w:sz w:val="26"/>
                <w:szCs w:val="26"/>
              </w:rPr>
              <w:t>3.2</w:t>
            </w:r>
            <w:r>
              <w:rPr>
                <w:color w:val="000000"/>
                <w:sz w:val="26"/>
                <w:szCs w:val="26"/>
              </w:rPr>
              <w:t xml:space="preserve"> </w:t>
            </w:r>
            <w:r w:rsidR="00A835AD">
              <w:rPr>
                <w:color w:val="000000"/>
                <w:sz w:val="26"/>
                <w:szCs w:val="26"/>
              </w:rPr>
              <w:t>Lấy</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w:t>
            </w:r>
            <w:r w:rsidR="00A835AD">
              <w:rPr>
                <w:color w:val="000000"/>
                <w:sz w:val="26"/>
                <w:szCs w:val="26"/>
              </w:rPr>
              <w:t xml:space="preserve">của thông tin </w:t>
            </w:r>
            <w:r w:rsidRPr="000D5C53">
              <w:rPr>
                <w:color w:val="000000"/>
                <w:sz w:val="26"/>
                <w:szCs w:val="26"/>
              </w:rPr>
              <w:t>vừa</w:t>
            </w:r>
            <w:r>
              <w:rPr>
                <w:color w:val="000000"/>
                <w:sz w:val="26"/>
                <w:szCs w:val="26"/>
              </w:rPr>
              <w:t xml:space="preserve"> nhập</w:t>
            </w:r>
            <w:r w:rsidRPr="000D5C53">
              <w:rPr>
                <w:color w:val="000000"/>
                <w:sz w:val="26"/>
                <w:szCs w:val="26"/>
              </w:rPr>
              <w:t>.</w:t>
            </w:r>
          </w:p>
          <w:p w14:paraId="32F18F8B" w14:textId="316ED050" w:rsidR="00F8512C" w:rsidRPr="00AF4921" w:rsidRDefault="00F8512C" w:rsidP="00712F59">
            <w:pPr>
              <w:rPr>
                <w:color w:val="000000"/>
                <w:sz w:val="26"/>
                <w:szCs w:val="26"/>
              </w:rPr>
            </w:pPr>
            <w:r w:rsidRPr="000D5C53">
              <w:rPr>
                <w:color w:val="000000"/>
                <w:sz w:val="26"/>
                <w:szCs w:val="26"/>
              </w:rPr>
              <w:t>3.3 Hiển thị thôn</w:t>
            </w:r>
            <w:r w:rsidR="00A835AD">
              <w:rPr>
                <w:color w:val="000000"/>
                <w:sz w:val="26"/>
                <w:szCs w:val="26"/>
              </w:rPr>
              <w:t>g tin điểm</w:t>
            </w:r>
            <w:r w:rsidRPr="000D5C53">
              <w:rPr>
                <w:color w:val="000000"/>
                <w:sz w:val="26"/>
                <w:szCs w:val="26"/>
              </w:rPr>
              <w:t>.</w:t>
            </w:r>
          </w:p>
        </w:tc>
      </w:tr>
      <w:tr w:rsidR="00F8512C" w14:paraId="4CB90E0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2CB47F" w14:textId="77777777" w:rsidR="00F8512C" w:rsidRPr="00AF4921" w:rsidRDefault="00F8512C"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571BC" w14:textId="5DF1420B" w:rsidR="00F8512C" w:rsidRPr="00AF4921" w:rsidRDefault="00F8512C"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A835AD">
              <w:rPr>
                <w:color w:val="000000"/>
                <w:sz w:val="26"/>
                <w:szCs w:val="26"/>
              </w:rPr>
              <w:t>thông tin điểm không tồn tại.</w:t>
            </w:r>
          </w:p>
        </w:tc>
      </w:tr>
    </w:tbl>
    <w:p w14:paraId="11C9DDDD" w14:textId="303D6EA3" w:rsidR="00F8512C" w:rsidRDefault="00F8512C" w:rsidP="00834DE0">
      <w:pPr>
        <w:pStyle w:val="Chng"/>
        <w:jc w:val="center"/>
        <w:rPr>
          <w:b w:val="0"/>
        </w:rPr>
      </w:pPr>
    </w:p>
    <w:p w14:paraId="4B28042F" w14:textId="77777777" w:rsidR="00405EDA" w:rsidRPr="00B2167A" w:rsidRDefault="00405EDA" w:rsidP="00405EDA">
      <w:pPr>
        <w:pStyle w:val="Heading3"/>
        <w:spacing w:before="0"/>
        <w:rPr>
          <w:rFonts w:ascii="Times New Roman" w:hAnsi="Times New Roman" w:cs="Times New Roman"/>
          <w:b w:val="0"/>
          <w:iCs/>
          <w:sz w:val="28"/>
          <w:szCs w:val="28"/>
        </w:rPr>
      </w:pPr>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39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thống kê điểm</w:t>
      </w:r>
    </w:p>
    <w:p w14:paraId="59354AC0" w14:textId="77777777" w:rsidR="00405EDA" w:rsidRDefault="00405EDA" w:rsidP="00405EDA">
      <w:pPr>
        <w:keepNext/>
        <w:rPr>
          <w:color w:val="000000"/>
        </w:rPr>
      </w:pPr>
      <w:r w:rsidRPr="006D5B79">
        <w:rPr>
          <w:color w:val="000000"/>
        </w:rPr>
        <w:drawing>
          <wp:inline distT="0" distB="0" distL="0" distR="0" wp14:anchorId="7718B15B" wp14:editId="0958F85B">
            <wp:extent cx="5791835" cy="20656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065655"/>
                    </a:xfrm>
                    <a:prstGeom prst="rect">
                      <a:avLst/>
                    </a:prstGeom>
                  </pic:spPr>
                </pic:pic>
              </a:graphicData>
            </a:graphic>
          </wp:inline>
        </w:drawing>
      </w:r>
    </w:p>
    <w:p w14:paraId="6C81931F" w14:textId="77777777" w:rsidR="00405EDA" w:rsidRDefault="00405EDA" w:rsidP="00405EDA">
      <w:pPr>
        <w:pBdr>
          <w:top w:val="nil"/>
          <w:left w:val="nil"/>
          <w:bottom w:val="nil"/>
          <w:right w:val="nil"/>
          <w:between w:val="nil"/>
        </w:pBdr>
        <w:spacing w:before="240" w:after="240"/>
        <w:jc w:val="center"/>
        <w:rPr>
          <w:i/>
          <w:color w:val="000000"/>
          <w:sz w:val="26"/>
          <w:szCs w:val="26"/>
        </w:rPr>
      </w:pPr>
      <w:r>
        <w:rPr>
          <w:i/>
          <w:color w:val="000000"/>
          <w:sz w:val="26"/>
          <w:szCs w:val="26"/>
        </w:rPr>
        <w:t>Hình 3.2.39 Use Case thống kê điểm.</w:t>
      </w:r>
    </w:p>
    <w:tbl>
      <w:tblPr>
        <w:tblW w:w="9678" w:type="dxa"/>
        <w:tblLayout w:type="fixed"/>
        <w:tblLook w:val="0400" w:firstRow="0" w:lastRow="0" w:firstColumn="0" w:lastColumn="0" w:noHBand="0" w:noVBand="1"/>
      </w:tblPr>
      <w:tblGrid>
        <w:gridCol w:w="2979"/>
        <w:gridCol w:w="4210"/>
        <w:gridCol w:w="2489"/>
      </w:tblGrid>
      <w:tr w:rsidR="00405EDA" w14:paraId="09290B0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F5F144" w14:textId="77777777" w:rsidR="00405EDA" w:rsidRPr="00AF4921" w:rsidRDefault="00405ED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591DA" w14:textId="77777777" w:rsidR="00405EDA" w:rsidRPr="00AF4921" w:rsidRDefault="00405EDA" w:rsidP="00712F59">
            <w:pPr>
              <w:spacing w:before="240"/>
              <w:rPr>
                <w:color w:val="000000"/>
                <w:sz w:val="26"/>
                <w:szCs w:val="26"/>
              </w:rPr>
            </w:pPr>
            <w:r>
              <w:rPr>
                <w:color w:val="000000"/>
                <w:sz w:val="26"/>
                <w:szCs w:val="26"/>
              </w:rPr>
              <w:t>Thống kê điểm</w:t>
            </w:r>
            <w:r w:rsidRPr="00AF4921">
              <w:rPr>
                <w:color w:val="000000"/>
                <w:sz w:val="26"/>
                <w:szCs w:val="26"/>
              </w:rPr>
              <w:t>.</w:t>
            </w:r>
          </w:p>
        </w:tc>
      </w:tr>
      <w:tr w:rsidR="00405EDA" w14:paraId="262E042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7B853" w14:textId="77777777" w:rsidR="00405EDA" w:rsidRPr="00AF4921" w:rsidRDefault="00405ED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6F9E9" w14:textId="77777777" w:rsidR="00405EDA" w:rsidRPr="00AF4921" w:rsidRDefault="00405EDA" w:rsidP="00712F59">
            <w:pPr>
              <w:spacing w:before="240"/>
              <w:rPr>
                <w:color w:val="000000"/>
                <w:sz w:val="26"/>
                <w:szCs w:val="26"/>
              </w:rPr>
            </w:pPr>
            <w:r>
              <w:rPr>
                <w:color w:val="000000"/>
                <w:sz w:val="26"/>
                <w:szCs w:val="26"/>
              </w:rPr>
              <w:t>Thống kê điểm số của các học viên</w:t>
            </w:r>
            <w:r w:rsidRPr="00AF4921">
              <w:rPr>
                <w:color w:val="000000"/>
                <w:sz w:val="26"/>
                <w:szCs w:val="26"/>
              </w:rPr>
              <w:t>.</w:t>
            </w:r>
          </w:p>
        </w:tc>
      </w:tr>
      <w:tr w:rsidR="00405EDA" w14:paraId="36F22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6177CC" w14:textId="77777777" w:rsidR="00405EDA" w:rsidRPr="00AF4921" w:rsidRDefault="00405ED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DB916"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Pr>
                <w:color w:val="000000"/>
                <w:sz w:val="26"/>
                <w:szCs w:val="26"/>
              </w:rPr>
              <w:t xml:space="preserve"> thống kê điểm</w:t>
            </w:r>
            <w:r w:rsidRPr="00AF4921">
              <w:rPr>
                <w:color w:val="000000"/>
                <w:sz w:val="26"/>
                <w:szCs w:val="26"/>
              </w:rPr>
              <w:t>.</w:t>
            </w:r>
          </w:p>
        </w:tc>
      </w:tr>
      <w:tr w:rsidR="00405EDA" w14:paraId="50C0F76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5B2236" w14:textId="77777777" w:rsidR="00405EDA" w:rsidRPr="00AF4921" w:rsidRDefault="00405ED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C276A"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 </w:t>
            </w:r>
            <w:r w:rsidRPr="00AF4921">
              <w:rPr>
                <w:color w:val="000000"/>
                <w:sz w:val="26"/>
                <w:szCs w:val="26"/>
              </w:rPr>
              <w:t>thông tin</w:t>
            </w:r>
            <w:r>
              <w:rPr>
                <w:color w:val="000000"/>
                <w:sz w:val="26"/>
                <w:szCs w:val="26"/>
              </w:rPr>
              <w:t xml:space="preserve"> các điểm số của học viên lọc theo các tiêu chí</w:t>
            </w:r>
            <w:r w:rsidRPr="00AF4921">
              <w:rPr>
                <w:color w:val="000000"/>
                <w:sz w:val="26"/>
                <w:szCs w:val="26"/>
              </w:rPr>
              <w:t>.</w:t>
            </w:r>
          </w:p>
        </w:tc>
      </w:tr>
      <w:tr w:rsidR="00405EDA" w14:paraId="3AD553B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DF3755" w14:textId="77777777" w:rsidR="00405EDA" w:rsidRPr="00AF4921" w:rsidRDefault="00405ED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A6B5B"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05EDA" w14:paraId="4B3790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A0653" w14:textId="77777777" w:rsidR="00405EDA" w:rsidRPr="00AF4921" w:rsidRDefault="00405ED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16C61" w14:textId="77777777" w:rsidR="00405EDA" w:rsidRPr="00AF4921" w:rsidRDefault="00405EDA" w:rsidP="00712F59">
            <w:pPr>
              <w:spacing w:before="240"/>
              <w:rPr>
                <w:color w:val="000000"/>
                <w:sz w:val="26"/>
                <w:szCs w:val="26"/>
              </w:rPr>
            </w:pPr>
            <w:r>
              <w:rPr>
                <w:color w:val="000000"/>
                <w:sz w:val="26"/>
                <w:szCs w:val="26"/>
              </w:rPr>
              <w:t>Đăng nhập.</w:t>
            </w:r>
          </w:p>
        </w:tc>
      </w:tr>
      <w:tr w:rsidR="00405EDA" w14:paraId="63FC10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C22C41" w14:textId="77777777" w:rsidR="00405EDA" w:rsidRPr="00AF4921" w:rsidRDefault="00405ED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87423" w14:textId="77777777" w:rsidR="00405EDA" w:rsidRPr="00AF4921" w:rsidRDefault="00405EDA" w:rsidP="00712F59">
            <w:pPr>
              <w:spacing w:before="240"/>
              <w:rPr>
                <w:color w:val="000000"/>
                <w:sz w:val="26"/>
                <w:szCs w:val="26"/>
              </w:rPr>
            </w:pPr>
            <w:r>
              <w:rPr>
                <w:color w:val="000000"/>
                <w:sz w:val="26"/>
                <w:szCs w:val="26"/>
              </w:rPr>
              <w:t>Tài khoản đã được đăng nhập.</w:t>
            </w:r>
          </w:p>
        </w:tc>
      </w:tr>
      <w:tr w:rsidR="00405EDA" w14:paraId="67A8B42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2010A7" w14:textId="77777777" w:rsidR="00405EDA" w:rsidRPr="00AF4921" w:rsidRDefault="00405ED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BC81C" w14:textId="77777777" w:rsidR="00405EDA" w:rsidRPr="00AF4921" w:rsidRDefault="00405EDA" w:rsidP="00712F59">
            <w:pPr>
              <w:spacing w:before="240"/>
              <w:rPr>
                <w:color w:val="000000"/>
                <w:sz w:val="26"/>
                <w:szCs w:val="26"/>
              </w:rPr>
            </w:pPr>
            <w:r w:rsidRPr="00AF4921">
              <w:rPr>
                <w:color w:val="000000"/>
                <w:sz w:val="26"/>
                <w:szCs w:val="26"/>
              </w:rPr>
              <w:t> </w:t>
            </w:r>
            <w:r>
              <w:rPr>
                <w:color w:val="000000"/>
                <w:sz w:val="26"/>
                <w:szCs w:val="26"/>
              </w:rPr>
              <w:t>Không.</w:t>
            </w:r>
          </w:p>
        </w:tc>
      </w:tr>
      <w:tr w:rsidR="00405EDA" w14:paraId="789E290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146881" w14:textId="77777777" w:rsidR="00405EDA" w:rsidRPr="00AF4921" w:rsidRDefault="00405ED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9EE02" w14:textId="77777777" w:rsidR="00405EDA" w:rsidRPr="00AF4921" w:rsidRDefault="00405ED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CB811" w14:textId="77777777" w:rsidR="00405EDA" w:rsidRPr="00AF4921" w:rsidRDefault="00405EDA" w:rsidP="00712F59">
            <w:pPr>
              <w:spacing w:before="240"/>
              <w:jc w:val="center"/>
              <w:rPr>
                <w:color w:val="000000"/>
                <w:sz w:val="26"/>
                <w:szCs w:val="26"/>
              </w:rPr>
            </w:pPr>
            <w:r w:rsidRPr="00AF4921">
              <w:rPr>
                <w:color w:val="000000"/>
                <w:sz w:val="26"/>
                <w:szCs w:val="26"/>
              </w:rPr>
              <w:t>System</w:t>
            </w:r>
          </w:p>
        </w:tc>
      </w:tr>
      <w:tr w:rsidR="00405EDA" w14:paraId="3EDDC14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1556" w14:textId="77777777" w:rsidR="00405EDA" w:rsidRPr="00AF4921" w:rsidRDefault="00405ED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460C8" w14:textId="77777777" w:rsidR="00405EDA" w:rsidRPr="00C43911" w:rsidRDefault="00405EDA" w:rsidP="00712F59">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Thống kê</w:t>
            </w:r>
            <w:r w:rsidRPr="00AF4921">
              <w:rPr>
                <w:color w:val="000000"/>
                <w:sz w:val="26"/>
                <w:szCs w:val="26"/>
              </w:rPr>
              <w:t xml:space="preserve"> </w:t>
            </w:r>
            <w:r>
              <w:rPr>
                <w:color w:val="000000"/>
                <w:sz w:val="26"/>
                <w:szCs w:val="26"/>
              </w:rPr>
              <w:t>điểm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198A6" w14:textId="77777777" w:rsidR="00405EDA" w:rsidRPr="00AF4921" w:rsidRDefault="00405EDA" w:rsidP="00712F59">
            <w:pPr>
              <w:rPr>
                <w:color w:val="000000"/>
                <w:sz w:val="26"/>
                <w:szCs w:val="26"/>
              </w:rPr>
            </w:pPr>
            <w:r w:rsidRPr="00AF4921">
              <w:rPr>
                <w:color w:val="000000"/>
                <w:sz w:val="26"/>
                <w:szCs w:val="26"/>
              </w:rPr>
              <w:t xml:space="preserve">1.1 </w:t>
            </w:r>
            <w:r>
              <w:rPr>
                <w:color w:val="000000"/>
                <w:sz w:val="26"/>
                <w:szCs w:val="26"/>
              </w:rPr>
              <w:t>Hiển thị danh sách thông tin điểm số của các học viên.</w:t>
            </w:r>
          </w:p>
          <w:p w14:paraId="0399D06E" w14:textId="77777777" w:rsidR="00405EDA" w:rsidRPr="00AF4921" w:rsidRDefault="00405EDA" w:rsidP="00712F59">
            <w:pPr>
              <w:rPr>
                <w:color w:val="000000"/>
                <w:sz w:val="26"/>
                <w:szCs w:val="26"/>
              </w:rPr>
            </w:pPr>
          </w:p>
        </w:tc>
      </w:tr>
      <w:tr w:rsidR="00405EDA" w14:paraId="29D54DD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DDA20" w14:textId="77777777" w:rsidR="00405EDA" w:rsidRPr="00AF4921" w:rsidRDefault="00405ED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5E314" w14:textId="77777777" w:rsidR="00405EDA" w:rsidRPr="006D5B79" w:rsidRDefault="00405EDA" w:rsidP="00712F59">
            <w:pPr>
              <w:spacing w:before="240"/>
              <w:ind w:left="61"/>
              <w:rPr>
                <w:color w:val="000000"/>
                <w:sz w:val="26"/>
                <w:szCs w:val="26"/>
                <w:lang w:val="vi-VN"/>
              </w:rPr>
            </w:pPr>
            <w:r>
              <w:rPr>
                <w:color w:val="000000"/>
                <w:sz w:val="26"/>
                <w:szCs w:val="26"/>
              </w:rPr>
              <w:t>Không.</w:t>
            </w:r>
          </w:p>
        </w:tc>
      </w:tr>
    </w:tbl>
    <w:p w14:paraId="3FCA338A" w14:textId="77777777" w:rsidR="00405EDA" w:rsidRDefault="00405EDA" w:rsidP="00834DE0">
      <w:pPr>
        <w:pStyle w:val="Chng"/>
        <w:jc w:val="center"/>
        <w:rPr>
          <w:b w:val="0"/>
        </w:rPr>
      </w:pPr>
    </w:p>
    <w:p w14:paraId="36432FEB" w14:textId="21C22706" w:rsidR="001C1EE5" w:rsidRPr="00B2167A" w:rsidRDefault="001C1EE5" w:rsidP="001C1EE5">
      <w:pPr>
        <w:pStyle w:val="Heading3"/>
        <w:spacing w:before="0"/>
        <w:rPr>
          <w:rFonts w:ascii="Times New Roman" w:hAnsi="Times New Roman" w:cs="Times New Roman"/>
          <w:b w:val="0"/>
          <w:iCs/>
          <w:sz w:val="28"/>
          <w:szCs w:val="28"/>
        </w:rPr>
      </w:pPr>
      <w:bookmarkStart w:id="103" w:name="_Toc133184617"/>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4</w:t>
      </w:r>
      <w:r>
        <w:rPr>
          <w:rFonts w:ascii="Times New Roman" w:hAnsi="Times New Roman" w:cs="Times New Roman"/>
          <w:iCs/>
          <w:color w:val="auto"/>
          <w:sz w:val="28"/>
          <w:szCs w:val="28"/>
        </w:rPr>
        <w:t>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in</w:t>
      </w:r>
      <w:r>
        <w:rPr>
          <w:rFonts w:ascii="Times New Roman" w:hAnsi="Times New Roman" w:cs="Times New Roman"/>
          <w:iCs/>
          <w:color w:val="auto"/>
          <w:sz w:val="28"/>
          <w:szCs w:val="28"/>
        </w:rPr>
        <w:t xml:space="preserve"> điểm</w:t>
      </w:r>
      <w:bookmarkEnd w:id="103"/>
    </w:p>
    <w:p w14:paraId="4A922436" w14:textId="5A6C2D91" w:rsidR="001C1EE5" w:rsidRDefault="001C1EE5" w:rsidP="001C1EE5">
      <w:pPr>
        <w:keepNext/>
        <w:rPr>
          <w:color w:val="000000"/>
        </w:rPr>
      </w:pPr>
      <w:r>
        <w:rPr>
          <w:noProof/>
        </w:rPr>
        <w:drawing>
          <wp:inline distT="0" distB="0" distL="0" distR="0" wp14:anchorId="031CEF51" wp14:editId="18E528AD">
            <wp:extent cx="5791835" cy="2240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240280"/>
                    </a:xfrm>
                    <a:prstGeom prst="rect">
                      <a:avLst/>
                    </a:prstGeom>
                  </pic:spPr>
                </pic:pic>
              </a:graphicData>
            </a:graphic>
          </wp:inline>
        </w:drawing>
      </w:r>
    </w:p>
    <w:p w14:paraId="6383FD4A" w14:textId="556BF441" w:rsidR="001C1EE5" w:rsidRDefault="001C1EE5" w:rsidP="001C1EE5">
      <w:pPr>
        <w:pBdr>
          <w:top w:val="nil"/>
          <w:left w:val="nil"/>
          <w:bottom w:val="nil"/>
          <w:right w:val="nil"/>
          <w:between w:val="nil"/>
        </w:pBdr>
        <w:spacing w:before="240" w:after="240"/>
        <w:jc w:val="center"/>
        <w:rPr>
          <w:i/>
          <w:color w:val="000000"/>
          <w:sz w:val="26"/>
          <w:szCs w:val="26"/>
        </w:rPr>
      </w:pPr>
      <w:r>
        <w:rPr>
          <w:i/>
          <w:color w:val="000000"/>
          <w:sz w:val="26"/>
          <w:szCs w:val="26"/>
        </w:rPr>
        <w:t>Hình 3.2.4</w:t>
      </w:r>
      <w:r>
        <w:rPr>
          <w:i/>
          <w:color w:val="000000"/>
          <w:sz w:val="26"/>
          <w:szCs w:val="26"/>
        </w:rPr>
        <w:t>4</w:t>
      </w:r>
      <w:r>
        <w:rPr>
          <w:i/>
          <w:color w:val="000000"/>
          <w:sz w:val="26"/>
          <w:szCs w:val="26"/>
        </w:rPr>
        <w:t xml:space="preserve"> Use Case </w:t>
      </w:r>
      <w:r>
        <w:rPr>
          <w:i/>
          <w:color w:val="000000"/>
          <w:sz w:val="26"/>
          <w:szCs w:val="26"/>
        </w:rPr>
        <w:t>in</w:t>
      </w:r>
      <w:r>
        <w:rPr>
          <w:i/>
          <w:color w:val="000000"/>
          <w:sz w:val="26"/>
          <w:szCs w:val="26"/>
        </w:rPr>
        <w:t xml:space="preserve"> điểm.</w:t>
      </w:r>
    </w:p>
    <w:tbl>
      <w:tblPr>
        <w:tblW w:w="9678" w:type="dxa"/>
        <w:tblLayout w:type="fixed"/>
        <w:tblLook w:val="0400" w:firstRow="0" w:lastRow="0" w:firstColumn="0" w:lastColumn="0" w:noHBand="0" w:noVBand="1"/>
      </w:tblPr>
      <w:tblGrid>
        <w:gridCol w:w="2979"/>
        <w:gridCol w:w="4210"/>
        <w:gridCol w:w="2489"/>
      </w:tblGrid>
      <w:tr w:rsidR="001C1EE5" w14:paraId="7FF598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98D945" w14:textId="77777777" w:rsidR="001C1EE5" w:rsidRPr="00AF4921" w:rsidRDefault="001C1EE5"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420A7" w14:textId="4467FBD8" w:rsidR="001C1EE5" w:rsidRPr="00AF4921" w:rsidRDefault="001C1EE5" w:rsidP="00712F59">
            <w:pPr>
              <w:spacing w:before="240"/>
              <w:rPr>
                <w:color w:val="000000"/>
                <w:sz w:val="26"/>
                <w:szCs w:val="26"/>
              </w:rPr>
            </w:pPr>
            <w:r>
              <w:rPr>
                <w:color w:val="000000"/>
                <w:sz w:val="26"/>
                <w:szCs w:val="26"/>
              </w:rPr>
              <w:t>In</w:t>
            </w:r>
            <w:r>
              <w:rPr>
                <w:color w:val="000000"/>
                <w:sz w:val="26"/>
                <w:szCs w:val="26"/>
              </w:rPr>
              <w:t xml:space="preserve"> điểm</w:t>
            </w:r>
            <w:r w:rsidRPr="00AF4921">
              <w:rPr>
                <w:color w:val="000000"/>
                <w:sz w:val="26"/>
                <w:szCs w:val="26"/>
              </w:rPr>
              <w:t>.</w:t>
            </w:r>
          </w:p>
        </w:tc>
      </w:tr>
      <w:tr w:rsidR="001C1EE5" w14:paraId="521F8F9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F32300" w14:textId="77777777" w:rsidR="001C1EE5" w:rsidRPr="00AF4921" w:rsidRDefault="001C1EE5"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71AC" w14:textId="7296A37C" w:rsidR="001C1EE5" w:rsidRPr="00AF4921" w:rsidRDefault="001C1EE5" w:rsidP="00712F59">
            <w:pPr>
              <w:spacing w:before="240"/>
              <w:rPr>
                <w:color w:val="000000"/>
                <w:sz w:val="26"/>
                <w:szCs w:val="26"/>
              </w:rPr>
            </w:pPr>
            <w:r>
              <w:rPr>
                <w:color w:val="000000"/>
                <w:sz w:val="26"/>
                <w:szCs w:val="26"/>
              </w:rPr>
              <w:t>In</w:t>
            </w:r>
            <w:r>
              <w:rPr>
                <w:color w:val="000000"/>
                <w:sz w:val="26"/>
                <w:szCs w:val="26"/>
              </w:rPr>
              <w:t xml:space="preserve"> điểm số của học viên</w:t>
            </w:r>
            <w:r w:rsidRPr="00AF4921">
              <w:rPr>
                <w:color w:val="000000"/>
                <w:sz w:val="26"/>
                <w:szCs w:val="26"/>
              </w:rPr>
              <w:t>.</w:t>
            </w:r>
          </w:p>
        </w:tc>
      </w:tr>
      <w:tr w:rsidR="001C1EE5" w14:paraId="524515B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D3EE2B" w14:textId="77777777" w:rsidR="001C1EE5" w:rsidRPr="00AF4921" w:rsidRDefault="001C1EE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4B373" w14:textId="17DC7F5F"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in</w:t>
            </w:r>
            <w:r>
              <w:rPr>
                <w:color w:val="000000"/>
                <w:sz w:val="26"/>
                <w:szCs w:val="26"/>
              </w:rPr>
              <w:t xml:space="preserve"> điểm</w:t>
            </w:r>
            <w:r w:rsidRPr="00AF4921">
              <w:rPr>
                <w:color w:val="000000"/>
                <w:sz w:val="26"/>
                <w:szCs w:val="26"/>
              </w:rPr>
              <w:t>.</w:t>
            </w:r>
          </w:p>
        </w:tc>
      </w:tr>
      <w:tr w:rsidR="001C1EE5" w14:paraId="3EAF68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5F36F8" w14:textId="77777777" w:rsidR="001C1EE5" w:rsidRPr="00AF4921" w:rsidRDefault="001C1EE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C9CFD" w14:textId="2A149B28" w:rsidR="001C1EE5" w:rsidRPr="00AF4921" w:rsidRDefault="001C1EE5"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in</w:t>
            </w:r>
            <w:r>
              <w:rPr>
                <w:color w:val="000000"/>
                <w:sz w:val="26"/>
                <w:szCs w:val="26"/>
              </w:rPr>
              <w:t xml:space="preserve"> thông tin điểm của học viên tại trung tâm</w:t>
            </w:r>
            <w:r w:rsidRPr="00AF4921">
              <w:rPr>
                <w:color w:val="000000"/>
                <w:sz w:val="26"/>
                <w:szCs w:val="26"/>
              </w:rPr>
              <w:t>.</w:t>
            </w:r>
          </w:p>
        </w:tc>
      </w:tr>
      <w:tr w:rsidR="001C1EE5" w14:paraId="6674257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36D7BD" w14:textId="77777777" w:rsidR="001C1EE5" w:rsidRPr="00AF4921" w:rsidRDefault="001C1EE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F6FE2" w14:textId="77777777"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C1EE5" w14:paraId="5F27A21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CE2372" w14:textId="77777777" w:rsidR="001C1EE5" w:rsidRPr="00AF4921" w:rsidRDefault="001C1EE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27E64" w14:textId="77777777" w:rsidR="001C1EE5" w:rsidRPr="00AF4921" w:rsidRDefault="001C1EE5" w:rsidP="00712F59">
            <w:pPr>
              <w:spacing w:before="240"/>
              <w:rPr>
                <w:color w:val="000000"/>
                <w:sz w:val="26"/>
                <w:szCs w:val="26"/>
              </w:rPr>
            </w:pPr>
            <w:r>
              <w:rPr>
                <w:color w:val="000000"/>
                <w:sz w:val="26"/>
                <w:szCs w:val="26"/>
              </w:rPr>
              <w:t>Quản lý điểm.</w:t>
            </w:r>
          </w:p>
        </w:tc>
      </w:tr>
      <w:tr w:rsidR="001C1EE5" w14:paraId="63F2A07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20514" w14:textId="77777777" w:rsidR="001C1EE5" w:rsidRPr="00AF4921" w:rsidRDefault="001C1EE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99700" w14:textId="77777777" w:rsidR="001C1EE5" w:rsidRPr="00AF4921" w:rsidRDefault="001C1EE5" w:rsidP="00712F59">
            <w:pPr>
              <w:spacing w:before="240"/>
              <w:rPr>
                <w:color w:val="000000"/>
                <w:sz w:val="26"/>
                <w:szCs w:val="26"/>
              </w:rPr>
            </w:pPr>
            <w:r>
              <w:rPr>
                <w:color w:val="000000"/>
                <w:sz w:val="26"/>
                <w:szCs w:val="26"/>
              </w:rPr>
              <w:t>Nhân viên quản lý kế hoạch đã đăng nhập vào hệ thống.</w:t>
            </w:r>
          </w:p>
        </w:tc>
      </w:tr>
      <w:tr w:rsidR="001C1EE5" w14:paraId="075284B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290F4" w14:textId="77777777" w:rsidR="001C1EE5" w:rsidRPr="00AF4921" w:rsidRDefault="001C1EE5"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C26B" w14:textId="77BE999C" w:rsidR="001C1EE5" w:rsidRPr="00AF4921" w:rsidRDefault="001C1EE5" w:rsidP="00712F59">
            <w:pPr>
              <w:spacing w:before="240"/>
              <w:rPr>
                <w:color w:val="000000"/>
                <w:sz w:val="26"/>
                <w:szCs w:val="26"/>
              </w:rPr>
            </w:pPr>
            <w:r w:rsidRPr="00AF4921">
              <w:rPr>
                <w:color w:val="000000"/>
                <w:sz w:val="26"/>
                <w:szCs w:val="26"/>
              </w:rPr>
              <w:t> </w:t>
            </w:r>
            <w:r>
              <w:rPr>
                <w:color w:val="000000"/>
                <w:sz w:val="26"/>
                <w:szCs w:val="26"/>
              </w:rPr>
              <w:t>In</w:t>
            </w:r>
            <w:r>
              <w:rPr>
                <w:color w:val="000000"/>
                <w:sz w:val="26"/>
                <w:szCs w:val="26"/>
              </w:rPr>
              <w:t xml:space="preserve"> điểm thành công.</w:t>
            </w:r>
          </w:p>
        </w:tc>
      </w:tr>
      <w:tr w:rsidR="001C1EE5" w14:paraId="166CC88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BA7ECF" w14:textId="77777777" w:rsidR="001C1EE5" w:rsidRPr="00AF4921" w:rsidRDefault="001C1EE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9F7742" w14:textId="77777777" w:rsidR="001C1EE5" w:rsidRPr="00AF4921" w:rsidRDefault="001C1EE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F153" w14:textId="77777777" w:rsidR="001C1EE5" w:rsidRPr="00AF4921" w:rsidRDefault="001C1EE5" w:rsidP="00712F59">
            <w:pPr>
              <w:spacing w:before="240"/>
              <w:jc w:val="center"/>
              <w:rPr>
                <w:color w:val="000000"/>
                <w:sz w:val="26"/>
                <w:szCs w:val="26"/>
              </w:rPr>
            </w:pPr>
            <w:r w:rsidRPr="00AF4921">
              <w:rPr>
                <w:color w:val="000000"/>
                <w:sz w:val="26"/>
                <w:szCs w:val="26"/>
              </w:rPr>
              <w:t>System</w:t>
            </w:r>
          </w:p>
        </w:tc>
      </w:tr>
      <w:tr w:rsidR="001C1EE5" w14:paraId="474F020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55D8E7" w14:textId="77777777" w:rsidR="001C1EE5" w:rsidRPr="00AF4921" w:rsidRDefault="001C1EE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6F0B69" w14:textId="77777777" w:rsidR="001C1EE5" w:rsidRDefault="001C1EE5"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D15676D" w14:textId="77777777" w:rsidR="001C1EE5" w:rsidRDefault="001C1EE5" w:rsidP="00712F59">
            <w:pPr>
              <w:rPr>
                <w:sz w:val="26"/>
                <w:szCs w:val="26"/>
              </w:rPr>
            </w:pPr>
          </w:p>
          <w:p w14:paraId="692DA7D9" w14:textId="77777777" w:rsidR="001C1EE5" w:rsidRPr="00B60098" w:rsidRDefault="001C1EE5" w:rsidP="00712F59">
            <w:pPr>
              <w:rPr>
                <w:sz w:val="26"/>
                <w:szCs w:val="26"/>
              </w:rPr>
            </w:pPr>
          </w:p>
          <w:p w14:paraId="178D155D" w14:textId="65E5FECB" w:rsidR="001C1EE5" w:rsidRPr="00B60098" w:rsidRDefault="001C1EE5"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học viên</w:t>
            </w:r>
            <w:r>
              <w:rPr>
                <w:sz w:val="26"/>
                <w:szCs w:val="26"/>
              </w:rPr>
              <w:t xml:space="preserve"> cần</w:t>
            </w:r>
            <w:r>
              <w:rPr>
                <w:sz w:val="26"/>
                <w:szCs w:val="26"/>
              </w:rPr>
              <w:t xml:space="preserve"> in</w:t>
            </w:r>
            <w:r>
              <w:rPr>
                <w:sz w:val="26"/>
                <w:szCs w:val="26"/>
              </w:rPr>
              <w:t xml:space="preserve"> điểm</w:t>
            </w:r>
            <w:r w:rsidRPr="00B60098">
              <w:rPr>
                <w:sz w:val="26"/>
                <w:szCs w:val="26"/>
              </w:rPr>
              <w:t>.</w:t>
            </w:r>
          </w:p>
          <w:p w14:paraId="1A7948FC" w14:textId="69EEF637" w:rsidR="001C1EE5" w:rsidRPr="00B60098" w:rsidRDefault="001C1EE5" w:rsidP="00712F59">
            <w:pPr>
              <w:rPr>
                <w:sz w:val="26"/>
                <w:szCs w:val="26"/>
              </w:rPr>
            </w:pPr>
            <w:r>
              <w:rPr>
                <w:sz w:val="26"/>
                <w:szCs w:val="26"/>
              </w:rPr>
              <w:t xml:space="preserve">3. </w:t>
            </w:r>
            <w:r w:rsidRPr="00B60098">
              <w:rPr>
                <w:sz w:val="26"/>
                <w:szCs w:val="26"/>
              </w:rPr>
              <w:t>Nhấn vào nút “</w:t>
            </w:r>
            <w:r>
              <w:rPr>
                <w:color w:val="000000"/>
                <w:sz w:val="26"/>
                <w:szCs w:val="26"/>
              </w:rPr>
              <w:t>In</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F1A7DD" w14:textId="77777777" w:rsidR="001C1EE5" w:rsidRDefault="001C1EE5"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06C1AB98" w14:textId="77777777" w:rsidR="001C1EE5" w:rsidRDefault="001C1EE5" w:rsidP="00712F59">
            <w:pPr>
              <w:rPr>
                <w:color w:val="000000"/>
                <w:sz w:val="26"/>
                <w:szCs w:val="26"/>
              </w:rPr>
            </w:pPr>
          </w:p>
          <w:p w14:paraId="4EE0A5AF" w14:textId="0F688D46" w:rsidR="001C1EE5" w:rsidRDefault="001C1EE5" w:rsidP="00712F59">
            <w:pPr>
              <w:rPr>
                <w:color w:val="000000"/>
                <w:sz w:val="26"/>
                <w:szCs w:val="26"/>
              </w:rPr>
            </w:pPr>
          </w:p>
          <w:p w14:paraId="3900827C" w14:textId="77777777" w:rsidR="001C1EE5" w:rsidRPr="00AF4921" w:rsidRDefault="001C1EE5" w:rsidP="00712F59">
            <w:pPr>
              <w:rPr>
                <w:color w:val="000000"/>
                <w:sz w:val="26"/>
                <w:szCs w:val="26"/>
              </w:rPr>
            </w:pPr>
          </w:p>
          <w:p w14:paraId="1B40FEA5" w14:textId="77777777" w:rsidR="001C1EE5" w:rsidRPr="000D5C53" w:rsidRDefault="001C1EE5" w:rsidP="00712F59">
            <w:pPr>
              <w:rPr>
                <w:color w:val="000000"/>
                <w:sz w:val="26"/>
                <w:szCs w:val="26"/>
              </w:rPr>
            </w:pPr>
            <w:r w:rsidRPr="000D5C53">
              <w:rPr>
                <w:color w:val="000000"/>
                <w:sz w:val="26"/>
                <w:szCs w:val="26"/>
              </w:rPr>
              <w:t>3.1 Hệ thống kiểm tra thông tin đã nhập.</w:t>
            </w:r>
          </w:p>
          <w:p w14:paraId="2775D224" w14:textId="1C5BBEB1" w:rsidR="001C1EE5" w:rsidRPr="000D5C53" w:rsidRDefault="001C1EE5" w:rsidP="00712F59">
            <w:pPr>
              <w:rPr>
                <w:color w:val="000000"/>
                <w:sz w:val="26"/>
                <w:szCs w:val="26"/>
              </w:rPr>
            </w:pPr>
            <w:r w:rsidRPr="000D5C53">
              <w:rPr>
                <w:color w:val="000000"/>
                <w:sz w:val="26"/>
                <w:szCs w:val="26"/>
              </w:rPr>
              <w:t>3.2</w:t>
            </w:r>
            <w:r>
              <w:rPr>
                <w:color w:val="000000"/>
                <w:sz w:val="26"/>
                <w:szCs w:val="26"/>
              </w:rPr>
              <w:t xml:space="preserve"> Lấy</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w:t>
            </w:r>
            <w:r>
              <w:rPr>
                <w:color w:val="000000"/>
                <w:sz w:val="26"/>
                <w:szCs w:val="26"/>
              </w:rPr>
              <w:t xml:space="preserve">của </w:t>
            </w:r>
            <w:r>
              <w:rPr>
                <w:color w:val="000000"/>
                <w:sz w:val="26"/>
                <w:szCs w:val="26"/>
              </w:rPr>
              <w:t>học viên</w:t>
            </w:r>
            <w:r w:rsidRPr="000D5C53">
              <w:rPr>
                <w:color w:val="000000"/>
                <w:sz w:val="26"/>
                <w:szCs w:val="26"/>
              </w:rPr>
              <w:t>.</w:t>
            </w:r>
          </w:p>
          <w:p w14:paraId="6E0B6C84" w14:textId="70A7BC41" w:rsidR="001C1EE5" w:rsidRPr="00AF4921" w:rsidRDefault="001C1EE5" w:rsidP="00712F59">
            <w:pPr>
              <w:rPr>
                <w:color w:val="000000"/>
                <w:sz w:val="26"/>
                <w:szCs w:val="26"/>
              </w:rPr>
            </w:pPr>
            <w:r w:rsidRPr="000D5C53">
              <w:rPr>
                <w:color w:val="000000"/>
                <w:sz w:val="26"/>
                <w:szCs w:val="26"/>
              </w:rPr>
              <w:lastRenderedPageBreak/>
              <w:t>3.3 Hiển thị thôn</w:t>
            </w:r>
            <w:r>
              <w:rPr>
                <w:color w:val="000000"/>
                <w:sz w:val="26"/>
                <w:szCs w:val="26"/>
              </w:rPr>
              <w:t xml:space="preserve">g tin </w:t>
            </w:r>
            <w:r>
              <w:rPr>
                <w:color w:val="000000"/>
                <w:sz w:val="26"/>
                <w:szCs w:val="26"/>
              </w:rPr>
              <w:t xml:space="preserve">in bảng </w:t>
            </w:r>
            <w:r>
              <w:rPr>
                <w:color w:val="000000"/>
                <w:sz w:val="26"/>
                <w:szCs w:val="26"/>
              </w:rPr>
              <w:t>điểm</w:t>
            </w:r>
            <w:r w:rsidRPr="000D5C53">
              <w:rPr>
                <w:color w:val="000000"/>
                <w:sz w:val="26"/>
                <w:szCs w:val="26"/>
              </w:rPr>
              <w:t>.</w:t>
            </w:r>
          </w:p>
        </w:tc>
      </w:tr>
      <w:tr w:rsidR="001C1EE5" w14:paraId="54DD349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0EC7E6" w14:textId="77777777" w:rsidR="001C1EE5" w:rsidRPr="00AF4921" w:rsidRDefault="001C1EE5"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A335" w14:textId="6D8AB26E" w:rsidR="001C1EE5" w:rsidRPr="00AF4921" w:rsidRDefault="001C1EE5"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thông tin không tồn tại.</w:t>
            </w:r>
          </w:p>
        </w:tc>
      </w:tr>
    </w:tbl>
    <w:p w14:paraId="6C9549F5" w14:textId="2177122F" w:rsidR="001C1EE5" w:rsidRDefault="001C1EE5" w:rsidP="00834DE0">
      <w:pPr>
        <w:pStyle w:val="Chng"/>
        <w:jc w:val="center"/>
        <w:rPr>
          <w:b w:val="0"/>
        </w:rPr>
      </w:pPr>
    </w:p>
    <w:p w14:paraId="003C5719" w14:textId="2C9701AF" w:rsidR="006D5B79" w:rsidRPr="006D5B79" w:rsidRDefault="006D5B79" w:rsidP="006D5B79">
      <w:pPr>
        <w:pStyle w:val="Heading3"/>
        <w:spacing w:before="0"/>
        <w:rPr>
          <w:rFonts w:ascii="Times New Roman" w:hAnsi="Times New Roman" w:cs="Times New Roman"/>
          <w:b w:val="0"/>
          <w:iCs/>
          <w:sz w:val="28"/>
          <w:szCs w:val="28"/>
          <w:lang w:val="vi-VN"/>
        </w:rPr>
      </w:pPr>
      <w:r w:rsidRPr="00B2167A">
        <w:rPr>
          <w:rFonts w:ascii="Times New Roman" w:hAnsi="Times New Roman" w:cs="Times New Roman"/>
          <w:iCs/>
          <w:color w:val="auto"/>
          <w:sz w:val="28"/>
          <w:szCs w:val="28"/>
        </w:rPr>
        <w:t>3.2.</w:t>
      </w:r>
      <w:r>
        <w:rPr>
          <w:rFonts w:ascii="Times New Roman" w:hAnsi="Times New Roman" w:cs="Times New Roman"/>
          <w:iCs/>
          <w:color w:val="auto"/>
          <w:sz w:val="28"/>
          <w:szCs w:val="28"/>
        </w:rPr>
        <w:t>39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phòng học</w:t>
      </w:r>
    </w:p>
    <w:p w14:paraId="25E5FCB3" w14:textId="04BB8AE3" w:rsidR="006D5B79" w:rsidRDefault="00DF3308" w:rsidP="006D5B79">
      <w:pPr>
        <w:keepNext/>
        <w:rPr>
          <w:color w:val="000000"/>
        </w:rPr>
      </w:pPr>
      <w:r w:rsidRPr="00DF3308">
        <w:rPr>
          <w:color w:val="000000"/>
        </w:rPr>
        <w:drawing>
          <wp:inline distT="0" distB="0" distL="0" distR="0" wp14:anchorId="29CBD66C" wp14:editId="5B89A91C">
            <wp:extent cx="5791835" cy="2121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121535"/>
                    </a:xfrm>
                    <a:prstGeom prst="rect">
                      <a:avLst/>
                    </a:prstGeom>
                  </pic:spPr>
                </pic:pic>
              </a:graphicData>
            </a:graphic>
          </wp:inline>
        </w:drawing>
      </w:r>
    </w:p>
    <w:p w14:paraId="031C35BA" w14:textId="12C50680" w:rsidR="006D5B79" w:rsidRDefault="006D5B79" w:rsidP="006D5B79">
      <w:pPr>
        <w:pBdr>
          <w:top w:val="nil"/>
          <w:left w:val="nil"/>
          <w:bottom w:val="nil"/>
          <w:right w:val="nil"/>
          <w:between w:val="nil"/>
        </w:pBdr>
        <w:spacing w:before="240" w:after="240"/>
        <w:jc w:val="center"/>
        <w:rPr>
          <w:i/>
          <w:color w:val="000000"/>
          <w:sz w:val="26"/>
          <w:szCs w:val="26"/>
        </w:rPr>
      </w:pPr>
      <w:r>
        <w:rPr>
          <w:i/>
          <w:color w:val="000000"/>
          <w:sz w:val="26"/>
          <w:szCs w:val="26"/>
        </w:rPr>
        <w:t>Hình 3.2.39 Use Cas</w:t>
      </w:r>
      <w:r w:rsidR="00DF3308">
        <w:rPr>
          <w:i/>
          <w:color w:val="000000"/>
          <w:sz w:val="26"/>
          <w:szCs w:val="26"/>
          <w:lang w:val="vi-VN"/>
        </w:rPr>
        <w:t xml:space="preserve">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D5B79" w14:paraId="636C216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45C223" w14:textId="77777777" w:rsidR="006D5B79" w:rsidRPr="00AF4921" w:rsidRDefault="006D5B79"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A0F1" w14:textId="4B9AA861" w:rsidR="006D5B79" w:rsidRPr="00AF4921" w:rsidRDefault="00DF3308" w:rsidP="00712F59">
            <w:pPr>
              <w:spacing w:before="240"/>
              <w:rPr>
                <w:color w:val="000000"/>
                <w:sz w:val="26"/>
                <w:szCs w:val="26"/>
              </w:rPr>
            </w:pPr>
            <w:r>
              <w:rPr>
                <w:color w:val="000000"/>
                <w:sz w:val="26"/>
                <w:szCs w:val="26"/>
                <w:lang w:val="vi-VN"/>
              </w:rPr>
              <w:t>P</w:t>
            </w:r>
            <w:r w:rsidR="006D5B79">
              <w:rPr>
                <w:color w:val="000000"/>
                <w:sz w:val="26"/>
                <w:szCs w:val="26"/>
                <w:lang w:val="vi-VN"/>
              </w:rPr>
              <w:t>hòng học</w:t>
            </w:r>
            <w:r w:rsidR="006D5B79" w:rsidRPr="00AF4921">
              <w:rPr>
                <w:color w:val="000000"/>
                <w:sz w:val="26"/>
                <w:szCs w:val="26"/>
              </w:rPr>
              <w:t>.</w:t>
            </w:r>
          </w:p>
        </w:tc>
      </w:tr>
      <w:tr w:rsidR="006D5B79" w14:paraId="6AEDCBB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4B57AC" w14:textId="77777777" w:rsidR="006D5B79" w:rsidRPr="00AF4921" w:rsidRDefault="006D5B79"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6F2BBD" w14:textId="7D305C62" w:rsidR="006D5B79" w:rsidRPr="00AF4921" w:rsidRDefault="006D5B79" w:rsidP="00712F59">
            <w:pPr>
              <w:spacing w:before="240"/>
              <w:rPr>
                <w:color w:val="000000"/>
                <w:sz w:val="26"/>
                <w:szCs w:val="26"/>
              </w:rPr>
            </w:pPr>
            <w:r>
              <w:rPr>
                <w:color w:val="000000"/>
                <w:sz w:val="26"/>
                <w:szCs w:val="26"/>
              </w:rPr>
              <w:t xml:space="preserve">Quản lý </w:t>
            </w:r>
            <w:r>
              <w:rPr>
                <w:color w:val="000000"/>
                <w:sz w:val="26"/>
                <w:szCs w:val="26"/>
                <w:lang w:val="vi-VN"/>
              </w:rPr>
              <w:t>phòng học</w:t>
            </w:r>
            <w:r>
              <w:rPr>
                <w:color w:val="000000"/>
                <w:sz w:val="26"/>
                <w:szCs w:val="26"/>
              </w:rPr>
              <w:t xml:space="preserve"> của </w:t>
            </w:r>
            <w:r w:rsidR="00DF3308">
              <w:rPr>
                <w:color w:val="000000"/>
                <w:sz w:val="26"/>
                <w:szCs w:val="26"/>
                <w:lang w:val="vi-VN"/>
              </w:rPr>
              <w:t>trung tâm</w:t>
            </w:r>
            <w:r w:rsidRPr="00AF4921">
              <w:rPr>
                <w:color w:val="000000"/>
                <w:sz w:val="26"/>
                <w:szCs w:val="26"/>
              </w:rPr>
              <w:t>.</w:t>
            </w:r>
          </w:p>
        </w:tc>
      </w:tr>
      <w:tr w:rsidR="006D5B79" w14:paraId="7836059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AD5EC9" w14:textId="77777777" w:rsidR="006D5B79" w:rsidRPr="00AF4921" w:rsidRDefault="006D5B79"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A121E" w14:textId="3059ABEF"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Pr>
                <w:color w:val="000000"/>
                <w:sz w:val="26"/>
                <w:szCs w:val="26"/>
                <w:lang w:val="vi-VN"/>
              </w:rPr>
              <w:t>phòng học</w:t>
            </w:r>
            <w:r w:rsidRPr="00AF4921">
              <w:rPr>
                <w:color w:val="000000"/>
                <w:sz w:val="26"/>
                <w:szCs w:val="26"/>
              </w:rPr>
              <w:t>.</w:t>
            </w:r>
          </w:p>
        </w:tc>
      </w:tr>
      <w:tr w:rsidR="006D5B79" w14:paraId="03C5DF7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80E232" w14:textId="77777777" w:rsidR="006D5B79" w:rsidRPr="00AF4921" w:rsidRDefault="006D5B79"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27381" w14:textId="699EB636"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w:t>
            </w:r>
            <w:r w:rsidR="00DF3308">
              <w:rPr>
                <w:color w:val="000000"/>
                <w:sz w:val="26"/>
                <w:szCs w:val="26"/>
                <w:lang w:val="vi-VN"/>
              </w:rPr>
              <w:t xml:space="preserve"> </w:t>
            </w:r>
            <w:r w:rsidRPr="00AF4921">
              <w:rPr>
                <w:color w:val="000000"/>
                <w:sz w:val="26"/>
                <w:szCs w:val="26"/>
              </w:rPr>
              <w:t>thông tin</w:t>
            </w:r>
            <w:r>
              <w:rPr>
                <w:color w:val="000000"/>
                <w:sz w:val="26"/>
                <w:szCs w:val="26"/>
              </w:rPr>
              <w:t xml:space="preserve"> các </w:t>
            </w:r>
            <w:r>
              <w:rPr>
                <w:color w:val="000000"/>
                <w:sz w:val="26"/>
                <w:szCs w:val="26"/>
                <w:lang w:val="vi-VN"/>
              </w:rPr>
              <w:t xml:space="preserve">phòng </w:t>
            </w:r>
            <w:r>
              <w:rPr>
                <w:color w:val="000000"/>
                <w:sz w:val="26"/>
                <w:szCs w:val="26"/>
                <w:lang w:val="vi-VN"/>
              </w:rPr>
              <w:lastRenderedPageBreak/>
              <w:t>học</w:t>
            </w:r>
            <w:r>
              <w:rPr>
                <w:color w:val="000000"/>
                <w:sz w:val="26"/>
                <w:szCs w:val="26"/>
                <w:lang w:val="vi-VN"/>
              </w:rPr>
              <w:t xml:space="preserve"> của trung tâm</w:t>
            </w:r>
            <w:r w:rsidRPr="00AF4921">
              <w:rPr>
                <w:color w:val="000000"/>
                <w:sz w:val="26"/>
                <w:szCs w:val="26"/>
              </w:rPr>
              <w:t>.</w:t>
            </w:r>
          </w:p>
        </w:tc>
      </w:tr>
      <w:tr w:rsidR="006D5B79" w14:paraId="30D29B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1A1279" w14:textId="77777777" w:rsidR="006D5B79" w:rsidRPr="00AF4921" w:rsidRDefault="006D5B79"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381AD" w14:textId="77777777"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D5B79" w14:paraId="2D3B58F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B37610" w14:textId="77777777" w:rsidR="006D5B79" w:rsidRPr="00AF4921" w:rsidRDefault="006D5B79"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4FD6E" w14:textId="77777777" w:rsidR="006D5B79" w:rsidRPr="00AF4921" w:rsidRDefault="006D5B79" w:rsidP="00712F59">
            <w:pPr>
              <w:spacing w:before="240"/>
              <w:rPr>
                <w:color w:val="000000"/>
                <w:sz w:val="26"/>
                <w:szCs w:val="26"/>
              </w:rPr>
            </w:pPr>
            <w:r>
              <w:rPr>
                <w:color w:val="000000"/>
                <w:sz w:val="26"/>
                <w:szCs w:val="26"/>
              </w:rPr>
              <w:t>Đăng nhập.</w:t>
            </w:r>
          </w:p>
        </w:tc>
      </w:tr>
      <w:tr w:rsidR="006D5B79" w14:paraId="5F65F4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D04302" w14:textId="77777777" w:rsidR="006D5B79" w:rsidRPr="00AF4921" w:rsidRDefault="006D5B79"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790AC" w14:textId="77777777" w:rsidR="006D5B79" w:rsidRPr="00AF4921" w:rsidRDefault="006D5B79" w:rsidP="00712F59">
            <w:pPr>
              <w:spacing w:before="240"/>
              <w:rPr>
                <w:color w:val="000000"/>
                <w:sz w:val="26"/>
                <w:szCs w:val="26"/>
              </w:rPr>
            </w:pPr>
            <w:r>
              <w:rPr>
                <w:color w:val="000000"/>
                <w:sz w:val="26"/>
                <w:szCs w:val="26"/>
              </w:rPr>
              <w:t>Tài khoản đã được đăng nhập.</w:t>
            </w:r>
          </w:p>
        </w:tc>
      </w:tr>
      <w:tr w:rsidR="006D5B79" w14:paraId="016DB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5CAAD7" w14:textId="77777777" w:rsidR="006D5B79" w:rsidRPr="00AF4921" w:rsidRDefault="006D5B79"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2DB24" w14:textId="77777777" w:rsidR="006D5B79" w:rsidRPr="00AF4921" w:rsidRDefault="006D5B79" w:rsidP="00712F59">
            <w:pPr>
              <w:spacing w:before="240"/>
              <w:rPr>
                <w:color w:val="000000"/>
                <w:sz w:val="26"/>
                <w:szCs w:val="26"/>
              </w:rPr>
            </w:pPr>
            <w:r w:rsidRPr="00AF4921">
              <w:rPr>
                <w:color w:val="000000"/>
                <w:sz w:val="26"/>
                <w:szCs w:val="26"/>
              </w:rPr>
              <w:t> </w:t>
            </w:r>
            <w:r>
              <w:rPr>
                <w:color w:val="000000"/>
                <w:sz w:val="26"/>
                <w:szCs w:val="26"/>
              </w:rPr>
              <w:t>Không.</w:t>
            </w:r>
          </w:p>
        </w:tc>
      </w:tr>
      <w:tr w:rsidR="006D5B79" w14:paraId="6DFCC746"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0C5562" w14:textId="77777777" w:rsidR="006D5B79" w:rsidRPr="00AF4921" w:rsidRDefault="006D5B79"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482CB" w14:textId="77777777" w:rsidR="006D5B79" w:rsidRPr="00AF4921" w:rsidRDefault="006D5B79"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8428" w14:textId="77777777" w:rsidR="006D5B79" w:rsidRPr="00AF4921" w:rsidRDefault="006D5B79" w:rsidP="00712F59">
            <w:pPr>
              <w:spacing w:before="240"/>
              <w:jc w:val="center"/>
              <w:rPr>
                <w:color w:val="000000"/>
                <w:sz w:val="26"/>
                <w:szCs w:val="26"/>
              </w:rPr>
            </w:pPr>
            <w:r w:rsidRPr="00AF4921">
              <w:rPr>
                <w:color w:val="000000"/>
                <w:sz w:val="26"/>
                <w:szCs w:val="26"/>
              </w:rPr>
              <w:t>System</w:t>
            </w:r>
          </w:p>
        </w:tc>
      </w:tr>
      <w:tr w:rsidR="006D5B79" w14:paraId="297BC7B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75B2FB" w14:textId="77777777" w:rsidR="006D5B79" w:rsidRPr="00AF4921" w:rsidRDefault="006D5B79"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0060C" w14:textId="7714A58A" w:rsidR="006D5B79" w:rsidRPr="00C43911" w:rsidRDefault="006D5B79" w:rsidP="00712F59">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DF3308">
              <w:rPr>
                <w:color w:val="000000"/>
                <w:sz w:val="26"/>
                <w:szCs w:val="26"/>
                <w:lang w:val="vi-VN"/>
              </w:rPr>
              <w:t>P</w:t>
            </w:r>
            <w:r>
              <w:rPr>
                <w:color w:val="000000"/>
                <w:sz w:val="26"/>
                <w:szCs w:val="26"/>
                <w:lang w:val="vi-VN"/>
              </w:rPr>
              <w:t>hòng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4E36A" w14:textId="6DEC71B8" w:rsidR="006D5B79" w:rsidRPr="00AF4921" w:rsidRDefault="006D5B79" w:rsidP="00712F59">
            <w:pPr>
              <w:rPr>
                <w:color w:val="000000"/>
                <w:sz w:val="26"/>
                <w:szCs w:val="26"/>
              </w:rPr>
            </w:pPr>
            <w:r w:rsidRPr="00AF4921">
              <w:rPr>
                <w:color w:val="000000"/>
                <w:sz w:val="26"/>
                <w:szCs w:val="26"/>
              </w:rPr>
              <w:t xml:space="preserve">1.1 </w:t>
            </w:r>
            <w:r>
              <w:rPr>
                <w:color w:val="000000"/>
                <w:sz w:val="26"/>
                <w:szCs w:val="26"/>
              </w:rPr>
              <w:t>Hiển thị</w:t>
            </w:r>
            <w:r w:rsidR="00B96928">
              <w:rPr>
                <w:color w:val="000000"/>
                <w:sz w:val="26"/>
                <w:szCs w:val="26"/>
                <w:lang w:val="vi-VN"/>
              </w:rPr>
              <w:t xml:space="preserve"> </w:t>
            </w:r>
            <w:r>
              <w:rPr>
                <w:color w:val="000000"/>
                <w:sz w:val="26"/>
                <w:szCs w:val="26"/>
              </w:rPr>
              <w:t xml:space="preserve">danh sách thông tin </w:t>
            </w:r>
            <w:r>
              <w:rPr>
                <w:color w:val="000000"/>
                <w:sz w:val="26"/>
                <w:szCs w:val="26"/>
                <w:lang w:val="vi-VN"/>
              </w:rPr>
              <w:t>các phòng học tại trung tâm</w:t>
            </w:r>
            <w:r>
              <w:rPr>
                <w:color w:val="000000"/>
                <w:sz w:val="26"/>
                <w:szCs w:val="26"/>
              </w:rPr>
              <w:t>.</w:t>
            </w:r>
          </w:p>
          <w:p w14:paraId="5F24FFF2" w14:textId="77777777" w:rsidR="006D5B79" w:rsidRPr="00AF4921" w:rsidRDefault="006D5B79" w:rsidP="00712F59">
            <w:pPr>
              <w:rPr>
                <w:color w:val="000000"/>
                <w:sz w:val="26"/>
                <w:szCs w:val="26"/>
              </w:rPr>
            </w:pPr>
          </w:p>
        </w:tc>
      </w:tr>
      <w:tr w:rsidR="006D5B79" w14:paraId="306BE6A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A9E8C4" w14:textId="77777777" w:rsidR="006D5B79" w:rsidRPr="00AF4921" w:rsidRDefault="006D5B79"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35189" w14:textId="77777777" w:rsidR="006D5B79" w:rsidRPr="00AF4921" w:rsidRDefault="006D5B79" w:rsidP="00712F59">
            <w:pPr>
              <w:spacing w:before="240"/>
              <w:ind w:left="61"/>
              <w:rPr>
                <w:color w:val="000000"/>
                <w:sz w:val="26"/>
                <w:szCs w:val="26"/>
              </w:rPr>
            </w:pPr>
            <w:r>
              <w:rPr>
                <w:color w:val="000000"/>
                <w:sz w:val="26"/>
                <w:szCs w:val="26"/>
              </w:rPr>
              <w:t>Không.</w:t>
            </w:r>
          </w:p>
        </w:tc>
      </w:tr>
    </w:tbl>
    <w:p w14:paraId="70014BD8" w14:textId="3E268B9A" w:rsidR="006D5B79" w:rsidRDefault="006D5B79" w:rsidP="00834DE0">
      <w:pPr>
        <w:pStyle w:val="Chng"/>
        <w:jc w:val="center"/>
        <w:rPr>
          <w:b w:val="0"/>
        </w:rPr>
      </w:pPr>
    </w:p>
    <w:p w14:paraId="41D531DD" w14:textId="5A8EBEAB" w:rsidR="004A62B7" w:rsidRPr="004A62B7" w:rsidRDefault="004A62B7" w:rsidP="004A62B7">
      <w:pPr>
        <w:pStyle w:val="Heading3"/>
        <w:spacing w:before="0"/>
        <w:rPr>
          <w:rFonts w:ascii="Times New Roman" w:hAnsi="Times New Roman" w:cs="Times New Roman"/>
          <w:b w:val="0"/>
          <w:iCs/>
          <w:sz w:val="28"/>
          <w:szCs w:val="28"/>
          <w:lang w:val="vi-VN"/>
        </w:rPr>
      </w:pPr>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40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thêm </w:t>
      </w:r>
      <w:r>
        <w:rPr>
          <w:rFonts w:ascii="Times New Roman" w:hAnsi="Times New Roman" w:cs="Times New Roman"/>
          <w:iCs/>
          <w:color w:val="auto"/>
          <w:sz w:val="28"/>
          <w:szCs w:val="28"/>
          <w:lang w:val="vi-VN"/>
        </w:rPr>
        <w:t>phòng học</w:t>
      </w:r>
    </w:p>
    <w:p w14:paraId="2AE6D011" w14:textId="000FCC7B" w:rsidR="004A62B7" w:rsidRDefault="004A62B7" w:rsidP="004A62B7">
      <w:pPr>
        <w:keepNext/>
        <w:rPr>
          <w:color w:val="000000"/>
        </w:rPr>
      </w:pPr>
      <w:r w:rsidRPr="004A62B7">
        <w:rPr>
          <w:color w:val="000000"/>
        </w:rPr>
        <w:drawing>
          <wp:inline distT="0" distB="0" distL="0" distR="0" wp14:anchorId="792435FD" wp14:editId="40B9BF07">
            <wp:extent cx="5791835" cy="21513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151380"/>
                    </a:xfrm>
                    <a:prstGeom prst="rect">
                      <a:avLst/>
                    </a:prstGeom>
                  </pic:spPr>
                </pic:pic>
              </a:graphicData>
            </a:graphic>
          </wp:inline>
        </w:drawing>
      </w:r>
    </w:p>
    <w:p w14:paraId="73C8DB6A" w14:textId="412D1469" w:rsidR="004A62B7" w:rsidRDefault="004A62B7" w:rsidP="004A62B7">
      <w:pPr>
        <w:pBdr>
          <w:top w:val="nil"/>
          <w:left w:val="nil"/>
          <w:bottom w:val="nil"/>
          <w:right w:val="nil"/>
          <w:between w:val="nil"/>
        </w:pBdr>
        <w:spacing w:before="240" w:after="240"/>
        <w:jc w:val="center"/>
        <w:rPr>
          <w:i/>
          <w:color w:val="000000"/>
          <w:sz w:val="26"/>
          <w:szCs w:val="26"/>
        </w:rPr>
      </w:pPr>
      <w:r>
        <w:rPr>
          <w:i/>
          <w:color w:val="000000"/>
          <w:sz w:val="26"/>
          <w:szCs w:val="26"/>
        </w:rPr>
        <w:t xml:space="preserve">Hình 3.2.40 Use Case thêm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4A62B7" w14:paraId="7BC8D1A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965708" w14:textId="77777777" w:rsidR="004A62B7" w:rsidRPr="00AF4921" w:rsidRDefault="004A62B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5D2E7" w14:textId="752E9BCB"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4A62B7" w14:paraId="1E96BF1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1F65BB" w14:textId="77777777" w:rsidR="004A62B7" w:rsidRPr="00AF4921" w:rsidRDefault="004A62B7"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E992A" w14:textId="506A48DC"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4A62B7" w14:paraId="1C1663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2EBA17" w14:textId="77777777" w:rsidR="004A62B7" w:rsidRPr="00AF4921" w:rsidRDefault="004A62B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5D62D" w14:textId="49CC4954"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Pr>
                <w:color w:val="000000"/>
                <w:sz w:val="26"/>
                <w:szCs w:val="26"/>
                <w:lang w:val="vi-VN"/>
              </w:rPr>
              <w:t>phòng học</w:t>
            </w:r>
            <w:r w:rsidRPr="00AF4921">
              <w:rPr>
                <w:color w:val="000000"/>
                <w:sz w:val="26"/>
                <w:szCs w:val="26"/>
              </w:rPr>
              <w:t>.</w:t>
            </w:r>
          </w:p>
        </w:tc>
      </w:tr>
      <w:tr w:rsidR="004A62B7" w14:paraId="712ACF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FAA9D5" w14:textId="77777777" w:rsidR="004A62B7" w:rsidRPr="00AF4921" w:rsidRDefault="004A62B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21CE2" w14:textId="30BF0305"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4A62B7" w14:paraId="21926E9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2556A4F" w14:textId="77777777" w:rsidR="004A62B7" w:rsidRPr="00AF4921" w:rsidRDefault="004A62B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DC0AAC" w14:textId="77777777"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A62B7" w14:paraId="49FC5AD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A0F8C" w14:textId="77777777" w:rsidR="004A62B7" w:rsidRPr="00AF4921" w:rsidRDefault="004A62B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31C2A" w14:textId="545B3DEE" w:rsidR="004A62B7" w:rsidRPr="00AF4921" w:rsidRDefault="004A62B7" w:rsidP="00712F59">
            <w:pPr>
              <w:spacing w:before="240"/>
              <w:rPr>
                <w:color w:val="000000"/>
                <w:sz w:val="26"/>
                <w:szCs w:val="26"/>
              </w:rPr>
            </w:pPr>
            <w:r>
              <w:rPr>
                <w:color w:val="000000"/>
                <w:sz w:val="26"/>
                <w:szCs w:val="26"/>
                <w:lang w:val="vi-VN"/>
              </w:rPr>
              <w:t>Phòng học</w:t>
            </w:r>
            <w:r>
              <w:rPr>
                <w:color w:val="000000"/>
                <w:sz w:val="26"/>
                <w:szCs w:val="26"/>
              </w:rPr>
              <w:t>.</w:t>
            </w:r>
          </w:p>
        </w:tc>
      </w:tr>
      <w:tr w:rsidR="004A62B7" w14:paraId="17D2138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35ACF0" w14:textId="77777777" w:rsidR="004A62B7" w:rsidRPr="00AF4921" w:rsidRDefault="004A62B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8744A" w14:textId="77777777" w:rsidR="004A62B7" w:rsidRPr="00AF4921" w:rsidRDefault="004A62B7" w:rsidP="00712F59">
            <w:pPr>
              <w:spacing w:before="240"/>
              <w:rPr>
                <w:color w:val="000000"/>
                <w:sz w:val="26"/>
                <w:szCs w:val="26"/>
              </w:rPr>
            </w:pPr>
            <w:r>
              <w:rPr>
                <w:color w:val="000000"/>
                <w:sz w:val="26"/>
                <w:szCs w:val="26"/>
              </w:rPr>
              <w:t>Nhân viên quản lý kế hoạch đã đăng nhập vào hệ thống.</w:t>
            </w:r>
          </w:p>
        </w:tc>
      </w:tr>
      <w:tr w:rsidR="004A62B7" w14:paraId="792E2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43D0F2" w14:textId="77777777" w:rsidR="004A62B7" w:rsidRPr="00AF4921" w:rsidRDefault="004A62B7"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C8E0" w14:textId="7F160C0F" w:rsidR="004A62B7" w:rsidRPr="00AF4921" w:rsidRDefault="004A62B7" w:rsidP="00712F59">
            <w:pPr>
              <w:spacing w:before="240"/>
              <w:rPr>
                <w:color w:val="000000"/>
                <w:sz w:val="26"/>
                <w:szCs w:val="26"/>
              </w:rPr>
            </w:pPr>
            <w:r w:rsidRPr="00AF4921">
              <w:rPr>
                <w:color w:val="000000"/>
                <w:sz w:val="26"/>
                <w:szCs w:val="26"/>
              </w:rPr>
              <w:t> </w:t>
            </w:r>
            <w:r>
              <w:rPr>
                <w:color w:val="000000"/>
                <w:sz w:val="26"/>
                <w:szCs w:val="26"/>
              </w:rPr>
              <w:t xml:space="preserve">Thêm </w:t>
            </w:r>
            <w:r>
              <w:rPr>
                <w:color w:val="000000"/>
                <w:sz w:val="26"/>
                <w:szCs w:val="26"/>
                <w:lang w:val="vi-VN"/>
              </w:rPr>
              <w:t>phòng học</w:t>
            </w:r>
            <w:r>
              <w:rPr>
                <w:color w:val="000000"/>
                <w:sz w:val="26"/>
                <w:szCs w:val="26"/>
              </w:rPr>
              <w:t xml:space="preserve"> thành công.</w:t>
            </w:r>
          </w:p>
        </w:tc>
      </w:tr>
      <w:tr w:rsidR="004A62B7" w14:paraId="75B9E00C"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C312B2" w14:textId="77777777" w:rsidR="004A62B7" w:rsidRPr="00AF4921" w:rsidRDefault="004A62B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13BAA" w14:textId="77777777" w:rsidR="004A62B7" w:rsidRPr="00AF4921" w:rsidRDefault="004A62B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AAC1F" w14:textId="77777777" w:rsidR="004A62B7" w:rsidRPr="00AF4921" w:rsidRDefault="004A62B7" w:rsidP="00712F59">
            <w:pPr>
              <w:spacing w:before="240"/>
              <w:jc w:val="center"/>
              <w:rPr>
                <w:color w:val="000000"/>
                <w:sz w:val="26"/>
                <w:szCs w:val="26"/>
              </w:rPr>
            </w:pPr>
            <w:r w:rsidRPr="00AF4921">
              <w:rPr>
                <w:color w:val="000000"/>
                <w:sz w:val="26"/>
                <w:szCs w:val="26"/>
              </w:rPr>
              <w:t>System</w:t>
            </w:r>
          </w:p>
        </w:tc>
      </w:tr>
      <w:tr w:rsidR="004A62B7" w14:paraId="1DA0344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D534CD" w14:textId="77777777" w:rsidR="004A62B7" w:rsidRPr="00AF4921" w:rsidRDefault="004A62B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5793D5" w14:textId="2F8908F7" w:rsidR="004A62B7" w:rsidRDefault="004A62B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76CF39DA" w14:textId="77777777" w:rsidR="004A62B7" w:rsidRDefault="004A62B7" w:rsidP="00712F59">
            <w:pPr>
              <w:rPr>
                <w:sz w:val="26"/>
                <w:szCs w:val="26"/>
              </w:rPr>
            </w:pPr>
          </w:p>
          <w:p w14:paraId="06EB5A8F" w14:textId="77777777" w:rsidR="004A62B7" w:rsidRPr="00B60098" w:rsidRDefault="004A62B7" w:rsidP="00712F59">
            <w:pPr>
              <w:rPr>
                <w:sz w:val="26"/>
                <w:szCs w:val="26"/>
              </w:rPr>
            </w:pPr>
          </w:p>
          <w:p w14:paraId="0DFDC4E4" w14:textId="77777777" w:rsidR="004A62B7" w:rsidRPr="00B60098" w:rsidRDefault="004A62B7" w:rsidP="00712F59">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5B77275B" w14:textId="77777777" w:rsidR="004A62B7" w:rsidRPr="00B60098" w:rsidRDefault="004A62B7" w:rsidP="00712F59">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DC7AC" w14:textId="066B6392" w:rsidR="004A62B7" w:rsidRDefault="004A62B7"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4851BD64" w14:textId="77777777" w:rsidR="004A62B7" w:rsidRPr="00AF4921" w:rsidRDefault="004A62B7" w:rsidP="00712F59">
            <w:pPr>
              <w:rPr>
                <w:color w:val="000000"/>
                <w:sz w:val="26"/>
                <w:szCs w:val="26"/>
              </w:rPr>
            </w:pPr>
          </w:p>
          <w:p w14:paraId="02DB901B" w14:textId="77777777" w:rsidR="004A62B7" w:rsidRPr="000D5C53" w:rsidRDefault="004A62B7" w:rsidP="00712F59">
            <w:pPr>
              <w:rPr>
                <w:color w:val="000000"/>
                <w:sz w:val="26"/>
                <w:szCs w:val="26"/>
              </w:rPr>
            </w:pPr>
            <w:r w:rsidRPr="000D5C53">
              <w:rPr>
                <w:color w:val="000000"/>
                <w:sz w:val="26"/>
                <w:szCs w:val="26"/>
              </w:rPr>
              <w:t>3.1 Hệ thống kiểm tra thông tin đã nhập.</w:t>
            </w:r>
          </w:p>
          <w:p w14:paraId="3C340911" w14:textId="77777777" w:rsidR="004A62B7" w:rsidRPr="000D5C53" w:rsidRDefault="004A62B7" w:rsidP="00712F59">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334C9FEE" w14:textId="6ADA7121" w:rsidR="004A62B7" w:rsidRPr="00AF4921" w:rsidRDefault="004A62B7" w:rsidP="00712F59">
            <w:pPr>
              <w:rPr>
                <w:color w:val="000000"/>
                <w:sz w:val="26"/>
                <w:szCs w:val="26"/>
              </w:rPr>
            </w:pPr>
            <w:r w:rsidRPr="000D5C53">
              <w:rPr>
                <w:color w:val="000000"/>
                <w:sz w:val="26"/>
                <w:szCs w:val="26"/>
              </w:rPr>
              <w:t>3.3 Hiển thị thông báo</w:t>
            </w:r>
            <w:r>
              <w:rPr>
                <w:color w:val="000000"/>
                <w:sz w:val="26"/>
                <w:szCs w:val="26"/>
              </w:rPr>
              <w:t xml:space="preserve"> thêm </w:t>
            </w:r>
            <w:r w:rsidRPr="000D5C53">
              <w:rPr>
                <w:color w:val="000000"/>
                <w:sz w:val="26"/>
                <w:szCs w:val="26"/>
              </w:rPr>
              <w:t>thành công.</w:t>
            </w:r>
          </w:p>
        </w:tc>
      </w:tr>
      <w:tr w:rsidR="004A62B7" w14:paraId="3CC2349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02077F" w14:textId="77777777" w:rsidR="004A62B7" w:rsidRPr="00AF4921" w:rsidRDefault="004A62B7"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6511A" w14:textId="77777777" w:rsidR="004A62B7" w:rsidRPr="00AF4921" w:rsidRDefault="004A62B7" w:rsidP="00712F59">
            <w:pPr>
              <w:spacing w:before="240"/>
              <w:ind w:left="61"/>
              <w:rPr>
                <w:color w:val="000000"/>
                <w:sz w:val="26"/>
                <w:szCs w:val="26"/>
              </w:rPr>
            </w:pPr>
            <w:r w:rsidRPr="000D5C53">
              <w:rPr>
                <w:color w:val="000000"/>
                <w:sz w:val="26"/>
                <w:szCs w:val="26"/>
              </w:rPr>
              <w:t>3.1 Thông báo nếu nhập thiếu thông tin.</w:t>
            </w:r>
          </w:p>
        </w:tc>
      </w:tr>
    </w:tbl>
    <w:p w14:paraId="67C669C9" w14:textId="1338B96A" w:rsidR="004A62B7" w:rsidRDefault="004A62B7" w:rsidP="00834DE0">
      <w:pPr>
        <w:pStyle w:val="Chng"/>
        <w:jc w:val="center"/>
        <w:rPr>
          <w:b w:val="0"/>
        </w:rPr>
      </w:pPr>
    </w:p>
    <w:p w14:paraId="33C80096" w14:textId="6F54CA1D" w:rsidR="00144A65" w:rsidRPr="004A62B7" w:rsidRDefault="00144A65" w:rsidP="00144A65">
      <w:pPr>
        <w:pStyle w:val="Heading3"/>
        <w:spacing w:before="0"/>
        <w:rPr>
          <w:rFonts w:ascii="Times New Roman" w:hAnsi="Times New Roman" w:cs="Times New Roman"/>
          <w:b w:val="0"/>
          <w:iCs/>
          <w:sz w:val="28"/>
          <w:szCs w:val="28"/>
          <w:lang w:val="vi-VN"/>
        </w:rPr>
      </w:pPr>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40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sửa</w:t>
      </w:r>
      <w:r>
        <w:rPr>
          <w:rFonts w:ascii="Times New Roman" w:hAnsi="Times New Roman" w:cs="Times New Roman"/>
          <w:iCs/>
          <w:color w:val="auto"/>
          <w:sz w:val="28"/>
          <w:szCs w:val="28"/>
        </w:rPr>
        <w:t xml:space="preserve"> </w:t>
      </w:r>
      <w:r>
        <w:rPr>
          <w:rFonts w:ascii="Times New Roman" w:hAnsi="Times New Roman" w:cs="Times New Roman"/>
          <w:iCs/>
          <w:color w:val="auto"/>
          <w:sz w:val="28"/>
          <w:szCs w:val="28"/>
          <w:lang w:val="vi-VN"/>
        </w:rPr>
        <w:t>phòng học</w:t>
      </w:r>
    </w:p>
    <w:p w14:paraId="1ACB5B9B" w14:textId="24A67E1F" w:rsidR="00144A65" w:rsidRDefault="00144A65" w:rsidP="00144A65">
      <w:pPr>
        <w:keepNext/>
        <w:rPr>
          <w:color w:val="000000"/>
        </w:rPr>
      </w:pPr>
      <w:r w:rsidRPr="00144A65">
        <w:rPr>
          <w:color w:val="000000"/>
        </w:rPr>
        <w:drawing>
          <wp:inline distT="0" distB="0" distL="0" distR="0" wp14:anchorId="22412688" wp14:editId="31396440">
            <wp:extent cx="5791835" cy="2087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087880"/>
                    </a:xfrm>
                    <a:prstGeom prst="rect">
                      <a:avLst/>
                    </a:prstGeom>
                  </pic:spPr>
                </pic:pic>
              </a:graphicData>
            </a:graphic>
          </wp:inline>
        </w:drawing>
      </w:r>
    </w:p>
    <w:p w14:paraId="0685FD03" w14:textId="04391179" w:rsidR="00144A65" w:rsidRDefault="00144A65" w:rsidP="00144A65">
      <w:pPr>
        <w:pBdr>
          <w:top w:val="nil"/>
          <w:left w:val="nil"/>
          <w:bottom w:val="nil"/>
          <w:right w:val="nil"/>
          <w:between w:val="nil"/>
        </w:pBdr>
        <w:spacing w:before="240" w:after="240"/>
        <w:jc w:val="center"/>
        <w:rPr>
          <w:i/>
          <w:color w:val="000000"/>
          <w:sz w:val="26"/>
          <w:szCs w:val="26"/>
        </w:rPr>
      </w:pPr>
      <w:r>
        <w:rPr>
          <w:i/>
          <w:color w:val="000000"/>
          <w:sz w:val="26"/>
          <w:szCs w:val="26"/>
        </w:rPr>
        <w:t xml:space="preserve">Hình 3.2.40 Use Case </w:t>
      </w:r>
      <w:r>
        <w:rPr>
          <w:i/>
          <w:color w:val="000000"/>
          <w:sz w:val="26"/>
          <w:szCs w:val="26"/>
          <w:lang w:val="vi-VN"/>
        </w:rPr>
        <w:t>sửa</w:t>
      </w:r>
      <w:r>
        <w:rPr>
          <w:i/>
          <w:color w:val="000000"/>
          <w:sz w:val="26"/>
          <w:szCs w:val="26"/>
        </w:rPr>
        <w:t xml:space="preserv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144A65" w14:paraId="73D8242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481C4D" w14:textId="77777777" w:rsidR="00144A65" w:rsidRPr="00AF4921" w:rsidRDefault="00144A65"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2A95D" w14:textId="64E696AE"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1DFD081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EF13E7" w14:textId="77777777" w:rsidR="00144A65" w:rsidRPr="00AF4921" w:rsidRDefault="00144A65"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B5FF4" w14:textId="241249C0"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144A65" w14:paraId="756702C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2BCB99" w14:textId="77777777" w:rsidR="00144A65" w:rsidRPr="00AF4921" w:rsidRDefault="00144A6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2E6861" w14:textId="012194B1"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lang w:val="vi-VN"/>
              </w:rPr>
              <w:t>s</w:t>
            </w:r>
            <w:r>
              <w:rPr>
                <w:color w:val="000000"/>
                <w:sz w:val="26"/>
                <w:szCs w:val="26"/>
                <w:lang w:val="vi-VN"/>
              </w:rPr>
              <w:t>ửa</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3DF425E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E1F585" w14:textId="77777777" w:rsidR="00144A65" w:rsidRPr="00AF4921" w:rsidRDefault="00144A6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49A66" w14:textId="534A3DCD"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w:t>
            </w:r>
            <w:r>
              <w:rPr>
                <w:color w:val="000000"/>
                <w:sz w:val="26"/>
                <w:szCs w:val="26"/>
                <w:lang w:val="vi-VN"/>
              </w:rPr>
              <w:t>ay đổi thông tin</w:t>
            </w:r>
            <w:r>
              <w:rPr>
                <w:color w:val="000000"/>
                <w:sz w:val="26"/>
                <w:szCs w:val="26"/>
              </w:rPr>
              <w:t xml:space="preserve">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144A65" w14:paraId="7A3B7DE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5EE9A8" w14:textId="77777777" w:rsidR="00144A65" w:rsidRPr="00AF4921" w:rsidRDefault="00144A6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AA9A" w14:textId="77777777"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44A65" w14:paraId="14CF0B7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5919D2" w14:textId="77777777" w:rsidR="00144A65" w:rsidRPr="00AF4921" w:rsidRDefault="00144A6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407B83" w14:textId="77777777" w:rsidR="00144A65" w:rsidRPr="00AF4921" w:rsidRDefault="00144A65" w:rsidP="00712F59">
            <w:pPr>
              <w:spacing w:before="240"/>
              <w:rPr>
                <w:color w:val="000000"/>
                <w:sz w:val="26"/>
                <w:szCs w:val="26"/>
              </w:rPr>
            </w:pPr>
            <w:r>
              <w:rPr>
                <w:color w:val="000000"/>
                <w:sz w:val="26"/>
                <w:szCs w:val="26"/>
                <w:lang w:val="vi-VN"/>
              </w:rPr>
              <w:t>Phòng học</w:t>
            </w:r>
            <w:r>
              <w:rPr>
                <w:color w:val="000000"/>
                <w:sz w:val="26"/>
                <w:szCs w:val="26"/>
              </w:rPr>
              <w:t>.</w:t>
            </w:r>
          </w:p>
        </w:tc>
      </w:tr>
      <w:tr w:rsidR="00144A65" w14:paraId="65EB9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8650B" w14:textId="77777777" w:rsidR="00144A65" w:rsidRPr="00AF4921" w:rsidRDefault="00144A6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493E67" w14:textId="77777777" w:rsidR="00144A65" w:rsidRPr="00AF4921" w:rsidRDefault="00144A65" w:rsidP="00712F59">
            <w:pPr>
              <w:spacing w:before="240"/>
              <w:rPr>
                <w:color w:val="000000"/>
                <w:sz w:val="26"/>
                <w:szCs w:val="26"/>
              </w:rPr>
            </w:pPr>
            <w:r>
              <w:rPr>
                <w:color w:val="000000"/>
                <w:sz w:val="26"/>
                <w:szCs w:val="26"/>
              </w:rPr>
              <w:t>Nhân viên quản lý kế hoạch đã đăng nhập vào hệ thống.</w:t>
            </w:r>
          </w:p>
        </w:tc>
      </w:tr>
      <w:tr w:rsidR="00144A65" w14:paraId="29338D3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CCC11C" w14:textId="77777777" w:rsidR="00144A65" w:rsidRPr="00AF4921" w:rsidRDefault="00144A65"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9147B" w14:textId="4E5C4415" w:rsidR="00144A65" w:rsidRPr="00AF4921" w:rsidRDefault="00144A65" w:rsidP="00712F59">
            <w:pPr>
              <w:spacing w:before="240"/>
              <w:rPr>
                <w:color w:val="000000"/>
                <w:sz w:val="26"/>
                <w:szCs w:val="26"/>
              </w:rPr>
            </w:pPr>
            <w:r w:rsidRPr="00AF4921">
              <w:rPr>
                <w:color w:val="000000"/>
                <w:sz w:val="26"/>
                <w:szCs w:val="26"/>
              </w:rPr>
              <w:t> </w:t>
            </w: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thành công.</w:t>
            </w:r>
          </w:p>
        </w:tc>
      </w:tr>
      <w:tr w:rsidR="00144A65" w14:paraId="205B846B"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BCA130" w14:textId="77777777" w:rsidR="00144A65" w:rsidRPr="00AF4921" w:rsidRDefault="00144A6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0891B" w14:textId="77777777" w:rsidR="00144A65" w:rsidRPr="00AF4921" w:rsidRDefault="00144A6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87C0B" w14:textId="77777777" w:rsidR="00144A65" w:rsidRPr="00AF4921" w:rsidRDefault="00144A65" w:rsidP="00712F59">
            <w:pPr>
              <w:spacing w:before="240"/>
              <w:jc w:val="center"/>
              <w:rPr>
                <w:color w:val="000000"/>
                <w:sz w:val="26"/>
                <w:szCs w:val="26"/>
              </w:rPr>
            </w:pPr>
            <w:r w:rsidRPr="00AF4921">
              <w:rPr>
                <w:color w:val="000000"/>
                <w:sz w:val="26"/>
                <w:szCs w:val="26"/>
              </w:rPr>
              <w:t>System</w:t>
            </w:r>
          </w:p>
        </w:tc>
      </w:tr>
      <w:tr w:rsidR="00144A65" w14:paraId="23B46EFE"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F3CF37" w14:textId="77777777" w:rsidR="00144A65" w:rsidRPr="00AF4921" w:rsidRDefault="00144A6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6162B9" w14:textId="77777777" w:rsidR="00144A65" w:rsidRDefault="00144A65"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001522DC" w14:textId="77777777" w:rsidR="00144A65" w:rsidRDefault="00144A65" w:rsidP="00712F59">
            <w:pPr>
              <w:rPr>
                <w:sz w:val="26"/>
                <w:szCs w:val="26"/>
              </w:rPr>
            </w:pPr>
          </w:p>
          <w:p w14:paraId="45E7089F" w14:textId="77777777" w:rsidR="00144A65" w:rsidRPr="00B60098" w:rsidRDefault="00144A65" w:rsidP="00712F59">
            <w:pPr>
              <w:rPr>
                <w:sz w:val="26"/>
                <w:szCs w:val="26"/>
              </w:rPr>
            </w:pPr>
          </w:p>
          <w:p w14:paraId="4B42862B" w14:textId="00E2D5F0" w:rsidR="00144A65" w:rsidRPr="00B60098" w:rsidRDefault="00144A65"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 xml:space="preserve">cần </w:t>
            </w:r>
            <w:r>
              <w:rPr>
                <w:sz w:val="26"/>
                <w:szCs w:val="26"/>
                <w:lang w:val="vi-VN"/>
              </w:rPr>
              <w:t>sửa</w:t>
            </w:r>
            <w:r w:rsidRPr="00B60098">
              <w:rPr>
                <w:sz w:val="26"/>
                <w:szCs w:val="26"/>
              </w:rPr>
              <w:t>.</w:t>
            </w:r>
          </w:p>
          <w:p w14:paraId="5221EEE5" w14:textId="49700A2C" w:rsidR="00144A65" w:rsidRPr="00B60098" w:rsidRDefault="00144A65" w:rsidP="00712F59">
            <w:pPr>
              <w:rPr>
                <w:sz w:val="26"/>
                <w:szCs w:val="26"/>
              </w:rPr>
            </w:pPr>
            <w:r>
              <w:rPr>
                <w:sz w:val="26"/>
                <w:szCs w:val="26"/>
              </w:rPr>
              <w:t xml:space="preserve">3. </w:t>
            </w:r>
            <w:r w:rsidRPr="00B60098">
              <w:rPr>
                <w:sz w:val="26"/>
                <w:szCs w:val="26"/>
              </w:rPr>
              <w:t>Nhấn vào nút “</w:t>
            </w:r>
            <w:r>
              <w:rPr>
                <w:color w:val="000000"/>
                <w:sz w:val="26"/>
                <w:szCs w:val="26"/>
                <w:lang w:val="vi-VN"/>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A7C5" w14:textId="77777777" w:rsidR="00144A65" w:rsidRDefault="00144A65"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17EF35F1" w14:textId="77777777" w:rsidR="00144A65" w:rsidRPr="00AF4921" w:rsidRDefault="00144A65" w:rsidP="00712F59">
            <w:pPr>
              <w:rPr>
                <w:color w:val="000000"/>
                <w:sz w:val="26"/>
                <w:szCs w:val="26"/>
              </w:rPr>
            </w:pPr>
          </w:p>
          <w:p w14:paraId="4EF51E50" w14:textId="77777777" w:rsidR="00144A65" w:rsidRPr="000D5C53" w:rsidRDefault="00144A65" w:rsidP="00712F59">
            <w:pPr>
              <w:rPr>
                <w:color w:val="000000"/>
                <w:sz w:val="26"/>
                <w:szCs w:val="26"/>
              </w:rPr>
            </w:pPr>
            <w:r w:rsidRPr="000D5C53">
              <w:rPr>
                <w:color w:val="000000"/>
                <w:sz w:val="26"/>
                <w:szCs w:val="26"/>
              </w:rPr>
              <w:t>3.1 Hệ thống kiểm tra thông tin đã nhập.</w:t>
            </w:r>
          </w:p>
          <w:p w14:paraId="2C98D302" w14:textId="096BCDFB" w:rsidR="00144A65" w:rsidRPr="000D5C53" w:rsidRDefault="00144A65" w:rsidP="00712F59">
            <w:pPr>
              <w:rPr>
                <w:color w:val="000000"/>
                <w:sz w:val="26"/>
                <w:szCs w:val="26"/>
              </w:rPr>
            </w:pPr>
            <w:r w:rsidRPr="000D5C53">
              <w:rPr>
                <w:color w:val="000000"/>
                <w:sz w:val="26"/>
                <w:szCs w:val="26"/>
              </w:rPr>
              <w:t xml:space="preserve">3.2 </w:t>
            </w:r>
            <w:r>
              <w:rPr>
                <w:color w:val="000000"/>
                <w:sz w:val="26"/>
                <w:szCs w:val="26"/>
                <w:lang w:val="vi-VN"/>
              </w:rPr>
              <w:t>Thay đổi</w:t>
            </w:r>
            <w:r w:rsidRPr="000D5C53">
              <w:rPr>
                <w:color w:val="000000"/>
                <w:sz w:val="26"/>
                <w:szCs w:val="26"/>
              </w:rPr>
              <w:t xml:space="preserve"> dữ liệ</w:t>
            </w:r>
            <w:r>
              <w:rPr>
                <w:color w:val="000000"/>
                <w:sz w:val="26"/>
                <w:szCs w:val="26"/>
                <w:lang w:val="vi-VN"/>
              </w:rPr>
              <w:t>u trong database</w:t>
            </w:r>
            <w:r w:rsidRPr="000D5C53">
              <w:rPr>
                <w:color w:val="000000"/>
                <w:sz w:val="26"/>
                <w:szCs w:val="26"/>
              </w:rPr>
              <w:t>.</w:t>
            </w:r>
          </w:p>
          <w:p w14:paraId="7DE3B56F" w14:textId="1167823C" w:rsidR="00144A65" w:rsidRPr="00AF4921" w:rsidRDefault="00144A65" w:rsidP="00712F59">
            <w:pPr>
              <w:rPr>
                <w:color w:val="000000"/>
                <w:sz w:val="26"/>
                <w:szCs w:val="26"/>
              </w:rPr>
            </w:pPr>
            <w:r w:rsidRPr="000D5C53">
              <w:rPr>
                <w:color w:val="000000"/>
                <w:sz w:val="26"/>
                <w:szCs w:val="26"/>
              </w:rPr>
              <w:t>3.3 Hiển thị thông báo</w:t>
            </w:r>
            <w:r>
              <w:rPr>
                <w:color w:val="000000"/>
                <w:sz w:val="26"/>
                <w:szCs w:val="26"/>
              </w:rPr>
              <w:t xml:space="preserve"> </w:t>
            </w:r>
            <w:r>
              <w:rPr>
                <w:color w:val="000000"/>
                <w:sz w:val="26"/>
                <w:szCs w:val="26"/>
                <w:lang w:val="vi-VN"/>
              </w:rPr>
              <w:t>sửa thông tin</w:t>
            </w:r>
            <w:r>
              <w:rPr>
                <w:color w:val="000000"/>
                <w:sz w:val="26"/>
                <w:szCs w:val="26"/>
              </w:rPr>
              <w:t xml:space="preserve"> </w:t>
            </w:r>
            <w:r w:rsidRPr="000D5C53">
              <w:rPr>
                <w:color w:val="000000"/>
                <w:sz w:val="26"/>
                <w:szCs w:val="26"/>
              </w:rPr>
              <w:t>thành công.</w:t>
            </w:r>
          </w:p>
        </w:tc>
      </w:tr>
      <w:tr w:rsidR="00144A65" w14:paraId="4B5594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12CFED" w14:textId="77777777" w:rsidR="00144A65" w:rsidRPr="00AF4921" w:rsidRDefault="00144A65"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FA624" w14:textId="77777777" w:rsidR="00144A65" w:rsidRPr="00AF4921" w:rsidRDefault="00144A65" w:rsidP="00712F59">
            <w:pPr>
              <w:spacing w:before="240"/>
              <w:ind w:left="61"/>
              <w:rPr>
                <w:color w:val="000000"/>
                <w:sz w:val="26"/>
                <w:szCs w:val="26"/>
              </w:rPr>
            </w:pPr>
            <w:r w:rsidRPr="000D5C53">
              <w:rPr>
                <w:color w:val="000000"/>
                <w:sz w:val="26"/>
                <w:szCs w:val="26"/>
              </w:rPr>
              <w:t>3.1 Thông báo nếu nhập thiếu thông tin.</w:t>
            </w:r>
          </w:p>
        </w:tc>
      </w:tr>
    </w:tbl>
    <w:p w14:paraId="022DD81A" w14:textId="77777777" w:rsidR="00144A65" w:rsidRDefault="00144A65" w:rsidP="00834DE0">
      <w:pPr>
        <w:pStyle w:val="Chng"/>
        <w:jc w:val="center"/>
        <w:rPr>
          <w:b w:val="0"/>
        </w:rPr>
      </w:pPr>
    </w:p>
    <w:p w14:paraId="24909027" w14:textId="06B276C6" w:rsidR="00B102FD" w:rsidRPr="00B2167A" w:rsidRDefault="00B102FD" w:rsidP="00B102FD">
      <w:pPr>
        <w:pStyle w:val="Heading3"/>
        <w:spacing w:before="0"/>
        <w:rPr>
          <w:rFonts w:ascii="Times New Roman" w:hAnsi="Times New Roman" w:cs="Times New Roman"/>
          <w:b w:val="0"/>
          <w:iCs/>
          <w:sz w:val="28"/>
          <w:szCs w:val="28"/>
        </w:rPr>
      </w:pPr>
      <w:bookmarkStart w:id="104" w:name="_Toc133184618"/>
      <w:r w:rsidRPr="00B2167A">
        <w:rPr>
          <w:rFonts w:ascii="Times New Roman" w:hAnsi="Times New Roman" w:cs="Times New Roman"/>
          <w:iCs/>
          <w:color w:val="auto"/>
          <w:sz w:val="28"/>
          <w:szCs w:val="28"/>
        </w:rPr>
        <w:lastRenderedPageBreak/>
        <w:t>3.2.</w:t>
      </w:r>
      <w:r w:rsidR="000A2B7E">
        <w:rPr>
          <w:rFonts w:ascii="Times New Roman" w:hAnsi="Times New Roman" w:cs="Times New Roman"/>
          <w:iCs/>
          <w:color w:val="auto"/>
          <w:sz w:val="28"/>
          <w:szCs w:val="28"/>
        </w:rPr>
        <w:t>4</w:t>
      </w:r>
      <w:r w:rsidR="001368EB">
        <w:rPr>
          <w:rFonts w:ascii="Times New Roman" w:hAnsi="Times New Roman" w:cs="Times New Roman"/>
          <w:iCs/>
          <w:color w:val="auto"/>
          <w:sz w:val="28"/>
          <w:szCs w:val="28"/>
        </w:rPr>
        <w:t>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giáo viên</w:t>
      </w:r>
      <w:bookmarkEnd w:id="104"/>
    </w:p>
    <w:p w14:paraId="58F6F784" w14:textId="3C337049" w:rsidR="00B102FD" w:rsidRDefault="002A7660" w:rsidP="00B102FD">
      <w:pPr>
        <w:keepNext/>
        <w:rPr>
          <w:color w:val="000000"/>
        </w:rPr>
      </w:pPr>
      <w:r>
        <w:rPr>
          <w:noProof/>
        </w:rPr>
        <w:drawing>
          <wp:inline distT="0" distB="0" distL="0" distR="0" wp14:anchorId="1C6767C7" wp14:editId="50001606">
            <wp:extent cx="5791835" cy="2206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206625"/>
                    </a:xfrm>
                    <a:prstGeom prst="rect">
                      <a:avLst/>
                    </a:prstGeom>
                  </pic:spPr>
                </pic:pic>
              </a:graphicData>
            </a:graphic>
          </wp:inline>
        </w:drawing>
      </w:r>
    </w:p>
    <w:p w14:paraId="15826A82" w14:textId="532D758D" w:rsidR="00B102FD" w:rsidRDefault="00B102FD" w:rsidP="00B102F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0A2B7E">
        <w:rPr>
          <w:i/>
          <w:color w:val="000000"/>
          <w:sz w:val="26"/>
          <w:szCs w:val="26"/>
        </w:rPr>
        <w:t>4</w:t>
      </w:r>
      <w:r w:rsidR="001368EB">
        <w:rPr>
          <w:i/>
          <w:color w:val="000000"/>
          <w:sz w:val="26"/>
          <w:szCs w:val="26"/>
        </w:rPr>
        <w:t>5</w:t>
      </w:r>
      <w:r>
        <w:rPr>
          <w:i/>
          <w:color w:val="000000"/>
          <w:sz w:val="26"/>
          <w:szCs w:val="26"/>
        </w:rPr>
        <w:t xml:space="preserve"> Use Case quản lý giáo viên.</w:t>
      </w:r>
    </w:p>
    <w:tbl>
      <w:tblPr>
        <w:tblW w:w="9678" w:type="dxa"/>
        <w:tblLayout w:type="fixed"/>
        <w:tblLook w:val="0400" w:firstRow="0" w:lastRow="0" w:firstColumn="0" w:lastColumn="0" w:noHBand="0" w:noVBand="1"/>
      </w:tblPr>
      <w:tblGrid>
        <w:gridCol w:w="2979"/>
        <w:gridCol w:w="4210"/>
        <w:gridCol w:w="2489"/>
      </w:tblGrid>
      <w:tr w:rsidR="00B102FD" w14:paraId="7515F8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3CB1C0" w14:textId="77777777" w:rsidR="00B102FD" w:rsidRPr="00AF4921" w:rsidRDefault="00B102F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BF940" w14:textId="74653DA7" w:rsidR="00B102FD" w:rsidRPr="00AF4921" w:rsidRDefault="00B102FD" w:rsidP="00E36644">
            <w:pPr>
              <w:spacing w:before="240"/>
              <w:rPr>
                <w:color w:val="000000"/>
                <w:sz w:val="26"/>
                <w:szCs w:val="26"/>
              </w:rPr>
            </w:pPr>
            <w:r>
              <w:rPr>
                <w:color w:val="000000"/>
                <w:sz w:val="26"/>
                <w:szCs w:val="26"/>
              </w:rPr>
              <w:t>Quản lý gi</w:t>
            </w:r>
            <w:r w:rsidR="002A7660">
              <w:rPr>
                <w:color w:val="000000"/>
                <w:sz w:val="26"/>
                <w:szCs w:val="26"/>
              </w:rPr>
              <w:t>áo viên</w:t>
            </w:r>
            <w:r w:rsidRPr="00AF4921">
              <w:rPr>
                <w:color w:val="000000"/>
                <w:sz w:val="26"/>
                <w:szCs w:val="26"/>
              </w:rPr>
              <w:t>.</w:t>
            </w:r>
          </w:p>
        </w:tc>
      </w:tr>
      <w:tr w:rsidR="00B102FD" w14:paraId="1488AE1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1B207" w14:textId="77777777" w:rsidR="00B102FD" w:rsidRPr="00AF4921" w:rsidRDefault="00B102F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7A4C3" w14:textId="572E9785" w:rsidR="00B102FD" w:rsidRPr="00AF4921" w:rsidRDefault="00B102FD"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2A7660">
              <w:rPr>
                <w:color w:val="000000"/>
                <w:sz w:val="26"/>
                <w:szCs w:val="26"/>
              </w:rPr>
              <w:t>thông tin giáo viên của trung tâm</w:t>
            </w:r>
            <w:r w:rsidRPr="00AF4921">
              <w:rPr>
                <w:color w:val="000000"/>
                <w:sz w:val="26"/>
                <w:szCs w:val="26"/>
              </w:rPr>
              <w:t>.</w:t>
            </w:r>
          </w:p>
        </w:tc>
      </w:tr>
      <w:tr w:rsidR="00B102FD" w14:paraId="4EFD711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BC614" w14:textId="77777777" w:rsidR="00B102FD" w:rsidRPr="00AF4921" w:rsidRDefault="00B102F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D4AB" w14:textId="5DF405BA"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chọn chức năng </w:t>
            </w:r>
            <w:r>
              <w:rPr>
                <w:color w:val="000000"/>
                <w:sz w:val="26"/>
                <w:szCs w:val="26"/>
              </w:rPr>
              <w:t xml:space="preserve">quản lý </w:t>
            </w:r>
            <w:r w:rsidR="002A7660">
              <w:rPr>
                <w:color w:val="000000"/>
                <w:sz w:val="26"/>
                <w:szCs w:val="26"/>
              </w:rPr>
              <w:t>giáo viên</w:t>
            </w:r>
            <w:r w:rsidRPr="00AF4921">
              <w:rPr>
                <w:color w:val="000000"/>
                <w:sz w:val="26"/>
                <w:szCs w:val="26"/>
              </w:rPr>
              <w:t>.</w:t>
            </w:r>
          </w:p>
        </w:tc>
      </w:tr>
      <w:tr w:rsidR="00B102FD" w14:paraId="0E04FE9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E7AE48" w14:textId="77777777" w:rsidR="00B102FD" w:rsidRPr="00AF4921" w:rsidRDefault="00B102F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5EBD4" w14:textId="05253945" w:rsidR="00B102FD" w:rsidRPr="00AF4921" w:rsidRDefault="00B102FD" w:rsidP="00E36644">
            <w:pPr>
              <w:spacing w:before="240"/>
              <w:rPr>
                <w:color w:val="000000"/>
                <w:sz w:val="26"/>
                <w:szCs w:val="26"/>
              </w:rPr>
            </w:pPr>
            <w:r w:rsidRPr="00AF4921">
              <w:rPr>
                <w:color w:val="000000"/>
                <w:sz w:val="26"/>
                <w:szCs w:val="26"/>
              </w:rPr>
              <w:t xml:space="preserve"> 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sidR="002A7660">
              <w:rPr>
                <w:color w:val="000000"/>
                <w:sz w:val="26"/>
                <w:szCs w:val="26"/>
              </w:rPr>
              <w:t xml:space="preserve"> </w:t>
            </w:r>
            <w:r>
              <w:rPr>
                <w:color w:val="000000"/>
                <w:sz w:val="26"/>
                <w:szCs w:val="26"/>
              </w:rPr>
              <w:t>của</w:t>
            </w:r>
            <w:r w:rsidR="002A7660">
              <w:rPr>
                <w:color w:val="000000"/>
                <w:sz w:val="26"/>
                <w:szCs w:val="26"/>
              </w:rPr>
              <w:t xml:space="preserve"> các</w:t>
            </w:r>
            <w:r>
              <w:rPr>
                <w:color w:val="000000"/>
                <w:sz w:val="26"/>
                <w:szCs w:val="26"/>
              </w:rPr>
              <w:t xml:space="preserve"> giáo viên</w:t>
            </w:r>
            <w:r w:rsidRPr="00AF4921">
              <w:rPr>
                <w:color w:val="000000"/>
                <w:sz w:val="26"/>
                <w:szCs w:val="26"/>
              </w:rPr>
              <w:t>.</w:t>
            </w:r>
          </w:p>
        </w:tc>
      </w:tr>
      <w:tr w:rsidR="00B102FD" w14:paraId="23156AF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A84AEF" w14:textId="77777777" w:rsidR="00B102FD" w:rsidRPr="00AF4921" w:rsidRDefault="00B102F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AFBC" w14:textId="7D443843"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w:t>
            </w:r>
          </w:p>
        </w:tc>
      </w:tr>
      <w:tr w:rsidR="00B102FD" w14:paraId="54E70C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B5F50F" w14:textId="77777777" w:rsidR="00B102FD" w:rsidRPr="00AF4921" w:rsidRDefault="00B102F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86EAB5" w14:textId="77777777" w:rsidR="00B102FD" w:rsidRPr="00AF4921" w:rsidRDefault="00B102FD" w:rsidP="00E36644">
            <w:pPr>
              <w:spacing w:before="240"/>
              <w:rPr>
                <w:color w:val="000000"/>
                <w:sz w:val="26"/>
                <w:szCs w:val="26"/>
              </w:rPr>
            </w:pPr>
            <w:r>
              <w:rPr>
                <w:color w:val="000000"/>
                <w:sz w:val="26"/>
                <w:szCs w:val="26"/>
              </w:rPr>
              <w:t>Đăng nhập.</w:t>
            </w:r>
          </w:p>
        </w:tc>
      </w:tr>
      <w:tr w:rsidR="00B102FD" w14:paraId="617E53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DE2A68" w14:textId="77777777" w:rsidR="00B102FD" w:rsidRPr="00AF4921" w:rsidRDefault="00B102F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E49" w14:textId="77777777" w:rsidR="00B102FD" w:rsidRPr="00AF4921" w:rsidRDefault="00B102FD" w:rsidP="00E36644">
            <w:pPr>
              <w:spacing w:before="240"/>
              <w:rPr>
                <w:color w:val="000000"/>
                <w:sz w:val="26"/>
                <w:szCs w:val="26"/>
              </w:rPr>
            </w:pPr>
            <w:r>
              <w:rPr>
                <w:color w:val="000000"/>
                <w:sz w:val="26"/>
                <w:szCs w:val="26"/>
              </w:rPr>
              <w:t>Tài khoản đã được đăng nhập.</w:t>
            </w:r>
          </w:p>
        </w:tc>
      </w:tr>
      <w:tr w:rsidR="00B102FD" w14:paraId="17403D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61ADEC" w14:textId="77777777" w:rsidR="00B102FD" w:rsidRPr="00AF4921" w:rsidRDefault="00B102FD"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A1765" w14:textId="77777777" w:rsidR="00B102FD" w:rsidRPr="00AF4921" w:rsidRDefault="00B102FD" w:rsidP="00E36644">
            <w:pPr>
              <w:spacing w:before="240"/>
              <w:rPr>
                <w:color w:val="000000"/>
                <w:sz w:val="26"/>
                <w:szCs w:val="26"/>
              </w:rPr>
            </w:pPr>
            <w:r w:rsidRPr="00AF4921">
              <w:rPr>
                <w:color w:val="000000"/>
                <w:sz w:val="26"/>
                <w:szCs w:val="26"/>
              </w:rPr>
              <w:t> </w:t>
            </w:r>
            <w:r>
              <w:rPr>
                <w:color w:val="000000"/>
                <w:sz w:val="26"/>
                <w:szCs w:val="26"/>
              </w:rPr>
              <w:t>Không.</w:t>
            </w:r>
          </w:p>
        </w:tc>
      </w:tr>
      <w:tr w:rsidR="00B102FD" w14:paraId="642D09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CBB58" w14:textId="77777777" w:rsidR="00B102FD" w:rsidRPr="00AF4921" w:rsidRDefault="00B102F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BE8EC" w14:textId="77777777" w:rsidR="00B102FD" w:rsidRPr="00AF4921" w:rsidRDefault="00B102F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38A4B" w14:textId="77777777" w:rsidR="00B102FD" w:rsidRPr="00AF4921" w:rsidRDefault="00B102FD" w:rsidP="00E36644">
            <w:pPr>
              <w:spacing w:before="240"/>
              <w:jc w:val="center"/>
              <w:rPr>
                <w:color w:val="000000"/>
                <w:sz w:val="26"/>
                <w:szCs w:val="26"/>
              </w:rPr>
            </w:pPr>
            <w:r w:rsidRPr="00AF4921">
              <w:rPr>
                <w:color w:val="000000"/>
                <w:sz w:val="26"/>
                <w:szCs w:val="26"/>
              </w:rPr>
              <w:t>System</w:t>
            </w:r>
          </w:p>
        </w:tc>
      </w:tr>
      <w:tr w:rsidR="00B102FD" w14:paraId="66D843B0"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D564A8" w14:textId="77777777" w:rsidR="00B102FD" w:rsidRPr="00AF4921" w:rsidRDefault="00B102F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35E77" w14:textId="6A530D2E" w:rsidR="00B102FD" w:rsidRPr="00C43911" w:rsidRDefault="00B102FD" w:rsidP="00E36644">
            <w:pPr>
              <w:rPr>
                <w:sz w:val="26"/>
                <w:szCs w:val="26"/>
              </w:rPr>
            </w:pPr>
            <w:r w:rsidRPr="00C43911">
              <w:rPr>
                <w:sz w:val="26"/>
                <w:szCs w:val="26"/>
              </w:rPr>
              <w:t>1.</w:t>
            </w:r>
            <w:r>
              <w:rPr>
                <w:sz w:val="26"/>
                <w:szCs w:val="26"/>
              </w:rPr>
              <w:t xml:space="preserve"> Nhân viên </w:t>
            </w:r>
            <w:r>
              <w:rPr>
                <w:color w:val="000000"/>
                <w:sz w:val="26"/>
                <w:szCs w:val="26"/>
              </w:rPr>
              <w:t xml:space="preserve">quản lý </w:t>
            </w:r>
            <w:r w:rsidR="002A7660">
              <w:rPr>
                <w:color w:val="000000"/>
                <w:sz w:val="26"/>
                <w:szCs w:val="26"/>
              </w:rPr>
              <w:t>nhân sự</w:t>
            </w:r>
            <w:r w:rsidR="002A7660">
              <w:rPr>
                <w:sz w:val="26"/>
                <w:szCs w:val="26"/>
              </w:rPr>
              <w:t xml:space="preserve"> </w:t>
            </w:r>
            <w:r>
              <w:rPr>
                <w:sz w:val="26"/>
                <w:szCs w:val="26"/>
              </w:rPr>
              <w:t>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gi</w:t>
            </w:r>
            <w:r w:rsidR="002A7660">
              <w:rPr>
                <w:color w:val="000000"/>
                <w:sz w:val="26"/>
                <w:szCs w:val="26"/>
              </w:rPr>
              <w:t>áo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BE87B" w14:textId="3DBDDDBD" w:rsidR="00B102FD" w:rsidRPr="00AF4921" w:rsidRDefault="00B102FD"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2A7660">
              <w:rPr>
                <w:color w:val="000000"/>
                <w:sz w:val="26"/>
                <w:szCs w:val="26"/>
              </w:rPr>
              <w:t xml:space="preserve"> giáo viên</w:t>
            </w:r>
            <w:r>
              <w:rPr>
                <w:color w:val="000000"/>
                <w:sz w:val="26"/>
                <w:szCs w:val="26"/>
              </w:rPr>
              <w:t>.</w:t>
            </w:r>
          </w:p>
          <w:p w14:paraId="6EA263B7" w14:textId="77777777" w:rsidR="00B102FD" w:rsidRPr="00AF4921" w:rsidRDefault="00B102FD" w:rsidP="00E36644">
            <w:pPr>
              <w:rPr>
                <w:color w:val="000000"/>
                <w:sz w:val="26"/>
                <w:szCs w:val="26"/>
              </w:rPr>
            </w:pPr>
          </w:p>
        </w:tc>
      </w:tr>
      <w:tr w:rsidR="00B102FD" w14:paraId="433B1F7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A99979" w14:textId="77777777" w:rsidR="00B102FD" w:rsidRPr="00AF4921" w:rsidRDefault="00B102F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164F7" w14:textId="77777777" w:rsidR="00B102FD" w:rsidRPr="00AF4921" w:rsidRDefault="00B102FD" w:rsidP="00E36644">
            <w:pPr>
              <w:spacing w:before="240"/>
              <w:ind w:left="61"/>
              <w:rPr>
                <w:color w:val="000000"/>
                <w:sz w:val="26"/>
                <w:szCs w:val="26"/>
              </w:rPr>
            </w:pPr>
            <w:r>
              <w:rPr>
                <w:color w:val="000000"/>
                <w:sz w:val="26"/>
                <w:szCs w:val="26"/>
              </w:rPr>
              <w:t>Không.</w:t>
            </w:r>
          </w:p>
        </w:tc>
      </w:tr>
    </w:tbl>
    <w:p w14:paraId="4E31DF02" w14:textId="77777777" w:rsidR="00B102FD" w:rsidRDefault="00B102FD" w:rsidP="00B102FD">
      <w:pPr>
        <w:pStyle w:val="Chng"/>
        <w:jc w:val="center"/>
        <w:rPr>
          <w:b w:val="0"/>
        </w:rPr>
      </w:pPr>
    </w:p>
    <w:p w14:paraId="3899BEA7" w14:textId="2E6FD8CF" w:rsidR="00D969E4" w:rsidRPr="00B2167A" w:rsidRDefault="00D969E4" w:rsidP="00D969E4">
      <w:pPr>
        <w:pStyle w:val="Heading3"/>
        <w:spacing w:before="0"/>
        <w:rPr>
          <w:rFonts w:ascii="Times New Roman" w:hAnsi="Times New Roman" w:cs="Times New Roman"/>
          <w:b w:val="0"/>
          <w:iCs/>
          <w:sz w:val="28"/>
          <w:szCs w:val="28"/>
        </w:rPr>
      </w:pPr>
      <w:bookmarkStart w:id="105" w:name="_Toc133184619"/>
      <w:r w:rsidRPr="00B2167A">
        <w:rPr>
          <w:rFonts w:ascii="Times New Roman" w:hAnsi="Times New Roman" w:cs="Times New Roman"/>
          <w:iCs/>
          <w:color w:val="auto"/>
          <w:sz w:val="28"/>
          <w:szCs w:val="28"/>
        </w:rPr>
        <w:t>3.2.</w:t>
      </w:r>
      <w:r w:rsidR="000A2B7E">
        <w:rPr>
          <w:rFonts w:ascii="Times New Roman" w:hAnsi="Times New Roman" w:cs="Times New Roman"/>
          <w:iCs/>
          <w:color w:val="auto"/>
          <w:sz w:val="28"/>
          <w:szCs w:val="28"/>
        </w:rPr>
        <w:t>4</w:t>
      </w:r>
      <w:r w:rsidR="001368EB">
        <w:rPr>
          <w:rFonts w:ascii="Times New Roman" w:hAnsi="Times New Roman" w:cs="Times New Roman"/>
          <w:iCs/>
          <w:color w:val="auto"/>
          <w:sz w:val="28"/>
          <w:szCs w:val="28"/>
        </w:rPr>
        <w:t>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giáo viên</w:t>
      </w:r>
      <w:bookmarkEnd w:id="105"/>
    </w:p>
    <w:p w14:paraId="7D33D173" w14:textId="0F147A2C" w:rsidR="00D969E4" w:rsidRDefault="00D969E4" w:rsidP="00D969E4">
      <w:pPr>
        <w:keepNext/>
        <w:rPr>
          <w:color w:val="000000"/>
        </w:rPr>
      </w:pPr>
      <w:r>
        <w:rPr>
          <w:noProof/>
        </w:rPr>
        <w:drawing>
          <wp:inline distT="0" distB="0" distL="0" distR="0" wp14:anchorId="1F9FA6AE" wp14:editId="652797A0">
            <wp:extent cx="5791835" cy="2225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225040"/>
                    </a:xfrm>
                    <a:prstGeom prst="rect">
                      <a:avLst/>
                    </a:prstGeom>
                  </pic:spPr>
                </pic:pic>
              </a:graphicData>
            </a:graphic>
          </wp:inline>
        </w:drawing>
      </w:r>
    </w:p>
    <w:p w14:paraId="47F71F3D" w14:textId="2ABA8AD4" w:rsidR="00D969E4" w:rsidRDefault="00D969E4" w:rsidP="00D969E4">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0A2B7E">
        <w:rPr>
          <w:i/>
          <w:color w:val="000000"/>
          <w:sz w:val="26"/>
          <w:szCs w:val="26"/>
        </w:rPr>
        <w:t>4</w:t>
      </w:r>
      <w:r w:rsidR="001368EB">
        <w:rPr>
          <w:i/>
          <w:color w:val="000000"/>
          <w:sz w:val="26"/>
          <w:szCs w:val="26"/>
        </w:rPr>
        <w:t>6</w:t>
      </w:r>
      <w:r>
        <w:rPr>
          <w:i/>
          <w:color w:val="000000"/>
          <w:sz w:val="26"/>
          <w:szCs w:val="26"/>
        </w:rPr>
        <w:t xml:space="preserve"> Use Case thêm giáo viên.</w:t>
      </w:r>
    </w:p>
    <w:tbl>
      <w:tblPr>
        <w:tblW w:w="9678" w:type="dxa"/>
        <w:tblLayout w:type="fixed"/>
        <w:tblLook w:val="0400" w:firstRow="0" w:lastRow="0" w:firstColumn="0" w:lastColumn="0" w:noHBand="0" w:noVBand="1"/>
      </w:tblPr>
      <w:tblGrid>
        <w:gridCol w:w="2979"/>
        <w:gridCol w:w="4210"/>
        <w:gridCol w:w="2489"/>
      </w:tblGrid>
      <w:tr w:rsidR="00D969E4" w14:paraId="226BD0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7647BD" w14:textId="77777777" w:rsidR="00D969E4" w:rsidRPr="00AF4921" w:rsidRDefault="00D969E4"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B2308" w14:textId="2A64A4F9" w:rsidR="00D969E4" w:rsidRPr="00AF4921" w:rsidRDefault="00D969E4" w:rsidP="00E36644">
            <w:pPr>
              <w:spacing w:before="240"/>
              <w:rPr>
                <w:color w:val="000000"/>
                <w:sz w:val="26"/>
                <w:szCs w:val="26"/>
              </w:rPr>
            </w:pPr>
            <w:r w:rsidRPr="00AF4921">
              <w:rPr>
                <w:color w:val="000000"/>
                <w:sz w:val="26"/>
                <w:szCs w:val="26"/>
              </w:rPr>
              <w:t xml:space="preserve">Thêm </w:t>
            </w:r>
            <w:r>
              <w:rPr>
                <w:color w:val="000000"/>
                <w:sz w:val="26"/>
                <w:szCs w:val="26"/>
              </w:rPr>
              <w:t>giáo viên</w:t>
            </w:r>
            <w:r w:rsidRPr="00AF4921">
              <w:rPr>
                <w:color w:val="000000"/>
                <w:sz w:val="26"/>
                <w:szCs w:val="26"/>
              </w:rPr>
              <w:t>.</w:t>
            </w:r>
          </w:p>
        </w:tc>
      </w:tr>
      <w:tr w:rsidR="00D969E4" w14:paraId="1A85A7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18B2DA" w14:textId="77777777" w:rsidR="00D969E4" w:rsidRPr="00AF4921" w:rsidRDefault="00D969E4"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216E8" w14:textId="325E35BC" w:rsidR="00D969E4" w:rsidRPr="00AF4921" w:rsidRDefault="00D969E4" w:rsidP="00E36644">
            <w:pPr>
              <w:spacing w:before="240"/>
              <w:rPr>
                <w:color w:val="000000"/>
                <w:sz w:val="26"/>
                <w:szCs w:val="26"/>
              </w:rPr>
            </w:pPr>
            <w:r w:rsidRPr="00AF4921">
              <w:rPr>
                <w:color w:val="000000"/>
                <w:sz w:val="26"/>
                <w:szCs w:val="26"/>
              </w:rPr>
              <w:t>Thêm</w:t>
            </w:r>
            <w:r>
              <w:rPr>
                <w:color w:val="000000"/>
                <w:sz w:val="26"/>
                <w:szCs w:val="26"/>
              </w:rPr>
              <w:t xml:space="preserve"> giáo viên của trung tâm</w:t>
            </w:r>
            <w:r w:rsidRPr="00AF4921">
              <w:rPr>
                <w:color w:val="000000"/>
                <w:sz w:val="26"/>
                <w:szCs w:val="26"/>
              </w:rPr>
              <w:t>.</w:t>
            </w:r>
          </w:p>
        </w:tc>
      </w:tr>
      <w:tr w:rsidR="00D969E4" w14:paraId="56EA6F3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7AEF26" w14:textId="77777777" w:rsidR="00D969E4" w:rsidRPr="00AF4921" w:rsidRDefault="00D969E4"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4D7C" w14:textId="549A6290"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 </w:t>
            </w:r>
            <w:r>
              <w:rPr>
                <w:color w:val="000000"/>
                <w:sz w:val="26"/>
                <w:szCs w:val="26"/>
              </w:rPr>
              <w:t>giáo viên</w:t>
            </w:r>
            <w:r w:rsidRPr="00AF4921">
              <w:rPr>
                <w:color w:val="000000"/>
                <w:sz w:val="26"/>
                <w:szCs w:val="26"/>
              </w:rPr>
              <w:t>.</w:t>
            </w:r>
          </w:p>
        </w:tc>
      </w:tr>
      <w:tr w:rsidR="00D969E4" w14:paraId="313A4E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F476" w14:textId="77777777" w:rsidR="00D969E4" w:rsidRPr="00AF4921" w:rsidRDefault="00D969E4"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E43E64" w14:textId="4BCEC860" w:rsidR="00D969E4" w:rsidRPr="00AF4921" w:rsidRDefault="00D969E4"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giáo viên</w:t>
            </w:r>
            <w:r w:rsidRPr="00AF4921">
              <w:rPr>
                <w:color w:val="000000"/>
                <w:sz w:val="26"/>
                <w:szCs w:val="26"/>
              </w:rPr>
              <w:t>.</w:t>
            </w:r>
          </w:p>
        </w:tc>
      </w:tr>
      <w:tr w:rsidR="00D969E4" w14:paraId="1B4C7C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4C60E" w14:textId="77777777" w:rsidR="00D969E4" w:rsidRPr="00AF4921" w:rsidRDefault="00D969E4"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EDCE1" w14:textId="299E3353"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D969E4" w14:paraId="6D7BDD4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AC9DC" w14:textId="77777777" w:rsidR="00D969E4" w:rsidRPr="00AF4921" w:rsidRDefault="00D969E4"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EDD48" w14:textId="0FEFA061" w:rsidR="00D969E4" w:rsidRPr="00AF4921" w:rsidRDefault="00D969E4" w:rsidP="00E36644">
            <w:pPr>
              <w:spacing w:before="240"/>
              <w:rPr>
                <w:color w:val="000000"/>
                <w:sz w:val="26"/>
                <w:szCs w:val="26"/>
              </w:rPr>
            </w:pPr>
            <w:r>
              <w:rPr>
                <w:color w:val="000000"/>
                <w:sz w:val="26"/>
                <w:szCs w:val="26"/>
              </w:rPr>
              <w:t>Quản lý giáo viên.</w:t>
            </w:r>
          </w:p>
        </w:tc>
      </w:tr>
      <w:tr w:rsidR="00D969E4" w14:paraId="605349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E41F78" w14:textId="77777777" w:rsidR="00D969E4" w:rsidRPr="00AF4921" w:rsidRDefault="00D969E4"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8070D" w14:textId="63C703E5" w:rsidR="00D969E4" w:rsidRPr="00AF4921" w:rsidRDefault="00D969E4" w:rsidP="00E36644">
            <w:pPr>
              <w:spacing w:before="240"/>
              <w:rPr>
                <w:color w:val="000000"/>
                <w:sz w:val="26"/>
                <w:szCs w:val="26"/>
              </w:rPr>
            </w:pPr>
            <w:r>
              <w:rPr>
                <w:color w:val="000000"/>
                <w:sz w:val="26"/>
                <w:szCs w:val="26"/>
              </w:rPr>
              <w:t>Nhân viên quản lý nhân sự đã đăng nhập vào hệ thống.</w:t>
            </w:r>
          </w:p>
        </w:tc>
      </w:tr>
      <w:tr w:rsidR="00D969E4" w14:paraId="6AF1BC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4AB864" w14:textId="77777777" w:rsidR="00D969E4" w:rsidRPr="00AF4921" w:rsidRDefault="00D969E4"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BEBA" w14:textId="4D90F5C0" w:rsidR="00D969E4" w:rsidRPr="00AF4921" w:rsidRDefault="00D969E4" w:rsidP="00E36644">
            <w:pPr>
              <w:spacing w:before="240"/>
              <w:rPr>
                <w:color w:val="000000"/>
                <w:sz w:val="26"/>
                <w:szCs w:val="26"/>
              </w:rPr>
            </w:pPr>
            <w:r w:rsidRPr="00AF4921">
              <w:rPr>
                <w:color w:val="000000"/>
                <w:sz w:val="26"/>
                <w:szCs w:val="26"/>
              </w:rPr>
              <w:t> </w:t>
            </w:r>
            <w:r>
              <w:rPr>
                <w:color w:val="000000"/>
                <w:sz w:val="26"/>
                <w:szCs w:val="26"/>
              </w:rPr>
              <w:t>Thêm giáo viên thành công.</w:t>
            </w:r>
          </w:p>
        </w:tc>
      </w:tr>
      <w:tr w:rsidR="00D969E4" w14:paraId="1B435CE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E17579" w14:textId="77777777" w:rsidR="00D969E4" w:rsidRPr="00AF4921" w:rsidRDefault="00D969E4"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47767" w14:textId="77777777" w:rsidR="00D969E4" w:rsidRPr="00AF4921" w:rsidRDefault="00D969E4"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57919" w14:textId="77777777" w:rsidR="00D969E4" w:rsidRPr="00AF4921" w:rsidRDefault="00D969E4" w:rsidP="00E36644">
            <w:pPr>
              <w:spacing w:before="240"/>
              <w:jc w:val="center"/>
              <w:rPr>
                <w:color w:val="000000"/>
                <w:sz w:val="26"/>
                <w:szCs w:val="26"/>
              </w:rPr>
            </w:pPr>
            <w:r w:rsidRPr="00AF4921">
              <w:rPr>
                <w:color w:val="000000"/>
                <w:sz w:val="26"/>
                <w:szCs w:val="26"/>
              </w:rPr>
              <w:t>System</w:t>
            </w:r>
          </w:p>
        </w:tc>
      </w:tr>
      <w:tr w:rsidR="00D969E4" w14:paraId="1A5CBF3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507CFE" w14:textId="77777777" w:rsidR="00D969E4" w:rsidRPr="00AF4921" w:rsidRDefault="00D969E4"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7C9AE" w14:textId="4DB55474" w:rsidR="00D969E4" w:rsidRDefault="00D969E4"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560F4E6" w14:textId="77777777" w:rsidR="00D969E4" w:rsidRDefault="00D969E4" w:rsidP="00E36644">
            <w:pPr>
              <w:rPr>
                <w:sz w:val="26"/>
                <w:szCs w:val="26"/>
              </w:rPr>
            </w:pPr>
          </w:p>
          <w:p w14:paraId="33A0007C" w14:textId="77777777" w:rsidR="00D969E4" w:rsidRPr="00B60098" w:rsidRDefault="00D969E4" w:rsidP="00E36644">
            <w:pPr>
              <w:rPr>
                <w:sz w:val="26"/>
                <w:szCs w:val="26"/>
              </w:rPr>
            </w:pPr>
          </w:p>
          <w:p w14:paraId="1C3F623A" w14:textId="43683A24" w:rsidR="00D969E4" w:rsidRPr="00B60098" w:rsidRDefault="00D969E4"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w:t>
            </w:r>
            <w:r w:rsidR="006518FB">
              <w:rPr>
                <w:sz w:val="26"/>
                <w:szCs w:val="26"/>
              </w:rPr>
              <w:t xml:space="preserve"> giáo viên</w:t>
            </w:r>
            <w:r>
              <w:rPr>
                <w:sz w:val="26"/>
                <w:szCs w:val="26"/>
              </w:rPr>
              <w:t xml:space="preserve"> mới</w:t>
            </w:r>
            <w:r w:rsidRPr="00B60098">
              <w:rPr>
                <w:sz w:val="26"/>
                <w:szCs w:val="26"/>
              </w:rPr>
              <w:t>.</w:t>
            </w:r>
          </w:p>
          <w:p w14:paraId="46A801FE" w14:textId="77777777" w:rsidR="00D969E4" w:rsidRPr="00B60098" w:rsidRDefault="00D969E4"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14C95" w14:textId="76D7B53D" w:rsidR="00D969E4" w:rsidRDefault="00D969E4"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DC3CBC4" w14:textId="77777777" w:rsidR="00D969E4" w:rsidRDefault="00D969E4" w:rsidP="00E36644">
            <w:pPr>
              <w:rPr>
                <w:color w:val="000000"/>
                <w:sz w:val="26"/>
                <w:szCs w:val="26"/>
              </w:rPr>
            </w:pPr>
          </w:p>
          <w:p w14:paraId="6B6CFDA9" w14:textId="77777777" w:rsidR="00D969E4" w:rsidRPr="00AF4921" w:rsidRDefault="00D969E4" w:rsidP="00E36644">
            <w:pPr>
              <w:rPr>
                <w:color w:val="000000"/>
                <w:sz w:val="26"/>
                <w:szCs w:val="26"/>
              </w:rPr>
            </w:pPr>
          </w:p>
          <w:p w14:paraId="4F4C25F8" w14:textId="77777777" w:rsidR="00D969E4" w:rsidRPr="000D5C53" w:rsidRDefault="00D969E4" w:rsidP="00E36644">
            <w:pPr>
              <w:rPr>
                <w:color w:val="000000"/>
                <w:sz w:val="26"/>
                <w:szCs w:val="26"/>
              </w:rPr>
            </w:pPr>
            <w:r w:rsidRPr="000D5C53">
              <w:rPr>
                <w:color w:val="000000"/>
                <w:sz w:val="26"/>
                <w:szCs w:val="26"/>
              </w:rPr>
              <w:t>3.1 Hệ thống kiểm tra thông tin đã nhập.</w:t>
            </w:r>
          </w:p>
          <w:p w14:paraId="37597263" w14:textId="77777777" w:rsidR="00D969E4" w:rsidRPr="000D5C53" w:rsidRDefault="00D969E4"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D860AE4" w14:textId="44CFB7CB" w:rsidR="00D969E4" w:rsidRPr="00AF4921" w:rsidRDefault="00D969E4"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w:t>
            </w:r>
            <w:r w:rsidR="006518FB">
              <w:rPr>
                <w:color w:val="000000"/>
                <w:sz w:val="26"/>
                <w:szCs w:val="26"/>
              </w:rPr>
              <w:t>giáo viên</w:t>
            </w:r>
            <w:r w:rsidRPr="000D5C53">
              <w:rPr>
                <w:color w:val="000000"/>
                <w:sz w:val="26"/>
                <w:szCs w:val="26"/>
              </w:rPr>
              <w:t xml:space="preserve"> thành công.</w:t>
            </w:r>
          </w:p>
        </w:tc>
      </w:tr>
      <w:tr w:rsidR="00D969E4" w14:paraId="4730417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219572" w14:textId="77777777" w:rsidR="00D969E4" w:rsidRPr="00AF4921" w:rsidRDefault="00D969E4"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F3424" w14:textId="77777777" w:rsidR="00D969E4" w:rsidRPr="00AF4921" w:rsidRDefault="00D969E4" w:rsidP="00E36644">
            <w:pPr>
              <w:spacing w:before="240"/>
              <w:ind w:left="61"/>
              <w:rPr>
                <w:color w:val="000000"/>
                <w:sz w:val="26"/>
                <w:szCs w:val="26"/>
              </w:rPr>
            </w:pPr>
            <w:r w:rsidRPr="000D5C53">
              <w:rPr>
                <w:color w:val="000000"/>
                <w:sz w:val="26"/>
                <w:szCs w:val="26"/>
              </w:rPr>
              <w:t>3.1 Thông báo nếu nhập thiếu thông tin.</w:t>
            </w:r>
          </w:p>
        </w:tc>
      </w:tr>
    </w:tbl>
    <w:p w14:paraId="73587BC1" w14:textId="0428E911" w:rsidR="00B102FD" w:rsidRDefault="00B102FD" w:rsidP="00834DE0">
      <w:pPr>
        <w:pStyle w:val="Chng"/>
        <w:jc w:val="center"/>
        <w:rPr>
          <w:b w:val="0"/>
        </w:rPr>
      </w:pPr>
    </w:p>
    <w:p w14:paraId="024A6B0D" w14:textId="5063CEF1" w:rsidR="00AD159F" w:rsidRPr="00B2167A" w:rsidRDefault="00AD159F" w:rsidP="00AD159F">
      <w:pPr>
        <w:pStyle w:val="Heading3"/>
        <w:spacing w:before="0"/>
        <w:rPr>
          <w:rFonts w:ascii="Times New Roman" w:hAnsi="Times New Roman" w:cs="Times New Roman"/>
          <w:b w:val="0"/>
          <w:iCs/>
          <w:sz w:val="28"/>
          <w:szCs w:val="28"/>
        </w:rPr>
      </w:pPr>
      <w:bookmarkStart w:id="106" w:name="_Toc133184620"/>
      <w:r w:rsidRPr="00B2167A">
        <w:rPr>
          <w:rFonts w:ascii="Times New Roman" w:hAnsi="Times New Roman" w:cs="Times New Roman"/>
          <w:iCs/>
          <w:color w:val="auto"/>
          <w:sz w:val="28"/>
          <w:szCs w:val="28"/>
        </w:rPr>
        <w:t>3.2.</w:t>
      </w:r>
      <w:r w:rsidR="000A2B7E">
        <w:rPr>
          <w:rFonts w:ascii="Times New Roman" w:hAnsi="Times New Roman" w:cs="Times New Roman"/>
          <w:iCs/>
          <w:color w:val="auto"/>
          <w:sz w:val="28"/>
          <w:szCs w:val="28"/>
        </w:rPr>
        <w:t>4</w:t>
      </w:r>
      <w:r w:rsidR="001368EB">
        <w:rPr>
          <w:rFonts w:ascii="Times New Roman" w:hAnsi="Times New Roman" w:cs="Times New Roman"/>
          <w:iCs/>
          <w:color w:val="auto"/>
          <w:sz w:val="28"/>
          <w:szCs w:val="28"/>
        </w:rPr>
        <w:t>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giáo viên</w:t>
      </w:r>
      <w:bookmarkEnd w:id="106"/>
    </w:p>
    <w:p w14:paraId="7BF981E6" w14:textId="7360F382" w:rsidR="00AD159F" w:rsidRDefault="00AD159F" w:rsidP="00AD159F">
      <w:pPr>
        <w:keepNext/>
        <w:rPr>
          <w:color w:val="000000"/>
        </w:rPr>
      </w:pPr>
      <w:r>
        <w:rPr>
          <w:noProof/>
        </w:rPr>
        <w:drawing>
          <wp:inline distT="0" distB="0" distL="0" distR="0" wp14:anchorId="696AAB59" wp14:editId="76372D78">
            <wp:extent cx="5791835" cy="2200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200910"/>
                    </a:xfrm>
                    <a:prstGeom prst="rect">
                      <a:avLst/>
                    </a:prstGeom>
                  </pic:spPr>
                </pic:pic>
              </a:graphicData>
            </a:graphic>
          </wp:inline>
        </w:drawing>
      </w:r>
    </w:p>
    <w:p w14:paraId="2DF94CE5" w14:textId="41B73358" w:rsidR="00AD159F" w:rsidRDefault="00AD159F" w:rsidP="00AD159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0A2B7E">
        <w:rPr>
          <w:i/>
          <w:color w:val="000000"/>
          <w:sz w:val="26"/>
          <w:szCs w:val="26"/>
        </w:rPr>
        <w:t>4</w:t>
      </w:r>
      <w:r w:rsidR="001368EB">
        <w:rPr>
          <w:i/>
          <w:color w:val="000000"/>
          <w:sz w:val="26"/>
          <w:szCs w:val="26"/>
        </w:rPr>
        <w:t>7</w:t>
      </w:r>
      <w:r>
        <w:rPr>
          <w:i/>
          <w:color w:val="000000"/>
          <w:sz w:val="26"/>
          <w:szCs w:val="26"/>
        </w:rPr>
        <w:t xml:space="preserve"> Use Case sửa giáo viên.</w:t>
      </w:r>
    </w:p>
    <w:tbl>
      <w:tblPr>
        <w:tblW w:w="9678" w:type="dxa"/>
        <w:tblLayout w:type="fixed"/>
        <w:tblLook w:val="0400" w:firstRow="0" w:lastRow="0" w:firstColumn="0" w:lastColumn="0" w:noHBand="0" w:noVBand="1"/>
      </w:tblPr>
      <w:tblGrid>
        <w:gridCol w:w="2979"/>
        <w:gridCol w:w="4210"/>
        <w:gridCol w:w="2489"/>
      </w:tblGrid>
      <w:tr w:rsidR="00AD159F" w14:paraId="4C93F46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07ACCE" w14:textId="77777777" w:rsidR="00AD159F" w:rsidRPr="00AF4921" w:rsidRDefault="00AD159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D3CD7" w14:textId="77127593"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AD159F" w14:paraId="7E599E2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14B7C9" w14:textId="77777777" w:rsidR="00AD159F" w:rsidRPr="00AF4921" w:rsidRDefault="00AD159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B9115" w14:textId="78C8A664"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AD159F" w14:paraId="2DA6631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1541F7" w14:textId="77777777" w:rsidR="00AD159F" w:rsidRPr="00AF4921" w:rsidRDefault="00AD159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08E0C" w14:textId="1DA80788"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AD159F" w14:paraId="27C0AD9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41F3A" w14:textId="77777777" w:rsidR="00AD159F" w:rsidRPr="00AF4921" w:rsidRDefault="00AD159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EE4E9" w14:textId="516CE834" w:rsidR="00AD159F" w:rsidRPr="00AF4921" w:rsidRDefault="00AD159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giáo viên</w:t>
            </w:r>
            <w:r w:rsidRPr="00AF4921">
              <w:rPr>
                <w:color w:val="000000"/>
                <w:sz w:val="26"/>
                <w:szCs w:val="26"/>
              </w:rPr>
              <w:t>.</w:t>
            </w:r>
          </w:p>
        </w:tc>
      </w:tr>
      <w:tr w:rsidR="00AD159F" w14:paraId="34556F3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13A40" w14:textId="77777777" w:rsidR="00AD159F" w:rsidRPr="00AF4921" w:rsidRDefault="00AD159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47766" w14:textId="77777777"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AD159F" w14:paraId="26CE57E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97EDFD" w14:textId="77777777" w:rsidR="00AD159F" w:rsidRPr="00AF4921" w:rsidRDefault="00AD159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1E36A" w14:textId="77777777" w:rsidR="00AD159F" w:rsidRPr="00AF4921" w:rsidRDefault="00AD159F" w:rsidP="00E36644">
            <w:pPr>
              <w:spacing w:before="240"/>
              <w:rPr>
                <w:color w:val="000000"/>
                <w:sz w:val="26"/>
                <w:szCs w:val="26"/>
              </w:rPr>
            </w:pPr>
            <w:r>
              <w:rPr>
                <w:color w:val="000000"/>
                <w:sz w:val="26"/>
                <w:szCs w:val="26"/>
              </w:rPr>
              <w:t>Quản lý giáo viên.</w:t>
            </w:r>
          </w:p>
        </w:tc>
      </w:tr>
      <w:tr w:rsidR="00AD159F" w14:paraId="666C112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0F6FF8" w14:textId="77777777" w:rsidR="00AD159F" w:rsidRPr="00AF4921" w:rsidRDefault="00AD159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74D44" w14:textId="77777777" w:rsidR="00AD159F" w:rsidRPr="00AF4921" w:rsidRDefault="00AD159F" w:rsidP="00E36644">
            <w:pPr>
              <w:spacing w:before="240"/>
              <w:rPr>
                <w:color w:val="000000"/>
                <w:sz w:val="26"/>
                <w:szCs w:val="26"/>
              </w:rPr>
            </w:pPr>
            <w:r>
              <w:rPr>
                <w:color w:val="000000"/>
                <w:sz w:val="26"/>
                <w:szCs w:val="26"/>
              </w:rPr>
              <w:t>Nhân viên quản lý nhân sự đã đăng nhập vào hệ thống.</w:t>
            </w:r>
          </w:p>
        </w:tc>
      </w:tr>
      <w:tr w:rsidR="00AD159F" w14:paraId="00DFEA3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DBE5A1" w14:textId="77777777" w:rsidR="00AD159F" w:rsidRPr="00AF4921" w:rsidRDefault="00AD159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53C1D" w14:textId="722BF830" w:rsidR="00AD159F" w:rsidRPr="00AF4921" w:rsidRDefault="00AD159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giáo viên thành công.</w:t>
            </w:r>
          </w:p>
        </w:tc>
      </w:tr>
      <w:tr w:rsidR="00AD159F" w14:paraId="7D4288F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93D56" w14:textId="77777777" w:rsidR="00AD159F" w:rsidRPr="00AF4921" w:rsidRDefault="00AD159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2E1AA" w14:textId="77777777" w:rsidR="00AD159F" w:rsidRPr="00AF4921" w:rsidRDefault="00AD159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7F870" w14:textId="77777777" w:rsidR="00AD159F" w:rsidRPr="00AF4921" w:rsidRDefault="00AD159F" w:rsidP="00E36644">
            <w:pPr>
              <w:spacing w:before="240"/>
              <w:jc w:val="center"/>
              <w:rPr>
                <w:color w:val="000000"/>
                <w:sz w:val="26"/>
                <w:szCs w:val="26"/>
              </w:rPr>
            </w:pPr>
            <w:r w:rsidRPr="00AF4921">
              <w:rPr>
                <w:color w:val="000000"/>
                <w:sz w:val="26"/>
                <w:szCs w:val="26"/>
              </w:rPr>
              <w:t>System</w:t>
            </w:r>
          </w:p>
        </w:tc>
      </w:tr>
      <w:tr w:rsidR="00AD159F" w14:paraId="4E7E91A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8D2443" w14:textId="77777777" w:rsidR="00AD159F" w:rsidRPr="00AF4921" w:rsidRDefault="00AD159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50D4F" w14:textId="77777777" w:rsidR="00AD159F" w:rsidRDefault="00AD159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35CC69FD" w14:textId="77777777" w:rsidR="00AD159F" w:rsidRDefault="00AD159F" w:rsidP="00E36644">
            <w:pPr>
              <w:rPr>
                <w:sz w:val="26"/>
                <w:szCs w:val="26"/>
              </w:rPr>
            </w:pPr>
          </w:p>
          <w:p w14:paraId="7E0AE406" w14:textId="77777777" w:rsidR="00AD159F" w:rsidRPr="00B60098" w:rsidRDefault="00AD159F" w:rsidP="00E36644">
            <w:pPr>
              <w:rPr>
                <w:sz w:val="26"/>
                <w:szCs w:val="26"/>
              </w:rPr>
            </w:pPr>
          </w:p>
          <w:p w14:paraId="02DAC793" w14:textId="651242EF" w:rsidR="00AD159F" w:rsidRPr="00B60098" w:rsidRDefault="00AD159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thay đổi</w:t>
            </w:r>
            <w:r w:rsidRPr="00B60098">
              <w:rPr>
                <w:sz w:val="26"/>
                <w:szCs w:val="26"/>
              </w:rPr>
              <w:t xml:space="preserve"> </w:t>
            </w:r>
            <w:r>
              <w:rPr>
                <w:sz w:val="26"/>
                <w:szCs w:val="26"/>
              </w:rPr>
              <w:t>của giáo viên</w:t>
            </w:r>
            <w:r w:rsidRPr="00B60098">
              <w:rPr>
                <w:sz w:val="26"/>
                <w:szCs w:val="26"/>
              </w:rPr>
              <w:t>.</w:t>
            </w:r>
          </w:p>
          <w:p w14:paraId="1E26FC97" w14:textId="4D05528E" w:rsidR="00AD159F" w:rsidRPr="00B60098" w:rsidRDefault="00AD159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4EA73" w14:textId="77777777" w:rsidR="00AD159F" w:rsidRDefault="00AD159F"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2F931419" w14:textId="77777777" w:rsidR="00AD159F" w:rsidRDefault="00AD159F" w:rsidP="00E36644">
            <w:pPr>
              <w:rPr>
                <w:color w:val="000000"/>
                <w:sz w:val="26"/>
                <w:szCs w:val="26"/>
              </w:rPr>
            </w:pPr>
          </w:p>
          <w:p w14:paraId="3876C026" w14:textId="77777777" w:rsidR="00AD159F" w:rsidRPr="00AF4921" w:rsidRDefault="00AD159F" w:rsidP="00E36644">
            <w:pPr>
              <w:rPr>
                <w:color w:val="000000"/>
                <w:sz w:val="26"/>
                <w:szCs w:val="26"/>
              </w:rPr>
            </w:pPr>
          </w:p>
          <w:p w14:paraId="3EB64D11" w14:textId="77777777" w:rsidR="00AD159F" w:rsidRPr="000D5C53" w:rsidRDefault="00AD159F" w:rsidP="00E36644">
            <w:pPr>
              <w:rPr>
                <w:color w:val="000000"/>
                <w:sz w:val="26"/>
                <w:szCs w:val="26"/>
              </w:rPr>
            </w:pPr>
            <w:r w:rsidRPr="000D5C53">
              <w:rPr>
                <w:color w:val="000000"/>
                <w:sz w:val="26"/>
                <w:szCs w:val="26"/>
              </w:rPr>
              <w:t>3.1 Hệ thống kiểm tra thông tin đã nhập.</w:t>
            </w:r>
          </w:p>
          <w:p w14:paraId="72B76827" w14:textId="0AC44F0A" w:rsidR="00AD159F" w:rsidRPr="000D5C53" w:rsidRDefault="00AD159F" w:rsidP="00E36644">
            <w:pPr>
              <w:rPr>
                <w:color w:val="000000"/>
                <w:sz w:val="26"/>
                <w:szCs w:val="26"/>
              </w:rPr>
            </w:pPr>
            <w:r w:rsidRPr="000D5C53">
              <w:rPr>
                <w:color w:val="000000"/>
                <w:sz w:val="26"/>
                <w:szCs w:val="26"/>
              </w:rPr>
              <w:t xml:space="preserve">3.2 Lưu dữ liệu vừa </w:t>
            </w:r>
            <w:r>
              <w:rPr>
                <w:color w:val="000000"/>
                <w:sz w:val="26"/>
                <w:szCs w:val="26"/>
              </w:rPr>
              <w:t>thay đổi</w:t>
            </w:r>
            <w:r w:rsidRPr="000D5C53">
              <w:rPr>
                <w:color w:val="000000"/>
                <w:sz w:val="26"/>
                <w:szCs w:val="26"/>
              </w:rPr>
              <w:t>.</w:t>
            </w:r>
          </w:p>
          <w:p w14:paraId="01239E5A" w14:textId="292ED7C9" w:rsidR="00AD159F" w:rsidRPr="00AF4921" w:rsidRDefault="00AD159F" w:rsidP="00E36644">
            <w:pPr>
              <w:rPr>
                <w:color w:val="000000"/>
                <w:sz w:val="26"/>
                <w:szCs w:val="26"/>
              </w:rPr>
            </w:pPr>
            <w:r w:rsidRPr="000D5C53">
              <w:rPr>
                <w:color w:val="000000"/>
                <w:sz w:val="26"/>
                <w:szCs w:val="26"/>
              </w:rPr>
              <w:t>3.3 Hiển thị thông báo</w:t>
            </w:r>
            <w:r>
              <w:rPr>
                <w:color w:val="000000"/>
                <w:sz w:val="26"/>
                <w:szCs w:val="26"/>
              </w:rPr>
              <w:t xml:space="preserve"> sửa thông tin giáo viên</w:t>
            </w:r>
            <w:r w:rsidRPr="000D5C53">
              <w:rPr>
                <w:color w:val="000000"/>
                <w:sz w:val="26"/>
                <w:szCs w:val="26"/>
              </w:rPr>
              <w:t xml:space="preserve"> thành công.</w:t>
            </w:r>
          </w:p>
        </w:tc>
      </w:tr>
      <w:tr w:rsidR="00AD159F" w14:paraId="56118A8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A76F6A" w14:textId="77777777" w:rsidR="00AD159F" w:rsidRPr="00AF4921" w:rsidRDefault="00AD159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A2B71" w14:textId="5024082E" w:rsidR="00AD159F" w:rsidRPr="00AF4921" w:rsidRDefault="00AD159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081E567" w14:textId="579DA5AC" w:rsidR="00AD159F" w:rsidRDefault="00AD159F" w:rsidP="00834DE0">
      <w:pPr>
        <w:pStyle w:val="Chng"/>
        <w:jc w:val="center"/>
        <w:rPr>
          <w:b w:val="0"/>
        </w:rPr>
      </w:pPr>
    </w:p>
    <w:p w14:paraId="7E4A99DF" w14:textId="3580FD60" w:rsidR="004A5B59" w:rsidRPr="00B2167A" w:rsidRDefault="004A5B59" w:rsidP="004A5B59">
      <w:pPr>
        <w:pStyle w:val="Heading3"/>
        <w:spacing w:before="0"/>
        <w:rPr>
          <w:rFonts w:ascii="Times New Roman" w:hAnsi="Times New Roman" w:cs="Times New Roman"/>
          <w:b w:val="0"/>
          <w:iCs/>
          <w:sz w:val="28"/>
          <w:szCs w:val="28"/>
        </w:rPr>
      </w:pPr>
      <w:bookmarkStart w:id="107" w:name="_Toc133184621"/>
      <w:r w:rsidRPr="00B2167A">
        <w:rPr>
          <w:rFonts w:ascii="Times New Roman" w:hAnsi="Times New Roman" w:cs="Times New Roman"/>
          <w:iCs/>
          <w:color w:val="auto"/>
          <w:sz w:val="28"/>
          <w:szCs w:val="28"/>
        </w:rPr>
        <w:t>3.2.</w:t>
      </w:r>
      <w:r w:rsidR="000A2B7E">
        <w:rPr>
          <w:rFonts w:ascii="Times New Roman" w:hAnsi="Times New Roman" w:cs="Times New Roman"/>
          <w:iCs/>
          <w:color w:val="auto"/>
          <w:sz w:val="28"/>
          <w:szCs w:val="28"/>
        </w:rPr>
        <w:t>4</w:t>
      </w:r>
      <w:r w:rsidR="001368EB">
        <w:rPr>
          <w:rFonts w:ascii="Times New Roman" w:hAnsi="Times New Roman" w:cs="Times New Roman"/>
          <w:iCs/>
          <w:color w:val="auto"/>
          <w:sz w:val="28"/>
          <w:szCs w:val="28"/>
        </w:rPr>
        <w:t>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giáo viên</w:t>
      </w:r>
      <w:bookmarkEnd w:id="107"/>
    </w:p>
    <w:p w14:paraId="0EFDF055" w14:textId="744A1102" w:rsidR="004A5B59" w:rsidRDefault="004A5B59" w:rsidP="004A5B59">
      <w:pPr>
        <w:keepNext/>
        <w:rPr>
          <w:color w:val="000000"/>
        </w:rPr>
      </w:pPr>
      <w:r>
        <w:rPr>
          <w:noProof/>
        </w:rPr>
        <w:drawing>
          <wp:inline distT="0" distB="0" distL="0" distR="0" wp14:anchorId="587B5DFB" wp14:editId="5F29DCC3">
            <wp:extent cx="5791835" cy="2233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233930"/>
                    </a:xfrm>
                    <a:prstGeom prst="rect">
                      <a:avLst/>
                    </a:prstGeom>
                  </pic:spPr>
                </pic:pic>
              </a:graphicData>
            </a:graphic>
          </wp:inline>
        </w:drawing>
      </w:r>
    </w:p>
    <w:p w14:paraId="3EF9AB25" w14:textId="7D2D445C" w:rsidR="004A5B59" w:rsidRDefault="004A5B59" w:rsidP="004A5B5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0A2B7E">
        <w:rPr>
          <w:i/>
          <w:color w:val="000000"/>
          <w:sz w:val="26"/>
          <w:szCs w:val="26"/>
        </w:rPr>
        <w:t>4</w:t>
      </w:r>
      <w:r w:rsidR="001368EB">
        <w:rPr>
          <w:i/>
          <w:color w:val="000000"/>
          <w:sz w:val="26"/>
          <w:szCs w:val="26"/>
        </w:rPr>
        <w:t>8</w:t>
      </w:r>
      <w:r>
        <w:rPr>
          <w:i/>
          <w:color w:val="000000"/>
          <w:sz w:val="26"/>
          <w:szCs w:val="26"/>
        </w:rPr>
        <w:t xml:space="preserve"> Use Case xóa giáo viên.</w:t>
      </w:r>
    </w:p>
    <w:tbl>
      <w:tblPr>
        <w:tblW w:w="9678" w:type="dxa"/>
        <w:tblLayout w:type="fixed"/>
        <w:tblLook w:val="0400" w:firstRow="0" w:lastRow="0" w:firstColumn="0" w:lastColumn="0" w:noHBand="0" w:noVBand="1"/>
      </w:tblPr>
      <w:tblGrid>
        <w:gridCol w:w="2979"/>
        <w:gridCol w:w="4210"/>
        <w:gridCol w:w="2489"/>
      </w:tblGrid>
      <w:tr w:rsidR="004A5B59" w14:paraId="6042929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27821C" w14:textId="77777777" w:rsidR="004A5B59" w:rsidRPr="00AF4921" w:rsidRDefault="004A5B59"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73395" w14:textId="3BD1F939"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3370B78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DFB20" w14:textId="77777777" w:rsidR="004A5B59" w:rsidRPr="00AF4921" w:rsidRDefault="004A5B5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7DFC7" w14:textId="6DEC0E7C"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4A5B59" w14:paraId="429C4D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D6E8B" w14:textId="77777777" w:rsidR="004A5B59" w:rsidRPr="00AF4921" w:rsidRDefault="004A5B5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67C52" w14:textId="17C2A965"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2DDDD3D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830CA" w14:textId="77777777" w:rsidR="004A5B59" w:rsidRPr="00AF4921" w:rsidRDefault="004A5B5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45501" w14:textId="5148325D" w:rsidR="004A5B59" w:rsidRPr="00AF4921" w:rsidRDefault="004A5B59"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giáo viên</w:t>
            </w:r>
            <w:r w:rsidRPr="00AF4921">
              <w:rPr>
                <w:color w:val="000000"/>
                <w:sz w:val="26"/>
                <w:szCs w:val="26"/>
              </w:rPr>
              <w:t>.</w:t>
            </w:r>
          </w:p>
        </w:tc>
      </w:tr>
      <w:tr w:rsidR="004A5B59" w14:paraId="7577FBB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15BC16" w14:textId="77777777" w:rsidR="004A5B59" w:rsidRPr="00AF4921" w:rsidRDefault="004A5B5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D5E51" w14:textId="77777777"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4A5B59" w14:paraId="326418C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016D99" w14:textId="77777777" w:rsidR="004A5B59" w:rsidRPr="00AF4921" w:rsidRDefault="004A5B59"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6400E" w14:textId="77777777" w:rsidR="004A5B59" w:rsidRPr="00AF4921" w:rsidRDefault="004A5B59" w:rsidP="00E36644">
            <w:pPr>
              <w:spacing w:before="240"/>
              <w:rPr>
                <w:color w:val="000000"/>
                <w:sz w:val="26"/>
                <w:szCs w:val="26"/>
              </w:rPr>
            </w:pPr>
            <w:r>
              <w:rPr>
                <w:color w:val="000000"/>
                <w:sz w:val="26"/>
                <w:szCs w:val="26"/>
              </w:rPr>
              <w:t>Quản lý giáo viên.</w:t>
            </w:r>
          </w:p>
        </w:tc>
      </w:tr>
      <w:tr w:rsidR="004A5B59" w14:paraId="30390B7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74CE7" w14:textId="77777777" w:rsidR="004A5B59" w:rsidRPr="00AF4921" w:rsidRDefault="004A5B5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E261E" w14:textId="77777777" w:rsidR="004A5B59" w:rsidRPr="00AF4921" w:rsidRDefault="004A5B59" w:rsidP="00E36644">
            <w:pPr>
              <w:spacing w:before="240"/>
              <w:rPr>
                <w:color w:val="000000"/>
                <w:sz w:val="26"/>
                <w:szCs w:val="26"/>
              </w:rPr>
            </w:pPr>
            <w:r>
              <w:rPr>
                <w:color w:val="000000"/>
                <w:sz w:val="26"/>
                <w:szCs w:val="26"/>
              </w:rPr>
              <w:t>Nhân viên quản lý nhân sự đã đăng nhập vào hệ thống.</w:t>
            </w:r>
          </w:p>
        </w:tc>
      </w:tr>
      <w:tr w:rsidR="004A5B59" w14:paraId="06D39B7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79A169" w14:textId="77777777" w:rsidR="004A5B59" w:rsidRPr="00AF4921" w:rsidRDefault="004A5B5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F011" w14:textId="5D938D29" w:rsidR="004A5B59" w:rsidRPr="00AF4921" w:rsidRDefault="004A5B59"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giáo viên thành công.</w:t>
            </w:r>
          </w:p>
        </w:tc>
      </w:tr>
      <w:tr w:rsidR="004A5B59" w14:paraId="5AD08DA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0BFAE" w14:textId="77777777" w:rsidR="004A5B59" w:rsidRPr="00AF4921" w:rsidRDefault="004A5B5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67C08" w14:textId="77777777" w:rsidR="004A5B59" w:rsidRPr="00AF4921" w:rsidRDefault="004A5B5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128A2" w14:textId="77777777" w:rsidR="004A5B59" w:rsidRPr="00AF4921" w:rsidRDefault="004A5B59" w:rsidP="00E36644">
            <w:pPr>
              <w:spacing w:before="240"/>
              <w:jc w:val="center"/>
              <w:rPr>
                <w:color w:val="000000"/>
                <w:sz w:val="26"/>
                <w:szCs w:val="26"/>
              </w:rPr>
            </w:pPr>
            <w:r w:rsidRPr="00AF4921">
              <w:rPr>
                <w:color w:val="000000"/>
                <w:sz w:val="26"/>
                <w:szCs w:val="26"/>
              </w:rPr>
              <w:t>System</w:t>
            </w:r>
          </w:p>
        </w:tc>
      </w:tr>
      <w:tr w:rsidR="004A5B59" w14:paraId="44FB1EB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D6AEAA" w14:textId="77777777" w:rsidR="004A5B59" w:rsidRPr="00AF4921" w:rsidRDefault="004A5B5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75A50" w14:textId="77777777" w:rsidR="004A5B59" w:rsidRDefault="004A5B5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F50B5DC" w14:textId="77777777" w:rsidR="004A5B59" w:rsidRDefault="004A5B59" w:rsidP="00E36644">
            <w:pPr>
              <w:rPr>
                <w:sz w:val="26"/>
                <w:szCs w:val="26"/>
              </w:rPr>
            </w:pPr>
          </w:p>
          <w:p w14:paraId="665D8A11" w14:textId="77777777" w:rsidR="004A5B59" w:rsidRPr="00B60098" w:rsidRDefault="004A5B59" w:rsidP="00E36644">
            <w:pPr>
              <w:rPr>
                <w:sz w:val="26"/>
                <w:szCs w:val="26"/>
              </w:rPr>
            </w:pPr>
          </w:p>
          <w:p w14:paraId="2D86A384" w14:textId="38EF4049" w:rsidR="004A5B59" w:rsidRPr="00B60098" w:rsidRDefault="004A5B59"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xóa</w:t>
            </w:r>
            <w:r w:rsidRPr="00B60098">
              <w:rPr>
                <w:sz w:val="26"/>
                <w:szCs w:val="26"/>
              </w:rPr>
              <w:t>.</w:t>
            </w:r>
          </w:p>
          <w:p w14:paraId="213BC3AA" w14:textId="14CE63F9" w:rsidR="004A5B59" w:rsidRPr="00B60098" w:rsidRDefault="004A5B59"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E19E4" w14:textId="77777777" w:rsidR="004A5B59" w:rsidRDefault="004A5B59"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EF7B662" w14:textId="77777777" w:rsidR="004A5B59" w:rsidRPr="00AF4921" w:rsidRDefault="004A5B59" w:rsidP="00E36644">
            <w:pPr>
              <w:rPr>
                <w:color w:val="000000"/>
                <w:sz w:val="26"/>
                <w:szCs w:val="26"/>
              </w:rPr>
            </w:pPr>
          </w:p>
          <w:p w14:paraId="101CBB60" w14:textId="77777777" w:rsidR="004A5B59" w:rsidRPr="000D5C53" w:rsidRDefault="004A5B59" w:rsidP="00E36644">
            <w:pPr>
              <w:rPr>
                <w:color w:val="000000"/>
                <w:sz w:val="26"/>
                <w:szCs w:val="26"/>
              </w:rPr>
            </w:pPr>
            <w:r w:rsidRPr="000D5C53">
              <w:rPr>
                <w:color w:val="000000"/>
                <w:sz w:val="26"/>
                <w:szCs w:val="26"/>
              </w:rPr>
              <w:t>3.1 Hệ thống kiểm tra thông tin đã nhập.</w:t>
            </w:r>
          </w:p>
          <w:p w14:paraId="394D0953" w14:textId="6479F687" w:rsidR="004A5B59" w:rsidRPr="000D5C53" w:rsidRDefault="004A5B59"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5B6B7883" w14:textId="3CA96565" w:rsidR="004A5B59" w:rsidRPr="00AF4921" w:rsidRDefault="004A5B59" w:rsidP="00E36644">
            <w:pPr>
              <w:rPr>
                <w:color w:val="000000"/>
                <w:sz w:val="26"/>
                <w:szCs w:val="26"/>
              </w:rPr>
            </w:pPr>
            <w:r w:rsidRPr="000D5C53">
              <w:rPr>
                <w:color w:val="000000"/>
                <w:sz w:val="26"/>
                <w:szCs w:val="26"/>
              </w:rPr>
              <w:t>3.3 Hiển thị thông báo</w:t>
            </w:r>
            <w:r>
              <w:rPr>
                <w:color w:val="000000"/>
                <w:sz w:val="26"/>
                <w:szCs w:val="26"/>
              </w:rPr>
              <w:t xml:space="preserve"> xóa thông tin giáo viên</w:t>
            </w:r>
            <w:r w:rsidRPr="000D5C53">
              <w:rPr>
                <w:color w:val="000000"/>
                <w:sz w:val="26"/>
                <w:szCs w:val="26"/>
              </w:rPr>
              <w:t xml:space="preserve"> thành công.</w:t>
            </w:r>
          </w:p>
        </w:tc>
      </w:tr>
      <w:tr w:rsidR="004A5B59" w14:paraId="73EFDB5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D7411A" w14:textId="77777777" w:rsidR="004A5B59" w:rsidRPr="00AF4921" w:rsidRDefault="004A5B59"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979BC" w14:textId="77777777" w:rsidR="004A5B59" w:rsidRPr="00AF4921" w:rsidRDefault="004A5B59"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E3B24DB" w14:textId="24D854AA" w:rsidR="00AD3800" w:rsidRDefault="00AD3800" w:rsidP="00834DE0">
      <w:pPr>
        <w:pStyle w:val="Chng"/>
        <w:jc w:val="center"/>
        <w:rPr>
          <w:b w:val="0"/>
        </w:rPr>
      </w:pPr>
    </w:p>
    <w:p w14:paraId="779641E2" w14:textId="5B2F8EFF" w:rsidR="000A2B7E" w:rsidRPr="00B2167A" w:rsidRDefault="000A2B7E" w:rsidP="000A2B7E">
      <w:pPr>
        <w:pStyle w:val="Heading3"/>
        <w:spacing w:before="0"/>
        <w:rPr>
          <w:rFonts w:ascii="Times New Roman" w:hAnsi="Times New Roman" w:cs="Times New Roman"/>
          <w:b w:val="0"/>
          <w:iCs/>
          <w:sz w:val="28"/>
          <w:szCs w:val="28"/>
        </w:rPr>
      </w:pPr>
      <w:bookmarkStart w:id="108" w:name="_Toc133184622"/>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4</w:t>
      </w:r>
      <w:r w:rsidR="001368EB">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giáo viên</w:t>
      </w:r>
      <w:bookmarkEnd w:id="108"/>
    </w:p>
    <w:p w14:paraId="5A6A6174" w14:textId="05532DC5" w:rsidR="000A2B7E" w:rsidRDefault="000A2B7E" w:rsidP="000A2B7E">
      <w:pPr>
        <w:keepNext/>
        <w:rPr>
          <w:color w:val="000000"/>
        </w:rPr>
      </w:pPr>
      <w:r>
        <w:rPr>
          <w:noProof/>
        </w:rPr>
        <w:drawing>
          <wp:inline distT="0" distB="0" distL="0" distR="0" wp14:anchorId="630F9497" wp14:editId="0F7BE4D8">
            <wp:extent cx="5791835" cy="220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203450"/>
                    </a:xfrm>
                    <a:prstGeom prst="rect">
                      <a:avLst/>
                    </a:prstGeom>
                  </pic:spPr>
                </pic:pic>
              </a:graphicData>
            </a:graphic>
          </wp:inline>
        </w:drawing>
      </w:r>
    </w:p>
    <w:p w14:paraId="3E297DC7" w14:textId="3677D0A8" w:rsidR="000A2B7E" w:rsidRDefault="000A2B7E" w:rsidP="000A2B7E">
      <w:pPr>
        <w:pBdr>
          <w:top w:val="nil"/>
          <w:left w:val="nil"/>
          <w:bottom w:val="nil"/>
          <w:right w:val="nil"/>
          <w:between w:val="nil"/>
        </w:pBdr>
        <w:spacing w:before="240" w:after="240"/>
        <w:jc w:val="center"/>
        <w:rPr>
          <w:i/>
          <w:color w:val="000000"/>
          <w:sz w:val="26"/>
          <w:szCs w:val="26"/>
        </w:rPr>
      </w:pPr>
      <w:r>
        <w:rPr>
          <w:i/>
          <w:color w:val="000000"/>
          <w:sz w:val="26"/>
          <w:szCs w:val="26"/>
        </w:rPr>
        <w:t>Hình 3.2.4</w:t>
      </w:r>
      <w:r w:rsidR="001368EB">
        <w:rPr>
          <w:i/>
          <w:color w:val="000000"/>
          <w:sz w:val="26"/>
          <w:szCs w:val="26"/>
        </w:rPr>
        <w:t>9</w:t>
      </w:r>
      <w:r>
        <w:rPr>
          <w:i/>
          <w:color w:val="000000"/>
          <w:sz w:val="26"/>
          <w:szCs w:val="26"/>
        </w:rPr>
        <w:t xml:space="preserve"> Use Case </w:t>
      </w:r>
      <w:r>
        <w:rPr>
          <w:i/>
          <w:color w:val="000000"/>
          <w:sz w:val="26"/>
          <w:szCs w:val="26"/>
        </w:rPr>
        <w:t>tìm</w:t>
      </w:r>
      <w:r>
        <w:rPr>
          <w:i/>
          <w:color w:val="000000"/>
          <w:sz w:val="26"/>
          <w:szCs w:val="26"/>
        </w:rPr>
        <w:t xml:space="preserve"> giáo viên.</w:t>
      </w:r>
    </w:p>
    <w:tbl>
      <w:tblPr>
        <w:tblW w:w="9678" w:type="dxa"/>
        <w:tblLayout w:type="fixed"/>
        <w:tblLook w:val="0400" w:firstRow="0" w:lastRow="0" w:firstColumn="0" w:lastColumn="0" w:noHBand="0" w:noVBand="1"/>
      </w:tblPr>
      <w:tblGrid>
        <w:gridCol w:w="2979"/>
        <w:gridCol w:w="4210"/>
        <w:gridCol w:w="2489"/>
      </w:tblGrid>
      <w:tr w:rsidR="000A2B7E" w14:paraId="4175BD7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CAFE94" w14:textId="77777777" w:rsidR="000A2B7E" w:rsidRPr="00AF4921" w:rsidRDefault="000A2B7E"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51F2" w14:textId="5138371A"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13C2D2A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F2E83B" w14:textId="77777777" w:rsidR="000A2B7E" w:rsidRPr="00AF4921" w:rsidRDefault="000A2B7E"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363" w14:textId="200DEE5C"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0A2B7E" w14:paraId="5F75F78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7CA26" w14:textId="77777777" w:rsidR="000A2B7E" w:rsidRPr="00AF4921" w:rsidRDefault="000A2B7E"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2F537" w14:textId="691118F0"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tìm</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0B9AAD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A6BB62" w14:textId="77777777" w:rsidR="000A2B7E" w:rsidRPr="00AF4921" w:rsidRDefault="000A2B7E"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F6C4D" w14:textId="475CE419" w:rsidR="000A2B7E" w:rsidRPr="00AF4921" w:rsidRDefault="000A2B7E" w:rsidP="00712F59">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w:t>
            </w:r>
            <w:r>
              <w:rPr>
                <w:color w:val="000000"/>
                <w:sz w:val="26"/>
                <w:szCs w:val="26"/>
              </w:rPr>
              <w:t xml:space="preserve"> thông tin giáo viên</w:t>
            </w:r>
            <w:r w:rsidRPr="00AF4921">
              <w:rPr>
                <w:color w:val="000000"/>
                <w:sz w:val="26"/>
                <w:szCs w:val="26"/>
              </w:rPr>
              <w:t>.</w:t>
            </w:r>
          </w:p>
        </w:tc>
      </w:tr>
      <w:tr w:rsidR="000A2B7E" w14:paraId="37A2D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05884F" w14:textId="77777777" w:rsidR="000A2B7E" w:rsidRPr="00AF4921" w:rsidRDefault="000A2B7E"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B1CF6" w14:textId="77777777"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A2B7E" w14:paraId="28D4803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191AC5" w14:textId="77777777" w:rsidR="000A2B7E" w:rsidRPr="00AF4921" w:rsidRDefault="000A2B7E"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50242" w14:textId="77777777" w:rsidR="000A2B7E" w:rsidRPr="00AF4921" w:rsidRDefault="000A2B7E" w:rsidP="00712F59">
            <w:pPr>
              <w:spacing w:before="240"/>
              <w:rPr>
                <w:color w:val="000000"/>
                <w:sz w:val="26"/>
                <w:szCs w:val="26"/>
              </w:rPr>
            </w:pPr>
            <w:r>
              <w:rPr>
                <w:color w:val="000000"/>
                <w:sz w:val="26"/>
                <w:szCs w:val="26"/>
              </w:rPr>
              <w:t>Quản lý giáo viên.</w:t>
            </w:r>
          </w:p>
        </w:tc>
      </w:tr>
      <w:tr w:rsidR="000A2B7E" w14:paraId="1E94F17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47501C" w14:textId="77777777" w:rsidR="000A2B7E" w:rsidRPr="00AF4921" w:rsidRDefault="000A2B7E"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940B9" w14:textId="77777777" w:rsidR="000A2B7E" w:rsidRPr="00AF4921" w:rsidRDefault="000A2B7E" w:rsidP="00712F59">
            <w:pPr>
              <w:spacing w:before="240"/>
              <w:rPr>
                <w:color w:val="000000"/>
                <w:sz w:val="26"/>
                <w:szCs w:val="26"/>
              </w:rPr>
            </w:pPr>
            <w:r>
              <w:rPr>
                <w:color w:val="000000"/>
                <w:sz w:val="26"/>
                <w:szCs w:val="26"/>
              </w:rPr>
              <w:t>Nhân viên quản lý nhân sự đã đăng nhập vào hệ thống.</w:t>
            </w:r>
          </w:p>
        </w:tc>
      </w:tr>
      <w:tr w:rsidR="000A2B7E" w14:paraId="6028570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005099" w14:textId="77777777" w:rsidR="000A2B7E" w:rsidRPr="00AF4921" w:rsidRDefault="000A2B7E"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0ECC6" w14:textId="25314D1F" w:rsidR="000A2B7E" w:rsidRPr="00AF4921" w:rsidRDefault="000A2B7E"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giáo viên thành công.</w:t>
            </w:r>
          </w:p>
        </w:tc>
      </w:tr>
      <w:tr w:rsidR="000A2B7E" w14:paraId="4137305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04F83" w14:textId="77777777" w:rsidR="000A2B7E" w:rsidRPr="00AF4921" w:rsidRDefault="000A2B7E"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71A7F" w14:textId="77777777" w:rsidR="000A2B7E" w:rsidRPr="00AF4921" w:rsidRDefault="000A2B7E"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06609" w14:textId="77777777" w:rsidR="000A2B7E" w:rsidRPr="00AF4921" w:rsidRDefault="000A2B7E" w:rsidP="00712F59">
            <w:pPr>
              <w:spacing w:before="240"/>
              <w:jc w:val="center"/>
              <w:rPr>
                <w:color w:val="000000"/>
                <w:sz w:val="26"/>
                <w:szCs w:val="26"/>
              </w:rPr>
            </w:pPr>
            <w:r w:rsidRPr="00AF4921">
              <w:rPr>
                <w:color w:val="000000"/>
                <w:sz w:val="26"/>
                <w:szCs w:val="26"/>
              </w:rPr>
              <w:t>System</w:t>
            </w:r>
          </w:p>
        </w:tc>
      </w:tr>
      <w:tr w:rsidR="000A2B7E" w14:paraId="2EB55484"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45BDCF" w14:textId="77777777" w:rsidR="000A2B7E" w:rsidRPr="00AF4921" w:rsidRDefault="000A2B7E"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FB059" w14:textId="77777777" w:rsidR="000A2B7E" w:rsidRDefault="000A2B7E"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5E6D33CD" w14:textId="77777777" w:rsidR="000A2B7E" w:rsidRDefault="000A2B7E" w:rsidP="00712F59">
            <w:pPr>
              <w:rPr>
                <w:sz w:val="26"/>
                <w:szCs w:val="26"/>
              </w:rPr>
            </w:pPr>
          </w:p>
          <w:p w14:paraId="1E6927DA" w14:textId="77777777" w:rsidR="000A2B7E" w:rsidRPr="00B60098" w:rsidRDefault="000A2B7E" w:rsidP="00712F59">
            <w:pPr>
              <w:rPr>
                <w:sz w:val="26"/>
                <w:szCs w:val="26"/>
              </w:rPr>
            </w:pPr>
          </w:p>
          <w:p w14:paraId="432A8AA5" w14:textId="251EC3B9" w:rsidR="000A2B7E" w:rsidRPr="00B60098" w:rsidRDefault="000A2B7E"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w:t>
            </w:r>
            <w:r>
              <w:rPr>
                <w:sz w:val="26"/>
                <w:szCs w:val="26"/>
              </w:rPr>
              <w:t>tìm</w:t>
            </w:r>
            <w:r w:rsidRPr="00B60098">
              <w:rPr>
                <w:sz w:val="26"/>
                <w:szCs w:val="26"/>
              </w:rPr>
              <w:t>.</w:t>
            </w:r>
          </w:p>
          <w:p w14:paraId="5215BB79" w14:textId="73034252" w:rsidR="000A2B7E" w:rsidRPr="00B60098" w:rsidRDefault="000A2B7E"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60180" w14:textId="77777777" w:rsidR="000A2B7E" w:rsidRDefault="000A2B7E" w:rsidP="00712F59">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15345E99" w14:textId="77777777" w:rsidR="000A2B7E" w:rsidRPr="00AF4921" w:rsidRDefault="000A2B7E" w:rsidP="00712F59">
            <w:pPr>
              <w:rPr>
                <w:color w:val="000000"/>
                <w:sz w:val="26"/>
                <w:szCs w:val="26"/>
              </w:rPr>
            </w:pPr>
          </w:p>
          <w:p w14:paraId="151DD7EB" w14:textId="77777777" w:rsidR="000A2B7E" w:rsidRPr="000D5C53" w:rsidRDefault="000A2B7E" w:rsidP="00712F59">
            <w:pPr>
              <w:rPr>
                <w:color w:val="000000"/>
                <w:sz w:val="26"/>
                <w:szCs w:val="26"/>
              </w:rPr>
            </w:pPr>
            <w:r w:rsidRPr="000D5C53">
              <w:rPr>
                <w:color w:val="000000"/>
                <w:sz w:val="26"/>
                <w:szCs w:val="26"/>
              </w:rPr>
              <w:t>3.1 Hệ thống kiểm tra thông tin đã nhập.</w:t>
            </w:r>
          </w:p>
          <w:p w14:paraId="34F11F06" w14:textId="28B364A5" w:rsidR="000A2B7E" w:rsidRPr="000D5C53" w:rsidRDefault="000A2B7E"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 </w:t>
            </w:r>
            <w:r>
              <w:rPr>
                <w:color w:val="000000"/>
                <w:sz w:val="26"/>
                <w:szCs w:val="26"/>
              </w:rPr>
              <w:t>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213FFC0D" w14:textId="288B8D15" w:rsidR="000A2B7E" w:rsidRPr="00AF4921" w:rsidRDefault="000A2B7E" w:rsidP="00712F59">
            <w:pPr>
              <w:rPr>
                <w:color w:val="000000"/>
                <w:sz w:val="26"/>
                <w:szCs w:val="26"/>
              </w:rPr>
            </w:pPr>
            <w:r w:rsidRPr="000D5C53">
              <w:rPr>
                <w:color w:val="000000"/>
                <w:sz w:val="26"/>
                <w:szCs w:val="26"/>
              </w:rPr>
              <w:t>3.3 Hiển thị thôn</w:t>
            </w:r>
            <w:r w:rsidR="00E74C83">
              <w:rPr>
                <w:color w:val="000000"/>
                <w:sz w:val="26"/>
                <w:szCs w:val="26"/>
              </w:rPr>
              <w:t>g tin giáo viên</w:t>
            </w:r>
            <w:r w:rsidRPr="000D5C53">
              <w:rPr>
                <w:color w:val="000000"/>
                <w:sz w:val="26"/>
                <w:szCs w:val="26"/>
              </w:rPr>
              <w:t>.</w:t>
            </w:r>
          </w:p>
        </w:tc>
      </w:tr>
      <w:tr w:rsidR="000A2B7E" w14:paraId="797F8B8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7824F7" w14:textId="77777777" w:rsidR="000A2B7E" w:rsidRPr="00AF4921" w:rsidRDefault="000A2B7E"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F0FD8" w14:textId="63C4D4A4" w:rsidR="000A2B7E" w:rsidRPr="00AF4921" w:rsidRDefault="000A2B7E"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E74C83">
              <w:rPr>
                <w:color w:val="000000"/>
                <w:sz w:val="26"/>
                <w:szCs w:val="26"/>
              </w:rPr>
              <w:t xml:space="preserve"> </w:t>
            </w:r>
            <w:r w:rsidRPr="000D5C53">
              <w:rPr>
                <w:color w:val="000000"/>
                <w:sz w:val="26"/>
                <w:szCs w:val="26"/>
              </w:rPr>
              <w:t>thông tin</w:t>
            </w:r>
            <w:r w:rsidR="00E74C83">
              <w:rPr>
                <w:color w:val="000000"/>
                <w:sz w:val="26"/>
                <w:szCs w:val="26"/>
              </w:rPr>
              <w:t xml:space="preserve"> tìm kiếm không tồn t</w:t>
            </w:r>
            <w:r w:rsidR="009D3918">
              <w:rPr>
                <w:color w:val="000000"/>
                <w:sz w:val="26"/>
                <w:szCs w:val="26"/>
              </w:rPr>
              <w:t>ại</w:t>
            </w:r>
            <w:r w:rsidRPr="000D5C53">
              <w:rPr>
                <w:color w:val="000000"/>
                <w:sz w:val="26"/>
                <w:szCs w:val="26"/>
              </w:rPr>
              <w:t>.</w:t>
            </w:r>
          </w:p>
        </w:tc>
      </w:tr>
    </w:tbl>
    <w:p w14:paraId="1A34D32E" w14:textId="77777777" w:rsidR="000A2B7E" w:rsidRDefault="000A2B7E" w:rsidP="00834DE0">
      <w:pPr>
        <w:pStyle w:val="Chng"/>
        <w:jc w:val="center"/>
        <w:rPr>
          <w:b w:val="0"/>
        </w:rPr>
      </w:pPr>
    </w:p>
    <w:p w14:paraId="27948605" w14:textId="16E92939" w:rsidR="00C86028" w:rsidRPr="00B2167A" w:rsidRDefault="00C86028" w:rsidP="00C86028">
      <w:pPr>
        <w:pStyle w:val="Heading3"/>
        <w:spacing w:before="0"/>
        <w:rPr>
          <w:rFonts w:ascii="Times New Roman" w:hAnsi="Times New Roman" w:cs="Times New Roman"/>
          <w:b w:val="0"/>
          <w:iCs/>
          <w:sz w:val="28"/>
          <w:szCs w:val="28"/>
        </w:rPr>
      </w:pPr>
      <w:bookmarkStart w:id="109" w:name="_Toc133184623"/>
      <w:r w:rsidRPr="00B2167A">
        <w:rPr>
          <w:rFonts w:ascii="Times New Roman" w:hAnsi="Times New Roman" w:cs="Times New Roman"/>
          <w:iCs/>
          <w:color w:val="auto"/>
          <w:sz w:val="28"/>
          <w:szCs w:val="28"/>
        </w:rPr>
        <w:lastRenderedPageBreak/>
        <w:t>3.2.</w:t>
      </w:r>
      <w:r w:rsidR="001368EB">
        <w:rPr>
          <w:rFonts w:ascii="Times New Roman" w:hAnsi="Times New Roman" w:cs="Times New Roman"/>
          <w:iCs/>
          <w:color w:val="auto"/>
          <w:sz w:val="28"/>
          <w:szCs w:val="28"/>
        </w:rPr>
        <w:t>50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nhân viên</w:t>
      </w:r>
      <w:bookmarkEnd w:id="109"/>
    </w:p>
    <w:p w14:paraId="07E63D52" w14:textId="59BF626C" w:rsidR="00C86028" w:rsidRDefault="00C86028" w:rsidP="00C86028">
      <w:pPr>
        <w:keepNext/>
        <w:rPr>
          <w:color w:val="000000"/>
        </w:rPr>
      </w:pPr>
      <w:r>
        <w:rPr>
          <w:noProof/>
        </w:rPr>
        <w:drawing>
          <wp:inline distT="0" distB="0" distL="0" distR="0" wp14:anchorId="1E2FA4E0" wp14:editId="42C94711">
            <wp:extent cx="5791835" cy="2195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95830"/>
                    </a:xfrm>
                    <a:prstGeom prst="rect">
                      <a:avLst/>
                    </a:prstGeom>
                  </pic:spPr>
                </pic:pic>
              </a:graphicData>
            </a:graphic>
          </wp:inline>
        </w:drawing>
      </w:r>
    </w:p>
    <w:p w14:paraId="26CB1B8D" w14:textId="7A588A64" w:rsidR="00C86028" w:rsidRDefault="00C86028" w:rsidP="00C8602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50</w:t>
      </w:r>
      <w:r>
        <w:rPr>
          <w:i/>
          <w:color w:val="000000"/>
          <w:sz w:val="26"/>
          <w:szCs w:val="26"/>
        </w:rPr>
        <w:t xml:space="preserve"> Use Case quản lý nhân viên.</w:t>
      </w:r>
    </w:p>
    <w:tbl>
      <w:tblPr>
        <w:tblW w:w="9678" w:type="dxa"/>
        <w:tblLayout w:type="fixed"/>
        <w:tblLook w:val="0400" w:firstRow="0" w:lastRow="0" w:firstColumn="0" w:lastColumn="0" w:noHBand="0" w:noVBand="1"/>
      </w:tblPr>
      <w:tblGrid>
        <w:gridCol w:w="2979"/>
        <w:gridCol w:w="4210"/>
        <w:gridCol w:w="2489"/>
      </w:tblGrid>
      <w:tr w:rsidR="00C86028" w14:paraId="30754D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ECC2DE" w14:textId="77777777" w:rsidR="00C86028" w:rsidRPr="00AF4921" w:rsidRDefault="00C8602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CA5E7" w14:textId="15423DB7" w:rsidR="00C86028" w:rsidRPr="00AF4921" w:rsidRDefault="00C86028" w:rsidP="00E36644">
            <w:pPr>
              <w:spacing w:before="240"/>
              <w:rPr>
                <w:color w:val="000000"/>
                <w:sz w:val="26"/>
                <w:szCs w:val="26"/>
              </w:rPr>
            </w:pPr>
            <w:r>
              <w:rPr>
                <w:color w:val="000000"/>
                <w:sz w:val="26"/>
                <w:szCs w:val="26"/>
              </w:rPr>
              <w:t>Quản lý nhân viên</w:t>
            </w:r>
            <w:r w:rsidRPr="00AF4921">
              <w:rPr>
                <w:color w:val="000000"/>
                <w:sz w:val="26"/>
                <w:szCs w:val="26"/>
              </w:rPr>
              <w:t>.</w:t>
            </w:r>
          </w:p>
        </w:tc>
      </w:tr>
      <w:tr w:rsidR="00C86028" w14:paraId="557DAE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3B9A73" w14:textId="77777777" w:rsidR="00C86028" w:rsidRPr="00AF4921" w:rsidRDefault="00C8602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0F256" w14:textId="223657B0" w:rsidR="00C86028" w:rsidRPr="00AF4921" w:rsidRDefault="00C86028" w:rsidP="00E36644">
            <w:pPr>
              <w:spacing w:before="240"/>
              <w:rPr>
                <w:color w:val="000000"/>
                <w:sz w:val="26"/>
                <w:szCs w:val="26"/>
              </w:rPr>
            </w:pPr>
            <w:r>
              <w:rPr>
                <w:color w:val="000000"/>
                <w:sz w:val="26"/>
                <w:szCs w:val="26"/>
              </w:rPr>
              <w:t>Quản lý</w:t>
            </w:r>
            <w:r w:rsidRPr="00AF4921">
              <w:rPr>
                <w:color w:val="000000"/>
                <w:sz w:val="26"/>
                <w:szCs w:val="26"/>
              </w:rPr>
              <w:t xml:space="preserve"> </w:t>
            </w:r>
            <w:r>
              <w:rPr>
                <w:color w:val="000000"/>
                <w:sz w:val="26"/>
                <w:szCs w:val="26"/>
              </w:rPr>
              <w:t>thông tin nhân viên của trung tâm</w:t>
            </w:r>
            <w:r w:rsidRPr="00AF4921">
              <w:rPr>
                <w:color w:val="000000"/>
                <w:sz w:val="26"/>
                <w:szCs w:val="26"/>
              </w:rPr>
              <w:t>.</w:t>
            </w:r>
          </w:p>
        </w:tc>
      </w:tr>
      <w:tr w:rsidR="00C86028" w14:paraId="322D2B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A7B4FB" w14:textId="77777777" w:rsidR="00C86028" w:rsidRPr="00AF4921" w:rsidRDefault="00C8602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6D81A" w14:textId="2AE8D474"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quản lý nhân viên</w:t>
            </w:r>
            <w:r w:rsidRPr="00AF4921">
              <w:rPr>
                <w:color w:val="000000"/>
                <w:sz w:val="26"/>
                <w:szCs w:val="26"/>
              </w:rPr>
              <w:t>.</w:t>
            </w:r>
          </w:p>
        </w:tc>
      </w:tr>
      <w:tr w:rsidR="00C86028" w14:paraId="2C1BB93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9D0DA" w14:textId="77777777" w:rsidR="00C86028" w:rsidRPr="00AF4921" w:rsidRDefault="00C8602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DFACF" w14:textId="32EC15BD" w:rsidR="00C86028" w:rsidRPr="00AF4921" w:rsidRDefault="00C86028"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của các nhân viên</w:t>
            </w:r>
            <w:r w:rsidRPr="00AF4921">
              <w:rPr>
                <w:color w:val="000000"/>
                <w:sz w:val="26"/>
                <w:szCs w:val="26"/>
              </w:rPr>
              <w:t>.</w:t>
            </w:r>
          </w:p>
        </w:tc>
      </w:tr>
      <w:tr w:rsidR="00C86028" w14:paraId="1FC3A6E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9CF035" w14:textId="77777777" w:rsidR="00C86028" w:rsidRPr="00AF4921" w:rsidRDefault="00C8602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B805CF" w14:textId="77777777"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C86028" w14:paraId="5467430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E69115" w14:textId="77777777" w:rsidR="00C86028" w:rsidRPr="00AF4921" w:rsidRDefault="00C8602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B011" w14:textId="77777777" w:rsidR="00C86028" w:rsidRPr="00AF4921" w:rsidRDefault="00C86028" w:rsidP="00E36644">
            <w:pPr>
              <w:spacing w:before="240"/>
              <w:rPr>
                <w:color w:val="000000"/>
                <w:sz w:val="26"/>
                <w:szCs w:val="26"/>
              </w:rPr>
            </w:pPr>
            <w:r>
              <w:rPr>
                <w:color w:val="000000"/>
                <w:sz w:val="26"/>
                <w:szCs w:val="26"/>
              </w:rPr>
              <w:t>Đăng nhập.</w:t>
            </w:r>
          </w:p>
        </w:tc>
      </w:tr>
      <w:tr w:rsidR="00C86028" w14:paraId="0A45C6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469D9" w14:textId="77777777" w:rsidR="00C86028" w:rsidRPr="00AF4921" w:rsidRDefault="00C8602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D63AE" w14:textId="77777777" w:rsidR="00C86028" w:rsidRPr="00AF4921" w:rsidRDefault="00C86028" w:rsidP="00E36644">
            <w:pPr>
              <w:spacing w:before="240"/>
              <w:rPr>
                <w:color w:val="000000"/>
                <w:sz w:val="26"/>
                <w:szCs w:val="26"/>
              </w:rPr>
            </w:pPr>
            <w:r>
              <w:rPr>
                <w:color w:val="000000"/>
                <w:sz w:val="26"/>
                <w:szCs w:val="26"/>
              </w:rPr>
              <w:t>Tài khoản đã được đăng nhập.</w:t>
            </w:r>
          </w:p>
        </w:tc>
      </w:tr>
      <w:tr w:rsidR="00C86028" w14:paraId="1C5FC7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D84B9C" w14:textId="77777777" w:rsidR="00C86028" w:rsidRPr="00AF4921" w:rsidRDefault="00C8602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96761" w14:textId="77777777" w:rsidR="00C86028" w:rsidRPr="00AF4921" w:rsidRDefault="00C86028" w:rsidP="00E36644">
            <w:pPr>
              <w:spacing w:before="240"/>
              <w:rPr>
                <w:color w:val="000000"/>
                <w:sz w:val="26"/>
                <w:szCs w:val="26"/>
              </w:rPr>
            </w:pPr>
            <w:r w:rsidRPr="00AF4921">
              <w:rPr>
                <w:color w:val="000000"/>
                <w:sz w:val="26"/>
                <w:szCs w:val="26"/>
              </w:rPr>
              <w:t> </w:t>
            </w:r>
            <w:r>
              <w:rPr>
                <w:color w:val="000000"/>
                <w:sz w:val="26"/>
                <w:szCs w:val="26"/>
              </w:rPr>
              <w:t>Không.</w:t>
            </w:r>
          </w:p>
        </w:tc>
      </w:tr>
      <w:tr w:rsidR="00C86028" w14:paraId="424C67ED"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779231" w14:textId="77777777" w:rsidR="00C86028" w:rsidRPr="00AF4921" w:rsidRDefault="00C8602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02218" w14:textId="77777777" w:rsidR="00C86028" w:rsidRPr="00AF4921" w:rsidRDefault="00C8602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8A059" w14:textId="77777777" w:rsidR="00C86028" w:rsidRPr="00AF4921" w:rsidRDefault="00C86028" w:rsidP="00E36644">
            <w:pPr>
              <w:spacing w:before="240"/>
              <w:jc w:val="center"/>
              <w:rPr>
                <w:color w:val="000000"/>
                <w:sz w:val="26"/>
                <w:szCs w:val="26"/>
              </w:rPr>
            </w:pPr>
            <w:r w:rsidRPr="00AF4921">
              <w:rPr>
                <w:color w:val="000000"/>
                <w:sz w:val="26"/>
                <w:szCs w:val="26"/>
              </w:rPr>
              <w:t>System</w:t>
            </w:r>
          </w:p>
        </w:tc>
      </w:tr>
      <w:tr w:rsidR="00C86028" w14:paraId="0C4D9D5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BC7AB" w14:textId="77777777" w:rsidR="00C86028" w:rsidRPr="00AF4921" w:rsidRDefault="00C8602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7930E" w14:textId="02F12D6C" w:rsidR="00C86028" w:rsidRPr="00C43911" w:rsidRDefault="00C86028" w:rsidP="00E36644">
            <w:pPr>
              <w:rPr>
                <w:sz w:val="26"/>
                <w:szCs w:val="26"/>
              </w:rPr>
            </w:pPr>
            <w:r w:rsidRPr="00C43911">
              <w:rPr>
                <w:sz w:val="26"/>
                <w:szCs w:val="26"/>
              </w:rPr>
              <w:t>1.</w:t>
            </w:r>
            <w:r>
              <w:rPr>
                <w:sz w:val="26"/>
                <w:szCs w:val="26"/>
              </w:rPr>
              <w:t xml:space="preserve"> Nhân viên </w:t>
            </w:r>
            <w:r>
              <w:rPr>
                <w:color w:val="000000"/>
                <w:sz w:val="26"/>
                <w:szCs w:val="26"/>
              </w:rPr>
              <w:t>quản lý nhân sự</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nhân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1792C" w14:textId="3100AD30" w:rsidR="00C86028" w:rsidRPr="00AF4921" w:rsidRDefault="00C86028"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 nhân viên.</w:t>
            </w:r>
          </w:p>
          <w:p w14:paraId="5A1254D7" w14:textId="77777777" w:rsidR="00C86028" w:rsidRPr="00AF4921" w:rsidRDefault="00C86028" w:rsidP="00E36644">
            <w:pPr>
              <w:rPr>
                <w:color w:val="000000"/>
                <w:sz w:val="26"/>
                <w:szCs w:val="26"/>
              </w:rPr>
            </w:pPr>
          </w:p>
        </w:tc>
      </w:tr>
      <w:tr w:rsidR="00C86028" w14:paraId="65CF3D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AC9C9" w14:textId="77777777" w:rsidR="00C86028" w:rsidRPr="00AF4921" w:rsidRDefault="00C8602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BE510" w14:textId="77777777" w:rsidR="00C86028" w:rsidRPr="00AF4921" w:rsidRDefault="00C86028" w:rsidP="00E36644">
            <w:pPr>
              <w:spacing w:before="240"/>
              <w:ind w:left="61"/>
              <w:rPr>
                <w:color w:val="000000"/>
                <w:sz w:val="26"/>
                <w:szCs w:val="26"/>
              </w:rPr>
            </w:pPr>
            <w:r>
              <w:rPr>
                <w:color w:val="000000"/>
                <w:sz w:val="26"/>
                <w:szCs w:val="26"/>
              </w:rPr>
              <w:t>Không.</w:t>
            </w:r>
          </w:p>
        </w:tc>
      </w:tr>
    </w:tbl>
    <w:p w14:paraId="717265A8" w14:textId="2573A726" w:rsidR="00AD3800" w:rsidRDefault="00AD3800" w:rsidP="00834DE0">
      <w:pPr>
        <w:pStyle w:val="Chng"/>
        <w:jc w:val="center"/>
        <w:rPr>
          <w:b w:val="0"/>
        </w:rPr>
      </w:pPr>
    </w:p>
    <w:p w14:paraId="14948A01" w14:textId="7DBE48DF" w:rsidR="00011A5F" w:rsidRPr="00B2167A" w:rsidRDefault="00011A5F" w:rsidP="00011A5F">
      <w:pPr>
        <w:pStyle w:val="Heading3"/>
        <w:spacing w:before="0"/>
        <w:rPr>
          <w:rFonts w:ascii="Times New Roman" w:hAnsi="Times New Roman" w:cs="Times New Roman"/>
          <w:b w:val="0"/>
          <w:iCs/>
          <w:sz w:val="28"/>
          <w:szCs w:val="28"/>
        </w:rPr>
      </w:pPr>
      <w:bookmarkStart w:id="110" w:name="_Toc133184624"/>
      <w:r w:rsidRPr="00B2167A">
        <w:rPr>
          <w:rFonts w:ascii="Times New Roman" w:hAnsi="Times New Roman" w:cs="Times New Roman"/>
          <w:iCs/>
          <w:color w:val="auto"/>
          <w:sz w:val="28"/>
          <w:szCs w:val="28"/>
        </w:rPr>
        <w:t>3.2.</w:t>
      </w:r>
      <w:r w:rsidR="001368EB">
        <w:rPr>
          <w:rFonts w:ascii="Times New Roman" w:hAnsi="Times New Roman" w:cs="Times New Roman"/>
          <w:iCs/>
          <w:color w:val="auto"/>
          <w:sz w:val="28"/>
          <w:szCs w:val="28"/>
        </w:rPr>
        <w:t>5</w:t>
      </w:r>
      <w:r>
        <w:rPr>
          <w:rFonts w:ascii="Times New Roman" w:hAnsi="Times New Roman" w:cs="Times New Roman"/>
          <w:iCs/>
          <w:color w:val="auto"/>
          <w:sz w:val="28"/>
          <w:szCs w:val="28"/>
        </w:rPr>
        <w:t>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nhân viên</w:t>
      </w:r>
      <w:bookmarkEnd w:id="110"/>
    </w:p>
    <w:p w14:paraId="217F07C1" w14:textId="039087DE" w:rsidR="00011A5F" w:rsidRDefault="00011A5F" w:rsidP="00011A5F">
      <w:pPr>
        <w:keepNext/>
        <w:rPr>
          <w:color w:val="000000"/>
        </w:rPr>
      </w:pPr>
      <w:r>
        <w:rPr>
          <w:noProof/>
        </w:rPr>
        <w:drawing>
          <wp:inline distT="0" distB="0" distL="0" distR="0" wp14:anchorId="5AB8EF0B" wp14:editId="20552CFA">
            <wp:extent cx="5791835" cy="2211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211705"/>
                    </a:xfrm>
                    <a:prstGeom prst="rect">
                      <a:avLst/>
                    </a:prstGeom>
                  </pic:spPr>
                </pic:pic>
              </a:graphicData>
            </a:graphic>
          </wp:inline>
        </w:drawing>
      </w:r>
    </w:p>
    <w:p w14:paraId="21594437" w14:textId="4E64FFA7"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Pr>
          <w:i/>
          <w:color w:val="000000"/>
          <w:sz w:val="26"/>
          <w:szCs w:val="26"/>
        </w:rPr>
        <w:t>1 Use Case thêm nhân viên.</w:t>
      </w:r>
    </w:p>
    <w:tbl>
      <w:tblPr>
        <w:tblW w:w="9678" w:type="dxa"/>
        <w:tblLayout w:type="fixed"/>
        <w:tblLook w:val="0400" w:firstRow="0" w:lastRow="0" w:firstColumn="0" w:lastColumn="0" w:noHBand="0" w:noVBand="1"/>
      </w:tblPr>
      <w:tblGrid>
        <w:gridCol w:w="2979"/>
        <w:gridCol w:w="4210"/>
        <w:gridCol w:w="2489"/>
      </w:tblGrid>
      <w:tr w:rsidR="00011A5F" w14:paraId="3C992DF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9AC84B"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2EF0A" w14:textId="08D661C6" w:rsidR="00011A5F" w:rsidRPr="00AF4921" w:rsidRDefault="00011A5F" w:rsidP="00E36644">
            <w:pPr>
              <w:spacing w:before="240"/>
              <w:rPr>
                <w:color w:val="000000"/>
                <w:sz w:val="26"/>
                <w:szCs w:val="26"/>
              </w:rPr>
            </w:pPr>
            <w:r w:rsidRPr="00AF4921">
              <w:rPr>
                <w:color w:val="000000"/>
                <w:sz w:val="26"/>
                <w:szCs w:val="26"/>
              </w:rPr>
              <w:t xml:space="preserve">Thêm </w:t>
            </w:r>
            <w:r>
              <w:rPr>
                <w:color w:val="000000"/>
                <w:sz w:val="26"/>
                <w:szCs w:val="26"/>
              </w:rPr>
              <w:t>nhân viên</w:t>
            </w:r>
            <w:r w:rsidRPr="00AF4921">
              <w:rPr>
                <w:color w:val="000000"/>
                <w:sz w:val="26"/>
                <w:szCs w:val="26"/>
              </w:rPr>
              <w:t>.</w:t>
            </w:r>
          </w:p>
        </w:tc>
      </w:tr>
      <w:tr w:rsidR="00011A5F" w14:paraId="459AE60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856D0A" w14:textId="77777777" w:rsidR="00011A5F" w:rsidRPr="00AF4921" w:rsidRDefault="00011A5F"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512B1" w14:textId="44974CAF" w:rsidR="00011A5F" w:rsidRPr="00AF4921" w:rsidRDefault="00011A5F" w:rsidP="00E36644">
            <w:pPr>
              <w:spacing w:before="240"/>
              <w:rPr>
                <w:color w:val="000000"/>
                <w:sz w:val="26"/>
                <w:szCs w:val="26"/>
              </w:rPr>
            </w:pPr>
            <w:r w:rsidRPr="00AF4921">
              <w:rPr>
                <w:color w:val="000000"/>
                <w:sz w:val="26"/>
                <w:szCs w:val="26"/>
              </w:rPr>
              <w:t>Thêm</w:t>
            </w:r>
            <w:r>
              <w:rPr>
                <w:color w:val="000000"/>
                <w:sz w:val="26"/>
                <w:szCs w:val="26"/>
              </w:rPr>
              <w:t xml:space="preserve"> nhân viên của trung tâm</w:t>
            </w:r>
            <w:r w:rsidRPr="00AF4921">
              <w:rPr>
                <w:color w:val="000000"/>
                <w:sz w:val="26"/>
                <w:szCs w:val="26"/>
              </w:rPr>
              <w:t>.</w:t>
            </w:r>
          </w:p>
        </w:tc>
      </w:tr>
      <w:tr w:rsidR="00011A5F" w14:paraId="2F66B32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771FDC"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E3728" w14:textId="05FED315"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 </w:t>
            </w:r>
            <w:r>
              <w:rPr>
                <w:color w:val="000000"/>
                <w:sz w:val="26"/>
                <w:szCs w:val="26"/>
              </w:rPr>
              <w:t>nhân viên</w:t>
            </w:r>
            <w:r w:rsidRPr="00AF4921">
              <w:rPr>
                <w:color w:val="000000"/>
                <w:sz w:val="26"/>
                <w:szCs w:val="26"/>
              </w:rPr>
              <w:t>.</w:t>
            </w:r>
          </w:p>
        </w:tc>
      </w:tr>
      <w:tr w:rsidR="00011A5F" w14:paraId="396FDD4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F3ACCC"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8C87A" w14:textId="0D2B65C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nhân viên</w:t>
            </w:r>
            <w:r w:rsidRPr="00AF4921">
              <w:rPr>
                <w:color w:val="000000"/>
                <w:sz w:val="26"/>
                <w:szCs w:val="26"/>
              </w:rPr>
              <w:t>.</w:t>
            </w:r>
          </w:p>
        </w:tc>
      </w:tr>
      <w:tr w:rsidR="00011A5F" w14:paraId="201B1A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85797"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5062F"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73DE7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56057"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DBDFA" w14:textId="6D35C726" w:rsidR="00011A5F" w:rsidRPr="00AF4921" w:rsidRDefault="00011A5F" w:rsidP="00E36644">
            <w:pPr>
              <w:spacing w:before="240"/>
              <w:rPr>
                <w:color w:val="000000"/>
                <w:sz w:val="26"/>
                <w:szCs w:val="26"/>
              </w:rPr>
            </w:pPr>
            <w:r>
              <w:rPr>
                <w:color w:val="000000"/>
                <w:sz w:val="26"/>
                <w:szCs w:val="26"/>
              </w:rPr>
              <w:t>Quản lý nhân viên.</w:t>
            </w:r>
          </w:p>
        </w:tc>
      </w:tr>
      <w:tr w:rsidR="00011A5F" w14:paraId="099652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E7F95C"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563E06"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163564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7693E"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5CFF" w14:textId="2093A811"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Thêm nhân viên thành công.</w:t>
            </w:r>
          </w:p>
        </w:tc>
      </w:tr>
      <w:tr w:rsidR="00011A5F" w14:paraId="40E7A59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602F40"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1678B"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EE094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7DE1282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C86ACC"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5DEE3" w14:textId="2362336F"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C348EF1" w14:textId="77777777" w:rsidR="00011A5F" w:rsidRDefault="00011A5F" w:rsidP="00E36644">
            <w:pPr>
              <w:rPr>
                <w:sz w:val="26"/>
                <w:szCs w:val="26"/>
              </w:rPr>
            </w:pPr>
          </w:p>
          <w:p w14:paraId="375CA3A5" w14:textId="77777777" w:rsidR="00011A5F" w:rsidRPr="00B60098" w:rsidRDefault="00011A5F" w:rsidP="00E36644">
            <w:pPr>
              <w:rPr>
                <w:sz w:val="26"/>
                <w:szCs w:val="26"/>
              </w:rPr>
            </w:pPr>
          </w:p>
          <w:p w14:paraId="77FEC096" w14:textId="7FC81419"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nhân </w:t>
            </w:r>
            <w:r>
              <w:rPr>
                <w:sz w:val="26"/>
                <w:szCs w:val="26"/>
              </w:rPr>
              <w:t>viên mới</w:t>
            </w:r>
            <w:r w:rsidRPr="00B60098">
              <w:rPr>
                <w:sz w:val="26"/>
                <w:szCs w:val="26"/>
              </w:rPr>
              <w:t>.</w:t>
            </w:r>
          </w:p>
          <w:p w14:paraId="032F3DEC" w14:textId="77777777" w:rsidR="00011A5F" w:rsidRPr="00B60098" w:rsidRDefault="00011A5F"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72AED" w14:textId="28A7A2CE"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EE695AC" w14:textId="77777777" w:rsidR="00011A5F" w:rsidRDefault="00011A5F" w:rsidP="00E36644">
            <w:pPr>
              <w:rPr>
                <w:color w:val="000000"/>
                <w:sz w:val="26"/>
                <w:szCs w:val="26"/>
              </w:rPr>
            </w:pPr>
          </w:p>
          <w:p w14:paraId="6F08D494" w14:textId="77777777" w:rsidR="00011A5F" w:rsidRPr="00AF4921" w:rsidRDefault="00011A5F" w:rsidP="00E36644">
            <w:pPr>
              <w:rPr>
                <w:color w:val="000000"/>
                <w:sz w:val="26"/>
                <w:szCs w:val="26"/>
              </w:rPr>
            </w:pPr>
          </w:p>
          <w:p w14:paraId="40D01D9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0B0BEC05" w14:textId="77777777" w:rsidR="00011A5F" w:rsidRPr="000D5C53" w:rsidRDefault="00011A5F"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636A3E33" w14:textId="6479ACA5" w:rsidR="00011A5F" w:rsidRPr="00AF4921" w:rsidRDefault="00011A5F"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nhân viên</w:t>
            </w:r>
            <w:r w:rsidRPr="000D5C53">
              <w:rPr>
                <w:color w:val="000000"/>
                <w:sz w:val="26"/>
                <w:szCs w:val="26"/>
              </w:rPr>
              <w:t xml:space="preserve"> thành công.</w:t>
            </w:r>
          </w:p>
        </w:tc>
      </w:tr>
      <w:tr w:rsidR="00011A5F" w14:paraId="40F3825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CF5E01" w14:textId="77777777" w:rsidR="00011A5F" w:rsidRPr="00AF4921" w:rsidRDefault="00011A5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6186A"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 thông tin.</w:t>
            </w:r>
          </w:p>
        </w:tc>
      </w:tr>
    </w:tbl>
    <w:p w14:paraId="60E0366B" w14:textId="49AC15E2" w:rsidR="00011A5F" w:rsidRDefault="00011A5F" w:rsidP="00834DE0">
      <w:pPr>
        <w:pStyle w:val="Chng"/>
        <w:jc w:val="center"/>
        <w:rPr>
          <w:b w:val="0"/>
        </w:rPr>
      </w:pPr>
    </w:p>
    <w:p w14:paraId="7675A3CD" w14:textId="7666FBBF" w:rsidR="00011A5F" w:rsidRPr="00B2167A" w:rsidRDefault="00011A5F" w:rsidP="00011A5F">
      <w:pPr>
        <w:pStyle w:val="Heading3"/>
        <w:spacing w:before="0"/>
        <w:rPr>
          <w:rFonts w:ascii="Times New Roman" w:hAnsi="Times New Roman" w:cs="Times New Roman"/>
          <w:b w:val="0"/>
          <w:iCs/>
          <w:sz w:val="28"/>
          <w:szCs w:val="28"/>
        </w:rPr>
      </w:pPr>
      <w:bookmarkStart w:id="111" w:name="_Toc133184625"/>
      <w:r w:rsidRPr="00B2167A">
        <w:rPr>
          <w:rFonts w:ascii="Times New Roman" w:hAnsi="Times New Roman" w:cs="Times New Roman"/>
          <w:iCs/>
          <w:color w:val="auto"/>
          <w:sz w:val="28"/>
          <w:szCs w:val="28"/>
        </w:rPr>
        <w:t>3.2.</w:t>
      </w:r>
      <w:r w:rsidR="001368EB">
        <w:rPr>
          <w:rFonts w:ascii="Times New Roman" w:hAnsi="Times New Roman" w:cs="Times New Roman"/>
          <w:iCs/>
          <w:color w:val="auto"/>
          <w:sz w:val="28"/>
          <w:szCs w:val="28"/>
        </w:rPr>
        <w:t>5</w:t>
      </w:r>
      <w:r>
        <w:rPr>
          <w:rFonts w:ascii="Times New Roman" w:hAnsi="Times New Roman" w:cs="Times New Roman"/>
          <w:iCs/>
          <w:color w:val="auto"/>
          <w:sz w:val="28"/>
          <w:szCs w:val="28"/>
        </w:rPr>
        <w:t>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nhân viên</w:t>
      </w:r>
      <w:bookmarkEnd w:id="111"/>
    </w:p>
    <w:p w14:paraId="1A19E543" w14:textId="393756EF" w:rsidR="00011A5F" w:rsidRDefault="00011A5F" w:rsidP="00011A5F">
      <w:pPr>
        <w:keepNext/>
        <w:rPr>
          <w:color w:val="000000"/>
        </w:rPr>
      </w:pPr>
      <w:r>
        <w:rPr>
          <w:noProof/>
        </w:rPr>
        <w:drawing>
          <wp:inline distT="0" distB="0" distL="0" distR="0" wp14:anchorId="1B0EDEED" wp14:editId="239889C1">
            <wp:extent cx="5791835" cy="22599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259965"/>
                    </a:xfrm>
                    <a:prstGeom prst="rect">
                      <a:avLst/>
                    </a:prstGeom>
                  </pic:spPr>
                </pic:pic>
              </a:graphicData>
            </a:graphic>
          </wp:inline>
        </w:drawing>
      </w:r>
    </w:p>
    <w:p w14:paraId="6E7D037E" w14:textId="6B4B19E9"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Pr>
          <w:i/>
          <w:color w:val="000000"/>
          <w:sz w:val="26"/>
          <w:szCs w:val="26"/>
        </w:rPr>
        <w:t>2 Use Case sửa nhân viên.</w:t>
      </w:r>
    </w:p>
    <w:tbl>
      <w:tblPr>
        <w:tblW w:w="9678" w:type="dxa"/>
        <w:tblLayout w:type="fixed"/>
        <w:tblLook w:val="0400" w:firstRow="0" w:lastRow="0" w:firstColumn="0" w:lastColumn="0" w:noHBand="0" w:noVBand="1"/>
      </w:tblPr>
      <w:tblGrid>
        <w:gridCol w:w="2979"/>
        <w:gridCol w:w="4210"/>
        <w:gridCol w:w="2489"/>
      </w:tblGrid>
      <w:tr w:rsidR="00011A5F" w14:paraId="49C065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BF5E7"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585F1" w14:textId="3D761CAF"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32D2D7F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E6419"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30AD1" w14:textId="1E9BF94D"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E22FC0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B39849"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610E5" w14:textId="02E6B036"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6372758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2A91E5" w14:textId="77777777" w:rsidR="00011A5F" w:rsidRPr="00AF4921" w:rsidRDefault="00011A5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BEEBC" w14:textId="6EA81B3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nhân viên</w:t>
            </w:r>
            <w:r w:rsidRPr="00AF4921">
              <w:rPr>
                <w:color w:val="000000"/>
                <w:sz w:val="26"/>
                <w:szCs w:val="26"/>
              </w:rPr>
              <w:t>.</w:t>
            </w:r>
          </w:p>
        </w:tc>
      </w:tr>
      <w:tr w:rsidR="00011A5F" w14:paraId="0B026E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1427C5"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674FA"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79EA8A3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53B3CC"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595A3" w14:textId="2573B8AE" w:rsidR="00011A5F" w:rsidRPr="00AF4921" w:rsidRDefault="00011A5F" w:rsidP="00E36644">
            <w:pPr>
              <w:spacing w:before="240"/>
              <w:rPr>
                <w:color w:val="000000"/>
                <w:sz w:val="26"/>
                <w:szCs w:val="26"/>
              </w:rPr>
            </w:pPr>
            <w:r>
              <w:rPr>
                <w:color w:val="000000"/>
                <w:sz w:val="26"/>
                <w:szCs w:val="26"/>
              </w:rPr>
              <w:t>Quản lý nhân viên.</w:t>
            </w:r>
          </w:p>
        </w:tc>
      </w:tr>
      <w:tr w:rsidR="00011A5F" w14:paraId="248AD0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577C9"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13428"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664D5A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5D5851"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21F74" w14:textId="5A122390"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nhân viên thành công.</w:t>
            </w:r>
          </w:p>
        </w:tc>
      </w:tr>
      <w:tr w:rsidR="00011A5F" w14:paraId="3078C80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9DF373"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15BDF"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E2C5E"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6A96105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9E58A9"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C13FF" w14:textId="4DEE6477"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F581E36" w14:textId="77777777" w:rsidR="00011A5F" w:rsidRDefault="00011A5F" w:rsidP="00E36644">
            <w:pPr>
              <w:rPr>
                <w:sz w:val="26"/>
                <w:szCs w:val="26"/>
              </w:rPr>
            </w:pPr>
          </w:p>
          <w:p w14:paraId="228BF222" w14:textId="77777777" w:rsidR="00011A5F" w:rsidRPr="00B60098" w:rsidRDefault="00011A5F" w:rsidP="00E36644">
            <w:pPr>
              <w:rPr>
                <w:sz w:val="26"/>
                <w:szCs w:val="26"/>
              </w:rPr>
            </w:pPr>
          </w:p>
          <w:p w14:paraId="6DD4C735" w14:textId="2EF334ED"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Nhập các thông tin</w:t>
            </w:r>
            <w:r>
              <w:rPr>
                <w:sz w:val="26"/>
                <w:szCs w:val="26"/>
              </w:rPr>
              <w:t xml:space="preserve"> cần thay đổi</w:t>
            </w:r>
            <w:r w:rsidRPr="00B60098">
              <w:rPr>
                <w:sz w:val="26"/>
                <w:szCs w:val="26"/>
              </w:rPr>
              <w:t xml:space="preserve"> </w:t>
            </w:r>
            <w:r>
              <w:rPr>
                <w:sz w:val="26"/>
                <w:szCs w:val="26"/>
              </w:rPr>
              <w:t xml:space="preserve">của </w:t>
            </w:r>
            <w:r>
              <w:rPr>
                <w:color w:val="000000"/>
                <w:sz w:val="26"/>
                <w:szCs w:val="26"/>
              </w:rPr>
              <w:t xml:space="preserve">nhân </w:t>
            </w:r>
            <w:r>
              <w:rPr>
                <w:sz w:val="26"/>
                <w:szCs w:val="26"/>
              </w:rPr>
              <w:t>viên</w:t>
            </w:r>
            <w:r w:rsidRPr="00B60098">
              <w:rPr>
                <w:sz w:val="26"/>
                <w:szCs w:val="26"/>
              </w:rPr>
              <w:t>.</w:t>
            </w:r>
          </w:p>
          <w:p w14:paraId="16EB39B0" w14:textId="77777777" w:rsidR="00011A5F" w:rsidRPr="00B60098" w:rsidRDefault="00011A5F" w:rsidP="00E36644">
            <w:pPr>
              <w:rPr>
                <w:sz w:val="26"/>
                <w:szCs w:val="26"/>
              </w:rPr>
            </w:pPr>
            <w:r>
              <w:rPr>
                <w:sz w:val="26"/>
                <w:szCs w:val="26"/>
              </w:rPr>
              <w:t xml:space="preserve">3. </w:t>
            </w:r>
            <w:r w:rsidRPr="00B60098">
              <w:rPr>
                <w:sz w:val="26"/>
                <w:szCs w:val="26"/>
              </w:rPr>
              <w:t>Nhấn vào nút “</w:t>
            </w:r>
            <w:r>
              <w:rPr>
                <w:color w:val="000000"/>
                <w:sz w:val="26"/>
                <w:szCs w:val="26"/>
              </w:rPr>
              <w:t>Sửa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0CB1C" w14:textId="5182A071"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44CD785" w14:textId="77777777" w:rsidR="00011A5F" w:rsidRDefault="00011A5F" w:rsidP="00E36644">
            <w:pPr>
              <w:rPr>
                <w:color w:val="000000"/>
                <w:sz w:val="26"/>
                <w:szCs w:val="26"/>
              </w:rPr>
            </w:pPr>
          </w:p>
          <w:p w14:paraId="42F50E2A" w14:textId="77777777" w:rsidR="00011A5F" w:rsidRPr="00AF4921" w:rsidRDefault="00011A5F" w:rsidP="00E36644">
            <w:pPr>
              <w:rPr>
                <w:color w:val="000000"/>
                <w:sz w:val="26"/>
                <w:szCs w:val="26"/>
              </w:rPr>
            </w:pPr>
          </w:p>
          <w:p w14:paraId="4E2D3D0B"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388BBC64" w14:textId="77777777" w:rsidR="00011A5F" w:rsidRPr="000D5C53" w:rsidRDefault="00011A5F" w:rsidP="00E36644">
            <w:pPr>
              <w:rPr>
                <w:color w:val="000000"/>
                <w:sz w:val="26"/>
                <w:szCs w:val="26"/>
              </w:rPr>
            </w:pPr>
            <w:r w:rsidRPr="000D5C53">
              <w:rPr>
                <w:color w:val="000000"/>
                <w:sz w:val="26"/>
                <w:szCs w:val="26"/>
              </w:rPr>
              <w:t xml:space="preserve">3.2 Lưu dữ liệu vừa </w:t>
            </w:r>
            <w:r>
              <w:rPr>
                <w:color w:val="000000"/>
                <w:sz w:val="26"/>
                <w:szCs w:val="26"/>
              </w:rPr>
              <w:t>thay đổi</w:t>
            </w:r>
            <w:r w:rsidRPr="000D5C53">
              <w:rPr>
                <w:color w:val="000000"/>
                <w:sz w:val="26"/>
                <w:szCs w:val="26"/>
              </w:rPr>
              <w:t>.</w:t>
            </w:r>
          </w:p>
          <w:p w14:paraId="63C729A8" w14:textId="5DC91E4D"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sửa thông tin nhân viên</w:t>
            </w:r>
            <w:r w:rsidRPr="000D5C53">
              <w:rPr>
                <w:color w:val="000000"/>
                <w:sz w:val="26"/>
                <w:szCs w:val="26"/>
              </w:rPr>
              <w:t xml:space="preserve"> thành công.</w:t>
            </w:r>
          </w:p>
        </w:tc>
      </w:tr>
      <w:tr w:rsidR="00011A5F" w14:paraId="2E5AA1B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FE7CB4" w14:textId="77777777" w:rsidR="00011A5F" w:rsidRPr="00AF4921" w:rsidRDefault="00011A5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2D2B7"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9D04861" w14:textId="079C54FB" w:rsidR="00011A5F" w:rsidRDefault="00011A5F" w:rsidP="00834DE0">
      <w:pPr>
        <w:pStyle w:val="Chng"/>
        <w:jc w:val="center"/>
        <w:rPr>
          <w:b w:val="0"/>
        </w:rPr>
      </w:pPr>
    </w:p>
    <w:p w14:paraId="775710E1" w14:textId="6DDFA39C" w:rsidR="00011A5F" w:rsidRPr="00B2167A" w:rsidRDefault="00011A5F" w:rsidP="00011A5F">
      <w:pPr>
        <w:pStyle w:val="Heading3"/>
        <w:spacing w:before="0"/>
        <w:rPr>
          <w:rFonts w:ascii="Times New Roman" w:hAnsi="Times New Roman" w:cs="Times New Roman"/>
          <w:b w:val="0"/>
          <w:iCs/>
          <w:sz w:val="28"/>
          <w:szCs w:val="28"/>
        </w:rPr>
      </w:pPr>
      <w:bookmarkStart w:id="112" w:name="_Toc133184626"/>
      <w:r w:rsidRPr="00B2167A">
        <w:rPr>
          <w:rFonts w:ascii="Times New Roman" w:hAnsi="Times New Roman" w:cs="Times New Roman"/>
          <w:iCs/>
          <w:color w:val="auto"/>
          <w:sz w:val="28"/>
          <w:szCs w:val="28"/>
        </w:rPr>
        <w:t>3.2.</w:t>
      </w:r>
      <w:r w:rsidR="001368EB">
        <w:rPr>
          <w:rFonts w:ascii="Times New Roman" w:hAnsi="Times New Roman" w:cs="Times New Roman"/>
          <w:iCs/>
          <w:color w:val="auto"/>
          <w:sz w:val="28"/>
          <w:szCs w:val="28"/>
        </w:rPr>
        <w:t>5</w:t>
      </w:r>
      <w:r>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nhân viên</w:t>
      </w:r>
      <w:bookmarkEnd w:id="112"/>
    </w:p>
    <w:p w14:paraId="622F8AF0" w14:textId="4748E983" w:rsidR="00011A5F" w:rsidRDefault="00011A5F" w:rsidP="00011A5F">
      <w:pPr>
        <w:keepNext/>
        <w:rPr>
          <w:color w:val="000000"/>
        </w:rPr>
      </w:pPr>
      <w:r>
        <w:rPr>
          <w:noProof/>
        </w:rPr>
        <w:drawing>
          <wp:inline distT="0" distB="0" distL="0" distR="0" wp14:anchorId="533316D6" wp14:editId="414D5246">
            <wp:extent cx="5791835" cy="2185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185670"/>
                    </a:xfrm>
                    <a:prstGeom prst="rect">
                      <a:avLst/>
                    </a:prstGeom>
                  </pic:spPr>
                </pic:pic>
              </a:graphicData>
            </a:graphic>
          </wp:inline>
        </w:drawing>
      </w:r>
    </w:p>
    <w:p w14:paraId="54F1F520" w14:textId="58687728"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Pr>
          <w:i/>
          <w:color w:val="000000"/>
          <w:sz w:val="26"/>
          <w:szCs w:val="26"/>
        </w:rPr>
        <w:t>3 Use Case xóa nhân viên.</w:t>
      </w:r>
    </w:p>
    <w:tbl>
      <w:tblPr>
        <w:tblW w:w="9678" w:type="dxa"/>
        <w:tblLayout w:type="fixed"/>
        <w:tblLook w:val="0400" w:firstRow="0" w:lastRow="0" w:firstColumn="0" w:lastColumn="0" w:noHBand="0" w:noVBand="1"/>
      </w:tblPr>
      <w:tblGrid>
        <w:gridCol w:w="2979"/>
        <w:gridCol w:w="4210"/>
        <w:gridCol w:w="2489"/>
      </w:tblGrid>
      <w:tr w:rsidR="00011A5F" w14:paraId="03E238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55A198"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51D4F" w14:textId="5EE38BC4"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59D1784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B16BF"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467DE" w14:textId="3F4F2301"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225846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FF2FD3"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AA62A" w14:textId="1DC9A06A"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02D84CC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555A07"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BACFE" w14:textId="557F83E9"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nhân viên</w:t>
            </w:r>
            <w:r w:rsidRPr="00AF4921">
              <w:rPr>
                <w:color w:val="000000"/>
                <w:sz w:val="26"/>
                <w:szCs w:val="26"/>
              </w:rPr>
              <w:t>.</w:t>
            </w:r>
          </w:p>
        </w:tc>
      </w:tr>
      <w:tr w:rsidR="00011A5F" w14:paraId="1F5314A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06A3EB"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B5399"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062750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4B7506" w14:textId="77777777" w:rsidR="00011A5F" w:rsidRPr="00AF4921" w:rsidRDefault="00011A5F"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54FC7" w14:textId="158E8867" w:rsidR="00011A5F" w:rsidRPr="00AF4921" w:rsidRDefault="00011A5F" w:rsidP="00E36644">
            <w:pPr>
              <w:spacing w:before="240"/>
              <w:rPr>
                <w:color w:val="000000"/>
                <w:sz w:val="26"/>
                <w:szCs w:val="26"/>
              </w:rPr>
            </w:pPr>
            <w:r>
              <w:rPr>
                <w:color w:val="000000"/>
                <w:sz w:val="26"/>
                <w:szCs w:val="26"/>
              </w:rPr>
              <w:t>Quản lý nhân viên.</w:t>
            </w:r>
          </w:p>
        </w:tc>
      </w:tr>
      <w:tr w:rsidR="00011A5F" w14:paraId="067D22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2FC742"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20A4"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4CA1D9C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32F27"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5499EC" w14:textId="405429E8"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nhân viên thành công.</w:t>
            </w:r>
          </w:p>
        </w:tc>
      </w:tr>
      <w:tr w:rsidR="00011A5F" w14:paraId="7C32688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2BDE4F"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C800C"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9363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2F268076"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0B686"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6F4FE" w14:textId="4930A22A"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AB1849A" w14:textId="77777777" w:rsidR="00011A5F" w:rsidRDefault="00011A5F" w:rsidP="00E36644">
            <w:pPr>
              <w:rPr>
                <w:sz w:val="26"/>
                <w:szCs w:val="26"/>
              </w:rPr>
            </w:pPr>
          </w:p>
          <w:p w14:paraId="5738B0A1" w14:textId="77777777" w:rsidR="00011A5F" w:rsidRPr="00B60098" w:rsidRDefault="00011A5F" w:rsidP="00E36644">
            <w:pPr>
              <w:rPr>
                <w:sz w:val="26"/>
                <w:szCs w:val="26"/>
              </w:rPr>
            </w:pPr>
          </w:p>
          <w:p w14:paraId="34DD0288" w14:textId="0ED03565"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 xóa</w:t>
            </w:r>
            <w:r w:rsidRPr="00B60098">
              <w:rPr>
                <w:sz w:val="26"/>
                <w:szCs w:val="26"/>
              </w:rPr>
              <w:t>.</w:t>
            </w:r>
          </w:p>
          <w:p w14:paraId="1DB6E06B" w14:textId="77777777" w:rsidR="00011A5F" w:rsidRPr="00B60098" w:rsidRDefault="00011A5F"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C2784" w14:textId="06886588"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3214A0BC" w14:textId="77777777" w:rsidR="00011A5F" w:rsidRPr="00AF4921" w:rsidRDefault="00011A5F" w:rsidP="00E36644">
            <w:pPr>
              <w:rPr>
                <w:color w:val="000000"/>
                <w:sz w:val="26"/>
                <w:szCs w:val="26"/>
              </w:rPr>
            </w:pPr>
          </w:p>
          <w:p w14:paraId="5C67257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7C14FF8C" w14:textId="618498E5" w:rsidR="00011A5F" w:rsidRPr="000D5C53" w:rsidRDefault="00011A5F"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w:t>
            </w:r>
            <w:r w:rsidR="00205AA6">
              <w:rPr>
                <w:color w:val="000000"/>
                <w:sz w:val="26"/>
                <w:szCs w:val="26"/>
              </w:rPr>
              <w:t>nhân</w:t>
            </w:r>
            <w:r>
              <w:rPr>
                <w:color w:val="000000"/>
                <w:sz w:val="26"/>
                <w:szCs w:val="26"/>
              </w:rPr>
              <w:t xml:space="preserve">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4C9C9C56" w14:textId="7CA23ADB"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xóa thông tin nhân viên</w:t>
            </w:r>
            <w:r w:rsidRPr="000D5C53">
              <w:rPr>
                <w:color w:val="000000"/>
                <w:sz w:val="26"/>
                <w:szCs w:val="26"/>
              </w:rPr>
              <w:t xml:space="preserve"> thành công.</w:t>
            </w:r>
          </w:p>
        </w:tc>
      </w:tr>
      <w:tr w:rsidR="00011A5F" w14:paraId="6156705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1AF3F3" w14:textId="77777777" w:rsidR="00011A5F" w:rsidRPr="00AF4921" w:rsidRDefault="00011A5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D3F"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1374CEF8" w14:textId="73CE32EC" w:rsidR="00011A5F" w:rsidRDefault="00011A5F" w:rsidP="00834DE0">
      <w:pPr>
        <w:pStyle w:val="Chng"/>
        <w:jc w:val="center"/>
        <w:rPr>
          <w:bCs/>
          <w:sz w:val="28"/>
          <w:szCs w:val="28"/>
        </w:rPr>
      </w:pPr>
    </w:p>
    <w:p w14:paraId="1BDC1C7E" w14:textId="1D1DE45C" w:rsidR="00205AA6" w:rsidRPr="00B2167A" w:rsidRDefault="00205AA6" w:rsidP="00205AA6">
      <w:pPr>
        <w:pStyle w:val="Heading3"/>
        <w:spacing w:before="0"/>
        <w:rPr>
          <w:rFonts w:ascii="Times New Roman" w:hAnsi="Times New Roman" w:cs="Times New Roman"/>
          <w:b w:val="0"/>
          <w:iCs/>
          <w:sz w:val="28"/>
          <w:szCs w:val="28"/>
        </w:rPr>
      </w:pPr>
      <w:bookmarkStart w:id="113" w:name="_Toc133184627"/>
      <w:r w:rsidRPr="00B2167A">
        <w:rPr>
          <w:rFonts w:ascii="Times New Roman" w:hAnsi="Times New Roman" w:cs="Times New Roman"/>
          <w:iCs/>
          <w:color w:val="auto"/>
          <w:sz w:val="28"/>
          <w:szCs w:val="28"/>
        </w:rPr>
        <w:lastRenderedPageBreak/>
        <w:t>3.2.</w:t>
      </w:r>
      <w:r>
        <w:rPr>
          <w:rFonts w:ascii="Times New Roman" w:hAnsi="Times New Roman" w:cs="Times New Roman"/>
          <w:iCs/>
          <w:color w:val="auto"/>
          <w:sz w:val="28"/>
          <w:szCs w:val="28"/>
        </w:rPr>
        <w:t>5</w:t>
      </w:r>
      <w:r>
        <w:rPr>
          <w:rFonts w:ascii="Times New Roman" w:hAnsi="Times New Roman" w:cs="Times New Roman"/>
          <w:iCs/>
          <w:color w:val="auto"/>
          <w:sz w:val="28"/>
          <w:szCs w:val="28"/>
        </w:rPr>
        <w:t>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w:t>
      </w:r>
      <w:r>
        <w:rPr>
          <w:rFonts w:ascii="Times New Roman" w:hAnsi="Times New Roman" w:cs="Times New Roman"/>
          <w:iCs/>
          <w:color w:val="auto"/>
          <w:sz w:val="28"/>
          <w:szCs w:val="28"/>
        </w:rPr>
        <w:t xml:space="preserve"> nhân viên</w:t>
      </w:r>
      <w:bookmarkEnd w:id="113"/>
    </w:p>
    <w:p w14:paraId="663DC046" w14:textId="27C01955" w:rsidR="00205AA6" w:rsidRDefault="00205AA6" w:rsidP="00205AA6">
      <w:pPr>
        <w:keepNext/>
        <w:rPr>
          <w:color w:val="000000"/>
        </w:rPr>
      </w:pPr>
      <w:r>
        <w:rPr>
          <w:noProof/>
        </w:rPr>
        <w:drawing>
          <wp:inline distT="0" distB="0" distL="0" distR="0" wp14:anchorId="0F98A341" wp14:editId="40CA5A95">
            <wp:extent cx="5791835" cy="2200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200910"/>
                    </a:xfrm>
                    <a:prstGeom prst="rect">
                      <a:avLst/>
                    </a:prstGeom>
                  </pic:spPr>
                </pic:pic>
              </a:graphicData>
            </a:graphic>
          </wp:inline>
        </w:drawing>
      </w:r>
    </w:p>
    <w:p w14:paraId="6A06279A" w14:textId="1E610EA3" w:rsidR="00205AA6" w:rsidRDefault="00205AA6" w:rsidP="00205AA6">
      <w:pPr>
        <w:pBdr>
          <w:top w:val="nil"/>
          <w:left w:val="nil"/>
          <w:bottom w:val="nil"/>
          <w:right w:val="nil"/>
          <w:between w:val="nil"/>
        </w:pBdr>
        <w:spacing w:before="240" w:after="240"/>
        <w:jc w:val="center"/>
        <w:rPr>
          <w:i/>
          <w:color w:val="000000"/>
          <w:sz w:val="26"/>
          <w:szCs w:val="26"/>
        </w:rPr>
      </w:pPr>
      <w:r>
        <w:rPr>
          <w:i/>
          <w:color w:val="000000"/>
          <w:sz w:val="26"/>
          <w:szCs w:val="26"/>
        </w:rPr>
        <w:t>Hình 3.2.5</w:t>
      </w:r>
      <w:r>
        <w:rPr>
          <w:i/>
          <w:color w:val="000000"/>
          <w:sz w:val="26"/>
          <w:szCs w:val="26"/>
        </w:rPr>
        <w:t xml:space="preserve">4 </w:t>
      </w:r>
      <w:r>
        <w:rPr>
          <w:i/>
          <w:color w:val="000000"/>
          <w:sz w:val="26"/>
          <w:szCs w:val="26"/>
        </w:rPr>
        <w:t xml:space="preserve">Use Case </w:t>
      </w:r>
      <w:r>
        <w:rPr>
          <w:i/>
          <w:color w:val="000000"/>
          <w:sz w:val="26"/>
          <w:szCs w:val="26"/>
        </w:rPr>
        <w:t>tìm</w:t>
      </w:r>
      <w:r>
        <w:rPr>
          <w:i/>
          <w:color w:val="000000"/>
          <w:sz w:val="26"/>
          <w:szCs w:val="26"/>
        </w:rPr>
        <w:t xml:space="preserve"> nhân viên.</w:t>
      </w:r>
    </w:p>
    <w:tbl>
      <w:tblPr>
        <w:tblW w:w="9678" w:type="dxa"/>
        <w:tblLayout w:type="fixed"/>
        <w:tblLook w:val="0400" w:firstRow="0" w:lastRow="0" w:firstColumn="0" w:lastColumn="0" w:noHBand="0" w:noVBand="1"/>
      </w:tblPr>
      <w:tblGrid>
        <w:gridCol w:w="2979"/>
        <w:gridCol w:w="4210"/>
        <w:gridCol w:w="2489"/>
      </w:tblGrid>
      <w:tr w:rsidR="00205AA6" w14:paraId="6354E42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2A278D" w14:textId="77777777" w:rsidR="00205AA6" w:rsidRPr="00AF4921" w:rsidRDefault="00205AA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EF37" w14:textId="61E56C9E"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205AA6" w14:paraId="5BD7FFA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17778" w14:textId="77777777" w:rsidR="00205AA6" w:rsidRPr="00AF4921" w:rsidRDefault="00205AA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1257C" w14:textId="090128B4"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205AA6" w14:paraId="591232E5"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7A262" w14:textId="77777777" w:rsidR="00205AA6" w:rsidRPr="00AF4921" w:rsidRDefault="00205AA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D2E9D" w14:textId="1A3D7546"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 xml:space="preserve">tìm </w:t>
            </w:r>
            <w:r>
              <w:rPr>
                <w:color w:val="000000"/>
                <w:sz w:val="26"/>
                <w:szCs w:val="26"/>
              </w:rPr>
              <w:t>nhân viên</w:t>
            </w:r>
            <w:r w:rsidRPr="00AF4921">
              <w:rPr>
                <w:color w:val="000000"/>
                <w:sz w:val="26"/>
                <w:szCs w:val="26"/>
              </w:rPr>
              <w:t>.</w:t>
            </w:r>
          </w:p>
        </w:tc>
      </w:tr>
      <w:tr w:rsidR="00205AA6" w14:paraId="4FCA43B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3770C1" w14:textId="77777777" w:rsidR="00205AA6" w:rsidRPr="00AF4921" w:rsidRDefault="00205AA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D75BB" w14:textId="3D6FA24E"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w:t>
            </w:r>
            <w:r>
              <w:rPr>
                <w:color w:val="000000"/>
                <w:sz w:val="26"/>
                <w:szCs w:val="26"/>
              </w:rPr>
              <w:t xml:space="preserve"> thông tin nhân viên</w:t>
            </w:r>
            <w:r w:rsidRPr="00AF4921">
              <w:rPr>
                <w:color w:val="000000"/>
                <w:sz w:val="26"/>
                <w:szCs w:val="26"/>
              </w:rPr>
              <w:t>.</w:t>
            </w:r>
          </w:p>
        </w:tc>
      </w:tr>
      <w:tr w:rsidR="00205AA6" w14:paraId="0C4440C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940FC8" w14:textId="77777777" w:rsidR="00205AA6" w:rsidRPr="00AF4921" w:rsidRDefault="00205AA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38C2" w14:textId="77777777"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205AA6" w14:paraId="68A21FA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768F2D" w14:textId="77777777" w:rsidR="00205AA6" w:rsidRPr="00AF4921" w:rsidRDefault="00205AA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F8C9D" w14:textId="77777777" w:rsidR="00205AA6" w:rsidRPr="00AF4921" w:rsidRDefault="00205AA6" w:rsidP="00712F59">
            <w:pPr>
              <w:spacing w:before="240"/>
              <w:rPr>
                <w:color w:val="000000"/>
                <w:sz w:val="26"/>
                <w:szCs w:val="26"/>
              </w:rPr>
            </w:pPr>
            <w:r>
              <w:rPr>
                <w:color w:val="000000"/>
                <w:sz w:val="26"/>
                <w:szCs w:val="26"/>
              </w:rPr>
              <w:t>Quản lý nhân viên.</w:t>
            </w:r>
          </w:p>
        </w:tc>
      </w:tr>
      <w:tr w:rsidR="00205AA6" w14:paraId="47453C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A5217C" w14:textId="77777777" w:rsidR="00205AA6" w:rsidRPr="00AF4921" w:rsidRDefault="00205AA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26765" w14:textId="77777777" w:rsidR="00205AA6" w:rsidRPr="00AF4921" w:rsidRDefault="00205AA6" w:rsidP="00712F59">
            <w:pPr>
              <w:spacing w:before="240"/>
              <w:rPr>
                <w:color w:val="000000"/>
                <w:sz w:val="26"/>
                <w:szCs w:val="26"/>
              </w:rPr>
            </w:pPr>
            <w:r>
              <w:rPr>
                <w:color w:val="000000"/>
                <w:sz w:val="26"/>
                <w:szCs w:val="26"/>
              </w:rPr>
              <w:t>Nhân viên quản lý nhân sự đã đăng nhập vào hệ thống.</w:t>
            </w:r>
          </w:p>
        </w:tc>
      </w:tr>
      <w:tr w:rsidR="00205AA6" w14:paraId="53E43D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E07AA" w14:textId="77777777" w:rsidR="00205AA6" w:rsidRPr="00AF4921" w:rsidRDefault="00205AA6"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8E2DE" w14:textId="0F82308D" w:rsidR="00205AA6" w:rsidRPr="00AF4921" w:rsidRDefault="00205AA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nhân viên thành công.</w:t>
            </w:r>
          </w:p>
        </w:tc>
      </w:tr>
      <w:tr w:rsidR="00205AA6" w14:paraId="53C02A30"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26DBC4" w14:textId="77777777" w:rsidR="00205AA6" w:rsidRPr="00AF4921" w:rsidRDefault="00205AA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9F825" w14:textId="77777777" w:rsidR="00205AA6" w:rsidRPr="00AF4921" w:rsidRDefault="00205AA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18CB8" w14:textId="77777777" w:rsidR="00205AA6" w:rsidRPr="00AF4921" w:rsidRDefault="00205AA6" w:rsidP="00712F59">
            <w:pPr>
              <w:spacing w:before="240"/>
              <w:jc w:val="center"/>
              <w:rPr>
                <w:color w:val="000000"/>
                <w:sz w:val="26"/>
                <w:szCs w:val="26"/>
              </w:rPr>
            </w:pPr>
            <w:r w:rsidRPr="00AF4921">
              <w:rPr>
                <w:color w:val="000000"/>
                <w:sz w:val="26"/>
                <w:szCs w:val="26"/>
              </w:rPr>
              <w:t>System</w:t>
            </w:r>
          </w:p>
        </w:tc>
      </w:tr>
      <w:tr w:rsidR="00205AA6" w14:paraId="4EF5F4C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1F47E3" w14:textId="77777777" w:rsidR="00205AA6" w:rsidRPr="00AF4921" w:rsidRDefault="00205AA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1577C6" w14:textId="77777777" w:rsidR="00205AA6" w:rsidRDefault="00205AA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FA0DC7F" w14:textId="77777777" w:rsidR="00205AA6" w:rsidRDefault="00205AA6" w:rsidP="00712F59">
            <w:pPr>
              <w:rPr>
                <w:sz w:val="26"/>
                <w:szCs w:val="26"/>
              </w:rPr>
            </w:pPr>
          </w:p>
          <w:p w14:paraId="2937A764" w14:textId="77777777" w:rsidR="00205AA6" w:rsidRPr="00B60098" w:rsidRDefault="00205AA6" w:rsidP="00712F59">
            <w:pPr>
              <w:rPr>
                <w:sz w:val="26"/>
                <w:szCs w:val="26"/>
              </w:rPr>
            </w:pPr>
          </w:p>
          <w:p w14:paraId="571D6418" w14:textId="019DDA95" w:rsidR="00205AA6" w:rsidRPr="00B60098" w:rsidRDefault="00205AA6"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w:t>
            </w:r>
            <w:r>
              <w:rPr>
                <w:sz w:val="26"/>
                <w:szCs w:val="26"/>
              </w:rPr>
              <w:t xml:space="preserve"> tìm</w:t>
            </w:r>
            <w:r w:rsidRPr="00B60098">
              <w:rPr>
                <w:sz w:val="26"/>
                <w:szCs w:val="26"/>
              </w:rPr>
              <w:t>.</w:t>
            </w:r>
          </w:p>
          <w:p w14:paraId="1D95D279" w14:textId="62C1C5A2" w:rsidR="00205AA6" w:rsidRPr="00B60098" w:rsidRDefault="00205AA6"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83910" w14:textId="77777777" w:rsidR="00205AA6" w:rsidRDefault="00205AA6" w:rsidP="00712F59">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1171CAC5" w14:textId="77777777" w:rsidR="00205AA6" w:rsidRPr="00AF4921" w:rsidRDefault="00205AA6" w:rsidP="00712F59">
            <w:pPr>
              <w:rPr>
                <w:color w:val="000000"/>
                <w:sz w:val="26"/>
                <w:szCs w:val="26"/>
              </w:rPr>
            </w:pPr>
          </w:p>
          <w:p w14:paraId="557CA4A2" w14:textId="77777777" w:rsidR="00205AA6" w:rsidRPr="000D5C53" w:rsidRDefault="00205AA6" w:rsidP="00712F59">
            <w:pPr>
              <w:rPr>
                <w:color w:val="000000"/>
                <w:sz w:val="26"/>
                <w:szCs w:val="26"/>
              </w:rPr>
            </w:pPr>
            <w:r w:rsidRPr="000D5C53">
              <w:rPr>
                <w:color w:val="000000"/>
                <w:sz w:val="26"/>
                <w:szCs w:val="26"/>
              </w:rPr>
              <w:t>3.1 Hệ thống kiểm tra thông tin đã nhập.</w:t>
            </w:r>
          </w:p>
          <w:p w14:paraId="29C4B61E" w14:textId="7AA34BF2" w:rsidR="00205AA6" w:rsidRPr="000D5C53" w:rsidRDefault="00205AA6"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Pr>
                <w:color w:val="000000"/>
                <w:sz w:val="26"/>
                <w:szCs w:val="26"/>
              </w:rPr>
              <w:t xml:space="preserve"> </w:t>
            </w:r>
            <w:r>
              <w:rPr>
                <w:color w:val="000000"/>
                <w:sz w:val="26"/>
                <w:szCs w:val="26"/>
              </w:rPr>
              <w:t>nhân viên</w:t>
            </w:r>
            <w:r w:rsidRPr="000D5C53">
              <w:rPr>
                <w:color w:val="000000"/>
                <w:sz w:val="26"/>
                <w:szCs w:val="26"/>
              </w:rPr>
              <w:t>.</w:t>
            </w:r>
          </w:p>
          <w:p w14:paraId="7A8B5983" w14:textId="74084B53" w:rsidR="00205AA6" w:rsidRPr="00AF4921" w:rsidRDefault="00205AA6" w:rsidP="00712F59">
            <w:pPr>
              <w:rPr>
                <w:color w:val="000000"/>
                <w:sz w:val="26"/>
                <w:szCs w:val="26"/>
              </w:rPr>
            </w:pPr>
            <w:r w:rsidRPr="000D5C53">
              <w:rPr>
                <w:color w:val="000000"/>
                <w:sz w:val="26"/>
                <w:szCs w:val="26"/>
              </w:rPr>
              <w:t>3.3 Hiển thị thông</w:t>
            </w:r>
            <w:r>
              <w:rPr>
                <w:color w:val="000000"/>
                <w:sz w:val="26"/>
                <w:szCs w:val="26"/>
              </w:rPr>
              <w:t xml:space="preserve"> tin nhân viên cần tìm</w:t>
            </w:r>
            <w:r w:rsidRPr="000D5C53">
              <w:rPr>
                <w:color w:val="000000"/>
                <w:sz w:val="26"/>
                <w:szCs w:val="26"/>
              </w:rPr>
              <w:t>.</w:t>
            </w:r>
          </w:p>
        </w:tc>
      </w:tr>
      <w:tr w:rsidR="00205AA6" w14:paraId="1E0E301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BBFEE9" w14:textId="77777777" w:rsidR="00205AA6" w:rsidRPr="00AF4921" w:rsidRDefault="00205AA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F0636" w14:textId="41DEBED5" w:rsidR="00205AA6" w:rsidRPr="00AF4921" w:rsidRDefault="00205AA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Pr>
                <w:color w:val="000000"/>
                <w:sz w:val="26"/>
                <w:szCs w:val="26"/>
              </w:rPr>
              <w:t xml:space="preserve">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4884707C" w14:textId="10DFE192" w:rsidR="00205AA6" w:rsidRDefault="00205AA6" w:rsidP="00834DE0">
      <w:pPr>
        <w:pStyle w:val="Chng"/>
        <w:jc w:val="center"/>
        <w:rPr>
          <w:bCs/>
          <w:sz w:val="28"/>
          <w:szCs w:val="28"/>
        </w:rPr>
      </w:pPr>
    </w:p>
    <w:p w14:paraId="77DD4CB7" w14:textId="21ECA605" w:rsidR="004C249E" w:rsidRDefault="004C249E" w:rsidP="00834DE0">
      <w:pPr>
        <w:pStyle w:val="Chng"/>
        <w:jc w:val="center"/>
        <w:rPr>
          <w:bCs/>
          <w:sz w:val="28"/>
          <w:szCs w:val="28"/>
        </w:rPr>
      </w:pPr>
    </w:p>
    <w:p w14:paraId="0EA9D381" w14:textId="34C1BB57" w:rsidR="004C249E" w:rsidRDefault="004C249E" w:rsidP="00834DE0">
      <w:pPr>
        <w:pStyle w:val="Chng"/>
        <w:jc w:val="center"/>
        <w:rPr>
          <w:bCs/>
          <w:sz w:val="28"/>
          <w:szCs w:val="28"/>
        </w:rPr>
      </w:pPr>
    </w:p>
    <w:p w14:paraId="073CB899" w14:textId="58E451DF" w:rsidR="004C249E" w:rsidRDefault="004C249E" w:rsidP="00834DE0">
      <w:pPr>
        <w:pStyle w:val="Chng"/>
        <w:jc w:val="center"/>
        <w:rPr>
          <w:bCs/>
          <w:sz w:val="28"/>
          <w:szCs w:val="28"/>
        </w:rPr>
      </w:pPr>
    </w:p>
    <w:p w14:paraId="4A25BD77" w14:textId="09BE944A" w:rsidR="004C249E" w:rsidRDefault="004C249E" w:rsidP="00834DE0">
      <w:pPr>
        <w:pStyle w:val="Chng"/>
        <w:jc w:val="center"/>
        <w:rPr>
          <w:bCs/>
          <w:sz w:val="28"/>
          <w:szCs w:val="28"/>
        </w:rPr>
      </w:pPr>
    </w:p>
    <w:p w14:paraId="6F4B9DDE" w14:textId="5A6A9D3D" w:rsidR="004C249E" w:rsidRDefault="004C249E" w:rsidP="00834DE0">
      <w:pPr>
        <w:pStyle w:val="Chng"/>
        <w:jc w:val="center"/>
        <w:rPr>
          <w:bCs/>
          <w:sz w:val="28"/>
          <w:szCs w:val="28"/>
        </w:rPr>
      </w:pPr>
    </w:p>
    <w:p w14:paraId="471F1B14" w14:textId="302454F1" w:rsidR="004C249E" w:rsidRDefault="004C249E" w:rsidP="00834DE0">
      <w:pPr>
        <w:pStyle w:val="Chng"/>
        <w:jc w:val="center"/>
        <w:rPr>
          <w:bCs/>
          <w:sz w:val="28"/>
          <w:szCs w:val="28"/>
        </w:rPr>
      </w:pPr>
    </w:p>
    <w:p w14:paraId="7CDB7C96" w14:textId="5713878A" w:rsidR="004C249E" w:rsidRDefault="004C249E" w:rsidP="00834DE0">
      <w:pPr>
        <w:pStyle w:val="Chng"/>
        <w:jc w:val="center"/>
        <w:rPr>
          <w:bCs/>
          <w:sz w:val="28"/>
          <w:szCs w:val="28"/>
        </w:rPr>
      </w:pPr>
    </w:p>
    <w:p w14:paraId="23439107" w14:textId="77777777" w:rsidR="004C249E" w:rsidRPr="00CD5D41" w:rsidRDefault="004C249E" w:rsidP="00834DE0">
      <w:pPr>
        <w:pStyle w:val="Chng"/>
        <w:jc w:val="center"/>
        <w:rPr>
          <w:bCs/>
          <w:sz w:val="28"/>
          <w:szCs w:val="28"/>
        </w:rPr>
      </w:pPr>
    </w:p>
    <w:p w14:paraId="59227147" w14:textId="38D218E7" w:rsidR="00CD5D41" w:rsidRDefault="00CD5D41" w:rsidP="00CD5D41">
      <w:pPr>
        <w:pStyle w:val="Chng"/>
        <w:jc w:val="left"/>
        <w:outlineLvl w:val="1"/>
        <w:rPr>
          <w:bCs/>
          <w:sz w:val="28"/>
          <w:szCs w:val="28"/>
        </w:rPr>
      </w:pPr>
      <w:bookmarkStart w:id="114" w:name="_Toc133184628"/>
      <w:r>
        <w:rPr>
          <w:bCs/>
          <w:sz w:val="28"/>
          <w:szCs w:val="28"/>
        </w:rPr>
        <w:lastRenderedPageBreak/>
        <w:t>3.</w:t>
      </w:r>
      <w:r w:rsidR="00055445">
        <w:rPr>
          <w:bCs/>
          <w:sz w:val="28"/>
          <w:szCs w:val="28"/>
        </w:rPr>
        <w:t>3</w:t>
      </w:r>
      <w:r>
        <w:rPr>
          <w:bCs/>
          <w:sz w:val="28"/>
          <w:szCs w:val="28"/>
        </w:rPr>
        <w:t xml:space="preserve"> Sơ đồ hoạt động (Activity Diagram)</w:t>
      </w:r>
      <w:bookmarkEnd w:id="114"/>
    </w:p>
    <w:p w14:paraId="356E9930" w14:textId="710BC2D5" w:rsidR="00BF5B67" w:rsidRDefault="00BF5B67" w:rsidP="00BF5B67">
      <w:pPr>
        <w:pStyle w:val="Chng"/>
        <w:jc w:val="left"/>
        <w:outlineLvl w:val="2"/>
        <w:rPr>
          <w:bCs/>
          <w:sz w:val="28"/>
          <w:szCs w:val="28"/>
        </w:rPr>
      </w:pPr>
      <w:r>
        <w:rPr>
          <w:bCs/>
          <w:sz w:val="28"/>
          <w:szCs w:val="28"/>
        </w:rPr>
        <w:t>3.3.1 Sơ đồ hoạt động đăng nhập</w:t>
      </w:r>
    </w:p>
    <w:p w14:paraId="6B3E5565" w14:textId="3F9F7AE2" w:rsidR="00BF5B67" w:rsidRDefault="004C249E" w:rsidP="000D6D51">
      <w:pPr>
        <w:pStyle w:val="Chng"/>
        <w:jc w:val="center"/>
        <w:rPr>
          <w:bCs/>
          <w:sz w:val="28"/>
          <w:szCs w:val="28"/>
        </w:rPr>
      </w:pPr>
      <w:r w:rsidRPr="004C249E">
        <w:rPr>
          <w:bCs/>
          <w:sz w:val="28"/>
          <w:szCs w:val="28"/>
        </w:rPr>
        <w:drawing>
          <wp:inline distT="0" distB="0" distL="0" distR="0" wp14:anchorId="6439F3E9" wp14:editId="30C590D2">
            <wp:extent cx="4786400" cy="66393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7036" cy="6667963"/>
                    </a:xfrm>
                    <a:prstGeom prst="rect">
                      <a:avLst/>
                    </a:prstGeom>
                  </pic:spPr>
                </pic:pic>
              </a:graphicData>
            </a:graphic>
          </wp:inline>
        </w:drawing>
      </w:r>
    </w:p>
    <w:p w14:paraId="6BCEE819" w14:textId="77298D9F" w:rsidR="000D6D51" w:rsidRDefault="000D6D51" w:rsidP="000D6D51">
      <w:pPr>
        <w:pStyle w:val="Chng"/>
        <w:jc w:val="center"/>
        <w:rPr>
          <w:b w:val="0"/>
          <w:i/>
          <w:iCs/>
          <w:sz w:val="26"/>
          <w:szCs w:val="26"/>
        </w:rPr>
      </w:pPr>
      <w:r w:rsidRPr="000D6D51">
        <w:rPr>
          <w:b w:val="0"/>
          <w:i/>
          <w:iCs/>
          <w:sz w:val="26"/>
          <w:szCs w:val="26"/>
        </w:rPr>
        <w:t>Hình 3.3.1 Sơ đồ hoạt động đăng nhập</w:t>
      </w:r>
      <w:r w:rsidR="004C249E">
        <w:rPr>
          <w:b w:val="0"/>
          <w:i/>
          <w:iCs/>
          <w:sz w:val="26"/>
          <w:szCs w:val="26"/>
        </w:rPr>
        <w:t>.</w:t>
      </w:r>
    </w:p>
    <w:p w14:paraId="56FB1B0F" w14:textId="7A49F852" w:rsidR="000D6D51" w:rsidRDefault="000D6D51" w:rsidP="000D6D51">
      <w:pPr>
        <w:pStyle w:val="Chng"/>
        <w:jc w:val="center"/>
        <w:rPr>
          <w:b w:val="0"/>
          <w:i/>
          <w:iCs/>
          <w:sz w:val="26"/>
          <w:szCs w:val="26"/>
        </w:rPr>
      </w:pPr>
    </w:p>
    <w:p w14:paraId="720274F5" w14:textId="0FFB2AEE" w:rsidR="000D6D51" w:rsidRDefault="000D6D51" w:rsidP="000D6D51">
      <w:pPr>
        <w:pStyle w:val="Chng"/>
        <w:jc w:val="left"/>
        <w:outlineLvl w:val="2"/>
        <w:rPr>
          <w:bCs/>
          <w:sz w:val="28"/>
          <w:szCs w:val="28"/>
        </w:rPr>
      </w:pPr>
      <w:r>
        <w:rPr>
          <w:bCs/>
          <w:sz w:val="28"/>
          <w:szCs w:val="28"/>
        </w:rPr>
        <w:t>3.3.</w:t>
      </w:r>
      <w:r>
        <w:rPr>
          <w:bCs/>
          <w:sz w:val="28"/>
          <w:szCs w:val="28"/>
        </w:rPr>
        <w:t>2</w:t>
      </w:r>
      <w:r>
        <w:rPr>
          <w:bCs/>
          <w:sz w:val="28"/>
          <w:szCs w:val="28"/>
        </w:rPr>
        <w:t xml:space="preserve"> Sơ đồ hoạt động đăng </w:t>
      </w:r>
      <w:r>
        <w:rPr>
          <w:bCs/>
          <w:sz w:val="28"/>
          <w:szCs w:val="28"/>
        </w:rPr>
        <w:t>ký</w:t>
      </w:r>
    </w:p>
    <w:p w14:paraId="02C854E2" w14:textId="277FB70A" w:rsidR="000D6D51" w:rsidRDefault="004C249E" w:rsidP="004C249E">
      <w:pPr>
        <w:pStyle w:val="Chng"/>
        <w:jc w:val="center"/>
        <w:rPr>
          <w:b w:val="0"/>
          <w:i/>
          <w:iCs/>
          <w:sz w:val="26"/>
          <w:szCs w:val="26"/>
        </w:rPr>
      </w:pPr>
      <w:r w:rsidRPr="004C249E">
        <w:rPr>
          <w:b w:val="0"/>
          <w:i/>
          <w:iCs/>
          <w:sz w:val="26"/>
          <w:szCs w:val="26"/>
        </w:rPr>
        <w:drawing>
          <wp:inline distT="0" distB="0" distL="0" distR="0" wp14:anchorId="5F6B9A16" wp14:editId="791AB97A">
            <wp:extent cx="3927945" cy="60769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4119" cy="6086465"/>
                    </a:xfrm>
                    <a:prstGeom prst="rect">
                      <a:avLst/>
                    </a:prstGeom>
                  </pic:spPr>
                </pic:pic>
              </a:graphicData>
            </a:graphic>
          </wp:inline>
        </w:drawing>
      </w:r>
    </w:p>
    <w:p w14:paraId="2A923605" w14:textId="6D003B7D" w:rsidR="004C249E" w:rsidRDefault="004C249E" w:rsidP="004C249E">
      <w:pPr>
        <w:pStyle w:val="Chng"/>
        <w:jc w:val="center"/>
        <w:rPr>
          <w:b w:val="0"/>
          <w:i/>
          <w:iCs/>
          <w:sz w:val="26"/>
          <w:szCs w:val="26"/>
        </w:rPr>
      </w:pPr>
      <w:r w:rsidRPr="000D6D51">
        <w:rPr>
          <w:b w:val="0"/>
          <w:i/>
          <w:iCs/>
          <w:sz w:val="26"/>
          <w:szCs w:val="26"/>
        </w:rPr>
        <w:t>Hình 3.3.</w:t>
      </w:r>
      <w:r>
        <w:rPr>
          <w:b w:val="0"/>
          <w:i/>
          <w:iCs/>
          <w:sz w:val="26"/>
          <w:szCs w:val="26"/>
        </w:rPr>
        <w:t>2</w:t>
      </w:r>
      <w:r w:rsidRPr="000D6D51">
        <w:rPr>
          <w:b w:val="0"/>
          <w:i/>
          <w:iCs/>
          <w:sz w:val="26"/>
          <w:szCs w:val="26"/>
        </w:rPr>
        <w:t xml:space="preserve"> Sơ đồ hoạt động đăng </w:t>
      </w:r>
      <w:r>
        <w:rPr>
          <w:b w:val="0"/>
          <w:i/>
          <w:iCs/>
          <w:sz w:val="26"/>
          <w:szCs w:val="26"/>
        </w:rPr>
        <w:t>ký.</w:t>
      </w:r>
    </w:p>
    <w:p w14:paraId="699DB573" w14:textId="54F67508" w:rsidR="004C249E" w:rsidRDefault="004C249E" w:rsidP="004C249E">
      <w:pPr>
        <w:pStyle w:val="Chng"/>
        <w:jc w:val="center"/>
        <w:rPr>
          <w:b w:val="0"/>
          <w:i/>
          <w:iCs/>
          <w:sz w:val="26"/>
          <w:szCs w:val="26"/>
        </w:rPr>
      </w:pPr>
    </w:p>
    <w:p w14:paraId="0DF4A5BA" w14:textId="77777777" w:rsidR="004061E7" w:rsidRDefault="004061E7" w:rsidP="004C249E">
      <w:pPr>
        <w:pStyle w:val="Chng"/>
        <w:jc w:val="center"/>
        <w:rPr>
          <w:b w:val="0"/>
          <w:i/>
          <w:iCs/>
          <w:sz w:val="26"/>
          <w:szCs w:val="26"/>
        </w:rPr>
      </w:pPr>
    </w:p>
    <w:p w14:paraId="0BC37E69" w14:textId="30150895" w:rsidR="004061E7" w:rsidRPr="004061E7" w:rsidRDefault="004061E7" w:rsidP="004061E7">
      <w:pPr>
        <w:pStyle w:val="Chng"/>
        <w:jc w:val="left"/>
        <w:outlineLvl w:val="2"/>
        <w:rPr>
          <w:bCs/>
          <w:sz w:val="28"/>
          <w:szCs w:val="28"/>
        </w:rPr>
      </w:pPr>
      <w:r>
        <w:rPr>
          <w:bCs/>
          <w:sz w:val="28"/>
          <w:szCs w:val="28"/>
        </w:rPr>
        <w:lastRenderedPageBreak/>
        <w:t>3.3.</w:t>
      </w:r>
      <w:r>
        <w:rPr>
          <w:bCs/>
          <w:sz w:val="28"/>
          <w:szCs w:val="28"/>
        </w:rPr>
        <w:t>3</w:t>
      </w:r>
      <w:r>
        <w:rPr>
          <w:bCs/>
          <w:sz w:val="28"/>
          <w:szCs w:val="28"/>
        </w:rPr>
        <w:t xml:space="preserve"> Sơ đồ hoạt động đăng </w:t>
      </w:r>
      <w:r w:rsidR="0085066C">
        <w:rPr>
          <w:bCs/>
          <w:sz w:val="28"/>
          <w:szCs w:val="28"/>
        </w:rPr>
        <w:t>xuất</w:t>
      </w:r>
    </w:p>
    <w:p w14:paraId="40A798BA" w14:textId="3273F695" w:rsidR="004061E7" w:rsidRDefault="004061E7" w:rsidP="004C249E">
      <w:pPr>
        <w:pStyle w:val="Chng"/>
        <w:jc w:val="center"/>
        <w:rPr>
          <w:b w:val="0"/>
          <w:i/>
          <w:iCs/>
          <w:sz w:val="26"/>
          <w:szCs w:val="26"/>
        </w:rPr>
      </w:pPr>
      <w:r w:rsidRPr="004061E7">
        <w:rPr>
          <w:b w:val="0"/>
          <w:i/>
          <w:iCs/>
          <w:sz w:val="26"/>
          <w:szCs w:val="26"/>
        </w:rPr>
        <w:drawing>
          <wp:inline distT="0" distB="0" distL="0" distR="0" wp14:anchorId="33601E9A" wp14:editId="32A900DA">
            <wp:extent cx="5791835" cy="5616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5616575"/>
                    </a:xfrm>
                    <a:prstGeom prst="rect">
                      <a:avLst/>
                    </a:prstGeom>
                  </pic:spPr>
                </pic:pic>
              </a:graphicData>
            </a:graphic>
          </wp:inline>
        </w:drawing>
      </w:r>
    </w:p>
    <w:p w14:paraId="6DFD2B17" w14:textId="76882112" w:rsidR="004061E7" w:rsidRDefault="004061E7" w:rsidP="004061E7">
      <w:pPr>
        <w:pStyle w:val="Chng"/>
        <w:jc w:val="center"/>
        <w:rPr>
          <w:b w:val="0"/>
          <w:i/>
          <w:iCs/>
          <w:sz w:val="26"/>
          <w:szCs w:val="26"/>
        </w:rPr>
      </w:pPr>
      <w:r w:rsidRPr="000D6D51">
        <w:rPr>
          <w:b w:val="0"/>
          <w:i/>
          <w:iCs/>
          <w:sz w:val="26"/>
          <w:szCs w:val="26"/>
        </w:rPr>
        <w:t>Hình 3.3.</w:t>
      </w:r>
      <w:r>
        <w:rPr>
          <w:b w:val="0"/>
          <w:i/>
          <w:iCs/>
          <w:sz w:val="26"/>
          <w:szCs w:val="26"/>
        </w:rPr>
        <w:t>3</w:t>
      </w:r>
      <w:r w:rsidRPr="000D6D51">
        <w:rPr>
          <w:b w:val="0"/>
          <w:i/>
          <w:iCs/>
          <w:sz w:val="26"/>
          <w:szCs w:val="26"/>
        </w:rPr>
        <w:t xml:space="preserve"> Sơ đồ hoạt động đă</w:t>
      </w:r>
      <w:r>
        <w:rPr>
          <w:b w:val="0"/>
          <w:i/>
          <w:iCs/>
          <w:sz w:val="26"/>
          <w:szCs w:val="26"/>
        </w:rPr>
        <w:t>ng xuất</w:t>
      </w:r>
      <w:r>
        <w:rPr>
          <w:b w:val="0"/>
          <w:i/>
          <w:iCs/>
          <w:sz w:val="26"/>
          <w:szCs w:val="26"/>
        </w:rPr>
        <w:t>.</w:t>
      </w:r>
    </w:p>
    <w:p w14:paraId="1B75ABE8" w14:textId="433132F8" w:rsidR="004061E7" w:rsidRDefault="004061E7" w:rsidP="004C249E">
      <w:pPr>
        <w:pStyle w:val="Chng"/>
        <w:jc w:val="center"/>
        <w:rPr>
          <w:b w:val="0"/>
          <w:i/>
          <w:iCs/>
          <w:sz w:val="26"/>
          <w:szCs w:val="26"/>
        </w:rPr>
      </w:pPr>
    </w:p>
    <w:p w14:paraId="517D375F" w14:textId="4BC22B33" w:rsidR="0085066C" w:rsidRDefault="0085066C" w:rsidP="004C249E">
      <w:pPr>
        <w:pStyle w:val="Chng"/>
        <w:jc w:val="center"/>
        <w:rPr>
          <w:b w:val="0"/>
          <w:i/>
          <w:iCs/>
          <w:sz w:val="26"/>
          <w:szCs w:val="26"/>
        </w:rPr>
      </w:pPr>
    </w:p>
    <w:p w14:paraId="73002EBF" w14:textId="690E52D1" w:rsidR="0085066C" w:rsidRDefault="0085066C" w:rsidP="004C249E">
      <w:pPr>
        <w:pStyle w:val="Chng"/>
        <w:jc w:val="center"/>
        <w:rPr>
          <w:b w:val="0"/>
          <w:i/>
          <w:iCs/>
          <w:sz w:val="26"/>
          <w:szCs w:val="26"/>
        </w:rPr>
      </w:pPr>
    </w:p>
    <w:p w14:paraId="658BF876" w14:textId="45C7AD38" w:rsidR="0085066C" w:rsidRDefault="0085066C" w:rsidP="004C249E">
      <w:pPr>
        <w:pStyle w:val="Chng"/>
        <w:jc w:val="center"/>
        <w:rPr>
          <w:b w:val="0"/>
          <w:i/>
          <w:iCs/>
          <w:sz w:val="26"/>
          <w:szCs w:val="26"/>
        </w:rPr>
      </w:pPr>
    </w:p>
    <w:p w14:paraId="184D1BD5" w14:textId="77777777" w:rsidR="0085066C" w:rsidRDefault="0085066C" w:rsidP="004C249E">
      <w:pPr>
        <w:pStyle w:val="Chng"/>
        <w:jc w:val="center"/>
        <w:rPr>
          <w:b w:val="0"/>
          <w:i/>
          <w:iCs/>
          <w:sz w:val="26"/>
          <w:szCs w:val="26"/>
        </w:rPr>
      </w:pPr>
    </w:p>
    <w:p w14:paraId="656B1329" w14:textId="409818FF" w:rsidR="004061E7" w:rsidRDefault="004061E7" w:rsidP="004061E7">
      <w:pPr>
        <w:pStyle w:val="Chng"/>
        <w:jc w:val="left"/>
        <w:outlineLvl w:val="2"/>
        <w:rPr>
          <w:bCs/>
          <w:sz w:val="28"/>
          <w:szCs w:val="28"/>
        </w:rPr>
      </w:pPr>
      <w:r>
        <w:rPr>
          <w:bCs/>
          <w:sz w:val="28"/>
          <w:szCs w:val="28"/>
        </w:rPr>
        <w:lastRenderedPageBreak/>
        <w:t>3.3.</w:t>
      </w:r>
      <w:r>
        <w:rPr>
          <w:bCs/>
          <w:sz w:val="28"/>
          <w:szCs w:val="28"/>
        </w:rPr>
        <w:t>4</w:t>
      </w:r>
      <w:r>
        <w:rPr>
          <w:bCs/>
          <w:sz w:val="28"/>
          <w:szCs w:val="28"/>
        </w:rPr>
        <w:t xml:space="preserve"> Sơ đồ hoạt động đ</w:t>
      </w:r>
      <w:r>
        <w:rPr>
          <w:bCs/>
          <w:sz w:val="28"/>
          <w:szCs w:val="28"/>
        </w:rPr>
        <w:t>ổi mật khẩ</w:t>
      </w:r>
      <w:r w:rsidR="0085066C">
        <w:rPr>
          <w:bCs/>
          <w:sz w:val="28"/>
          <w:szCs w:val="28"/>
        </w:rPr>
        <w:t>u</w:t>
      </w:r>
    </w:p>
    <w:p w14:paraId="57CB0BCC" w14:textId="634D2A88" w:rsidR="004061E7" w:rsidRDefault="004A7052" w:rsidP="004061E7">
      <w:pPr>
        <w:pStyle w:val="Chng"/>
        <w:jc w:val="center"/>
        <w:rPr>
          <w:b w:val="0"/>
          <w:i/>
          <w:iCs/>
          <w:sz w:val="26"/>
          <w:szCs w:val="26"/>
        </w:rPr>
      </w:pPr>
      <w:r w:rsidRPr="004A7052">
        <w:rPr>
          <w:b w:val="0"/>
          <w:i/>
          <w:iCs/>
          <w:sz w:val="26"/>
          <w:szCs w:val="26"/>
        </w:rPr>
        <w:drawing>
          <wp:inline distT="0" distB="0" distL="0" distR="0" wp14:anchorId="2265906E" wp14:editId="670BAC41">
            <wp:extent cx="4029689" cy="703690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8018" cy="7051449"/>
                    </a:xfrm>
                    <a:prstGeom prst="rect">
                      <a:avLst/>
                    </a:prstGeom>
                  </pic:spPr>
                </pic:pic>
              </a:graphicData>
            </a:graphic>
          </wp:inline>
        </w:drawing>
      </w:r>
    </w:p>
    <w:p w14:paraId="09D9EBFB" w14:textId="2389800C" w:rsidR="004061E7" w:rsidRDefault="004061E7" w:rsidP="004C249E">
      <w:pPr>
        <w:pStyle w:val="Chng"/>
        <w:jc w:val="center"/>
        <w:rPr>
          <w:b w:val="0"/>
          <w:i/>
          <w:iCs/>
          <w:sz w:val="26"/>
          <w:szCs w:val="26"/>
        </w:rPr>
      </w:pPr>
      <w:r w:rsidRPr="000D6D51">
        <w:rPr>
          <w:b w:val="0"/>
          <w:i/>
          <w:iCs/>
          <w:sz w:val="26"/>
          <w:szCs w:val="26"/>
        </w:rPr>
        <w:t>Hình 3.3.</w:t>
      </w:r>
      <w:r>
        <w:rPr>
          <w:b w:val="0"/>
          <w:i/>
          <w:iCs/>
          <w:sz w:val="26"/>
          <w:szCs w:val="26"/>
        </w:rPr>
        <w:t>4</w:t>
      </w:r>
      <w:r w:rsidRPr="000D6D51">
        <w:rPr>
          <w:b w:val="0"/>
          <w:i/>
          <w:iCs/>
          <w:sz w:val="26"/>
          <w:szCs w:val="26"/>
        </w:rPr>
        <w:t xml:space="preserve"> Sơ đồ hoạt động </w:t>
      </w:r>
      <w:r>
        <w:rPr>
          <w:b w:val="0"/>
          <w:i/>
          <w:iCs/>
          <w:sz w:val="26"/>
          <w:szCs w:val="26"/>
        </w:rPr>
        <w:t>đổi mật khẩu</w:t>
      </w:r>
      <w:r w:rsidR="0085066C">
        <w:rPr>
          <w:b w:val="0"/>
          <w:i/>
          <w:iCs/>
          <w:sz w:val="26"/>
          <w:szCs w:val="26"/>
        </w:rPr>
        <w:t>.</w:t>
      </w:r>
    </w:p>
    <w:p w14:paraId="6D020155" w14:textId="00FA03D5" w:rsidR="0085066C" w:rsidRDefault="0085066C" w:rsidP="004C249E">
      <w:pPr>
        <w:pStyle w:val="Chng"/>
        <w:jc w:val="center"/>
        <w:rPr>
          <w:b w:val="0"/>
          <w:i/>
          <w:iCs/>
          <w:sz w:val="26"/>
          <w:szCs w:val="26"/>
        </w:rPr>
      </w:pPr>
    </w:p>
    <w:p w14:paraId="144A50D3" w14:textId="79C97495" w:rsidR="0085066C" w:rsidRDefault="0085066C" w:rsidP="0085066C">
      <w:pPr>
        <w:pStyle w:val="Chng"/>
        <w:jc w:val="left"/>
        <w:outlineLvl w:val="2"/>
        <w:rPr>
          <w:bCs/>
          <w:sz w:val="28"/>
          <w:szCs w:val="28"/>
        </w:rPr>
      </w:pPr>
      <w:r>
        <w:rPr>
          <w:bCs/>
          <w:sz w:val="28"/>
          <w:szCs w:val="28"/>
        </w:rPr>
        <w:t>3.3.</w:t>
      </w:r>
      <w:r>
        <w:rPr>
          <w:bCs/>
          <w:sz w:val="28"/>
          <w:szCs w:val="28"/>
        </w:rPr>
        <w:t>5</w:t>
      </w:r>
      <w:r>
        <w:rPr>
          <w:bCs/>
          <w:sz w:val="28"/>
          <w:szCs w:val="28"/>
        </w:rPr>
        <w:t xml:space="preserve"> Sơ đồ hoạt động </w:t>
      </w:r>
      <w:r>
        <w:rPr>
          <w:bCs/>
          <w:sz w:val="28"/>
          <w:szCs w:val="28"/>
        </w:rPr>
        <w:t>quản lý học viên</w:t>
      </w:r>
    </w:p>
    <w:p w14:paraId="020B5C10" w14:textId="40D1551A" w:rsidR="0085066C" w:rsidRDefault="00BA17E3" w:rsidP="0085066C">
      <w:pPr>
        <w:pStyle w:val="Chng"/>
        <w:jc w:val="center"/>
        <w:rPr>
          <w:b w:val="0"/>
          <w:i/>
          <w:iCs/>
          <w:sz w:val="26"/>
          <w:szCs w:val="26"/>
        </w:rPr>
      </w:pPr>
      <w:r w:rsidRPr="00BA17E3">
        <w:rPr>
          <w:b w:val="0"/>
          <w:i/>
          <w:iCs/>
          <w:sz w:val="26"/>
          <w:szCs w:val="26"/>
        </w:rPr>
        <w:drawing>
          <wp:inline distT="0" distB="0" distL="0" distR="0" wp14:anchorId="39BA95F2" wp14:editId="5055FA7E">
            <wp:extent cx="5791835" cy="4624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4624070"/>
                    </a:xfrm>
                    <a:prstGeom prst="rect">
                      <a:avLst/>
                    </a:prstGeom>
                  </pic:spPr>
                </pic:pic>
              </a:graphicData>
            </a:graphic>
          </wp:inline>
        </w:drawing>
      </w:r>
    </w:p>
    <w:p w14:paraId="08D78824" w14:textId="2791FDF2" w:rsidR="0085066C" w:rsidRDefault="0085066C" w:rsidP="0085066C">
      <w:pPr>
        <w:pStyle w:val="Chng"/>
        <w:jc w:val="center"/>
        <w:rPr>
          <w:b w:val="0"/>
          <w:i/>
          <w:iCs/>
          <w:sz w:val="26"/>
          <w:szCs w:val="26"/>
        </w:rPr>
      </w:pPr>
      <w:r w:rsidRPr="000D6D51">
        <w:rPr>
          <w:b w:val="0"/>
          <w:i/>
          <w:iCs/>
          <w:sz w:val="26"/>
          <w:szCs w:val="26"/>
        </w:rPr>
        <w:t>Hình 3.3.</w:t>
      </w:r>
      <w:r>
        <w:rPr>
          <w:b w:val="0"/>
          <w:i/>
          <w:iCs/>
          <w:sz w:val="26"/>
          <w:szCs w:val="26"/>
        </w:rPr>
        <w:t>5</w:t>
      </w:r>
      <w:r w:rsidRPr="000D6D51">
        <w:rPr>
          <w:b w:val="0"/>
          <w:i/>
          <w:iCs/>
          <w:sz w:val="26"/>
          <w:szCs w:val="26"/>
        </w:rPr>
        <w:t xml:space="preserve"> Sơ đồ hoạt động </w:t>
      </w:r>
      <w:r>
        <w:rPr>
          <w:b w:val="0"/>
          <w:i/>
          <w:iCs/>
          <w:sz w:val="26"/>
          <w:szCs w:val="26"/>
        </w:rPr>
        <w:t>quản lý học viên</w:t>
      </w:r>
      <w:r>
        <w:rPr>
          <w:b w:val="0"/>
          <w:i/>
          <w:iCs/>
          <w:sz w:val="26"/>
          <w:szCs w:val="26"/>
        </w:rPr>
        <w:t>.</w:t>
      </w:r>
    </w:p>
    <w:p w14:paraId="1271AFDD" w14:textId="2B439DAC" w:rsidR="0085066C" w:rsidRDefault="0085066C" w:rsidP="004C249E">
      <w:pPr>
        <w:pStyle w:val="Chng"/>
        <w:jc w:val="center"/>
        <w:rPr>
          <w:b w:val="0"/>
          <w:i/>
          <w:iCs/>
          <w:sz w:val="26"/>
          <w:szCs w:val="26"/>
        </w:rPr>
      </w:pPr>
    </w:p>
    <w:p w14:paraId="375FA3AA" w14:textId="3659C1F6" w:rsidR="00BA17E3" w:rsidRDefault="00BA17E3" w:rsidP="00BA17E3">
      <w:pPr>
        <w:pStyle w:val="Chng"/>
        <w:jc w:val="left"/>
        <w:outlineLvl w:val="2"/>
        <w:rPr>
          <w:bCs/>
          <w:sz w:val="28"/>
          <w:szCs w:val="28"/>
        </w:rPr>
      </w:pPr>
      <w:r>
        <w:rPr>
          <w:bCs/>
          <w:sz w:val="28"/>
          <w:szCs w:val="28"/>
        </w:rPr>
        <w:t>3.3.</w:t>
      </w:r>
      <w:r>
        <w:rPr>
          <w:bCs/>
          <w:sz w:val="28"/>
          <w:szCs w:val="28"/>
        </w:rPr>
        <w:t>6</w:t>
      </w:r>
      <w:r>
        <w:rPr>
          <w:bCs/>
          <w:sz w:val="28"/>
          <w:szCs w:val="28"/>
        </w:rPr>
        <w:t xml:space="preserve"> Sơ đồ hoạt động </w:t>
      </w:r>
      <w:r>
        <w:rPr>
          <w:bCs/>
          <w:sz w:val="28"/>
          <w:szCs w:val="28"/>
        </w:rPr>
        <w:t>thêm học viên</w:t>
      </w:r>
    </w:p>
    <w:p w14:paraId="6B16886C" w14:textId="37159FED" w:rsidR="00BA17E3" w:rsidRDefault="00BA17E3" w:rsidP="00BA17E3">
      <w:pPr>
        <w:pStyle w:val="Chng"/>
        <w:jc w:val="center"/>
        <w:rPr>
          <w:b w:val="0"/>
          <w:i/>
          <w:iCs/>
          <w:sz w:val="26"/>
          <w:szCs w:val="26"/>
        </w:rPr>
      </w:pPr>
      <w:r w:rsidRPr="00BA17E3">
        <w:rPr>
          <w:b w:val="0"/>
          <w:i/>
          <w:iCs/>
          <w:sz w:val="26"/>
          <w:szCs w:val="26"/>
        </w:rPr>
        <w:lastRenderedPageBreak/>
        <w:drawing>
          <wp:inline distT="0" distB="0" distL="0" distR="0" wp14:anchorId="53A513D3" wp14:editId="7075CB5B">
            <wp:extent cx="4701543" cy="73231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4819" cy="7328254"/>
                    </a:xfrm>
                    <a:prstGeom prst="rect">
                      <a:avLst/>
                    </a:prstGeom>
                  </pic:spPr>
                </pic:pic>
              </a:graphicData>
            </a:graphic>
          </wp:inline>
        </w:drawing>
      </w:r>
    </w:p>
    <w:p w14:paraId="5A7C8501" w14:textId="4AD20354" w:rsidR="00BA17E3" w:rsidRDefault="00BA17E3" w:rsidP="00BA17E3">
      <w:pPr>
        <w:pStyle w:val="Chng"/>
        <w:jc w:val="center"/>
        <w:rPr>
          <w:b w:val="0"/>
          <w:i/>
          <w:iCs/>
          <w:sz w:val="26"/>
          <w:szCs w:val="26"/>
        </w:rPr>
      </w:pPr>
      <w:r w:rsidRPr="000D6D51">
        <w:rPr>
          <w:b w:val="0"/>
          <w:i/>
          <w:iCs/>
          <w:sz w:val="26"/>
          <w:szCs w:val="26"/>
        </w:rPr>
        <w:t>Hình 3.3.</w:t>
      </w:r>
      <w:r>
        <w:rPr>
          <w:b w:val="0"/>
          <w:i/>
          <w:iCs/>
          <w:sz w:val="26"/>
          <w:szCs w:val="26"/>
        </w:rPr>
        <w:t>6</w:t>
      </w:r>
      <w:r w:rsidRPr="000D6D51">
        <w:rPr>
          <w:b w:val="0"/>
          <w:i/>
          <w:iCs/>
          <w:sz w:val="26"/>
          <w:szCs w:val="26"/>
        </w:rPr>
        <w:t xml:space="preserve"> Sơ đồ hoạt động </w:t>
      </w:r>
      <w:r>
        <w:rPr>
          <w:b w:val="0"/>
          <w:i/>
          <w:iCs/>
          <w:sz w:val="26"/>
          <w:szCs w:val="26"/>
        </w:rPr>
        <w:t>thêm</w:t>
      </w:r>
      <w:r>
        <w:rPr>
          <w:b w:val="0"/>
          <w:i/>
          <w:iCs/>
          <w:sz w:val="26"/>
          <w:szCs w:val="26"/>
        </w:rPr>
        <w:t xml:space="preserve"> học viên.</w:t>
      </w:r>
    </w:p>
    <w:p w14:paraId="5C04989D" w14:textId="6142293A" w:rsidR="00BA17E3" w:rsidRDefault="00BA17E3" w:rsidP="004C249E">
      <w:pPr>
        <w:pStyle w:val="Chng"/>
        <w:jc w:val="center"/>
        <w:rPr>
          <w:b w:val="0"/>
          <w:i/>
          <w:iCs/>
          <w:sz w:val="26"/>
          <w:szCs w:val="26"/>
        </w:rPr>
      </w:pPr>
    </w:p>
    <w:p w14:paraId="757038DE" w14:textId="1B09ACBF" w:rsidR="00BA17E3" w:rsidRDefault="00BA17E3" w:rsidP="00BA17E3">
      <w:pPr>
        <w:pStyle w:val="Chng"/>
        <w:jc w:val="left"/>
        <w:outlineLvl w:val="2"/>
        <w:rPr>
          <w:bCs/>
          <w:sz w:val="28"/>
          <w:szCs w:val="28"/>
        </w:rPr>
      </w:pPr>
      <w:r>
        <w:rPr>
          <w:bCs/>
          <w:sz w:val="28"/>
          <w:szCs w:val="28"/>
        </w:rPr>
        <w:t>3.3.</w:t>
      </w:r>
      <w:r>
        <w:rPr>
          <w:bCs/>
          <w:sz w:val="28"/>
          <w:szCs w:val="28"/>
        </w:rPr>
        <w:t>7</w:t>
      </w:r>
      <w:r>
        <w:rPr>
          <w:bCs/>
          <w:sz w:val="28"/>
          <w:szCs w:val="28"/>
        </w:rPr>
        <w:t xml:space="preserve"> Sơ đồ hoạt động </w:t>
      </w:r>
      <w:r w:rsidR="004A7052">
        <w:rPr>
          <w:bCs/>
          <w:sz w:val="28"/>
          <w:szCs w:val="28"/>
        </w:rPr>
        <w:t>sửa</w:t>
      </w:r>
      <w:r>
        <w:rPr>
          <w:bCs/>
          <w:sz w:val="28"/>
          <w:szCs w:val="28"/>
        </w:rPr>
        <w:t xml:space="preserve"> học viên</w:t>
      </w:r>
    </w:p>
    <w:p w14:paraId="6D4293C8" w14:textId="6DA0E241" w:rsidR="00BA17E3" w:rsidRDefault="00DB6BBB" w:rsidP="00BA17E3">
      <w:pPr>
        <w:pStyle w:val="Chng"/>
        <w:jc w:val="center"/>
        <w:rPr>
          <w:b w:val="0"/>
          <w:i/>
          <w:iCs/>
          <w:sz w:val="26"/>
          <w:szCs w:val="26"/>
        </w:rPr>
      </w:pPr>
      <w:r w:rsidRPr="00DB6BBB">
        <w:rPr>
          <w:b w:val="0"/>
          <w:i/>
          <w:iCs/>
          <w:sz w:val="26"/>
          <w:szCs w:val="26"/>
        </w:rPr>
        <w:drawing>
          <wp:inline distT="0" distB="0" distL="0" distR="0" wp14:anchorId="5014C263" wp14:editId="02F7843E">
            <wp:extent cx="4375652" cy="67506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2648" cy="6761450"/>
                    </a:xfrm>
                    <a:prstGeom prst="rect">
                      <a:avLst/>
                    </a:prstGeom>
                  </pic:spPr>
                </pic:pic>
              </a:graphicData>
            </a:graphic>
          </wp:inline>
        </w:drawing>
      </w:r>
    </w:p>
    <w:p w14:paraId="2E2C58AB" w14:textId="13AFA934" w:rsidR="00BA17E3" w:rsidRDefault="00BA17E3" w:rsidP="00BA17E3">
      <w:pPr>
        <w:pStyle w:val="Chng"/>
        <w:jc w:val="center"/>
        <w:rPr>
          <w:b w:val="0"/>
          <w:i/>
          <w:iCs/>
          <w:sz w:val="26"/>
          <w:szCs w:val="26"/>
        </w:rPr>
      </w:pPr>
      <w:r w:rsidRPr="000D6D51">
        <w:rPr>
          <w:b w:val="0"/>
          <w:i/>
          <w:iCs/>
          <w:sz w:val="26"/>
          <w:szCs w:val="26"/>
        </w:rPr>
        <w:t>Hình 3.3.</w:t>
      </w:r>
      <w:r w:rsidR="004A7052">
        <w:rPr>
          <w:b w:val="0"/>
          <w:i/>
          <w:iCs/>
          <w:sz w:val="26"/>
          <w:szCs w:val="26"/>
        </w:rPr>
        <w:t>7</w:t>
      </w:r>
      <w:r w:rsidRPr="000D6D51">
        <w:rPr>
          <w:b w:val="0"/>
          <w:i/>
          <w:iCs/>
          <w:sz w:val="26"/>
          <w:szCs w:val="26"/>
        </w:rPr>
        <w:t xml:space="preserve"> Sơ đồ hoạt động </w:t>
      </w:r>
      <w:r w:rsidR="004A7052">
        <w:rPr>
          <w:b w:val="0"/>
          <w:i/>
          <w:iCs/>
          <w:sz w:val="26"/>
          <w:szCs w:val="26"/>
        </w:rPr>
        <w:t>sửa</w:t>
      </w:r>
      <w:r>
        <w:rPr>
          <w:b w:val="0"/>
          <w:i/>
          <w:iCs/>
          <w:sz w:val="26"/>
          <w:szCs w:val="26"/>
        </w:rPr>
        <w:t xml:space="preserve"> học viên.</w:t>
      </w:r>
    </w:p>
    <w:p w14:paraId="42348F74" w14:textId="0C3DD5EF" w:rsidR="00BA17E3" w:rsidRDefault="00BA17E3" w:rsidP="004C249E">
      <w:pPr>
        <w:pStyle w:val="Chng"/>
        <w:jc w:val="center"/>
        <w:rPr>
          <w:b w:val="0"/>
          <w:i/>
          <w:iCs/>
          <w:sz w:val="26"/>
          <w:szCs w:val="26"/>
        </w:rPr>
      </w:pPr>
    </w:p>
    <w:p w14:paraId="4F3D7CDA" w14:textId="0E331422" w:rsidR="00F26141" w:rsidRDefault="00F26141" w:rsidP="00F26141">
      <w:pPr>
        <w:pStyle w:val="Chng"/>
        <w:jc w:val="left"/>
        <w:outlineLvl w:val="2"/>
        <w:rPr>
          <w:bCs/>
          <w:sz w:val="28"/>
          <w:szCs w:val="28"/>
        </w:rPr>
      </w:pPr>
      <w:r>
        <w:rPr>
          <w:bCs/>
          <w:sz w:val="28"/>
          <w:szCs w:val="28"/>
        </w:rPr>
        <w:t>3.3.</w:t>
      </w:r>
      <w:r>
        <w:rPr>
          <w:bCs/>
          <w:sz w:val="28"/>
          <w:szCs w:val="28"/>
        </w:rPr>
        <w:t>8</w:t>
      </w:r>
      <w:r>
        <w:rPr>
          <w:bCs/>
          <w:sz w:val="28"/>
          <w:szCs w:val="28"/>
        </w:rPr>
        <w:t xml:space="preserve"> Sơ đồ hoạt động </w:t>
      </w:r>
      <w:r>
        <w:rPr>
          <w:bCs/>
          <w:sz w:val="28"/>
          <w:szCs w:val="28"/>
        </w:rPr>
        <w:t>xóa</w:t>
      </w:r>
      <w:r>
        <w:rPr>
          <w:bCs/>
          <w:sz w:val="28"/>
          <w:szCs w:val="28"/>
        </w:rPr>
        <w:t xml:space="preserve"> học viên</w:t>
      </w:r>
    </w:p>
    <w:p w14:paraId="315DEF9D" w14:textId="3406472E" w:rsidR="00BF1CC3" w:rsidRDefault="00F26141" w:rsidP="00F26141">
      <w:pPr>
        <w:pStyle w:val="Chng"/>
        <w:jc w:val="center"/>
        <w:rPr>
          <w:b w:val="0"/>
          <w:i/>
          <w:iCs/>
          <w:sz w:val="26"/>
          <w:szCs w:val="26"/>
        </w:rPr>
      </w:pPr>
      <w:r w:rsidRPr="00F26141">
        <w:rPr>
          <w:b w:val="0"/>
          <w:i/>
          <w:iCs/>
          <w:sz w:val="26"/>
          <w:szCs w:val="26"/>
        </w:rPr>
        <w:drawing>
          <wp:inline distT="0" distB="0" distL="0" distR="0" wp14:anchorId="178D6470" wp14:editId="1D4E5C2F">
            <wp:extent cx="4423611" cy="681426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508" cy="6838756"/>
                    </a:xfrm>
                    <a:prstGeom prst="rect">
                      <a:avLst/>
                    </a:prstGeom>
                  </pic:spPr>
                </pic:pic>
              </a:graphicData>
            </a:graphic>
          </wp:inline>
        </w:drawing>
      </w:r>
    </w:p>
    <w:p w14:paraId="5A5BECA2" w14:textId="26C32331" w:rsidR="00F26141" w:rsidRDefault="00F26141" w:rsidP="00F26141">
      <w:pPr>
        <w:pStyle w:val="Chng"/>
        <w:jc w:val="center"/>
        <w:rPr>
          <w:b w:val="0"/>
          <w:i/>
          <w:iCs/>
          <w:sz w:val="26"/>
          <w:szCs w:val="26"/>
        </w:rPr>
      </w:pPr>
      <w:r w:rsidRPr="000D6D51">
        <w:rPr>
          <w:b w:val="0"/>
          <w:i/>
          <w:iCs/>
          <w:sz w:val="26"/>
          <w:szCs w:val="26"/>
        </w:rPr>
        <w:t>Hình 3.3.</w:t>
      </w:r>
      <w:r>
        <w:rPr>
          <w:b w:val="0"/>
          <w:i/>
          <w:iCs/>
          <w:sz w:val="26"/>
          <w:szCs w:val="26"/>
        </w:rPr>
        <w:t>8</w:t>
      </w:r>
      <w:r w:rsidRPr="000D6D51">
        <w:rPr>
          <w:b w:val="0"/>
          <w:i/>
          <w:iCs/>
          <w:sz w:val="26"/>
          <w:szCs w:val="26"/>
        </w:rPr>
        <w:t xml:space="preserve"> Sơ đồ hoạt động </w:t>
      </w:r>
      <w:r>
        <w:rPr>
          <w:b w:val="0"/>
          <w:i/>
          <w:iCs/>
          <w:sz w:val="26"/>
          <w:szCs w:val="26"/>
        </w:rPr>
        <w:t>xóa</w:t>
      </w:r>
      <w:r>
        <w:rPr>
          <w:b w:val="0"/>
          <w:i/>
          <w:iCs/>
          <w:sz w:val="26"/>
          <w:szCs w:val="26"/>
        </w:rPr>
        <w:t xml:space="preserve"> học viên.</w:t>
      </w:r>
    </w:p>
    <w:p w14:paraId="3B44D903" w14:textId="77777777" w:rsidR="00F26141" w:rsidRPr="000D6D51" w:rsidRDefault="00F26141" w:rsidP="004C249E">
      <w:pPr>
        <w:pStyle w:val="Chng"/>
        <w:jc w:val="center"/>
        <w:rPr>
          <w:b w:val="0"/>
          <w:i/>
          <w:iCs/>
          <w:sz w:val="26"/>
          <w:szCs w:val="26"/>
        </w:rPr>
      </w:pPr>
    </w:p>
    <w:p w14:paraId="46F4D623" w14:textId="6BE79AF5" w:rsidR="00CD5D41" w:rsidRDefault="00CD5D41" w:rsidP="00CD5D41">
      <w:pPr>
        <w:pStyle w:val="Chng"/>
        <w:jc w:val="left"/>
        <w:outlineLvl w:val="1"/>
        <w:rPr>
          <w:bCs/>
          <w:sz w:val="28"/>
          <w:szCs w:val="28"/>
        </w:rPr>
      </w:pPr>
      <w:bookmarkStart w:id="115" w:name="_Toc133184629"/>
      <w:r>
        <w:rPr>
          <w:bCs/>
          <w:sz w:val="28"/>
          <w:szCs w:val="28"/>
        </w:rPr>
        <w:t>3.</w:t>
      </w:r>
      <w:r w:rsidR="00055445">
        <w:rPr>
          <w:bCs/>
          <w:sz w:val="28"/>
          <w:szCs w:val="28"/>
        </w:rPr>
        <w:t>4</w:t>
      </w:r>
      <w:r>
        <w:rPr>
          <w:bCs/>
          <w:sz w:val="28"/>
          <w:szCs w:val="28"/>
        </w:rPr>
        <w:t xml:space="preserve"> Sơ đồ ERD (Entity Relationship Diagram)</w:t>
      </w:r>
      <w:bookmarkEnd w:id="115"/>
    </w:p>
    <w:p w14:paraId="66F04C0A" w14:textId="6ABE05DE" w:rsidR="004B72A9" w:rsidRDefault="00ED47E4" w:rsidP="004B72A9">
      <w:pPr>
        <w:pStyle w:val="Chng"/>
        <w:jc w:val="left"/>
        <w:rPr>
          <w:bCs/>
          <w:sz w:val="28"/>
          <w:szCs w:val="28"/>
        </w:rPr>
      </w:pPr>
      <w:r>
        <w:rPr>
          <w:bCs/>
          <w:noProof/>
          <w:sz w:val="28"/>
          <w:szCs w:val="28"/>
        </w:rPr>
        <w:drawing>
          <wp:inline distT="0" distB="0" distL="0" distR="0" wp14:anchorId="16F3F70F" wp14:editId="692D3585">
            <wp:extent cx="5791835" cy="5357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5357495"/>
                    </a:xfrm>
                    <a:prstGeom prst="rect">
                      <a:avLst/>
                    </a:prstGeom>
                  </pic:spPr>
                </pic:pic>
              </a:graphicData>
            </a:graphic>
          </wp:inline>
        </w:drawing>
      </w:r>
    </w:p>
    <w:p w14:paraId="3BF4C0C3" w14:textId="320798EA" w:rsidR="004B72A9" w:rsidRPr="008E0432"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4</w:t>
      </w:r>
      <w:r w:rsidRPr="004B72A9">
        <w:rPr>
          <w:b w:val="0"/>
          <w:i/>
          <w:iCs/>
          <w:sz w:val="26"/>
          <w:szCs w:val="26"/>
        </w:rPr>
        <w:t xml:space="preserve"> Sơ đồ ERD</w:t>
      </w:r>
      <w:r w:rsidR="008E0432">
        <w:rPr>
          <w:b w:val="0"/>
          <w:i/>
          <w:iCs/>
          <w:sz w:val="26"/>
          <w:szCs w:val="26"/>
          <w:lang w:val="vi-VN"/>
        </w:rPr>
        <w:t>.</w:t>
      </w:r>
    </w:p>
    <w:p w14:paraId="1A1BC412" w14:textId="48722116" w:rsidR="00CD5D41" w:rsidRDefault="00CD5D41" w:rsidP="00CD5D41">
      <w:pPr>
        <w:pStyle w:val="Chng"/>
        <w:jc w:val="left"/>
        <w:outlineLvl w:val="1"/>
        <w:rPr>
          <w:bCs/>
          <w:sz w:val="28"/>
          <w:szCs w:val="28"/>
        </w:rPr>
      </w:pPr>
      <w:bookmarkStart w:id="116" w:name="_Toc133184630"/>
      <w:r>
        <w:rPr>
          <w:bCs/>
          <w:sz w:val="28"/>
          <w:szCs w:val="28"/>
        </w:rPr>
        <w:t>3.</w:t>
      </w:r>
      <w:r w:rsidR="00055445">
        <w:rPr>
          <w:bCs/>
          <w:sz w:val="28"/>
          <w:szCs w:val="28"/>
        </w:rPr>
        <w:t>5</w:t>
      </w:r>
      <w:r>
        <w:rPr>
          <w:bCs/>
          <w:sz w:val="28"/>
          <w:szCs w:val="28"/>
        </w:rPr>
        <w:t xml:space="preserve"> Lược đồ quan hệ (Relation Schema)</w:t>
      </w:r>
      <w:bookmarkEnd w:id="116"/>
    </w:p>
    <w:p w14:paraId="35553B10" w14:textId="5C803CF7" w:rsidR="004B72A9" w:rsidRDefault="00DE7A92" w:rsidP="004B72A9">
      <w:pPr>
        <w:pStyle w:val="Chng"/>
        <w:jc w:val="left"/>
        <w:rPr>
          <w:bCs/>
          <w:sz w:val="28"/>
          <w:szCs w:val="28"/>
        </w:rPr>
      </w:pPr>
      <w:r>
        <w:rPr>
          <w:bCs/>
          <w:noProof/>
          <w:sz w:val="28"/>
          <w:szCs w:val="28"/>
        </w:rPr>
        <w:lastRenderedPageBreak/>
        <w:drawing>
          <wp:inline distT="0" distB="0" distL="0" distR="0" wp14:anchorId="3EAFC0F3" wp14:editId="6C6D5ACA">
            <wp:extent cx="5791835" cy="67824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6782435"/>
                    </a:xfrm>
                    <a:prstGeom prst="rect">
                      <a:avLst/>
                    </a:prstGeom>
                  </pic:spPr>
                </pic:pic>
              </a:graphicData>
            </a:graphic>
          </wp:inline>
        </w:drawing>
      </w:r>
    </w:p>
    <w:p w14:paraId="2C7A8E35" w14:textId="68821F19" w:rsidR="004B72A9" w:rsidRPr="008E0432"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5</w:t>
      </w:r>
      <w:r w:rsidRPr="004B72A9">
        <w:rPr>
          <w:b w:val="0"/>
          <w:i/>
          <w:iCs/>
          <w:sz w:val="26"/>
          <w:szCs w:val="26"/>
        </w:rPr>
        <w:t xml:space="preserve"> Lược đồ quan hệ</w:t>
      </w:r>
      <w:r w:rsidR="008E0432">
        <w:rPr>
          <w:b w:val="0"/>
          <w:i/>
          <w:iCs/>
          <w:sz w:val="26"/>
          <w:szCs w:val="26"/>
          <w:lang w:val="vi-VN"/>
        </w:rPr>
        <w:t>.</w:t>
      </w:r>
    </w:p>
    <w:p w14:paraId="74AB7E1C" w14:textId="188DEB51" w:rsidR="00CD5D41" w:rsidRDefault="00CD5D41" w:rsidP="00CD5D41">
      <w:pPr>
        <w:pStyle w:val="Chng"/>
        <w:jc w:val="left"/>
        <w:outlineLvl w:val="1"/>
        <w:rPr>
          <w:bCs/>
          <w:sz w:val="28"/>
          <w:szCs w:val="28"/>
        </w:rPr>
      </w:pPr>
      <w:bookmarkStart w:id="117" w:name="_Toc133184631"/>
      <w:r>
        <w:rPr>
          <w:bCs/>
          <w:sz w:val="28"/>
          <w:szCs w:val="28"/>
        </w:rPr>
        <w:t>3.</w:t>
      </w:r>
      <w:r w:rsidR="00055445">
        <w:rPr>
          <w:bCs/>
          <w:sz w:val="28"/>
          <w:szCs w:val="28"/>
        </w:rPr>
        <w:t>6</w:t>
      </w:r>
      <w:r>
        <w:rPr>
          <w:bCs/>
          <w:sz w:val="28"/>
          <w:szCs w:val="28"/>
        </w:rPr>
        <w:t xml:space="preserve"> </w:t>
      </w:r>
      <w:r w:rsidR="00F36E19">
        <w:rPr>
          <w:bCs/>
          <w:sz w:val="28"/>
          <w:szCs w:val="28"/>
        </w:rPr>
        <w:t>Sơ đồ lớp (Class Diagram)</w:t>
      </w:r>
      <w:bookmarkEnd w:id="117"/>
    </w:p>
    <w:p w14:paraId="11208C13" w14:textId="3D8CF92B" w:rsidR="008E616A" w:rsidRDefault="008E616A" w:rsidP="008E616A">
      <w:pPr>
        <w:pStyle w:val="Chng"/>
        <w:jc w:val="left"/>
        <w:rPr>
          <w:bCs/>
          <w:sz w:val="28"/>
          <w:szCs w:val="28"/>
        </w:rPr>
      </w:pPr>
      <w:r>
        <w:rPr>
          <w:bCs/>
          <w:noProof/>
          <w:sz w:val="28"/>
          <w:szCs w:val="28"/>
        </w:rPr>
        <w:lastRenderedPageBreak/>
        <w:drawing>
          <wp:inline distT="0" distB="0" distL="0" distR="0" wp14:anchorId="5377812B" wp14:editId="2EF9BB23">
            <wp:extent cx="5791835" cy="5732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0">
                      <a:extLst>
                        <a:ext uri="{28A0092B-C50C-407E-A947-70E740481C1C}">
                          <a14:useLocalDpi xmlns:a14="http://schemas.microsoft.com/office/drawing/2010/main" val="0"/>
                        </a:ext>
                      </a:extLst>
                    </a:blip>
                    <a:stretch>
                      <a:fillRect/>
                    </a:stretch>
                  </pic:blipFill>
                  <pic:spPr>
                    <a:xfrm>
                      <a:off x="0" y="0"/>
                      <a:ext cx="5791835" cy="5732780"/>
                    </a:xfrm>
                    <a:prstGeom prst="rect">
                      <a:avLst/>
                    </a:prstGeom>
                  </pic:spPr>
                </pic:pic>
              </a:graphicData>
            </a:graphic>
          </wp:inline>
        </w:drawing>
      </w:r>
    </w:p>
    <w:p w14:paraId="643FBD16" w14:textId="62EFF6F8" w:rsidR="008E616A" w:rsidRPr="008E0432" w:rsidRDefault="008E616A" w:rsidP="008E616A">
      <w:pPr>
        <w:pStyle w:val="Chng"/>
        <w:jc w:val="center"/>
        <w:rPr>
          <w:b w:val="0"/>
          <w:i/>
          <w:iCs/>
          <w:sz w:val="26"/>
          <w:szCs w:val="26"/>
          <w:lang w:val="vi-VN"/>
        </w:rPr>
      </w:pPr>
      <w:r w:rsidRPr="008E616A">
        <w:rPr>
          <w:b w:val="0"/>
          <w:i/>
          <w:iCs/>
          <w:sz w:val="26"/>
          <w:szCs w:val="26"/>
        </w:rPr>
        <w:t>Hình 3.</w:t>
      </w:r>
      <w:r w:rsidR="00055445">
        <w:rPr>
          <w:b w:val="0"/>
          <w:i/>
          <w:iCs/>
          <w:sz w:val="26"/>
          <w:szCs w:val="26"/>
        </w:rPr>
        <w:t>6</w:t>
      </w:r>
      <w:r w:rsidRPr="008E616A">
        <w:rPr>
          <w:b w:val="0"/>
          <w:i/>
          <w:iCs/>
          <w:sz w:val="26"/>
          <w:szCs w:val="26"/>
        </w:rPr>
        <w:t xml:space="preserve"> Sơ đồ lớp</w:t>
      </w:r>
      <w:r w:rsidR="008E0432">
        <w:rPr>
          <w:b w:val="0"/>
          <w:i/>
          <w:iCs/>
          <w:sz w:val="26"/>
          <w:szCs w:val="26"/>
          <w:lang w:val="vi-VN"/>
        </w:rPr>
        <w:t>.</w:t>
      </w:r>
    </w:p>
    <w:p w14:paraId="38878D8D" w14:textId="303AA05C" w:rsidR="00754586" w:rsidRDefault="00754586" w:rsidP="008E616A">
      <w:pPr>
        <w:pStyle w:val="Chng"/>
        <w:jc w:val="center"/>
        <w:rPr>
          <w:b w:val="0"/>
          <w:i/>
          <w:iCs/>
          <w:sz w:val="26"/>
          <w:szCs w:val="26"/>
        </w:rPr>
      </w:pPr>
    </w:p>
    <w:p w14:paraId="5426A6CA" w14:textId="69D96427" w:rsidR="00754586" w:rsidRDefault="00754586" w:rsidP="008E616A">
      <w:pPr>
        <w:pStyle w:val="Chng"/>
        <w:jc w:val="center"/>
        <w:rPr>
          <w:b w:val="0"/>
          <w:i/>
          <w:iCs/>
          <w:sz w:val="26"/>
          <w:szCs w:val="26"/>
        </w:rPr>
      </w:pPr>
    </w:p>
    <w:p w14:paraId="53E42507" w14:textId="726D56DB" w:rsidR="00754586" w:rsidRDefault="00754586" w:rsidP="008E616A">
      <w:pPr>
        <w:pStyle w:val="Chng"/>
        <w:jc w:val="center"/>
        <w:rPr>
          <w:b w:val="0"/>
          <w:i/>
          <w:iCs/>
          <w:sz w:val="26"/>
          <w:szCs w:val="26"/>
        </w:rPr>
      </w:pPr>
    </w:p>
    <w:p w14:paraId="67A9FD2D" w14:textId="7F629DA8" w:rsidR="00754586" w:rsidRDefault="00754586" w:rsidP="008E616A">
      <w:pPr>
        <w:pStyle w:val="Chng"/>
        <w:jc w:val="center"/>
        <w:rPr>
          <w:b w:val="0"/>
          <w:i/>
          <w:iCs/>
          <w:sz w:val="26"/>
          <w:szCs w:val="26"/>
        </w:rPr>
      </w:pPr>
    </w:p>
    <w:p w14:paraId="76F3CAEF" w14:textId="01BD1F1A" w:rsidR="00754586" w:rsidRDefault="00754586" w:rsidP="008E616A">
      <w:pPr>
        <w:pStyle w:val="Chng"/>
        <w:jc w:val="center"/>
        <w:rPr>
          <w:b w:val="0"/>
          <w:i/>
          <w:iCs/>
          <w:sz w:val="26"/>
          <w:szCs w:val="26"/>
        </w:rPr>
      </w:pPr>
    </w:p>
    <w:p w14:paraId="021FA155" w14:textId="6768EE06" w:rsidR="00754586" w:rsidRDefault="00754586" w:rsidP="00754586">
      <w:pPr>
        <w:pStyle w:val="Heading1"/>
        <w:jc w:val="center"/>
        <w:rPr>
          <w:rFonts w:ascii="Times New Roman" w:eastAsia="Times New Roman" w:hAnsi="Times New Roman" w:cs="Times New Roman"/>
          <w:color w:val="000000"/>
          <w:sz w:val="32"/>
          <w:szCs w:val="32"/>
          <w:lang w:val="vi-VN"/>
        </w:rPr>
      </w:pPr>
      <w:r w:rsidRPr="00B7167C">
        <w:rPr>
          <w:rFonts w:ascii="Times New Roman" w:eastAsia="Times New Roman" w:hAnsi="Times New Roman" w:cs="Times New Roman"/>
          <w:color w:val="000000"/>
          <w:sz w:val="32"/>
          <w:szCs w:val="32"/>
        </w:rPr>
        <w:lastRenderedPageBreak/>
        <w:t>CHƯƠNG I</w:t>
      </w:r>
      <w:r w:rsidR="008E0432">
        <w:rPr>
          <w:rFonts w:ascii="Times New Roman" w:eastAsia="Times New Roman" w:hAnsi="Times New Roman" w:cs="Times New Roman"/>
          <w:color w:val="000000"/>
          <w:sz w:val="32"/>
          <w:szCs w:val="32"/>
          <w:lang w:val="vi-VN"/>
        </w:rPr>
        <w:t>V</w:t>
      </w:r>
      <w:r w:rsidRPr="00B7167C">
        <w:rPr>
          <w:rFonts w:ascii="Times New Roman" w:eastAsia="Times New Roman" w:hAnsi="Times New Roman" w:cs="Times New Roman"/>
          <w:color w:val="000000"/>
          <w:sz w:val="32"/>
          <w:szCs w:val="32"/>
        </w:rPr>
        <w:t xml:space="preserve"> – </w:t>
      </w:r>
      <w:r w:rsidR="008E0432">
        <w:rPr>
          <w:rFonts w:ascii="Times New Roman" w:eastAsia="Times New Roman" w:hAnsi="Times New Roman" w:cs="Times New Roman"/>
          <w:color w:val="000000"/>
          <w:sz w:val="32"/>
          <w:szCs w:val="32"/>
          <w:lang w:val="vi-VN"/>
        </w:rPr>
        <w:t>XÂY DỰNG PHẦN MỀM</w:t>
      </w:r>
    </w:p>
    <w:p w14:paraId="3F804EAC" w14:textId="33A744E2" w:rsidR="008E0432" w:rsidRPr="008E0432" w:rsidRDefault="008E0432" w:rsidP="008E0432">
      <w:pPr>
        <w:pStyle w:val="Heading2"/>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4.1 Giao diện nhân viên tiếp tân</w:t>
      </w:r>
    </w:p>
    <w:p w14:paraId="330A4E1F" w14:textId="46ED17E0" w:rsidR="008E0432" w:rsidRDefault="008E0432" w:rsidP="008E0432">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4.1.1 Giao diện trang quản lý học viên</w:t>
      </w:r>
    </w:p>
    <w:p w14:paraId="10B9C2C5" w14:textId="1B2F8DFA" w:rsidR="008E0432" w:rsidRDefault="008E0432" w:rsidP="008E0432">
      <w:pPr>
        <w:rPr>
          <w:lang w:val="vi-VN"/>
        </w:rPr>
      </w:pPr>
      <w:r>
        <w:rPr>
          <w:noProof/>
        </w:rPr>
        <w:drawing>
          <wp:inline distT="0" distB="0" distL="0" distR="0" wp14:anchorId="638F6A42" wp14:editId="378A9D4E">
            <wp:extent cx="5791835" cy="3067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067685"/>
                    </a:xfrm>
                    <a:prstGeom prst="rect">
                      <a:avLst/>
                    </a:prstGeom>
                  </pic:spPr>
                </pic:pic>
              </a:graphicData>
            </a:graphic>
          </wp:inline>
        </w:drawing>
      </w:r>
    </w:p>
    <w:p w14:paraId="0A666F4A" w14:textId="2849CB43" w:rsidR="008E0432" w:rsidRDefault="008E0432" w:rsidP="008E0432">
      <w:pPr>
        <w:jc w:val="center"/>
        <w:rPr>
          <w:i/>
          <w:iCs/>
          <w:sz w:val="26"/>
          <w:szCs w:val="26"/>
          <w:lang w:val="vi-VN"/>
        </w:rPr>
      </w:pPr>
      <w:r w:rsidRPr="008E0432">
        <w:rPr>
          <w:i/>
          <w:iCs/>
          <w:sz w:val="26"/>
          <w:szCs w:val="26"/>
          <w:lang w:val="vi-VN"/>
        </w:rPr>
        <w:t>Hình 4.1.1 Giao diện trang quản lý học viên</w:t>
      </w:r>
      <w:r>
        <w:rPr>
          <w:i/>
          <w:iCs/>
          <w:sz w:val="26"/>
          <w:szCs w:val="26"/>
          <w:lang w:val="vi-VN"/>
        </w:rPr>
        <w:t>.</w:t>
      </w:r>
    </w:p>
    <w:p w14:paraId="26109424" w14:textId="048B674D" w:rsidR="008E0432" w:rsidRDefault="008E0432" w:rsidP="008E0432">
      <w:pPr>
        <w:jc w:val="left"/>
        <w:rPr>
          <w:i/>
          <w:iCs/>
          <w:sz w:val="26"/>
          <w:szCs w:val="26"/>
          <w:lang w:val="vi-VN"/>
        </w:rPr>
      </w:pPr>
    </w:p>
    <w:p w14:paraId="63DA7A08" w14:textId="2A849EA8" w:rsidR="008E0432" w:rsidRDefault="008E0432" w:rsidP="008E0432">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4.1.</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 xml:space="preserve"> Giao diện trang quản lý </w:t>
      </w:r>
      <w:r>
        <w:rPr>
          <w:rFonts w:ascii="Times New Roman" w:hAnsi="Times New Roman" w:cs="Times New Roman"/>
          <w:color w:val="auto"/>
          <w:sz w:val="28"/>
          <w:szCs w:val="28"/>
          <w:lang w:val="vi-VN"/>
        </w:rPr>
        <w:t>ghi danh</w:t>
      </w:r>
    </w:p>
    <w:p w14:paraId="4F886723" w14:textId="6C7F40DC" w:rsidR="008E0432" w:rsidRDefault="008E0432" w:rsidP="008E0432">
      <w:pPr>
        <w:rPr>
          <w:lang w:val="vi-VN"/>
        </w:rPr>
      </w:pPr>
      <w:r>
        <w:rPr>
          <w:noProof/>
        </w:rPr>
        <w:drawing>
          <wp:inline distT="0" distB="0" distL="0" distR="0" wp14:anchorId="68E82E88" wp14:editId="02332AF5">
            <wp:extent cx="5791835" cy="3074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3074035"/>
                    </a:xfrm>
                    <a:prstGeom prst="rect">
                      <a:avLst/>
                    </a:prstGeom>
                  </pic:spPr>
                </pic:pic>
              </a:graphicData>
            </a:graphic>
          </wp:inline>
        </w:drawing>
      </w:r>
    </w:p>
    <w:p w14:paraId="3EE98893" w14:textId="283ED963" w:rsidR="008E0432" w:rsidRDefault="008E0432" w:rsidP="008E0432">
      <w:pPr>
        <w:jc w:val="center"/>
        <w:rPr>
          <w:i/>
          <w:iCs/>
          <w:sz w:val="26"/>
          <w:szCs w:val="26"/>
          <w:lang w:val="vi-VN"/>
        </w:rPr>
      </w:pPr>
      <w:r w:rsidRPr="008E0432">
        <w:rPr>
          <w:i/>
          <w:iCs/>
          <w:sz w:val="26"/>
          <w:szCs w:val="26"/>
          <w:lang w:val="vi-VN"/>
        </w:rPr>
        <w:t>Hình 4.1.</w:t>
      </w:r>
      <w:r>
        <w:rPr>
          <w:i/>
          <w:iCs/>
          <w:sz w:val="26"/>
          <w:szCs w:val="26"/>
          <w:lang w:val="vi-VN"/>
        </w:rPr>
        <w:t>2</w:t>
      </w:r>
      <w:r w:rsidRPr="008E0432">
        <w:rPr>
          <w:i/>
          <w:iCs/>
          <w:sz w:val="26"/>
          <w:szCs w:val="26"/>
          <w:lang w:val="vi-VN"/>
        </w:rPr>
        <w:t xml:space="preserve"> Giao diện trang quản lý </w:t>
      </w:r>
      <w:r>
        <w:rPr>
          <w:i/>
          <w:iCs/>
          <w:sz w:val="26"/>
          <w:szCs w:val="26"/>
          <w:lang w:val="vi-VN"/>
        </w:rPr>
        <w:t>ghi danh.</w:t>
      </w:r>
    </w:p>
    <w:p w14:paraId="7306B855" w14:textId="0D2C0F9D" w:rsidR="008E0432" w:rsidRDefault="008E0432" w:rsidP="008E0432">
      <w:pPr>
        <w:jc w:val="left"/>
        <w:rPr>
          <w:i/>
          <w:iCs/>
          <w:sz w:val="26"/>
          <w:szCs w:val="26"/>
          <w:lang w:val="vi-VN"/>
        </w:rPr>
      </w:pPr>
    </w:p>
    <w:p w14:paraId="693F78DC" w14:textId="0BF25BBD" w:rsidR="008E0432" w:rsidRDefault="008E0432" w:rsidP="008E0432">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4.1.</w:t>
      </w:r>
      <w:r w:rsidR="00BF59E0">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 xml:space="preserve"> Giao diện trang quản lý </w:t>
      </w:r>
      <w:r w:rsidR="00BF59E0">
        <w:rPr>
          <w:rFonts w:ascii="Times New Roman" w:hAnsi="Times New Roman" w:cs="Times New Roman"/>
          <w:color w:val="auto"/>
          <w:sz w:val="28"/>
          <w:szCs w:val="28"/>
          <w:lang w:val="vi-VN"/>
        </w:rPr>
        <w:t>biên lai</w:t>
      </w:r>
    </w:p>
    <w:p w14:paraId="430C8B54" w14:textId="2AD3724F" w:rsidR="008E0432" w:rsidRDefault="008E0432" w:rsidP="008E0432">
      <w:pPr>
        <w:rPr>
          <w:lang w:val="vi-VN"/>
        </w:rPr>
      </w:pPr>
    </w:p>
    <w:p w14:paraId="5349F593" w14:textId="4CBDDCFB" w:rsidR="008E0432" w:rsidRDefault="008E0432" w:rsidP="008E0432">
      <w:pPr>
        <w:jc w:val="center"/>
        <w:rPr>
          <w:i/>
          <w:iCs/>
          <w:sz w:val="26"/>
          <w:szCs w:val="26"/>
          <w:lang w:val="vi-VN"/>
        </w:rPr>
      </w:pPr>
      <w:r w:rsidRPr="008E0432">
        <w:rPr>
          <w:i/>
          <w:iCs/>
          <w:sz w:val="26"/>
          <w:szCs w:val="26"/>
          <w:lang w:val="vi-VN"/>
        </w:rPr>
        <w:t>Hình 4.1.</w:t>
      </w:r>
      <w:r w:rsidR="00BF59E0">
        <w:rPr>
          <w:i/>
          <w:iCs/>
          <w:sz w:val="26"/>
          <w:szCs w:val="26"/>
          <w:lang w:val="vi-VN"/>
        </w:rPr>
        <w:t>3</w:t>
      </w:r>
      <w:r w:rsidRPr="008E0432">
        <w:rPr>
          <w:i/>
          <w:iCs/>
          <w:sz w:val="26"/>
          <w:szCs w:val="26"/>
          <w:lang w:val="vi-VN"/>
        </w:rPr>
        <w:t xml:space="preserve"> Giao diện trang quản lý </w:t>
      </w:r>
      <w:r w:rsidR="00BF59E0">
        <w:rPr>
          <w:i/>
          <w:iCs/>
          <w:sz w:val="26"/>
          <w:szCs w:val="26"/>
          <w:lang w:val="vi-VN"/>
        </w:rPr>
        <w:t>biên lai</w:t>
      </w:r>
      <w:r>
        <w:rPr>
          <w:i/>
          <w:iCs/>
          <w:sz w:val="26"/>
          <w:szCs w:val="26"/>
          <w:lang w:val="vi-VN"/>
        </w:rPr>
        <w:t>.</w:t>
      </w:r>
    </w:p>
    <w:p w14:paraId="6E5FB8BF" w14:textId="5219DC23" w:rsidR="008E0432" w:rsidRDefault="008E0432" w:rsidP="008E0432">
      <w:pPr>
        <w:jc w:val="left"/>
        <w:rPr>
          <w:i/>
          <w:iCs/>
          <w:sz w:val="26"/>
          <w:szCs w:val="26"/>
          <w:lang w:val="vi-VN"/>
        </w:rPr>
      </w:pPr>
    </w:p>
    <w:p w14:paraId="5479D0AD" w14:textId="73022ADA"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4.1.</w:t>
      </w:r>
      <w:r>
        <w:rPr>
          <w:rFonts w:ascii="Times New Roman" w:hAnsi="Times New Roman" w:cs="Times New Roman"/>
          <w:color w:val="auto"/>
          <w:sz w:val="28"/>
          <w:szCs w:val="28"/>
          <w:lang w:val="vi-VN"/>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thống kê học phí</w:t>
      </w:r>
    </w:p>
    <w:p w14:paraId="60476033" w14:textId="503B3CF0" w:rsidR="00BF59E0" w:rsidRDefault="00BF59E0" w:rsidP="00BF59E0">
      <w:pPr>
        <w:rPr>
          <w:lang w:val="vi-VN"/>
        </w:rPr>
      </w:pPr>
      <w:r>
        <w:rPr>
          <w:noProof/>
        </w:rPr>
        <w:drawing>
          <wp:inline distT="0" distB="0" distL="0" distR="0" wp14:anchorId="0B9DB349" wp14:editId="03292F02">
            <wp:extent cx="5791835" cy="3061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061970"/>
                    </a:xfrm>
                    <a:prstGeom prst="rect">
                      <a:avLst/>
                    </a:prstGeom>
                  </pic:spPr>
                </pic:pic>
              </a:graphicData>
            </a:graphic>
          </wp:inline>
        </w:drawing>
      </w:r>
    </w:p>
    <w:p w14:paraId="2D427F30" w14:textId="2698A3C9" w:rsidR="00BF59E0" w:rsidRDefault="00BF59E0" w:rsidP="00BF59E0">
      <w:pPr>
        <w:jc w:val="center"/>
        <w:rPr>
          <w:i/>
          <w:iCs/>
          <w:sz w:val="26"/>
          <w:szCs w:val="26"/>
          <w:lang w:val="vi-VN"/>
        </w:rPr>
      </w:pPr>
      <w:r w:rsidRPr="008E0432">
        <w:rPr>
          <w:i/>
          <w:iCs/>
          <w:sz w:val="26"/>
          <w:szCs w:val="26"/>
          <w:lang w:val="vi-VN"/>
        </w:rPr>
        <w:t>Hình 4.1.</w:t>
      </w:r>
      <w:r>
        <w:rPr>
          <w:i/>
          <w:iCs/>
          <w:sz w:val="26"/>
          <w:szCs w:val="26"/>
          <w:lang w:val="vi-VN"/>
        </w:rPr>
        <w:t>4</w:t>
      </w:r>
      <w:r w:rsidRPr="008E0432">
        <w:rPr>
          <w:i/>
          <w:iCs/>
          <w:sz w:val="26"/>
          <w:szCs w:val="26"/>
          <w:lang w:val="vi-VN"/>
        </w:rPr>
        <w:t xml:space="preserve"> Giao diện trang </w:t>
      </w:r>
      <w:r>
        <w:rPr>
          <w:i/>
          <w:iCs/>
          <w:sz w:val="26"/>
          <w:szCs w:val="26"/>
          <w:lang w:val="vi-VN"/>
        </w:rPr>
        <w:t>thống kê học phí</w:t>
      </w:r>
      <w:r>
        <w:rPr>
          <w:i/>
          <w:iCs/>
          <w:sz w:val="26"/>
          <w:szCs w:val="26"/>
          <w:lang w:val="vi-VN"/>
        </w:rPr>
        <w:t>.</w:t>
      </w:r>
    </w:p>
    <w:p w14:paraId="451F151D" w14:textId="77777777" w:rsidR="00BF59E0" w:rsidRDefault="00BF59E0" w:rsidP="008E0432">
      <w:pPr>
        <w:jc w:val="left"/>
        <w:rPr>
          <w:i/>
          <w:iCs/>
          <w:sz w:val="26"/>
          <w:szCs w:val="26"/>
          <w:lang w:val="vi-VN"/>
        </w:rPr>
      </w:pPr>
    </w:p>
    <w:p w14:paraId="657F1C47" w14:textId="696E86EE" w:rsidR="00BF59E0" w:rsidRPr="008E0432" w:rsidRDefault="00BF59E0" w:rsidP="008E0432">
      <w:pPr>
        <w:jc w:val="left"/>
        <w:rPr>
          <w:i/>
          <w:iCs/>
          <w:sz w:val="26"/>
          <w:szCs w:val="26"/>
          <w:lang w:val="vi-VN"/>
        </w:rPr>
      </w:pPr>
    </w:p>
    <w:p w14:paraId="3D671CB8" w14:textId="4ABF1E92" w:rsidR="008E0432" w:rsidRDefault="008E0432" w:rsidP="008E0432">
      <w:pPr>
        <w:pStyle w:val="Heading2"/>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4.2 Giao diện nhân viên quản lý kế hoạch</w:t>
      </w:r>
    </w:p>
    <w:p w14:paraId="492C8E74" w14:textId="2BF731BA"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1</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quản lý lớp học</w:t>
      </w:r>
    </w:p>
    <w:p w14:paraId="4D61D8CC" w14:textId="2BCA74D2" w:rsidR="00BF59E0" w:rsidRDefault="00BF59E0" w:rsidP="00BF59E0">
      <w:pPr>
        <w:rPr>
          <w:lang w:val="vi-VN"/>
        </w:rPr>
      </w:pPr>
      <w:r>
        <w:rPr>
          <w:noProof/>
        </w:rPr>
        <w:drawing>
          <wp:inline distT="0" distB="0" distL="0" distR="0" wp14:anchorId="10F06A4B" wp14:editId="0989FA36">
            <wp:extent cx="5791835" cy="30676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067685"/>
                    </a:xfrm>
                    <a:prstGeom prst="rect">
                      <a:avLst/>
                    </a:prstGeom>
                  </pic:spPr>
                </pic:pic>
              </a:graphicData>
            </a:graphic>
          </wp:inline>
        </w:drawing>
      </w:r>
    </w:p>
    <w:p w14:paraId="3DC6F016" w14:textId="77098BC2"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Pr>
          <w:i/>
          <w:iCs/>
          <w:sz w:val="26"/>
          <w:szCs w:val="26"/>
          <w:lang w:val="vi-VN"/>
        </w:rPr>
        <w:t>1</w:t>
      </w:r>
      <w:r w:rsidRPr="008E0432">
        <w:rPr>
          <w:i/>
          <w:iCs/>
          <w:sz w:val="26"/>
          <w:szCs w:val="26"/>
          <w:lang w:val="vi-VN"/>
        </w:rPr>
        <w:t xml:space="preserve"> Giao diện trang </w:t>
      </w:r>
      <w:r>
        <w:rPr>
          <w:i/>
          <w:iCs/>
          <w:sz w:val="26"/>
          <w:szCs w:val="26"/>
          <w:lang w:val="vi-VN"/>
        </w:rPr>
        <w:t>quản lý lớp học</w:t>
      </w:r>
      <w:r>
        <w:rPr>
          <w:i/>
          <w:iCs/>
          <w:sz w:val="26"/>
          <w:szCs w:val="26"/>
          <w:lang w:val="vi-VN"/>
        </w:rPr>
        <w:t>.</w:t>
      </w:r>
    </w:p>
    <w:p w14:paraId="21049DF5" w14:textId="77777777" w:rsidR="00BF59E0" w:rsidRPr="00BF59E0" w:rsidRDefault="00BF59E0" w:rsidP="00BF59E0">
      <w:pPr>
        <w:rPr>
          <w:lang w:val="vi-VN"/>
        </w:rPr>
      </w:pPr>
    </w:p>
    <w:p w14:paraId="30CF5AEC" w14:textId="5081E769"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quản lý </w:t>
      </w:r>
      <w:r>
        <w:rPr>
          <w:rFonts w:ascii="Times New Roman" w:hAnsi="Times New Roman" w:cs="Times New Roman"/>
          <w:color w:val="auto"/>
          <w:sz w:val="28"/>
          <w:szCs w:val="28"/>
          <w:lang w:val="vi-VN"/>
        </w:rPr>
        <w:t>môn</w:t>
      </w:r>
      <w:r>
        <w:rPr>
          <w:rFonts w:ascii="Times New Roman" w:hAnsi="Times New Roman" w:cs="Times New Roman"/>
          <w:color w:val="auto"/>
          <w:sz w:val="28"/>
          <w:szCs w:val="28"/>
          <w:lang w:val="vi-VN"/>
        </w:rPr>
        <w:t xml:space="preserve"> học</w:t>
      </w:r>
    </w:p>
    <w:p w14:paraId="1DDFD2CC" w14:textId="1F10442A" w:rsidR="00BF59E0" w:rsidRDefault="00BF59E0" w:rsidP="00BF59E0">
      <w:pPr>
        <w:rPr>
          <w:lang w:val="vi-VN"/>
        </w:rPr>
      </w:pPr>
      <w:r>
        <w:rPr>
          <w:noProof/>
        </w:rPr>
        <w:drawing>
          <wp:inline distT="0" distB="0" distL="0" distR="0" wp14:anchorId="4E13BDD3" wp14:editId="20A3539E">
            <wp:extent cx="5791835" cy="3070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3070860"/>
                    </a:xfrm>
                    <a:prstGeom prst="rect">
                      <a:avLst/>
                    </a:prstGeom>
                  </pic:spPr>
                </pic:pic>
              </a:graphicData>
            </a:graphic>
          </wp:inline>
        </w:drawing>
      </w:r>
    </w:p>
    <w:p w14:paraId="2EA6A564" w14:textId="7DC318F1" w:rsidR="00BF59E0" w:rsidRDefault="00BF59E0" w:rsidP="00BF59E0">
      <w:pPr>
        <w:jc w:val="center"/>
        <w:rPr>
          <w:i/>
          <w:iCs/>
          <w:sz w:val="26"/>
          <w:szCs w:val="26"/>
          <w:lang w:val="vi-VN"/>
        </w:rPr>
      </w:pPr>
      <w:r w:rsidRPr="008E0432">
        <w:rPr>
          <w:i/>
          <w:iCs/>
          <w:sz w:val="26"/>
          <w:szCs w:val="26"/>
          <w:lang w:val="vi-VN"/>
        </w:rPr>
        <w:lastRenderedPageBreak/>
        <w:t>Hình 4.</w:t>
      </w:r>
      <w:r>
        <w:rPr>
          <w:i/>
          <w:iCs/>
          <w:sz w:val="26"/>
          <w:szCs w:val="26"/>
          <w:lang w:val="vi-VN"/>
        </w:rPr>
        <w:t>2</w:t>
      </w:r>
      <w:r w:rsidRPr="008E0432">
        <w:rPr>
          <w:i/>
          <w:iCs/>
          <w:sz w:val="26"/>
          <w:szCs w:val="26"/>
          <w:lang w:val="vi-VN"/>
        </w:rPr>
        <w:t>.</w:t>
      </w:r>
      <w:r>
        <w:rPr>
          <w:i/>
          <w:iCs/>
          <w:sz w:val="26"/>
          <w:szCs w:val="26"/>
          <w:lang w:val="vi-VN"/>
        </w:rPr>
        <w:t>2</w:t>
      </w:r>
      <w:r w:rsidRPr="008E0432">
        <w:rPr>
          <w:i/>
          <w:iCs/>
          <w:sz w:val="26"/>
          <w:szCs w:val="26"/>
          <w:lang w:val="vi-VN"/>
        </w:rPr>
        <w:t xml:space="preserve"> Giao diện trang </w:t>
      </w:r>
      <w:r>
        <w:rPr>
          <w:i/>
          <w:iCs/>
          <w:sz w:val="26"/>
          <w:szCs w:val="26"/>
          <w:lang w:val="vi-VN"/>
        </w:rPr>
        <w:t>quản lý</w:t>
      </w:r>
      <w:r>
        <w:rPr>
          <w:i/>
          <w:iCs/>
          <w:sz w:val="26"/>
          <w:szCs w:val="26"/>
          <w:lang w:val="vi-VN"/>
        </w:rPr>
        <w:t xml:space="preserve"> môn</w:t>
      </w:r>
      <w:r>
        <w:rPr>
          <w:i/>
          <w:iCs/>
          <w:sz w:val="26"/>
          <w:szCs w:val="26"/>
          <w:lang w:val="vi-VN"/>
        </w:rPr>
        <w:t xml:space="preserve"> học.</w:t>
      </w:r>
    </w:p>
    <w:p w14:paraId="5922C72F" w14:textId="4ACBEDDD" w:rsidR="008E0432" w:rsidRDefault="008E0432" w:rsidP="008E0432">
      <w:pPr>
        <w:rPr>
          <w:b/>
          <w:bCs/>
          <w:lang w:val="vi-VN"/>
        </w:rPr>
      </w:pPr>
    </w:p>
    <w:p w14:paraId="3F09AC02" w14:textId="07486175"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w:t>
      </w:r>
      <w:r>
        <w:rPr>
          <w:rFonts w:ascii="Times New Roman" w:hAnsi="Times New Roman" w:cs="Times New Roman"/>
          <w:color w:val="auto"/>
          <w:sz w:val="28"/>
          <w:szCs w:val="28"/>
          <w:lang w:val="vi-VN"/>
        </w:rPr>
        <w:t xml:space="preserve"> khóa</w:t>
      </w:r>
      <w:r>
        <w:rPr>
          <w:rFonts w:ascii="Times New Roman" w:hAnsi="Times New Roman" w:cs="Times New Roman"/>
          <w:color w:val="auto"/>
          <w:sz w:val="28"/>
          <w:szCs w:val="28"/>
          <w:lang w:val="vi-VN"/>
        </w:rPr>
        <w:t xml:space="preserve"> học</w:t>
      </w:r>
    </w:p>
    <w:p w14:paraId="7118ACAE" w14:textId="270ED177" w:rsidR="00BF59E0" w:rsidRDefault="00BF59E0" w:rsidP="00BF59E0">
      <w:pPr>
        <w:rPr>
          <w:lang w:val="vi-VN"/>
        </w:rPr>
      </w:pPr>
      <w:r>
        <w:rPr>
          <w:noProof/>
        </w:rPr>
        <w:drawing>
          <wp:inline distT="0" distB="0" distL="0" distR="0" wp14:anchorId="7E8685F6" wp14:editId="797A8778">
            <wp:extent cx="5791835" cy="30772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077210"/>
                    </a:xfrm>
                    <a:prstGeom prst="rect">
                      <a:avLst/>
                    </a:prstGeom>
                  </pic:spPr>
                </pic:pic>
              </a:graphicData>
            </a:graphic>
          </wp:inline>
        </w:drawing>
      </w:r>
    </w:p>
    <w:p w14:paraId="5AA574E3" w14:textId="134FA0BA"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Pr>
          <w:i/>
          <w:iCs/>
          <w:sz w:val="26"/>
          <w:szCs w:val="26"/>
          <w:lang w:val="vi-VN"/>
        </w:rPr>
        <w:t>3</w:t>
      </w:r>
      <w:r w:rsidRPr="008E0432">
        <w:rPr>
          <w:i/>
          <w:iCs/>
          <w:sz w:val="26"/>
          <w:szCs w:val="26"/>
          <w:lang w:val="vi-VN"/>
        </w:rPr>
        <w:t xml:space="preserve"> Giao diện trang </w:t>
      </w:r>
      <w:r>
        <w:rPr>
          <w:i/>
          <w:iCs/>
          <w:sz w:val="26"/>
          <w:szCs w:val="26"/>
          <w:lang w:val="vi-VN"/>
        </w:rPr>
        <w:t xml:space="preserve">quản lý </w:t>
      </w:r>
      <w:r>
        <w:rPr>
          <w:i/>
          <w:iCs/>
          <w:sz w:val="26"/>
          <w:szCs w:val="26"/>
          <w:lang w:val="vi-VN"/>
        </w:rPr>
        <w:t>khóa</w:t>
      </w:r>
      <w:r>
        <w:rPr>
          <w:i/>
          <w:iCs/>
          <w:sz w:val="26"/>
          <w:szCs w:val="26"/>
          <w:lang w:val="vi-VN"/>
        </w:rPr>
        <w:t xml:space="preserve"> học.</w:t>
      </w:r>
    </w:p>
    <w:p w14:paraId="0C7120F0" w14:textId="3A741A58" w:rsidR="00BF59E0" w:rsidRDefault="00BF59E0" w:rsidP="008E0432">
      <w:pPr>
        <w:rPr>
          <w:b/>
          <w:bCs/>
          <w:lang w:val="vi-VN"/>
        </w:rPr>
      </w:pPr>
    </w:p>
    <w:p w14:paraId="1B0BB556" w14:textId="187FBADC"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giảng dạy</w:t>
      </w:r>
    </w:p>
    <w:p w14:paraId="2B386EDF" w14:textId="2463F809" w:rsidR="00BF59E0" w:rsidRDefault="00BF59E0" w:rsidP="00BF59E0">
      <w:pPr>
        <w:rPr>
          <w:lang w:val="vi-VN"/>
        </w:rPr>
      </w:pPr>
      <w:r>
        <w:rPr>
          <w:noProof/>
        </w:rPr>
        <w:drawing>
          <wp:inline distT="0" distB="0" distL="0" distR="0" wp14:anchorId="2A2F2E56" wp14:editId="6A7AFE9C">
            <wp:extent cx="5791835" cy="3067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067685"/>
                    </a:xfrm>
                    <a:prstGeom prst="rect">
                      <a:avLst/>
                    </a:prstGeom>
                  </pic:spPr>
                </pic:pic>
              </a:graphicData>
            </a:graphic>
          </wp:inline>
        </w:drawing>
      </w:r>
    </w:p>
    <w:p w14:paraId="13237E49" w14:textId="32AAF99A"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Pr>
          <w:i/>
          <w:iCs/>
          <w:sz w:val="26"/>
          <w:szCs w:val="26"/>
          <w:lang w:val="vi-VN"/>
        </w:rPr>
        <w:t>4</w:t>
      </w:r>
      <w:r w:rsidRPr="008E0432">
        <w:rPr>
          <w:i/>
          <w:iCs/>
          <w:sz w:val="26"/>
          <w:szCs w:val="26"/>
          <w:lang w:val="vi-VN"/>
        </w:rPr>
        <w:t xml:space="preserve"> Giao diện trang </w:t>
      </w:r>
      <w:r>
        <w:rPr>
          <w:i/>
          <w:iCs/>
          <w:sz w:val="26"/>
          <w:szCs w:val="26"/>
          <w:lang w:val="vi-VN"/>
        </w:rPr>
        <w:t>giảng dạy.</w:t>
      </w:r>
    </w:p>
    <w:p w14:paraId="01D2F6CB" w14:textId="64366135" w:rsidR="00BF59E0" w:rsidRDefault="00BF59E0" w:rsidP="00BF59E0">
      <w:pPr>
        <w:jc w:val="center"/>
        <w:rPr>
          <w:b/>
          <w:bCs/>
          <w:lang w:val="vi-VN"/>
        </w:rPr>
      </w:pPr>
    </w:p>
    <w:p w14:paraId="40A6D1FD" w14:textId="47A58FA8" w:rsidR="00BF59E0" w:rsidRDefault="00BF59E0" w:rsidP="00BF59E0">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5</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w:t>
      </w:r>
      <w:r>
        <w:rPr>
          <w:rFonts w:ascii="Times New Roman" w:hAnsi="Times New Roman" w:cs="Times New Roman"/>
          <w:color w:val="auto"/>
          <w:sz w:val="28"/>
          <w:szCs w:val="28"/>
          <w:lang w:val="vi-VN"/>
        </w:rPr>
        <w:t xml:space="preserve"> quản lý điểm</w:t>
      </w:r>
    </w:p>
    <w:p w14:paraId="5AD29D44" w14:textId="3977B3A1" w:rsidR="00BF59E0" w:rsidRDefault="00BF59E0" w:rsidP="00BF59E0">
      <w:pPr>
        <w:rPr>
          <w:lang w:val="vi-VN"/>
        </w:rPr>
      </w:pPr>
      <w:r>
        <w:rPr>
          <w:noProof/>
        </w:rPr>
        <w:drawing>
          <wp:inline distT="0" distB="0" distL="0" distR="0" wp14:anchorId="4033054C" wp14:editId="32A19CA5">
            <wp:extent cx="5791835" cy="30708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3070860"/>
                    </a:xfrm>
                    <a:prstGeom prst="rect">
                      <a:avLst/>
                    </a:prstGeom>
                  </pic:spPr>
                </pic:pic>
              </a:graphicData>
            </a:graphic>
          </wp:inline>
        </w:drawing>
      </w:r>
    </w:p>
    <w:p w14:paraId="5CE8290C" w14:textId="18DF3A3A" w:rsidR="00BF59E0" w:rsidRPr="008E0432" w:rsidRDefault="00BF59E0" w:rsidP="00BF59E0">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Pr>
          <w:i/>
          <w:iCs/>
          <w:sz w:val="26"/>
          <w:szCs w:val="26"/>
          <w:lang w:val="vi-VN"/>
        </w:rPr>
        <w:t>5</w:t>
      </w:r>
      <w:r w:rsidRPr="008E0432">
        <w:rPr>
          <w:i/>
          <w:iCs/>
          <w:sz w:val="26"/>
          <w:szCs w:val="26"/>
          <w:lang w:val="vi-VN"/>
        </w:rPr>
        <w:t xml:space="preserve"> Giao diện trang </w:t>
      </w:r>
      <w:r>
        <w:rPr>
          <w:i/>
          <w:iCs/>
          <w:sz w:val="26"/>
          <w:szCs w:val="26"/>
          <w:lang w:val="vi-VN"/>
        </w:rPr>
        <w:t>quản lý điểm</w:t>
      </w:r>
      <w:r>
        <w:rPr>
          <w:i/>
          <w:iCs/>
          <w:sz w:val="26"/>
          <w:szCs w:val="26"/>
          <w:lang w:val="vi-VN"/>
        </w:rPr>
        <w:t>.</w:t>
      </w:r>
    </w:p>
    <w:p w14:paraId="343A2317" w14:textId="46CCCBC5" w:rsidR="00B73B2D" w:rsidRDefault="00B73B2D" w:rsidP="00BF59E0">
      <w:pPr>
        <w:jc w:val="center"/>
        <w:rPr>
          <w:b/>
          <w:bCs/>
          <w:lang w:val="vi-VN"/>
        </w:rPr>
      </w:pPr>
    </w:p>
    <w:p w14:paraId="01D2271F" w14:textId="462B8A5A" w:rsidR="00B73B2D" w:rsidRDefault="00B73B2D" w:rsidP="00B73B2D">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6</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thống kê</w:t>
      </w:r>
      <w:r>
        <w:rPr>
          <w:rFonts w:ascii="Times New Roman" w:hAnsi="Times New Roman" w:cs="Times New Roman"/>
          <w:color w:val="auto"/>
          <w:sz w:val="28"/>
          <w:szCs w:val="28"/>
          <w:lang w:val="vi-VN"/>
        </w:rPr>
        <w:t xml:space="preserve"> điểm</w:t>
      </w:r>
    </w:p>
    <w:p w14:paraId="7633792B" w14:textId="48453BD1" w:rsidR="00B73B2D" w:rsidRDefault="00B73B2D" w:rsidP="00B73B2D">
      <w:pPr>
        <w:rPr>
          <w:lang w:val="vi-VN"/>
        </w:rPr>
      </w:pPr>
      <w:r>
        <w:rPr>
          <w:noProof/>
        </w:rPr>
        <w:drawing>
          <wp:inline distT="0" distB="0" distL="0" distR="0" wp14:anchorId="23148CAE" wp14:editId="2B26C7D5">
            <wp:extent cx="5791835" cy="3065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3065145"/>
                    </a:xfrm>
                    <a:prstGeom prst="rect">
                      <a:avLst/>
                    </a:prstGeom>
                  </pic:spPr>
                </pic:pic>
              </a:graphicData>
            </a:graphic>
          </wp:inline>
        </w:drawing>
      </w:r>
    </w:p>
    <w:p w14:paraId="2FBC6D92" w14:textId="1BCA969A"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Pr>
          <w:i/>
          <w:iCs/>
          <w:sz w:val="26"/>
          <w:szCs w:val="26"/>
          <w:lang w:val="vi-VN"/>
        </w:rPr>
        <w:t>6</w:t>
      </w:r>
      <w:r w:rsidRPr="008E0432">
        <w:rPr>
          <w:i/>
          <w:iCs/>
          <w:sz w:val="26"/>
          <w:szCs w:val="26"/>
          <w:lang w:val="vi-VN"/>
        </w:rPr>
        <w:t xml:space="preserve"> Giao diện trang</w:t>
      </w:r>
      <w:r>
        <w:rPr>
          <w:i/>
          <w:iCs/>
          <w:sz w:val="26"/>
          <w:szCs w:val="26"/>
          <w:lang w:val="vi-VN"/>
        </w:rPr>
        <w:t xml:space="preserve"> thống kê</w:t>
      </w:r>
      <w:r>
        <w:rPr>
          <w:i/>
          <w:iCs/>
          <w:sz w:val="26"/>
          <w:szCs w:val="26"/>
          <w:lang w:val="vi-VN"/>
        </w:rPr>
        <w:t xml:space="preserve"> điểm.</w:t>
      </w:r>
    </w:p>
    <w:p w14:paraId="39B22214" w14:textId="6D1FCC91" w:rsidR="00B73B2D" w:rsidRDefault="00B73B2D" w:rsidP="00BF59E0">
      <w:pPr>
        <w:jc w:val="center"/>
        <w:rPr>
          <w:b/>
          <w:bCs/>
          <w:lang w:val="vi-VN"/>
        </w:rPr>
      </w:pPr>
    </w:p>
    <w:p w14:paraId="2069CBF6" w14:textId="75AF29BE" w:rsidR="00B73B2D" w:rsidRDefault="00B73B2D" w:rsidP="00B73B2D">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7</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w:t>
      </w:r>
      <w:r>
        <w:rPr>
          <w:rFonts w:ascii="Times New Roman" w:hAnsi="Times New Roman" w:cs="Times New Roman"/>
          <w:color w:val="auto"/>
          <w:sz w:val="28"/>
          <w:szCs w:val="28"/>
          <w:lang w:val="vi-VN"/>
        </w:rPr>
        <w:t>phòng học</w:t>
      </w:r>
    </w:p>
    <w:p w14:paraId="15C26B32" w14:textId="5915DE88" w:rsidR="00B73B2D" w:rsidRDefault="00B73B2D" w:rsidP="00B73B2D">
      <w:pPr>
        <w:rPr>
          <w:lang w:val="vi-VN"/>
        </w:rPr>
      </w:pPr>
      <w:r>
        <w:rPr>
          <w:noProof/>
        </w:rPr>
        <w:drawing>
          <wp:inline distT="0" distB="0" distL="0" distR="0" wp14:anchorId="3706ED3C" wp14:editId="0B95962A">
            <wp:extent cx="5791835" cy="3079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3079750"/>
                    </a:xfrm>
                    <a:prstGeom prst="rect">
                      <a:avLst/>
                    </a:prstGeom>
                  </pic:spPr>
                </pic:pic>
              </a:graphicData>
            </a:graphic>
          </wp:inline>
        </w:drawing>
      </w:r>
    </w:p>
    <w:p w14:paraId="5E971F70" w14:textId="772448D8" w:rsidR="00B73B2D" w:rsidRPr="008E0432" w:rsidRDefault="00B73B2D" w:rsidP="00B73B2D">
      <w:pPr>
        <w:jc w:val="center"/>
        <w:rPr>
          <w:b/>
          <w:bCs/>
          <w:lang w:val="vi-VN"/>
        </w:rPr>
      </w:pPr>
      <w:r w:rsidRPr="008E0432">
        <w:rPr>
          <w:i/>
          <w:iCs/>
          <w:sz w:val="26"/>
          <w:szCs w:val="26"/>
          <w:lang w:val="vi-VN"/>
        </w:rPr>
        <w:lastRenderedPageBreak/>
        <w:t>Hình 4.</w:t>
      </w:r>
      <w:r>
        <w:rPr>
          <w:i/>
          <w:iCs/>
          <w:sz w:val="26"/>
          <w:szCs w:val="26"/>
          <w:lang w:val="vi-VN"/>
        </w:rPr>
        <w:t>2</w:t>
      </w:r>
      <w:r w:rsidRPr="008E0432">
        <w:rPr>
          <w:i/>
          <w:iCs/>
          <w:sz w:val="26"/>
          <w:szCs w:val="26"/>
          <w:lang w:val="vi-VN"/>
        </w:rPr>
        <w:t>.</w:t>
      </w:r>
      <w:r>
        <w:rPr>
          <w:i/>
          <w:iCs/>
          <w:sz w:val="26"/>
          <w:szCs w:val="26"/>
          <w:lang w:val="vi-VN"/>
        </w:rPr>
        <w:t>7</w:t>
      </w:r>
      <w:r w:rsidRPr="008E0432">
        <w:rPr>
          <w:i/>
          <w:iCs/>
          <w:sz w:val="26"/>
          <w:szCs w:val="26"/>
          <w:lang w:val="vi-VN"/>
        </w:rPr>
        <w:t xml:space="preserve"> Giao diện trang</w:t>
      </w:r>
      <w:r>
        <w:rPr>
          <w:i/>
          <w:iCs/>
          <w:sz w:val="26"/>
          <w:szCs w:val="26"/>
          <w:lang w:val="vi-VN"/>
        </w:rPr>
        <w:t xml:space="preserve"> </w:t>
      </w:r>
      <w:r>
        <w:rPr>
          <w:i/>
          <w:iCs/>
          <w:sz w:val="26"/>
          <w:szCs w:val="26"/>
          <w:lang w:val="vi-VN"/>
        </w:rPr>
        <w:t>phòng học</w:t>
      </w:r>
      <w:r>
        <w:rPr>
          <w:i/>
          <w:iCs/>
          <w:sz w:val="26"/>
          <w:szCs w:val="26"/>
          <w:lang w:val="vi-VN"/>
        </w:rPr>
        <w:t>.</w:t>
      </w:r>
    </w:p>
    <w:p w14:paraId="77F7CF88" w14:textId="77777777" w:rsidR="00B73B2D" w:rsidRPr="008E0432" w:rsidRDefault="00B73B2D" w:rsidP="00BF59E0">
      <w:pPr>
        <w:jc w:val="center"/>
        <w:rPr>
          <w:b/>
          <w:bCs/>
          <w:lang w:val="vi-VN"/>
        </w:rPr>
      </w:pPr>
    </w:p>
    <w:p w14:paraId="0340A3B0" w14:textId="0D4A14B6" w:rsidR="008E0432" w:rsidRDefault="008E0432" w:rsidP="00B73B2D">
      <w:pPr>
        <w:pStyle w:val="Heading2"/>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4.3 Giao diện nhân viên quản lý nhân sự</w:t>
      </w:r>
    </w:p>
    <w:p w14:paraId="106435AD" w14:textId="6AEC8B51" w:rsidR="00B73B2D" w:rsidRDefault="00B73B2D" w:rsidP="00B73B2D">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1</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giáo viên</w:t>
      </w:r>
    </w:p>
    <w:p w14:paraId="6F6BED9C" w14:textId="665B5316" w:rsidR="00B73B2D" w:rsidRDefault="00B73B2D" w:rsidP="00B73B2D">
      <w:pPr>
        <w:rPr>
          <w:lang w:val="vi-VN"/>
        </w:rPr>
      </w:pPr>
      <w:r>
        <w:rPr>
          <w:noProof/>
        </w:rPr>
        <w:drawing>
          <wp:inline distT="0" distB="0" distL="0" distR="0" wp14:anchorId="588F6DCC" wp14:editId="7294BCF3">
            <wp:extent cx="5791835" cy="30676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3067685"/>
                    </a:xfrm>
                    <a:prstGeom prst="rect">
                      <a:avLst/>
                    </a:prstGeom>
                  </pic:spPr>
                </pic:pic>
              </a:graphicData>
            </a:graphic>
          </wp:inline>
        </w:drawing>
      </w:r>
    </w:p>
    <w:p w14:paraId="1A87699E" w14:textId="47A5A026"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Pr>
          <w:i/>
          <w:iCs/>
          <w:sz w:val="26"/>
          <w:szCs w:val="26"/>
          <w:lang w:val="vi-VN"/>
        </w:rPr>
        <w:t>1</w:t>
      </w:r>
      <w:r w:rsidRPr="008E0432">
        <w:rPr>
          <w:i/>
          <w:iCs/>
          <w:sz w:val="26"/>
          <w:szCs w:val="26"/>
          <w:lang w:val="vi-VN"/>
        </w:rPr>
        <w:t xml:space="preserve"> Giao diện trang</w:t>
      </w:r>
      <w:r>
        <w:rPr>
          <w:i/>
          <w:iCs/>
          <w:sz w:val="26"/>
          <w:szCs w:val="26"/>
          <w:lang w:val="vi-VN"/>
        </w:rPr>
        <w:t xml:space="preserve"> quản lý giáo viên</w:t>
      </w:r>
      <w:r>
        <w:rPr>
          <w:i/>
          <w:iCs/>
          <w:sz w:val="26"/>
          <w:szCs w:val="26"/>
          <w:lang w:val="vi-VN"/>
        </w:rPr>
        <w:t>.</w:t>
      </w:r>
    </w:p>
    <w:p w14:paraId="57EB9442" w14:textId="77777777" w:rsidR="00B73B2D" w:rsidRPr="008E0432" w:rsidRDefault="00B73B2D" w:rsidP="00B73B2D">
      <w:pPr>
        <w:jc w:val="center"/>
        <w:rPr>
          <w:b/>
          <w:bCs/>
          <w:lang w:val="vi-VN"/>
        </w:rPr>
      </w:pPr>
    </w:p>
    <w:p w14:paraId="595A8EAE" w14:textId="73D1E3E2" w:rsidR="00B73B2D" w:rsidRDefault="00B73B2D" w:rsidP="00B73B2D">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 xml:space="preserve">g quản lý </w:t>
      </w:r>
      <w:r>
        <w:rPr>
          <w:rFonts w:ascii="Times New Roman" w:hAnsi="Times New Roman" w:cs="Times New Roman"/>
          <w:color w:val="auto"/>
          <w:sz w:val="28"/>
          <w:szCs w:val="28"/>
          <w:lang w:val="vi-VN"/>
        </w:rPr>
        <w:t>nhân</w:t>
      </w:r>
      <w:r>
        <w:rPr>
          <w:rFonts w:ascii="Times New Roman" w:hAnsi="Times New Roman" w:cs="Times New Roman"/>
          <w:color w:val="auto"/>
          <w:sz w:val="28"/>
          <w:szCs w:val="28"/>
          <w:lang w:val="vi-VN"/>
        </w:rPr>
        <w:t xml:space="preserve"> viên</w:t>
      </w:r>
    </w:p>
    <w:p w14:paraId="02208680" w14:textId="77777777" w:rsidR="00B73B2D" w:rsidRDefault="00B73B2D" w:rsidP="00B73B2D">
      <w:pPr>
        <w:rPr>
          <w:lang w:val="vi-VN"/>
        </w:rPr>
      </w:pPr>
      <w:r>
        <w:rPr>
          <w:noProof/>
        </w:rPr>
        <w:drawing>
          <wp:inline distT="0" distB="0" distL="0" distR="0" wp14:anchorId="5A76120D" wp14:editId="7E9F732E">
            <wp:extent cx="5791835" cy="30676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3067685"/>
                    </a:xfrm>
                    <a:prstGeom prst="rect">
                      <a:avLst/>
                    </a:prstGeom>
                  </pic:spPr>
                </pic:pic>
              </a:graphicData>
            </a:graphic>
          </wp:inline>
        </w:drawing>
      </w:r>
    </w:p>
    <w:p w14:paraId="34D49572" w14:textId="7963FC15"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Pr>
          <w:i/>
          <w:iCs/>
          <w:sz w:val="26"/>
          <w:szCs w:val="26"/>
          <w:lang w:val="vi-VN"/>
        </w:rPr>
        <w:t>2</w:t>
      </w:r>
      <w:r w:rsidRPr="008E0432">
        <w:rPr>
          <w:i/>
          <w:iCs/>
          <w:sz w:val="26"/>
          <w:szCs w:val="26"/>
          <w:lang w:val="vi-VN"/>
        </w:rPr>
        <w:t xml:space="preserve"> Giao diện trang</w:t>
      </w:r>
      <w:r>
        <w:rPr>
          <w:i/>
          <w:iCs/>
          <w:sz w:val="26"/>
          <w:szCs w:val="26"/>
          <w:lang w:val="vi-VN"/>
        </w:rPr>
        <w:t xml:space="preserve"> quản lý </w:t>
      </w:r>
      <w:r>
        <w:rPr>
          <w:i/>
          <w:iCs/>
          <w:sz w:val="26"/>
          <w:szCs w:val="26"/>
          <w:lang w:val="vi-VN"/>
        </w:rPr>
        <w:t>nhân</w:t>
      </w:r>
      <w:r>
        <w:rPr>
          <w:i/>
          <w:iCs/>
          <w:sz w:val="26"/>
          <w:szCs w:val="26"/>
          <w:lang w:val="vi-VN"/>
        </w:rPr>
        <w:t xml:space="preserve"> viên.</w:t>
      </w:r>
    </w:p>
    <w:p w14:paraId="6E09527F" w14:textId="77777777" w:rsidR="00B73B2D" w:rsidRPr="00B73B2D" w:rsidRDefault="00B73B2D" w:rsidP="00B73B2D">
      <w:pPr>
        <w:rPr>
          <w:lang w:val="vi-VN"/>
        </w:rPr>
      </w:pPr>
    </w:p>
    <w:p w14:paraId="257755DE" w14:textId="18FDBD3A" w:rsidR="008E0432" w:rsidRDefault="008E0432" w:rsidP="008E0432">
      <w:pPr>
        <w:pStyle w:val="Heading2"/>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lastRenderedPageBreak/>
        <w:t>4.4 Giao diện admin</w:t>
      </w:r>
    </w:p>
    <w:p w14:paraId="14F1CC00" w14:textId="6F6F2925" w:rsidR="00B73B2D" w:rsidRDefault="00B73B2D" w:rsidP="00B73B2D">
      <w:pPr>
        <w:pStyle w:val="Heading3"/>
        <w:spacing w:before="0"/>
        <w:rPr>
          <w:rFonts w:ascii="Times New Roman" w:hAnsi="Times New Roman" w:cs="Times New Roman"/>
          <w:color w:val="auto"/>
          <w:sz w:val="28"/>
          <w:szCs w:val="28"/>
          <w:lang w:val="vi-VN"/>
        </w:rPr>
      </w:pPr>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1</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w:t>
      </w:r>
      <w:r>
        <w:rPr>
          <w:rFonts w:ascii="Times New Roman" w:hAnsi="Times New Roman" w:cs="Times New Roman"/>
          <w:color w:val="auto"/>
          <w:sz w:val="28"/>
          <w:szCs w:val="28"/>
          <w:lang w:val="vi-VN"/>
        </w:rPr>
        <w:t xml:space="preserve"> đăng nhập</w:t>
      </w:r>
    </w:p>
    <w:p w14:paraId="1B2BDD44" w14:textId="07BE19D1" w:rsidR="00B73B2D" w:rsidRDefault="00B73B2D" w:rsidP="00B73B2D">
      <w:pPr>
        <w:rPr>
          <w:lang w:val="vi-VN"/>
        </w:rPr>
      </w:pPr>
      <w:r>
        <w:rPr>
          <w:noProof/>
        </w:rPr>
        <w:drawing>
          <wp:inline distT="0" distB="0" distL="0" distR="0" wp14:anchorId="22F10E7D" wp14:editId="2433742D">
            <wp:extent cx="5791835" cy="4072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4072255"/>
                    </a:xfrm>
                    <a:prstGeom prst="rect">
                      <a:avLst/>
                    </a:prstGeom>
                  </pic:spPr>
                </pic:pic>
              </a:graphicData>
            </a:graphic>
          </wp:inline>
        </w:drawing>
      </w:r>
    </w:p>
    <w:p w14:paraId="7CD43531" w14:textId="249D558C"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4</w:t>
      </w:r>
      <w:r w:rsidRPr="008E0432">
        <w:rPr>
          <w:i/>
          <w:iCs/>
          <w:sz w:val="26"/>
          <w:szCs w:val="26"/>
          <w:lang w:val="vi-VN"/>
        </w:rPr>
        <w:t>.</w:t>
      </w:r>
      <w:r>
        <w:rPr>
          <w:i/>
          <w:iCs/>
          <w:sz w:val="26"/>
          <w:szCs w:val="26"/>
          <w:lang w:val="vi-VN"/>
        </w:rPr>
        <w:t>1</w:t>
      </w:r>
      <w:r w:rsidRPr="008E0432">
        <w:rPr>
          <w:i/>
          <w:iCs/>
          <w:sz w:val="26"/>
          <w:szCs w:val="26"/>
          <w:lang w:val="vi-VN"/>
        </w:rPr>
        <w:t xml:space="preserve"> Giao diện tran</w:t>
      </w:r>
      <w:r>
        <w:rPr>
          <w:i/>
          <w:iCs/>
          <w:sz w:val="26"/>
          <w:szCs w:val="26"/>
          <w:lang w:val="vi-VN"/>
        </w:rPr>
        <w:t>g đăng nhập</w:t>
      </w:r>
      <w:r>
        <w:rPr>
          <w:i/>
          <w:iCs/>
          <w:sz w:val="26"/>
          <w:szCs w:val="26"/>
          <w:lang w:val="vi-VN"/>
        </w:rPr>
        <w:t>.</w:t>
      </w:r>
    </w:p>
    <w:p w14:paraId="595109CC" w14:textId="77777777" w:rsidR="00B73B2D" w:rsidRPr="00B73B2D" w:rsidRDefault="00B73B2D" w:rsidP="00B73B2D">
      <w:pPr>
        <w:rPr>
          <w:lang w:val="vi-VN"/>
        </w:rPr>
      </w:pPr>
    </w:p>
    <w:p w14:paraId="4F5EC7B1" w14:textId="77777777" w:rsidR="00754586" w:rsidRPr="008E616A" w:rsidRDefault="00754586" w:rsidP="008E616A">
      <w:pPr>
        <w:pStyle w:val="Chng"/>
        <w:jc w:val="center"/>
        <w:rPr>
          <w:b w:val="0"/>
          <w:i/>
          <w:iCs/>
          <w:sz w:val="26"/>
          <w:szCs w:val="26"/>
        </w:rPr>
      </w:pPr>
    </w:p>
    <w:sectPr w:rsidR="00754586" w:rsidRPr="008E616A" w:rsidSect="00DB7595">
      <w:headerReference w:type="default" r:id="rId93"/>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Tran Tin" w:date="2014-05-11T10:51:00Z" w:initials="TT">
    <w:p w14:paraId="334F0BA6" w14:textId="77777777" w:rsidR="00291721" w:rsidRDefault="00291721">
      <w:pPr>
        <w:pStyle w:val="CommentText"/>
      </w:pPr>
      <w:r>
        <w:rPr>
          <w:rStyle w:val="CommentReference"/>
        </w:rPr>
        <w:annotationRef/>
      </w:r>
      <w:r>
        <w:t>Bold, font size 16</w:t>
      </w:r>
    </w:p>
  </w:comment>
  <w:comment w:id="11" w:author="Tran Tin" w:date="2014-05-11T10:22:00Z" w:initials="TT">
    <w:p w14:paraId="4105E46B" w14:textId="77777777" w:rsidR="00C75086" w:rsidRPr="00DC2276" w:rsidRDefault="00C75086">
      <w:pPr>
        <w:pStyle w:val="CommentText"/>
        <w:rPr>
          <w:lang w:val="fr-FR"/>
        </w:rPr>
      </w:pPr>
      <w:r>
        <w:rPr>
          <w:rStyle w:val="CommentReference"/>
        </w:rPr>
        <w:annotationRef/>
      </w:r>
      <w:r w:rsidR="008E6453" w:rsidRPr="00DC2276">
        <w:rPr>
          <w:lang w:val="fr-FR"/>
        </w:rPr>
        <w:t>Chứa các tiểu mục và số trang</w:t>
      </w:r>
    </w:p>
  </w:comment>
  <w:comment w:id="12" w:author="Tran Tin" w:date="2014-05-11T10:21:00Z" w:initials="TT">
    <w:p w14:paraId="1A18C28D" w14:textId="77777777" w:rsidR="00C75086" w:rsidRPr="00DC2276" w:rsidRDefault="00C75086">
      <w:pPr>
        <w:pStyle w:val="CommentText"/>
        <w:rPr>
          <w:lang w:val="fr-FR"/>
        </w:rPr>
      </w:pPr>
      <w:r>
        <w:rPr>
          <w:rStyle w:val="CommentReference"/>
        </w:rPr>
        <w:annotationRef/>
      </w:r>
      <w:r w:rsidRPr="00DC2276">
        <w:rPr>
          <w:sz w:val="26"/>
          <w:szCs w:val="26"/>
          <w:lang w:val="fr-FR"/>
        </w:rPr>
        <w:t>Khi cần update thì chọn Update field \ Update entire table, ta sẽ có mục lục mới.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4F0BA6" w15:done="0"/>
  <w15:commentEx w15:paraId="4105E46B" w15:done="0"/>
  <w15:commentEx w15:paraId="1A18C2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4F0BA6" w16cid:durableId="27E70374"/>
  <w16cid:commentId w16cid:paraId="4105E46B" w16cid:durableId="27E70378"/>
  <w16cid:commentId w16cid:paraId="1A18C28D" w16cid:durableId="27E70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F10AB" w14:textId="77777777" w:rsidR="006E1F69" w:rsidRDefault="006E1F69" w:rsidP="00453AB1">
      <w:r>
        <w:separator/>
      </w:r>
    </w:p>
  </w:endnote>
  <w:endnote w:type="continuationSeparator" w:id="0">
    <w:p w14:paraId="17A7D7D9" w14:textId="77777777" w:rsidR="006E1F69" w:rsidRDefault="006E1F6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B99F3" w14:textId="77777777" w:rsidR="006E1F69" w:rsidRDefault="006E1F69" w:rsidP="00453AB1">
      <w:r>
        <w:separator/>
      </w:r>
    </w:p>
  </w:footnote>
  <w:footnote w:type="continuationSeparator" w:id="0">
    <w:p w14:paraId="31428C39" w14:textId="77777777" w:rsidR="006E1F69" w:rsidRDefault="006E1F6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31624"/>
      <w:docPartObj>
        <w:docPartGallery w:val="Page Numbers (Top of Page)"/>
        <w:docPartUnique/>
      </w:docPartObj>
    </w:sdtPr>
    <w:sdtEndPr>
      <w:rPr>
        <w:noProof/>
      </w:rPr>
    </w:sdtEndPr>
    <w:sdtContent>
      <w:p w14:paraId="22B67171" w14:textId="77777777" w:rsidR="00E45F80" w:rsidRDefault="00E45F8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C29117"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A20"/>
    <w:multiLevelType w:val="multilevel"/>
    <w:tmpl w:val="F2B000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47CAE"/>
    <w:multiLevelType w:val="multilevel"/>
    <w:tmpl w:val="D59407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FFA201D"/>
    <w:multiLevelType w:val="multilevel"/>
    <w:tmpl w:val="62E09F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2209ED"/>
    <w:multiLevelType w:val="multilevel"/>
    <w:tmpl w:val="DDEE99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B51E7"/>
    <w:multiLevelType w:val="multilevel"/>
    <w:tmpl w:val="856CE6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57D55A8"/>
    <w:multiLevelType w:val="multilevel"/>
    <w:tmpl w:val="CB7260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E128BC"/>
    <w:multiLevelType w:val="multilevel"/>
    <w:tmpl w:val="B832FD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211502"/>
    <w:multiLevelType w:val="multilevel"/>
    <w:tmpl w:val="260853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3AF0F99"/>
    <w:multiLevelType w:val="multilevel"/>
    <w:tmpl w:val="010216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A4328"/>
    <w:multiLevelType w:val="multilevel"/>
    <w:tmpl w:val="49BE7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775197"/>
    <w:multiLevelType w:val="hybridMultilevel"/>
    <w:tmpl w:val="517C6A80"/>
    <w:lvl w:ilvl="0" w:tplc="DC286F5A">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5DB7B23"/>
    <w:multiLevelType w:val="multilevel"/>
    <w:tmpl w:val="91AE26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D42843"/>
    <w:multiLevelType w:val="multilevel"/>
    <w:tmpl w:val="A81CED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EE3081"/>
    <w:multiLevelType w:val="multilevel"/>
    <w:tmpl w:val="ED209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CE67041"/>
    <w:multiLevelType w:val="multilevel"/>
    <w:tmpl w:val="611E3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0575D3"/>
    <w:multiLevelType w:val="multilevel"/>
    <w:tmpl w:val="FAF05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2F918CF"/>
    <w:multiLevelType w:val="multilevel"/>
    <w:tmpl w:val="EE96B0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77DC7AFF"/>
    <w:multiLevelType w:val="multilevel"/>
    <w:tmpl w:val="C9986AC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6"/>
  </w:num>
  <w:num w:numId="3">
    <w:abstractNumId w:val="20"/>
  </w:num>
  <w:num w:numId="4">
    <w:abstractNumId w:val="28"/>
  </w:num>
  <w:num w:numId="5">
    <w:abstractNumId w:val="1"/>
  </w:num>
  <w:num w:numId="6">
    <w:abstractNumId w:val="7"/>
  </w:num>
  <w:num w:numId="7">
    <w:abstractNumId w:val="18"/>
  </w:num>
  <w:num w:numId="8">
    <w:abstractNumId w:val="23"/>
  </w:num>
  <w:num w:numId="9">
    <w:abstractNumId w:val="3"/>
  </w:num>
  <w:num w:numId="10">
    <w:abstractNumId w:val="13"/>
  </w:num>
  <w:num w:numId="11">
    <w:abstractNumId w:val="27"/>
  </w:num>
  <w:num w:numId="12">
    <w:abstractNumId w:val="8"/>
  </w:num>
  <w:num w:numId="13">
    <w:abstractNumId w:val="26"/>
  </w:num>
  <w:num w:numId="14">
    <w:abstractNumId w:val="15"/>
  </w:num>
  <w:num w:numId="15">
    <w:abstractNumId w:val="21"/>
  </w:num>
  <w:num w:numId="16">
    <w:abstractNumId w:val="0"/>
  </w:num>
  <w:num w:numId="17">
    <w:abstractNumId w:val="11"/>
  </w:num>
  <w:num w:numId="18">
    <w:abstractNumId w:val="17"/>
  </w:num>
  <w:num w:numId="19">
    <w:abstractNumId w:val="22"/>
  </w:num>
  <w:num w:numId="20">
    <w:abstractNumId w:val="24"/>
  </w:num>
  <w:num w:numId="21">
    <w:abstractNumId w:val="4"/>
  </w:num>
  <w:num w:numId="22">
    <w:abstractNumId w:val="25"/>
  </w:num>
  <w:num w:numId="23">
    <w:abstractNumId w:val="14"/>
  </w:num>
  <w:num w:numId="24">
    <w:abstractNumId w:val="5"/>
  </w:num>
  <w:num w:numId="25">
    <w:abstractNumId w:val="12"/>
  </w:num>
  <w:num w:numId="26">
    <w:abstractNumId w:val="9"/>
  </w:num>
  <w:num w:numId="27">
    <w:abstractNumId w:val="19"/>
  </w:num>
  <w:num w:numId="28">
    <w:abstractNumId w:val="6"/>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076F5"/>
    <w:rsid w:val="00000FCE"/>
    <w:rsid w:val="00011A5F"/>
    <w:rsid w:val="00024496"/>
    <w:rsid w:val="00055445"/>
    <w:rsid w:val="00087AFB"/>
    <w:rsid w:val="000A2B7E"/>
    <w:rsid w:val="000D6D51"/>
    <w:rsid w:val="000F673C"/>
    <w:rsid w:val="00124351"/>
    <w:rsid w:val="001368EB"/>
    <w:rsid w:val="00137133"/>
    <w:rsid w:val="00144A65"/>
    <w:rsid w:val="00147974"/>
    <w:rsid w:val="00162906"/>
    <w:rsid w:val="00181517"/>
    <w:rsid w:val="001B7D2B"/>
    <w:rsid w:val="001C1EE5"/>
    <w:rsid w:val="001E2165"/>
    <w:rsid w:val="00205AA6"/>
    <w:rsid w:val="00207DC2"/>
    <w:rsid w:val="00227B9B"/>
    <w:rsid w:val="00230977"/>
    <w:rsid w:val="00252F26"/>
    <w:rsid w:val="0026750A"/>
    <w:rsid w:val="00291721"/>
    <w:rsid w:val="002A7660"/>
    <w:rsid w:val="002D4629"/>
    <w:rsid w:val="002D64BF"/>
    <w:rsid w:val="002D796D"/>
    <w:rsid w:val="002F1098"/>
    <w:rsid w:val="002F6482"/>
    <w:rsid w:val="003218FF"/>
    <w:rsid w:val="0033040D"/>
    <w:rsid w:val="003351A3"/>
    <w:rsid w:val="00380CB1"/>
    <w:rsid w:val="003A3303"/>
    <w:rsid w:val="003C1CA9"/>
    <w:rsid w:val="003D090A"/>
    <w:rsid w:val="00405EDA"/>
    <w:rsid w:val="004061E7"/>
    <w:rsid w:val="004076F5"/>
    <w:rsid w:val="00410A89"/>
    <w:rsid w:val="00412E4C"/>
    <w:rsid w:val="00417AFE"/>
    <w:rsid w:val="004247EA"/>
    <w:rsid w:val="00424E38"/>
    <w:rsid w:val="00435005"/>
    <w:rsid w:val="00453AB1"/>
    <w:rsid w:val="00463ADE"/>
    <w:rsid w:val="00465A67"/>
    <w:rsid w:val="004740D9"/>
    <w:rsid w:val="004939B8"/>
    <w:rsid w:val="004A5B59"/>
    <w:rsid w:val="004A62B7"/>
    <w:rsid w:val="004A7052"/>
    <w:rsid w:val="004A7C39"/>
    <w:rsid w:val="004B72A9"/>
    <w:rsid w:val="004C249E"/>
    <w:rsid w:val="004C30A8"/>
    <w:rsid w:val="004E3C16"/>
    <w:rsid w:val="005033AC"/>
    <w:rsid w:val="0050798D"/>
    <w:rsid w:val="00510C52"/>
    <w:rsid w:val="005260E2"/>
    <w:rsid w:val="00535F7F"/>
    <w:rsid w:val="0058624B"/>
    <w:rsid w:val="00593511"/>
    <w:rsid w:val="00594A25"/>
    <w:rsid w:val="005A5698"/>
    <w:rsid w:val="005A5DA6"/>
    <w:rsid w:val="005B3A46"/>
    <w:rsid w:val="005D5C20"/>
    <w:rsid w:val="005E7EC3"/>
    <w:rsid w:val="005F790A"/>
    <w:rsid w:val="006036BB"/>
    <w:rsid w:val="00621B59"/>
    <w:rsid w:val="0063204D"/>
    <w:rsid w:val="0064189C"/>
    <w:rsid w:val="00641B30"/>
    <w:rsid w:val="006444BD"/>
    <w:rsid w:val="00650D6A"/>
    <w:rsid w:val="006518FB"/>
    <w:rsid w:val="00684528"/>
    <w:rsid w:val="00692D72"/>
    <w:rsid w:val="006973E3"/>
    <w:rsid w:val="006A5562"/>
    <w:rsid w:val="006D1A3E"/>
    <w:rsid w:val="006D5B79"/>
    <w:rsid w:val="006E1F69"/>
    <w:rsid w:val="006E4194"/>
    <w:rsid w:val="006F52D6"/>
    <w:rsid w:val="007366E0"/>
    <w:rsid w:val="00737340"/>
    <w:rsid w:val="0075329A"/>
    <w:rsid w:val="00754586"/>
    <w:rsid w:val="00761C86"/>
    <w:rsid w:val="00766BB6"/>
    <w:rsid w:val="00777100"/>
    <w:rsid w:val="00785C2A"/>
    <w:rsid w:val="00791EED"/>
    <w:rsid w:val="007A5197"/>
    <w:rsid w:val="007A5429"/>
    <w:rsid w:val="007B1A23"/>
    <w:rsid w:val="007B39BB"/>
    <w:rsid w:val="007B7671"/>
    <w:rsid w:val="007B7FF5"/>
    <w:rsid w:val="007E6AB9"/>
    <w:rsid w:val="007E7FF7"/>
    <w:rsid w:val="007F643F"/>
    <w:rsid w:val="00814A57"/>
    <w:rsid w:val="00831006"/>
    <w:rsid w:val="00834DE0"/>
    <w:rsid w:val="00836E1E"/>
    <w:rsid w:val="0085066C"/>
    <w:rsid w:val="00856117"/>
    <w:rsid w:val="008658AE"/>
    <w:rsid w:val="00867C2D"/>
    <w:rsid w:val="00880D36"/>
    <w:rsid w:val="0088196A"/>
    <w:rsid w:val="00894D96"/>
    <w:rsid w:val="008966BE"/>
    <w:rsid w:val="008E0432"/>
    <w:rsid w:val="008E1CDD"/>
    <w:rsid w:val="008E616A"/>
    <w:rsid w:val="008E6453"/>
    <w:rsid w:val="008E6C2A"/>
    <w:rsid w:val="00942B81"/>
    <w:rsid w:val="009D3918"/>
    <w:rsid w:val="009D4A29"/>
    <w:rsid w:val="009D4B57"/>
    <w:rsid w:val="009E6094"/>
    <w:rsid w:val="009E63A8"/>
    <w:rsid w:val="00A16B92"/>
    <w:rsid w:val="00A20E3A"/>
    <w:rsid w:val="00A2450C"/>
    <w:rsid w:val="00A500CF"/>
    <w:rsid w:val="00A736E7"/>
    <w:rsid w:val="00A835AD"/>
    <w:rsid w:val="00AC64BD"/>
    <w:rsid w:val="00AD159F"/>
    <w:rsid w:val="00AD1EA7"/>
    <w:rsid w:val="00AD3800"/>
    <w:rsid w:val="00AD38E6"/>
    <w:rsid w:val="00AD4778"/>
    <w:rsid w:val="00AD7E48"/>
    <w:rsid w:val="00AF4921"/>
    <w:rsid w:val="00B0356D"/>
    <w:rsid w:val="00B102FD"/>
    <w:rsid w:val="00B118C8"/>
    <w:rsid w:val="00B15245"/>
    <w:rsid w:val="00B2167A"/>
    <w:rsid w:val="00B477A8"/>
    <w:rsid w:val="00B60098"/>
    <w:rsid w:val="00B62922"/>
    <w:rsid w:val="00B7167C"/>
    <w:rsid w:val="00B73B2D"/>
    <w:rsid w:val="00B8489D"/>
    <w:rsid w:val="00B8626A"/>
    <w:rsid w:val="00B942A9"/>
    <w:rsid w:val="00B95793"/>
    <w:rsid w:val="00B96928"/>
    <w:rsid w:val="00BA17E3"/>
    <w:rsid w:val="00BA7D7A"/>
    <w:rsid w:val="00BB2B2A"/>
    <w:rsid w:val="00BF1CC3"/>
    <w:rsid w:val="00BF4A2A"/>
    <w:rsid w:val="00BF5819"/>
    <w:rsid w:val="00BF59E0"/>
    <w:rsid w:val="00BF5B67"/>
    <w:rsid w:val="00BF7ACB"/>
    <w:rsid w:val="00C12902"/>
    <w:rsid w:val="00C43911"/>
    <w:rsid w:val="00C562D3"/>
    <w:rsid w:val="00C56904"/>
    <w:rsid w:val="00C70A1B"/>
    <w:rsid w:val="00C75086"/>
    <w:rsid w:val="00C76CB3"/>
    <w:rsid w:val="00C837D4"/>
    <w:rsid w:val="00C86028"/>
    <w:rsid w:val="00C961B3"/>
    <w:rsid w:val="00CA1C39"/>
    <w:rsid w:val="00CA2A4F"/>
    <w:rsid w:val="00CD13EC"/>
    <w:rsid w:val="00CD4270"/>
    <w:rsid w:val="00CD5D41"/>
    <w:rsid w:val="00CE5555"/>
    <w:rsid w:val="00D23381"/>
    <w:rsid w:val="00D34D21"/>
    <w:rsid w:val="00D36A46"/>
    <w:rsid w:val="00D40F6D"/>
    <w:rsid w:val="00D55804"/>
    <w:rsid w:val="00D7615D"/>
    <w:rsid w:val="00D8350A"/>
    <w:rsid w:val="00D969E4"/>
    <w:rsid w:val="00DA67E4"/>
    <w:rsid w:val="00DB6BBB"/>
    <w:rsid w:val="00DB6F56"/>
    <w:rsid w:val="00DB7595"/>
    <w:rsid w:val="00DC2276"/>
    <w:rsid w:val="00DC31A6"/>
    <w:rsid w:val="00DD2191"/>
    <w:rsid w:val="00DD74FD"/>
    <w:rsid w:val="00DE7A92"/>
    <w:rsid w:val="00DF3308"/>
    <w:rsid w:val="00E16C46"/>
    <w:rsid w:val="00E222B5"/>
    <w:rsid w:val="00E358C6"/>
    <w:rsid w:val="00E45F80"/>
    <w:rsid w:val="00E6582D"/>
    <w:rsid w:val="00E73E69"/>
    <w:rsid w:val="00E74C83"/>
    <w:rsid w:val="00E766EA"/>
    <w:rsid w:val="00E85300"/>
    <w:rsid w:val="00EB5ED7"/>
    <w:rsid w:val="00EC1C29"/>
    <w:rsid w:val="00ED47E4"/>
    <w:rsid w:val="00EE53D3"/>
    <w:rsid w:val="00F22334"/>
    <w:rsid w:val="00F26141"/>
    <w:rsid w:val="00F32228"/>
    <w:rsid w:val="00F36E19"/>
    <w:rsid w:val="00F57583"/>
    <w:rsid w:val="00F6183C"/>
    <w:rsid w:val="00F64734"/>
    <w:rsid w:val="00F715DB"/>
    <w:rsid w:val="00F82E43"/>
    <w:rsid w:val="00F8512C"/>
    <w:rsid w:val="00FA0719"/>
    <w:rsid w:val="00FC6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9B4EF"/>
  <w15:docId w15:val="{502642C7-2560-44C2-9591-0538B38D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rPr>
      <w:sz w:val="26"/>
    </w:rPr>
  </w:style>
  <w:style w:type="paragraph" w:styleId="TOC2">
    <w:name w:val="toc 2"/>
    <w:basedOn w:val="Normal"/>
    <w:next w:val="Normal"/>
    <w:autoRedefine/>
    <w:uiPriority w:val="39"/>
    <w:unhideWhenUsed/>
    <w:rsid w:val="00C75086"/>
    <w:pPr>
      <w:ind w:left="720"/>
    </w:pPr>
    <w:rPr>
      <w:sz w:val="26"/>
    </w:rPr>
  </w:style>
  <w:style w:type="paragraph" w:styleId="TOC3">
    <w:name w:val="toc 3"/>
    <w:basedOn w:val="Normal"/>
    <w:next w:val="Normal"/>
    <w:autoRedefine/>
    <w:uiPriority w:val="39"/>
    <w:unhideWhenUsed/>
    <w:rsid w:val="00C75086"/>
    <w:pPr>
      <w:ind w:left="1440"/>
    </w:pPr>
    <w:rPr>
      <w:sz w:val="26"/>
    </w:rPr>
  </w:style>
  <w:style w:type="paragraph" w:styleId="TOC4">
    <w:name w:val="toc 4"/>
    <w:basedOn w:val="Normal"/>
    <w:next w:val="Normal"/>
    <w:autoRedefine/>
    <w:uiPriority w:val="39"/>
    <w:unhideWhenUsed/>
    <w:rsid w:val="00C75086"/>
    <w:pPr>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rPr>
      <w:sz w:val="26"/>
    </w:rPr>
  </w:style>
  <w:style w:type="table" w:styleId="TableGrid">
    <w:name w:val="Table Grid"/>
    <w:basedOn w:val="TableNormal"/>
    <w:uiPriority w:val="59"/>
    <w:rsid w:val="00CA1C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34DE0"/>
    <w:pPr>
      <w:spacing w:after="160" w:line="259" w:lineRule="auto"/>
      <w:ind w:left="720"/>
      <w:contextualSpacing/>
      <w:jc w:val="left"/>
    </w:pPr>
    <w:rPr>
      <w:lang w:val="vi-VN"/>
    </w:rPr>
  </w:style>
  <w:style w:type="paragraph" w:styleId="TOCHeading">
    <w:name w:val="TOC Heading"/>
    <w:basedOn w:val="Heading1"/>
    <w:next w:val="Normal"/>
    <w:uiPriority w:val="39"/>
    <w:unhideWhenUsed/>
    <w:qFormat/>
    <w:rsid w:val="00BF7ACB"/>
    <w:pPr>
      <w:spacing w:before="240" w:line="259" w:lineRule="auto"/>
      <w:jc w:val="left"/>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Template%20Tr&#236;nh%20B&#224;y%20B&#225;o%20C&#225;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7390</TotalTime>
  <Pages>150</Pages>
  <Words>11354</Words>
  <Characters>64719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Nguyen</dc:creator>
  <cp:keywords/>
  <dc:description/>
  <cp:lastModifiedBy>An Nguyen</cp:lastModifiedBy>
  <cp:revision>115</cp:revision>
  <dcterms:created xsi:type="dcterms:W3CDTF">2023-04-16T16:29:00Z</dcterms:created>
  <dcterms:modified xsi:type="dcterms:W3CDTF">2023-04-24T00:33:00Z</dcterms:modified>
</cp:coreProperties>
</file>